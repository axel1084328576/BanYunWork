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5C7" w:rsidRDefault="00BB65C7">
      <w:pPr>
        <w:jc w:val="center"/>
        <w:rPr>
          <w:rFonts w:ascii="宋体" w:eastAsia="宋体" w:hAnsi="宋体"/>
          <w:color w:val="000000" w:themeColor="text1"/>
          <w:sz w:val="84"/>
          <w:szCs w:val="84"/>
        </w:rPr>
      </w:pPr>
    </w:p>
    <w:p w:rsidR="00BB65C7" w:rsidRDefault="003B29B7" w:rsidP="00DC5F90">
      <w:pPr>
        <w:jc w:val="center"/>
        <w:rPr>
          <w:rFonts w:ascii="宋体" w:eastAsia="宋体" w:hAnsi="宋体"/>
          <w:color w:val="000000" w:themeColor="text1"/>
          <w:sz w:val="84"/>
          <w:szCs w:val="84"/>
        </w:rPr>
      </w:pPr>
      <w:r>
        <w:rPr>
          <w:rFonts w:ascii="宋体" w:eastAsia="宋体" w:hAnsi="宋体" w:hint="eastAsia"/>
          <w:color w:val="000000" w:themeColor="text1"/>
          <w:sz w:val="84"/>
          <w:szCs w:val="84"/>
        </w:rPr>
        <w:t>大屏可视化</w:t>
      </w:r>
    </w:p>
    <w:p w:rsidR="00BB65C7" w:rsidRDefault="00090F12">
      <w:pPr>
        <w:jc w:val="center"/>
        <w:rPr>
          <w:rFonts w:ascii="宋体" w:eastAsia="宋体" w:hAnsi="宋体"/>
          <w:color w:val="000000" w:themeColor="text1"/>
          <w:sz w:val="84"/>
          <w:szCs w:val="84"/>
        </w:rPr>
        <w:sectPr w:rsidR="00BB65C7">
          <w:footerReference w:type="default" r:id="rId8"/>
          <w:headerReference w:type="first" r:id="rId9"/>
          <w:type w:val="continuous"/>
          <w:pgSz w:w="11906" w:h="16838"/>
          <w:pgMar w:top="1134" w:right="1077" w:bottom="1134" w:left="1077" w:header="851" w:footer="567" w:gutter="0"/>
          <w:cols w:space="425"/>
          <w:titlePg/>
          <w:docGrid w:type="lines" w:linePitch="312"/>
        </w:sectPr>
      </w:pPr>
      <w:r>
        <w:rPr>
          <w:rFonts w:ascii="宋体" w:eastAsia="宋体" w:hAnsi="宋体" w:hint="eastAsia"/>
          <w:color w:val="000000" w:themeColor="text1"/>
          <w:sz w:val="84"/>
          <w:szCs w:val="84"/>
        </w:rPr>
        <w:t>数据对接</w:t>
      </w:r>
      <w:r w:rsidR="006E4854">
        <w:rPr>
          <w:rFonts w:ascii="宋体" w:eastAsia="宋体" w:hAnsi="宋体" w:hint="eastAsia"/>
          <w:color w:val="000000" w:themeColor="text1"/>
          <w:sz w:val="84"/>
          <w:szCs w:val="84"/>
        </w:rPr>
        <w:t>（首页</w:t>
      </w:r>
      <w:bookmarkStart w:id="0" w:name="_GoBack"/>
      <w:bookmarkEnd w:id="0"/>
      <w:r w:rsidR="006E4854">
        <w:rPr>
          <w:rFonts w:ascii="宋体" w:eastAsia="宋体" w:hAnsi="宋体" w:hint="eastAsia"/>
          <w:color w:val="000000" w:themeColor="text1"/>
          <w:sz w:val="84"/>
          <w:szCs w:val="84"/>
        </w:rPr>
        <w:t>）</w:t>
      </w:r>
      <w:r>
        <w:rPr>
          <w:rFonts w:ascii="宋体" w:eastAsia="宋体" w:hAnsi="宋体" w:hint="eastAsia"/>
          <w:color w:val="000000" w:themeColor="text1"/>
          <w:sz w:val="84"/>
          <w:szCs w:val="84"/>
        </w:rPr>
        <w:t>A</w:t>
      </w:r>
      <w:r>
        <w:rPr>
          <w:rFonts w:ascii="宋体" w:eastAsia="宋体" w:hAnsi="宋体"/>
          <w:color w:val="000000" w:themeColor="text1"/>
          <w:sz w:val="84"/>
          <w:szCs w:val="84"/>
        </w:rPr>
        <w:t>PI</w:t>
      </w:r>
      <w:r>
        <w:rPr>
          <w:rFonts w:ascii="宋体" w:eastAsia="宋体" w:hAnsi="宋体" w:hint="eastAsia"/>
          <w:color w:val="000000" w:themeColor="text1"/>
          <w:sz w:val="84"/>
          <w:szCs w:val="84"/>
        </w:rPr>
        <w:t>文档</w:t>
      </w:r>
    </w:p>
    <w:p w:rsidR="00BB65C7" w:rsidRDefault="00090F12">
      <w:pPr>
        <w:pBdr>
          <w:bottom w:val="single" w:sz="12" w:space="1" w:color="auto"/>
        </w:pBdr>
        <w:rPr>
          <w:rFonts w:ascii="微软雅黑" w:eastAsia="微软雅黑" w:hAnsi="微软雅黑"/>
          <w:color w:val="000000" w:themeColor="text1"/>
          <w:sz w:val="44"/>
          <w:szCs w:val="30"/>
        </w:rPr>
      </w:pPr>
      <w:bookmarkStart w:id="1" w:name="_Toc519701525"/>
      <w:bookmarkStart w:id="2" w:name="_Toc488827061"/>
      <w:r>
        <w:rPr>
          <w:rFonts w:ascii="微软雅黑" w:eastAsia="微软雅黑" w:hAnsi="微软雅黑" w:hint="eastAsia"/>
          <w:color w:val="000000" w:themeColor="text1"/>
          <w:sz w:val="36"/>
          <w:szCs w:val="30"/>
        </w:rPr>
        <w:lastRenderedPageBreak/>
        <w:t>版本记录</w:t>
      </w:r>
      <w:bookmarkEnd w:id="1"/>
    </w:p>
    <w:tbl>
      <w:tblPr>
        <w:tblW w:w="991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5B9BD5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1965"/>
        <w:gridCol w:w="1591"/>
        <w:gridCol w:w="4498"/>
      </w:tblGrid>
      <w:tr w:rsidR="00BB65C7" w:rsidTr="0049401E">
        <w:trPr>
          <w:trHeight w:val="280"/>
          <w:tblHeader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lang w:val="zh-TW" w:eastAsia="zh-TW"/>
              </w:rPr>
              <w:t>修改日期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lang w:val="zh-TW" w:eastAsia="zh-TW"/>
              </w:rPr>
              <w:t>修改人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lang w:val="zh-TW" w:eastAsia="zh-TW"/>
              </w:rPr>
              <w:t>修改版本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lang w:val="zh-TW" w:eastAsia="zh-TW"/>
              </w:rPr>
              <w:t>修改内容摘要</w:t>
            </w:r>
          </w:p>
        </w:tc>
      </w:tr>
      <w:tr w:rsidR="00BB65C7" w:rsidTr="0049401E">
        <w:tblPrEx>
          <w:shd w:val="clear" w:color="auto" w:fill="D0DDEF"/>
        </w:tblPrEx>
        <w:trPr>
          <w:trHeight w:val="29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</w:rPr>
              <w:t>2019-</w:t>
            </w:r>
            <w:r w:rsidR="00E96FE5">
              <w:rPr>
                <w:rFonts w:ascii="宋体" w:eastAsia="宋体" w:hAnsi="宋体" w:cs="宋体"/>
                <w:color w:val="000000" w:themeColor="text1"/>
                <w:kern w:val="0"/>
              </w:rPr>
              <w:t>06</w:t>
            </w:r>
            <w:r w:rsidR="00E96FE5">
              <w:rPr>
                <w:rFonts w:ascii="宋体" w:eastAsia="宋体" w:hAnsi="宋体" w:cs="宋体" w:hint="eastAsia"/>
                <w:color w:val="000000" w:themeColor="text1"/>
                <w:kern w:val="0"/>
              </w:rPr>
              <w:t>-</w:t>
            </w:r>
            <w:r w:rsidR="00E96FE5">
              <w:rPr>
                <w:rFonts w:ascii="宋体" w:eastAsia="宋体" w:hAnsi="宋体" w:cs="宋体"/>
                <w:color w:val="000000" w:themeColor="text1"/>
                <w:kern w:val="0"/>
              </w:rPr>
              <w:t>04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CC62EE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 w:hint="eastAsia"/>
                <w:color w:val="000000" w:themeColor="text1"/>
                <w:kern w:val="0"/>
              </w:rPr>
              <w:t>张彬</w:t>
            </w:r>
            <w:r w:rsidR="00A96E93">
              <w:rPr>
                <w:rFonts w:ascii="宋体" w:eastAsia="宋体" w:hAnsi="宋体" w:hint="eastAsia"/>
                <w:color w:val="000000" w:themeColor="text1"/>
                <w:kern w:val="0"/>
              </w:rPr>
              <w:t>、简耀耀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0E3C52">
            <w:pPr>
              <w:jc w:val="center"/>
              <w:rPr>
                <w:rFonts w:ascii="宋体" w:eastAsia="宋体" w:hAnsi="宋体"/>
                <w:color w:val="000000" w:themeColor="text1"/>
                <w:kern w:val="0"/>
              </w:rPr>
            </w:pPr>
            <w:r>
              <w:rPr>
                <w:rFonts w:ascii="宋体" w:eastAsia="宋体" w:hAnsi="宋体"/>
                <w:color w:val="000000" w:themeColor="text1"/>
                <w:kern w:val="0"/>
              </w:rPr>
              <w:t>V0.</w:t>
            </w:r>
            <w:r w:rsidR="00580085">
              <w:rPr>
                <w:rFonts w:ascii="宋体" w:eastAsia="宋体" w:hAnsi="宋体"/>
                <w:color w:val="000000" w:themeColor="text1"/>
                <w:kern w:val="0"/>
              </w:rPr>
              <w:t>1</w:t>
            </w: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090F12">
            <w:pPr>
              <w:jc w:val="center"/>
              <w:rPr>
                <w:rFonts w:ascii="宋体" w:eastAsia="宋体" w:hAnsi="宋体"/>
                <w:color w:val="000000" w:themeColor="text1"/>
                <w:kern w:val="0"/>
                <w:lang w:eastAsia="zh-TW"/>
              </w:rPr>
            </w:pPr>
            <w:r>
              <w:rPr>
                <w:rFonts w:ascii="宋体" w:eastAsia="宋体" w:hAnsi="宋体" w:hint="eastAsia"/>
                <w:color w:val="000000" w:themeColor="text1"/>
                <w:kern w:val="0"/>
                <w:lang w:val="zh-TW"/>
              </w:rPr>
              <w:t>初稿</w:t>
            </w:r>
          </w:p>
        </w:tc>
      </w:tr>
      <w:tr w:rsidR="00BB65C7" w:rsidTr="0049401E">
        <w:tblPrEx>
          <w:shd w:val="clear" w:color="auto" w:fill="D0DDEF"/>
        </w:tblPrEx>
        <w:trPr>
          <w:trHeight w:val="29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 w:cs="宋体"/>
                <w:color w:val="000000" w:themeColor="text1"/>
                <w:kern w:val="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  <w:lang w:val="zh-TW"/>
              </w:rPr>
            </w:pPr>
          </w:p>
        </w:tc>
      </w:tr>
      <w:tr w:rsidR="00BB65C7" w:rsidTr="0049401E">
        <w:tblPrEx>
          <w:shd w:val="clear" w:color="auto" w:fill="D0DDEF"/>
        </w:tblPrEx>
        <w:trPr>
          <w:trHeight w:val="29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 w:cs="宋体"/>
                <w:color w:val="000000" w:themeColor="text1"/>
                <w:kern w:val="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  <w:lang w:val="zh-TW"/>
              </w:rPr>
            </w:pPr>
          </w:p>
        </w:tc>
      </w:tr>
      <w:tr w:rsidR="00BB65C7" w:rsidTr="0049401E">
        <w:tblPrEx>
          <w:shd w:val="clear" w:color="auto" w:fill="D0DDEF"/>
        </w:tblPrEx>
        <w:trPr>
          <w:trHeight w:val="290"/>
          <w:jc w:val="center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 w:cs="宋体"/>
                <w:color w:val="000000" w:themeColor="text1"/>
                <w:kern w:val="0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</w:rPr>
            </w:pPr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65C7" w:rsidRDefault="00BB65C7">
            <w:pPr>
              <w:rPr>
                <w:rFonts w:ascii="宋体" w:eastAsia="宋体" w:hAnsi="宋体"/>
                <w:color w:val="000000" w:themeColor="text1"/>
                <w:kern w:val="0"/>
                <w:lang w:val="zh-TW"/>
              </w:rPr>
            </w:pPr>
          </w:p>
        </w:tc>
      </w:tr>
    </w:tbl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pStyle w:val="aa"/>
        <w:spacing w:before="163" w:after="163"/>
        <w:ind w:leftChars="0" w:left="0"/>
        <w:rPr>
          <w:rFonts w:ascii="华文细黑" w:hAnsi="华文细黑"/>
          <w:color w:val="000000" w:themeColor="text1"/>
        </w:rPr>
      </w:pPr>
    </w:p>
    <w:p w:rsidR="00BB65C7" w:rsidRDefault="00BB65C7">
      <w:pPr>
        <w:rPr>
          <w:rFonts w:ascii="华文细黑" w:eastAsia="华文细黑" w:hAnsi="华文细黑" w:cstheme="minorBidi"/>
          <w:color w:val="000000" w:themeColor="text1"/>
          <w:szCs w:val="21"/>
        </w:rPr>
      </w:pPr>
    </w:p>
    <w:p w:rsidR="00BB65C7" w:rsidRDefault="00BB65C7">
      <w:pPr>
        <w:rPr>
          <w:rFonts w:ascii="华文细黑" w:eastAsia="华文细黑" w:hAnsi="华文细黑" w:cstheme="minorBidi"/>
          <w:color w:val="000000" w:themeColor="text1"/>
          <w:szCs w:val="21"/>
        </w:rPr>
        <w:sectPr w:rsidR="00BB65C7">
          <w:footerReference w:type="default" r:id="rId10"/>
          <w:pgSz w:w="11906" w:h="16838"/>
          <w:pgMar w:top="1134" w:right="1077" w:bottom="1134" w:left="1077" w:header="851" w:footer="567" w:gutter="0"/>
          <w:pgNumType w:fmt="upperRoman"/>
          <w:cols w:space="425"/>
          <w:docGrid w:type="lines" w:linePitch="326"/>
        </w:sectPr>
      </w:pPr>
    </w:p>
    <w:p w:rsidR="00BB65C7" w:rsidRDefault="00090F12">
      <w:pPr>
        <w:rPr>
          <w:rFonts w:ascii="微软雅黑" w:eastAsia="微软雅黑" w:hAnsi="微软雅黑" w:cs="宋体"/>
          <w:b/>
          <w:bCs/>
          <w:color w:val="000000" w:themeColor="text1"/>
          <w:kern w:val="44"/>
          <w:sz w:val="44"/>
          <w:szCs w:val="44"/>
        </w:rPr>
      </w:pPr>
      <w:bookmarkStart w:id="3" w:name="_Toc531349836"/>
      <w:bookmarkEnd w:id="2"/>
      <w:r>
        <w:rPr>
          <w:rFonts w:ascii="微软雅黑" w:eastAsia="微软雅黑" w:hAnsi="微软雅黑"/>
          <w:color w:val="000000" w:themeColor="text1"/>
        </w:rPr>
        <w:br w:type="page"/>
      </w:r>
    </w:p>
    <w:bookmarkEnd w:id="3"/>
    <w:p w:rsidR="00BB65C7" w:rsidRDefault="00090F12" w:rsidP="008D655B">
      <w:pPr>
        <w:pStyle w:val="1"/>
        <w:tabs>
          <w:tab w:val="left" w:pos="426"/>
        </w:tabs>
        <w:spacing w:beforeLines="50" w:before="156" w:afterLines="50" w:after="156" w:line="360" w:lineRule="auto"/>
        <w:ind w:left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概述</w:t>
      </w:r>
    </w:p>
    <w:p w:rsidR="00BB65C7" w:rsidRDefault="00090F12">
      <w:pPr>
        <w:pStyle w:val="2"/>
        <w:spacing w:before="156" w:after="156"/>
        <w:rPr>
          <w:color w:val="000000" w:themeColor="text1"/>
        </w:rPr>
      </w:pPr>
      <w:bookmarkStart w:id="4" w:name="_Toc451449366"/>
      <w:r>
        <w:rPr>
          <w:color w:val="000000" w:themeColor="text1"/>
        </w:rPr>
        <w:t>接口文档设计原则及接口说明</w:t>
      </w:r>
      <w:bookmarkEnd w:id="4"/>
    </w:p>
    <w:p w:rsidR="00BB65C7" w:rsidRDefault="00090F12">
      <w:pPr>
        <w:pStyle w:val="aff6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命名原则：接口文档所有URL是小写。</w:t>
      </w:r>
    </w:p>
    <w:p w:rsidR="00BB65C7" w:rsidRDefault="00090F12">
      <w:pPr>
        <w:pStyle w:val="aff6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时间相关的格式都采用: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 xml:space="preserve"> 2019-03-14 10:00:05</w:t>
      </w:r>
    </w:p>
    <w:p w:rsidR="00BB65C7" w:rsidRDefault="00090F12">
      <w:pPr>
        <w:pStyle w:val="aff6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所有编码使用utf-8，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Content-Type设置为application/json，提交方式设置为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POST。</w:t>
      </w:r>
    </w:p>
    <w:p w:rsidR="00BB65C7" w:rsidRDefault="00090F12">
      <w:pPr>
        <w:pStyle w:val="aff6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参数在http body以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JSON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方式提交,如要提交a=1,b=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"2s",c=3,JSON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格式如：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{"a":1,"b":"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2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s","c":3}</w:t>
      </w:r>
    </w:p>
    <w:p w:rsidR="00BB65C7" w:rsidRDefault="00090F12">
      <w:pPr>
        <w:pStyle w:val="aff6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以JSON格式数据返回，返回内容形如：{"msg":"","status":200}</w:t>
      </w:r>
      <w:r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>，其中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status为固定名称， 具体见错误码，当为200时表示操作或查询成功，msg无意义，当不为200时，msg为失败原因，成功如返回列表数据，在具体接口说明。</w:t>
      </w:r>
    </w:p>
    <w:p w:rsidR="00BB65C7" w:rsidRDefault="00090F12">
      <w:pPr>
        <w:pStyle w:val="aff6"/>
        <w:numPr>
          <w:ilvl w:val="0"/>
          <w:numId w:val="2"/>
        </w:numPr>
        <w:spacing w:line="360" w:lineRule="auto"/>
        <w:ind w:left="0" w:firstLineChars="0" w:firstLine="420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接口另行规定的以接口规定为准。</w:t>
      </w:r>
    </w:p>
    <w:p w:rsidR="00BB65C7" w:rsidRDefault="00090F12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提供给企业的参数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448"/>
        <w:gridCol w:w="6236"/>
      </w:tblGrid>
      <w:tr w:rsidR="00BB65C7">
        <w:tc>
          <w:tcPr>
            <w:tcW w:w="1998" w:type="dxa"/>
            <w:vAlign w:val="center"/>
          </w:tcPr>
          <w:p w:rsidR="00BB65C7" w:rsidRDefault="00090F12">
            <w:pPr>
              <w:spacing w:before="100" w:beforeAutospacing="1" w:afterAutospacing="1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  <w:t>名称</w:t>
            </w:r>
          </w:p>
        </w:tc>
        <w:tc>
          <w:tcPr>
            <w:tcW w:w="2448" w:type="dxa"/>
            <w:vAlign w:val="center"/>
          </w:tcPr>
          <w:p w:rsidR="00BB65C7" w:rsidRDefault="00090F12">
            <w:pPr>
              <w:spacing w:before="100" w:beforeAutospacing="1" w:afterAutospacing="1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  <w:t>类型</w:t>
            </w:r>
          </w:p>
        </w:tc>
        <w:tc>
          <w:tcPr>
            <w:tcW w:w="6236" w:type="dxa"/>
            <w:vAlign w:val="center"/>
          </w:tcPr>
          <w:p w:rsidR="00BB65C7" w:rsidRDefault="00090F12">
            <w:pPr>
              <w:spacing w:before="100" w:beforeAutospacing="1" w:afterAutospacing="1"/>
              <w:jc w:val="center"/>
              <w:rPr>
                <w:rFonts w:ascii="微软雅黑" w:eastAsia="微软雅黑" w:hAnsi="微软雅黑" w:cs="宋体"/>
                <w:b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 w:themeColor="text1"/>
                <w:kern w:val="0"/>
                <w:sz w:val="21"/>
                <w:szCs w:val="21"/>
              </w:rPr>
              <w:t>说明</w:t>
            </w:r>
          </w:p>
        </w:tc>
      </w:tr>
      <w:tr w:rsidR="00BB65C7">
        <w:tc>
          <w:tcPr>
            <w:tcW w:w="1998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compno</w:t>
            </w:r>
          </w:p>
        </w:tc>
        <w:tc>
          <w:tcPr>
            <w:tcW w:w="2448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String</w:t>
            </w:r>
          </w:p>
        </w:tc>
        <w:tc>
          <w:tcPr>
            <w:tcW w:w="6236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企业ID</w:t>
            </w:r>
          </w:p>
        </w:tc>
      </w:tr>
      <w:tr w:rsidR="00BB65C7">
        <w:tc>
          <w:tcPr>
            <w:tcW w:w="1998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token</w:t>
            </w:r>
          </w:p>
        </w:tc>
        <w:tc>
          <w:tcPr>
            <w:tcW w:w="2448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String</w:t>
            </w:r>
          </w:p>
        </w:tc>
        <w:tc>
          <w:tcPr>
            <w:tcW w:w="6236" w:type="dxa"/>
            <w:vAlign w:val="center"/>
          </w:tcPr>
          <w:p w:rsidR="00BB65C7" w:rsidRDefault="00090F12">
            <w:pPr>
              <w:spacing w:before="100" w:beforeAutospacing="1" w:afterAutospacing="1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oken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,header传输使用</w:t>
            </w:r>
          </w:p>
        </w:tc>
      </w:tr>
    </w:tbl>
    <w:p w:rsidR="00BB65C7" w:rsidRDefault="00090F12">
      <w:pPr>
        <w:pStyle w:val="2"/>
        <w:spacing w:before="156" w:after="156"/>
        <w:rPr>
          <w:color w:val="000000" w:themeColor="text1"/>
        </w:rPr>
      </w:pPr>
      <w:bookmarkStart w:id="5" w:name="_接口必传参数列表"/>
      <w:bookmarkEnd w:id="5"/>
      <w:r>
        <w:rPr>
          <w:rFonts w:hint="eastAsia"/>
          <w:color w:val="000000" w:themeColor="text1"/>
        </w:rPr>
        <w:t>接口必传参数列表</w:t>
      </w:r>
    </w:p>
    <w:p w:rsidR="00BB65C7" w:rsidRDefault="00090F12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b/>
          <w:color w:val="000000" w:themeColor="text1"/>
          <w:sz w:val="28"/>
          <w:szCs w:val="28"/>
        </w:rPr>
        <w:t>说明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：在</w:t>
      </w:r>
      <w:r>
        <w:rPr>
          <w:rFonts w:ascii="宋体" w:eastAsia="宋体" w:hAnsi="宋体" w:hint="eastAsia"/>
          <w:b/>
          <w:i/>
          <w:color w:val="000000" w:themeColor="text1"/>
          <w:sz w:val="28"/>
          <w:szCs w:val="28"/>
        </w:rPr>
        <w:t>header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中传输。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7"/>
        <w:gridCol w:w="1788"/>
        <w:gridCol w:w="7037"/>
      </w:tblGrid>
      <w:tr w:rsidR="00BB65C7">
        <w:tc>
          <w:tcPr>
            <w:tcW w:w="185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1788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70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说明</w:t>
            </w:r>
          </w:p>
        </w:tc>
      </w:tr>
      <w:tr w:rsidR="00BB65C7">
        <w:tc>
          <w:tcPr>
            <w:tcW w:w="185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compno</w:t>
            </w:r>
          </w:p>
        </w:tc>
        <w:tc>
          <w:tcPr>
            <w:tcW w:w="1788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703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企业ID</w:t>
            </w:r>
          </w:p>
        </w:tc>
      </w:tr>
      <w:tr w:rsidR="00BB65C7">
        <w:tc>
          <w:tcPr>
            <w:tcW w:w="185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</w:p>
        </w:tc>
        <w:tc>
          <w:tcPr>
            <w:tcW w:w="1788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703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请求发起的时间(unix时间戳，毫秒)</w:t>
            </w:r>
          </w:p>
        </w:tc>
      </w:tr>
      <w:tr w:rsidR="00BB65C7">
        <w:tc>
          <w:tcPr>
            <w:tcW w:w="1857" w:type="dxa"/>
          </w:tcPr>
          <w:p w:rsidR="00BB65C7" w:rsidRDefault="00090F12">
            <w:pP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lastRenderedPageBreak/>
              <w:t>token</w:t>
            </w:r>
          </w:p>
        </w:tc>
        <w:tc>
          <w:tcPr>
            <w:tcW w:w="1788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7037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认证成功后取得token</w:t>
            </w:r>
          </w:p>
        </w:tc>
      </w:tr>
    </w:tbl>
    <w:p w:rsidR="00BB65C7" w:rsidRDefault="00090F12">
      <w:pPr>
        <w:pStyle w:val="2"/>
        <w:spacing w:before="156" w:after="156"/>
        <w:rPr>
          <w:color w:val="000000" w:themeColor="text1"/>
        </w:rPr>
      </w:pPr>
      <w:bookmarkStart w:id="6" w:name="_错误码"/>
      <w:bookmarkEnd w:id="6"/>
      <w:r>
        <w:rPr>
          <w:rFonts w:hint="eastAsia"/>
          <w:color w:val="000000" w:themeColor="text1"/>
        </w:rPr>
        <w:t>错误码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7845"/>
      </w:tblGrid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错误码(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status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7845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错误消息(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msg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)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200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请求成功.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4000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企业id不存在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4001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请求时间过期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4002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签名错误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4003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请求参数错误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004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公共必传参数错误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4444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服务器错误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5001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认证失败,账号或密码错误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5002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认证失败,账号已失效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5003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认证失败,非指定企业账号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5004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认证验证失败</w:t>
            </w:r>
          </w:p>
        </w:tc>
      </w:tr>
      <w:tr w:rsidR="00BB65C7">
        <w:tc>
          <w:tcPr>
            <w:tcW w:w="2837" w:type="dxa"/>
          </w:tcPr>
          <w:p w:rsidR="00BB65C7" w:rsidRDefault="00090F12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5005</w:t>
            </w:r>
          </w:p>
        </w:tc>
        <w:tc>
          <w:tcPr>
            <w:tcW w:w="7845" w:type="dxa"/>
          </w:tcPr>
          <w:p w:rsidR="00BB65C7" w:rsidRDefault="00090F12">
            <w:p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ip验证失败</w:t>
            </w: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 w:rsidP="008D655B">
      <w:pPr>
        <w:pStyle w:val="1"/>
        <w:tabs>
          <w:tab w:val="left" w:pos="426"/>
        </w:tabs>
        <w:spacing w:beforeLines="50" w:before="156" w:afterLines="50" w:after="156" w:line="360" w:lineRule="auto"/>
        <w:ind w:left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接口</w:t>
      </w:r>
      <w:r w:rsidR="008B75B6">
        <w:rPr>
          <w:rFonts w:ascii="微软雅黑" w:eastAsia="微软雅黑" w:hAnsi="微软雅黑" w:hint="eastAsia"/>
          <w:color w:val="000000" w:themeColor="text1"/>
        </w:rPr>
        <w:t>规范</w:t>
      </w:r>
      <w:r>
        <w:rPr>
          <w:rFonts w:ascii="微软雅黑" w:eastAsia="微软雅黑" w:hAnsi="微软雅黑" w:hint="eastAsia"/>
          <w:color w:val="000000" w:themeColor="text1"/>
        </w:rPr>
        <w:t>说明</w:t>
      </w:r>
    </w:p>
    <w:p w:rsidR="00BB65C7" w:rsidRDefault="00BB65C7" w:rsidP="008D655B">
      <w:pPr>
        <w:pStyle w:val="aff6"/>
        <w:keepNext/>
        <w:keepLines/>
        <w:widowControl w:val="0"/>
        <w:numPr>
          <w:ilvl w:val="0"/>
          <w:numId w:val="3"/>
        </w:numPr>
        <w:spacing w:beforeLines="50" w:before="156" w:afterLines="50" w:after="156" w:line="360" w:lineRule="auto"/>
        <w:ind w:firstLineChars="0"/>
        <w:jc w:val="both"/>
        <w:outlineLvl w:val="1"/>
        <w:rPr>
          <w:rFonts w:ascii="Calibri Light" w:eastAsia="宋体" w:hAnsi="Calibri Light"/>
          <w:b/>
          <w:bCs/>
          <w:vanish/>
          <w:color w:val="000000" w:themeColor="text1"/>
          <w:sz w:val="36"/>
          <w:szCs w:val="36"/>
        </w:rPr>
      </w:pPr>
      <w:bookmarkStart w:id="7" w:name="_Toc3555190"/>
      <w:bookmarkStart w:id="8" w:name="_Toc3556086"/>
      <w:bookmarkStart w:id="9" w:name="_Toc3540819"/>
      <w:bookmarkStart w:id="10" w:name="_Toc3554307"/>
      <w:bookmarkStart w:id="11" w:name="_Toc3554749"/>
      <w:bookmarkEnd w:id="7"/>
      <w:bookmarkEnd w:id="8"/>
      <w:bookmarkEnd w:id="9"/>
      <w:bookmarkEnd w:id="10"/>
      <w:bookmarkEnd w:id="11"/>
    </w:p>
    <w:p w:rsidR="00BB65C7" w:rsidRDefault="00090F12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接口列表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9536"/>
      </w:tblGrid>
      <w:tr w:rsidR="00E96FE5" w:rsidTr="00E96FE5">
        <w:trPr>
          <w:trHeight w:val="639"/>
        </w:trPr>
        <w:tc>
          <w:tcPr>
            <w:tcW w:w="1091" w:type="dxa"/>
            <w:vAlign w:val="center"/>
          </w:tcPr>
          <w:p w:rsidR="00E96FE5" w:rsidRDefault="00E96FE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9536" w:type="dxa"/>
            <w:vAlign w:val="center"/>
          </w:tcPr>
          <w:p w:rsidR="00E96FE5" w:rsidRDefault="00E96FE5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接口名称</w:t>
            </w:r>
          </w:p>
        </w:tc>
      </w:tr>
      <w:tr w:rsidR="00E96FE5" w:rsidTr="00E96FE5">
        <w:trPr>
          <w:trHeight w:val="639"/>
        </w:trPr>
        <w:tc>
          <w:tcPr>
            <w:tcW w:w="1091" w:type="dxa"/>
            <w:vAlign w:val="center"/>
          </w:tcPr>
          <w:p w:rsidR="00E96FE5" w:rsidRDefault="00E96FE5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9536" w:type="dxa"/>
            <w:vAlign w:val="center"/>
          </w:tcPr>
          <w:p w:rsidR="00E96FE5" w:rsidRDefault="00E96FE5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oken认证接口示例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首页-智能快件箱统计接口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9536" w:type="dxa"/>
            <w:vAlign w:val="center"/>
          </w:tcPr>
          <w:p w:rsidR="00E96FE5" w:rsidRPr="00681F68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首页-安检机统计信息接口规范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lastRenderedPageBreak/>
              <w:t>4</w:t>
            </w:r>
          </w:p>
        </w:tc>
        <w:tc>
          <w:tcPr>
            <w:tcW w:w="9536" w:type="dxa"/>
            <w:vAlign w:val="center"/>
          </w:tcPr>
          <w:p w:rsidR="00E96FE5" w:rsidRPr="00681F68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首页-区域详细业务量接口规范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首页-总业务量波动接口规范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首页-流量流向接口规范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首页-企业排行列表接口规范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8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首页-从业人员接口规范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首页-车辆信息接口规范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首页-总业务量信息接口规范</w:t>
            </w:r>
          </w:p>
        </w:tc>
      </w:tr>
      <w:tr w:rsidR="00E96FE5" w:rsidTr="00E96FE5">
        <w:trPr>
          <w:trHeight w:val="627"/>
        </w:trPr>
        <w:tc>
          <w:tcPr>
            <w:tcW w:w="1091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9536" w:type="dxa"/>
            <w:vAlign w:val="center"/>
          </w:tcPr>
          <w:p w:rsidR="00E96FE5" w:rsidRDefault="00E96FE5" w:rsidP="00D3385F">
            <w:pPr>
              <w:jc w:val="center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首页-战备指挥信息接口规范</w:t>
            </w:r>
          </w:p>
        </w:tc>
      </w:tr>
    </w:tbl>
    <w:p w:rsidR="00CA1B17" w:rsidRPr="007464F5" w:rsidRDefault="00413117" w:rsidP="007464F5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</w:t>
      </w:r>
      <w:r w:rsidR="00BE1A30">
        <w:rPr>
          <w:rFonts w:hint="eastAsia"/>
          <w:color w:val="000000" w:themeColor="text1"/>
        </w:rPr>
        <w:t>基础信息</w:t>
      </w:r>
    </w:p>
    <w:p w:rsidR="00CA1B17" w:rsidRPr="00CA1B17" w:rsidRDefault="00CA1B17" w:rsidP="00CA1B17">
      <w:pPr>
        <w:spacing w:line="360" w:lineRule="auto"/>
        <w:ind w:firstLineChars="200" w:firstLine="482"/>
        <w:rPr>
          <w:rFonts w:ascii="宋体" w:eastAsia="宋体" w:hAnsi="宋体" w:cs="宋体"/>
          <w:b/>
          <w:color w:val="000000" w:themeColor="text1"/>
          <w:kern w:val="0"/>
        </w:rPr>
      </w:pPr>
    </w:p>
    <w:tbl>
      <w:tblPr>
        <w:tblW w:w="10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2448"/>
        <w:gridCol w:w="3260"/>
        <w:gridCol w:w="3260"/>
      </w:tblGrid>
      <w:tr w:rsidR="00BE1A30" w:rsidTr="00BC7DA7">
        <w:trPr>
          <w:trHeight w:val="639"/>
        </w:trPr>
        <w:tc>
          <w:tcPr>
            <w:tcW w:w="1091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2448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名称</w:t>
            </w:r>
          </w:p>
        </w:tc>
        <w:tc>
          <w:tcPr>
            <w:tcW w:w="3260" w:type="dxa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值</w:t>
            </w:r>
          </w:p>
        </w:tc>
        <w:tc>
          <w:tcPr>
            <w:tcW w:w="3260" w:type="dxa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说明</w:t>
            </w:r>
          </w:p>
        </w:tc>
      </w:tr>
      <w:tr w:rsidR="00BE1A30" w:rsidTr="00BC7DA7">
        <w:trPr>
          <w:trHeight w:val="639"/>
        </w:trPr>
        <w:tc>
          <w:tcPr>
            <w:tcW w:w="1091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448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ame</w:t>
            </w:r>
          </w:p>
        </w:tc>
        <w:tc>
          <w:tcPr>
            <w:tcW w:w="3260" w:type="dxa"/>
          </w:tcPr>
          <w:p w:rsidR="00BE1A30" w:rsidRPr="00BE1A30" w:rsidRDefault="00BE1A30" w:rsidP="00BC7DA7">
            <w:pPr>
              <w:jc w:val="center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BE1A3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待定</w:t>
            </w:r>
          </w:p>
        </w:tc>
        <w:tc>
          <w:tcPr>
            <w:tcW w:w="3260" w:type="dxa"/>
          </w:tcPr>
          <w:p w:rsidR="00BE1A30" w:rsidRDefault="00BA333F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接口系统开发中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…</w:t>
            </w:r>
          </w:p>
        </w:tc>
      </w:tr>
      <w:tr w:rsidR="00BE1A30" w:rsidTr="00BC7DA7">
        <w:trPr>
          <w:trHeight w:val="627"/>
        </w:trPr>
        <w:tc>
          <w:tcPr>
            <w:tcW w:w="1091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2448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passwd</w:t>
            </w:r>
          </w:p>
        </w:tc>
        <w:tc>
          <w:tcPr>
            <w:tcW w:w="3260" w:type="dxa"/>
          </w:tcPr>
          <w:p w:rsidR="00BE1A30" w:rsidRPr="00BE1A30" w:rsidRDefault="00BE1A30" w:rsidP="00BC7DA7">
            <w:pPr>
              <w:jc w:val="center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BE1A3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待定</w:t>
            </w:r>
          </w:p>
        </w:tc>
        <w:tc>
          <w:tcPr>
            <w:tcW w:w="3260" w:type="dxa"/>
          </w:tcPr>
          <w:p w:rsidR="00BE1A30" w:rsidRDefault="00BA333F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接口系统开发中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…</w:t>
            </w:r>
          </w:p>
        </w:tc>
      </w:tr>
      <w:tr w:rsidR="00BE1A30" w:rsidTr="00BC7DA7">
        <w:trPr>
          <w:trHeight w:val="627"/>
        </w:trPr>
        <w:tc>
          <w:tcPr>
            <w:tcW w:w="1091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2448" w:type="dxa"/>
            <w:vAlign w:val="center"/>
          </w:tcPr>
          <w:p w:rsidR="00BE1A30" w:rsidRDefault="00BE1A30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compno</w:t>
            </w:r>
          </w:p>
        </w:tc>
        <w:tc>
          <w:tcPr>
            <w:tcW w:w="3260" w:type="dxa"/>
          </w:tcPr>
          <w:p w:rsidR="00BE1A30" w:rsidRPr="00BE1A30" w:rsidRDefault="00BE1A30" w:rsidP="00BC7DA7">
            <w:pPr>
              <w:jc w:val="center"/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BE1A30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待定</w:t>
            </w:r>
          </w:p>
        </w:tc>
        <w:tc>
          <w:tcPr>
            <w:tcW w:w="3260" w:type="dxa"/>
          </w:tcPr>
          <w:p w:rsidR="00BE1A30" w:rsidRPr="00D3385F" w:rsidRDefault="00133EB7" w:rsidP="00BC7DA7">
            <w:pPr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后续提供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…</w:t>
            </w:r>
          </w:p>
        </w:tc>
      </w:tr>
    </w:tbl>
    <w:p w:rsidR="00BB65C7" w:rsidRDefault="00090F12">
      <w:pPr>
        <w:pStyle w:val="2"/>
        <w:spacing w:before="156" w:after="156"/>
        <w:rPr>
          <w:color w:val="000000" w:themeColor="text1"/>
        </w:rPr>
      </w:pPr>
      <w:r>
        <w:rPr>
          <w:color w:val="000000" w:themeColor="text1"/>
        </w:rPr>
        <w:t>Token</w:t>
      </w:r>
      <w:r>
        <w:rPr>
          <w:rFonts w:hint="eastAsia"/>
          <w:color w:val="000000" w:themeColor="text1"/>
        </w:rPr>
        <w:t>认证接口</w:t>
      </w:r>
      <w:r w:rsidR="000A433D">
        <w:rPr>
          <w:rFonts w:hint="eastAsia"/>
          <w:color w:val="000000" w:themeColor="text1"/>
        </w:rPr>
        <w:t>规范</w:t>
      </w: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：平台向每个企业提供的token认证信息。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/apiv1/auth/</w:t>
      </w:r>
      <w:r>
        <w:rPr>
          <w:rFonts w:ascii="宋体" w:eastAsia="宋体" w:hAnsi="宋体" w:cs="宋体" w:hint="eastAsia"/>
          <w:color w:val="000000" w:themeColor="text1"/>
          <w:kern w:val="0"/>
        </w:rPr>
        <w:t>{</w:t>
      </w:r>
      <w:r>
        <w:rPr>
          <w:rFonts w:ascii="宋体" w:eastAsia="宋体" w:hAnsi="宋体" w:cs="宋体"/>
          <w:color w:val="000000" w:themeColor="text1"/>
          <w:kern w:val="0"/>
        </w:rPr>
        <w:t>compno</w:t>
      </w:r>
      <w:r>
        <w:rPr>
          <w:rFonts w:ascii="宋体" w:eastAsia="宋体" w:hAnsi="宋体" w:cs="宋体" w:hint="eastAsia"/>
          <w:color w:val="000000" w:themeColor="text1"/>
          <w:kern w:val="0"/>
        </w:rPr>
        <w:t>}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：空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ind w:left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091"/>
        <w:gridCol w:w="1134"/>
        <w:gridCol w:w="3894"/>
      </w:tblGrid>
      <w:tr w:rsidR="00BB65C7">
        <w:tc>
          <w:tcPr>
            <w:tcW w:w="1616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091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BB65C7">
        <w:tc>
          <w:tcPr>
            <w:tcW w:w="161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</w:t>
            </w:r>
          </w:p>
        </w:tc>
      </w:tr>
      <w:tr w:rsidR="00BB65C7">
        <w:tc>
          <w:tcPr>
            <w:tcW w:w="1616" w:type="dxa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compno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企业代码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56E5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企业代码</w:t>
            </w:r>
          </w:p>
        </w:tc>
      </w:tr>
      <w:tr w:rsidR="00BB65C7">
        <w:tc>
          <w:tcPr>
            <w:tcW w:w="1616" w:type="dxa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ame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用户名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转成base64的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加密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数据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，加密内容为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:用户名+换行（\n）+时间（参数中的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）</w:t>
            </w:r>
          </w:p>
        </w:tc>
      </w:tr>
      <w:tr w:rsidR="00BB65C7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passwd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密码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转成base64的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加密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数据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，加密内容为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:密码+换行（\n）+时间（参数中的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）</w:t>
            </w:r>
          </w:p>
        </w:tc>
      </w:tr>
      <w:tr w:rsidR="00BB65C7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 xml:space="preserve">YYY-MM-DD HH24:MI:SS 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如2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019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01 01:01:58</w:t>
            </w:r>
          </w:p>
        </w:tc>
      </w:tr>
      <w:tr w:rsidR="00BB65C7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code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验证信息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转成base64的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加密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数据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，加密内容为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:内网ip+换行（\n）+时间（参数中的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imestamp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+换行（\n）+请求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唯一凭证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（参数中的requestid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）</w:t>
            </w: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ind w:left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2126"/>
        <w:gridCol w:w="1418"/>
        <w:gridCol w:w="3752"/>
      </w:tblGrid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lastRenderedPageBreak/>
              <w:t>requestid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BB65C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token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认证标识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时效2个小时，超过2个小时需要重新获取</w:t>
            </w:r>
          </w:p>
        </w:tc>
      </w:tr>
      <w:tr w:rsidR="00BB65C7">
        <w:tc>
          <w:tcPr>
            <w:tcW w:w="1271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B65C7" w:rsidRDefault="00BB65C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  <w:tc>
          <w:tcPr>
            <w:tcW w:w="3752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ind w:left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"requestid ":"19eb68ee5abe42ce9adb57aad8ea59dd 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"compno":"sf",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use</w:t>
      </w:r>
      <w:r>
        <w:rPr>
          <w:rFonts w:ascii="Arial" w:hAnsi="Arial" w:cs="Arial"/>
          <w:color w:val="000000" w:themeColor="text1"/>
        </w:rPr>
        <w:t>n</w:t>
      </w:r>
      <w:r>
        <w:rPr>
          <w:rFonts w:ascii="Arial" w:hAnsi="Arial" w:cs="Arial" w:hint="eastAsia"/>
          <w:color w:val="000000" w:themeColor="text1"/>
        </w:rPr>
        <w:t>ame</w:t>
      </w:r>
      <w:r>
        <w:rPr>
          <w:rFonts w:ascii="Arial" w:hAnsi="Arial" w:cs="Arial"/>
          <w:color w:val="000000" w:themeColor="text1"/>
        </w:rPr>
        <w:t>":"sf00001",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"passwd":"</w:t>
      </w:r>
      <w:r>
        <w:rPr>
          <w:rFonts w:ascii="Arial" w:hAnsi="Arial" w:cs="Arial" w:hint="eastAsia"/>
          <w:color w:val="000000" w:themeColor="text1"/>
        </w:rPr>
        <w:t>123456</w:t>
      </w:r>
      <w:r>
        <w:rPr>
          <w:rFonts w:ascii="Arial" w:hAnsi="Arial" w:cs="Arial"/>
          <w:color w:val="000000" w:themeColor="text1"/>
        </w:rPr>
        <w:t>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>imestamp":"</w:t>
      </w:r>
      <w:r>
        <w:rPr>
          <w:rFonts w:ascii="Arial" w:hAnsi="Arial" w:cs="Arial" w:hint="eastAsia"/>
          <w:color w:val="000000" w:themeColor="text1"/>
        </w:rPr>
        <w:t>2</w:t>
      </w:r>
      <w:r>
        <w:rPr>
          <w:rFonts w:ascii="Arial" w:hAnsi="Arial" w:cs="Arial"/>
          <w:color w:val="000000" w:themeColor="text1"/>
        </w:rPr>
        <w:t>019</w:t>
      </w:r>
      <w:r>
        <w:rPr>
          <w:rFonts w:ascii="Arial" w:hAnsi="Arial" w:cs="Arial" w:hint="eastAsia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>01</w:t>
      </w:r>
      <w:r>
        <w:rPr>
          <w:rFonts w:ascii="Arial" w:hAnsi="Arial" w:cs="Arial" w:hint="eastAsia"/>
          <w:color w:val="000000" w:themeColor="text1"/>
        </w:rPr>
        <w:t>-</w:t>
      </w:r>
      <w:r>
        <w:rPr>
          <w:rFonts w:ascii="Arial" w:hAnsi="Arial" w:cs="Arial"/>
          <w:color w:val="000000" w:themeColor="text1"/>
        </w:rPr>
        <w:t>01 01:01:58"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 w:hint="eastAsia"/>
          <w:color w:val="000000" w:themeColor="text1"/>
        </w:rPr>
        <w:t>}</w:t>
      </w:r>
    </w:p>
    <w:p w:rsidR="00BB65C7" w:rsidRDefault="00090F12">
      <w:pPr>
        <w:pStyle w:val="3"/>
        <w:spacing w:before="156" w:after="156"/>
        <w:ind w:left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requestid</w:t>
      </w:r>
      <w:r>
        <w:rPr>
          <w:rFonts w:ascii="Arial" w:hAnsi="Arial" w:cs="Arial"/>
          <w:color w:val="000000" w:themeColor="text1"/>
        </w:rPr>
        <w:t xml:space="preserve"> ":"19eb68ee5abe42ce9adb57aad8ea59dd ",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"status": 200,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"token": "</w:t>
      </w:r>
      <w:r>
        <w:rPr>
          <w:rFonts w:ascii="Arial" w:hAnsi="Arial" w:cs="Arial" w:hint="eastAsia"/>
          <w:color w:val="000000" w:themeColor="text1"/>
        </w:rPr>
        <w:t>abc123desesss</w:t>
      </w:r>
      <w:r>
        <w:rPr>
          <w:rFonts w:ascii="Arial" w:hAnsi="Arial" w:cs="Arial"/>
          <w:color w:val="000000" w:themeColor="text1"/>
        </w:rPr>
        <w:t>"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BB65C7" w:rsidRDefault="00BB65C7">
      <w:pPr>
        <w:rPr>
          <w:color w:val="000000" w:themeColor="text1"/>
        </w:rPr>
      </w:pPr>
    </w:p>
    <w:p w:rsidR="00BB65C7" w:rsidRDefault="00BB65C7">
      <w:pPr>
        <w:rPr>
          <w:color w:val="000000" w:themeColor="text1"/>
        </w:rPr>
      </w:pPr>
    </w:p>
    <w:p w:rsidR="00BB65C7" w:rsidRDefault="006A41ED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首页-</w:t>
      </w:r>
      <w:r w:rsidR="007C46A2">
        <w:rPr>
          <w:rFonts w:hint="eastAsia"/>
          <w:color w:val="000000" w:themeColor="text1"/>
        </w:rPr>
        <w:t>智能快件箱</w:t>
      </w:r>
      <w:r w:rsidR="00B52A8D">
        <w:rPr>
          <w:rFonts w:hint="eastAsia"/>
          <w:color w:val="000000" w:themeColor="text1"/>
        </w:rPr>
        <w:t>统计</w:t>
      </w:r>
      <w:r w:rsidR="00090F12">
        <w:rPr>
          <w:rFonts w:hint="eastAsia"/>
          <w:color w:val="000000" w:themeColor="text1"/>
        </w:rPr>
        <w:t>接口</w:t>
      </w:r>
      <w:r w:rsidR="006025FE">
        <w:rPr>
          <w:rFonts w:hint="eastAsia"/>
          <w:color w:val="000000" w:themeColor="text1"/>
        </w:rPr>
        <w:t>规范</w:t>
      </w: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6A41ED">
        <w:rPr>
          <w:rFonts w:ascii="宋体" w:eastAsia="宋体" w:hAnsi="宋体" w:cs="宋体" w:hint="eastAsia"/>
          <w:color w:val="000000" w:themeColor="text1"/>
          <w:kern w:val="0"/>
        </w:rPr>
        <w:t>获取智能快件箱统计信息</w:t>
      </w:r>
      <w:r>
        <w:rPr>
          <w:rFonts w:ascii="宋体" w:eastAsia="宋体" w:hAnsi="宋体" w:cs="宋体" w:hint="eastAsia"/>
          <w:color w:val="000000" w:themeColor="text1"/>
          <w:kern w:val="0"/>
        </w:rPr>
        <w:t>。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</w:t>
      </w:r>
      <w:r w:rsidR="003B4779">
        <w:rPr>
          <w:rFonts w:ascii="宋体" w:eastAsia="宋体" w:hAnsi="宋体" w:cs="宋体"/>
          <w:color w:val="000000" w:themeColor="text1"/>
          <w:kern w:val="0"/>
        </w:rPr>
        <w:t>/front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r w:rsidR="00877D87">
        <w:rPr>
          <w:rFonts w:ascii="宋体" w:eastAsia="宋体" w:hAnsi="宋体" w:cs="宋体"/>
          <w:color w:val="000000" w:themeColor="text1"/>
          <w:kern w:val="0"/>
        </w:rPr>
        <w:t>e</w:t>
      </w:r>
      <w:r w:rsidR="00877D87" w:rsidRPr="00877D87">
        <w:rPr>
          <w:rFonts w:ascii="宋体" w:eastAsia="宋体" w:hAnsi="宋体" w:cs="宋体"/>
          <w:color w:val="000000" w:themeColor="text1"/>
          <w:kern w:val="0"/>
        </w:rPr>
        <w:t>xpressbox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lastRenderedPageBreak/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BB65C7" w:rsidRDefault="00090F12" w:rsidP="007F3540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843"/>
        <w:gridCol w:w="1275"/>
        <w:gridCol w:w="3611"/>
      </w:tblGrid>
      <w:tr w:rsidR="00BB65C7">
        <w:tc>
          <w:tcPr>
            <w:tcW w:w="1980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BB65C7" w:rsidRDefault="00090F1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BB65C7">
        <w:tc>
          <w:tcPr>
            <w:tcW w:w="1980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B65C7" w:rsidRDefault="00090F1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BB65C7" w:rsidRDefault="00090F1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</w:t>
            </w: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2410"/>
        <w:gridCol w:w="3800"/>
      </w:tblGrid>
      <w:tr w:rsidR="00605971" w:rsidTr="00C40628">
        <w:trPr>
          <w:trHeight w:val="633"/>
        </w:trPr>
        <w:tc>
          <w:tcPr>
            <w:tcW w:w="2122" w:type="dxa"/>
            <w:shd w:val="clear" w:color="auto" w:fill="auto"/>
            <w:vAlign w:val="center"/>
          </w:tcPr>
          <w:p w:rsidR="00605971" w:rsidRDefault="00605971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971" w:rsidRDefault="00605971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605971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605971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605971" w:rsidTr="00C40628">
        <w:trPr>
          <w:trHeight w:val="1886"/>
        </w:trPr>
        <w:tc>
          <w:tcPr>
            <w:tcW w:w="2122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605971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605971" w:rsidTr="00C40628">
        <w:trPr>
          <w:trHeight w:val="619"/>
        </w:trPr>
        <w:tc>
          <w:tcPr>
            <w:tcW w:w="2122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605971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605971" w:rsidTr="00C40628">
        <w:trPr>
          <w:trHeight w:val="1266"/>
        </w:trPr>
        <w:tc>
          <w:tcPr>
            <w:tcW w:w="2122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60597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605971" w:rsidTr="00C40628">
        <w:trPr>
          <w:trHeight w:val="619"/>
        </w:trPr>
        <w:tc>
          <w:tcPr>
            <w:tcW w:w="2122" w:type="dxa"/>
            <w:shd w:val="clear" w:color="auto" w:fill="auto"/>
            <w:vAlign w:val="center"/>
          </w:tcPr>
          <w:p w:rsidR="00605971" w:rsidRPr="00C40628" w:rsidRDefault="00B80FD4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C40628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t</w:t>
            </w:r>
            <w:r w:rsidRPr="00C40628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otal</w:t>
            </w:r>
          </w:p>
        </w:tc>
        <w:tc>
          <w:tcPr>
            <w:tcW w:w="1559" w:type="dxa"/>
            <w:shd w:val="clear" w:color="auto" w:fill="auto"/>
          </w:tcPr>
          <w:p w:rsidR="00605971" w:rsidRDefault="00B80FD4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05971" w:rsidRDefault="00B80FD4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智能快件箱总数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605971" w:rsidRDefault="00605971" w:rsidP="00C46EE8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B80FD4" w:rsidTr="00C40628">
        <w:trPr>
          <w:trHeight w:val="619"/>
        </w:trPr>
        <w:tc>
          <w:tcPr>
            <w:tcW w:w="2122" w:type="dxa"/>
            <w:shd w:val="clear" w:color="auto" w:fill="auto"/>
            <w:vAlign w:val="center"/>
          </w:tcPr>
          <w:p w:rsidR="00B80FD4" w:rsidRPr="00C40628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C40628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usetotal</w:t>
            </w:r>
          </w:p>
        </w:tc>
        <w:tc>
          <w:tcPr>
            <w:tcW w:w="1559" w:type="dxa"/>
            <w:shd w:val="clear" w:color="auto" w:fill="auto"/>
          </w:tcPr>
          <w:p w:rsidR="00B80FD4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80FD4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使用量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B80FD4" w:rsidRDefault="00B80FD4" w:rsidP="00C46EE8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C40628" w:rsidTr="00C40628">
        <w:trPr>
          <w:trHeight w:val="619"/>
        </w:trPr>
        <w:tc>
          <w:tcPr>
            <w:tcW w:w="2122" w:type="dxa"/>
            <w:shd w:val="clear" w:color="auto" w:fill="auto"/>
            <w:vAlign w:val="center"/>
          </w:tcPr>
          <w:p w:rsidR="00C40628" w:rsidRPr="00C40628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C40628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delivertotal</w:t>
            </w:r>
          </w:p>
        </w:tc>
        <w:tc>
          <w:tcPr>
            <w:tcW w:w="1559" w:type="dxa"/>
            <w:shd w:val="clear" w:color="auto" w:fill="auto"/>
          </w:tcPr>
          <w:p w:rsidR="00C40628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40628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投递量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C40628" w:rsidRDefault="00C40628" w:rsidP="00C46EE8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C40628" w:rsidTr="00C40628">
        <w:trPr>
          <w:trHeight w:val="619"/>
        </w:trPr>
        <w:tc>
          <w:tcPr>
            <w:tcW w:w="2122" w:type="dxa"/>
            <w:shd w:val="clear" w:color="auto" w:fill="auto"/>
            <w:vAlign w:val="center"/>
          </w:tcPr>
          <w:p w:rsidR="00C40628" w:rsidRPr="00C40628" w:rsidRDefault="00AF1530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</w:t>
            </w:r>
            <w:r w:rsidR="00C40628" w:rsidRPr="00C40628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uccesstotal</w:t>
            </w:r>
          </w:p>
        </w:tc>
        <w:tc>
          <w:tcPr>
            <w:tcW w:w="1559" w:type="dxa"/>
            <w:shd w:val="clear" w:color="auto" w:fill="auto"/>
          </w:tcPr>
          <w:p w:rsidR="00C40628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C40628" w:rsidRDefault="00C40628" w:rsidP="00C46EE8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妥投量</w:t>
            </w:r>
          </w:p>
        </w:tc>
        <w:tc>
          <w:tcPr>
            <w:tcW w:w="3800" w:type="dxa"/>
            <w:shd w:val="clear" w:color="auto" w:fill="auto"/>
            <w:vAlign w:val="center"/>
          </w:tcPr>
          <w:p w:rsidR="00C40628" w:rsidRDefault="00C40628" w:rsidP="00C46EE8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BB65C7" w:rsidRDefault="00BB65C7">
      <w:pPr>
        <w:rPr>
          <w:color w:val="000000" w:themeColor="text1"/>
        </w:rPr>
      </w:pPr>
    </w:p>
    <w:p w:rsidR="00BB65C7" w:rsidRDefault="00090F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D75FAB" w:rsidRPr="00D75FAB" w:rsidRDefault="00D75FAB" w:rsidP="00D75FAB"/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AF1530" w:rsidRDefault="00090F12" w:rsidP="004A3A2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"</w:t>
      </w:r>
      <w:r>
        <w:rPr>
          <w:rFonts w:ascii="Arial" w:eastAsia="微软雅黑" w:hAnsi="Arial" w:cs="Arial"/>
          <w:color w:val="000000" w:themeColor="text1"/>
          <w:sz w:val="21"/>
          <w:szCs w:val="21"/>
        </w:rPr>
        <w:t>requestid</w:t>
      </w:r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</w:t>
      </w:r>
    </w:p>
    <w:p w:rsidR="00BB65C7" w:rsidRDefault="00090F1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BB65C7" w:rsidRDefault="00BB65C7">
      <w:pPr>
        <w:rPr>
          <w:color w:val="000000" w:themeColor="text1"/>
        </w:rPr>
      </w:pPr>
    </w:p>
    <w:p w:rsidR="00BB65C7" w:rsidRPr="00AF1530" w:rsidRDefault="00090F12" w:rsidP="00AF1530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{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"requestid ":"19eb68ee5abe42ce9adb57aad8ea59dd ",</w:t>
      </w:r>
    </w:p>
    <w:p w:rsid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"status": 200,</w:t>
      </w:r>
    </w:p>
    <w:p w:rsidR="00B52A8D" w:rsidRPr="00AF1530" w:rsidRDefault="00B52A8D" w:rsidP="00AF153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"msg": "</w:t>
      </w:r>
      <w:r>
        <w:rPr>
          <w:rFonts w:ascii="Arial" w:hAnsi="Arial" w:cs="Arial" w:hint="eastAsia"/>
          <w:color w:val="000000" w:themeColor="text1"/>
        </w:rPr>
        <w:t>获取成功</w:t>
      </w: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,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"</w:t>
      </w:r>
      <w:r w:rsidR="0085270C">
        <w:rPr>
          <w:rFonts w:ascii="Arial" w:hAnsi="Arial" w:cs="Arial" w:hint="eastAsia"/>
          <w:color w:val="000000" w:themeColor="text1"/>
        </w:rPr>
        <w:t>data</w:t>
      </w:r>
      <w:r w:rsidRPr="00AF1530">
        <w:rPr>
          <w:rFonts w:ascii="Arial" w:hAnsi="Arial" w:cs="Arial"/>
          <w:color w:val="000000" w:themeColor="text1"/>
        </w:rPr>
        <w:t>":{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ab/>
        <w:t>"total":"456720",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ab/>
        <w:t>"usetotal":"389120",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ab/>
        <w:t>"delivertotal":"389120",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ab/>
        <w:t>"successtotal":"420956"</w:t>
      </w:r>
    </w:p>
    <w:p w:rsidR="00AF1530" w:rsidRPr="00AF1530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}</w:t>
      </w:r>
    </w:p>
    <w:p w:rsidR="00BB65C7" w:rsidRDefault="00AF1530" w:rsidP="00AF1530">
      <w:pPr>
        <w:rPr>
          <w:rFonts w:ascii="Arial" w:hAnsi="Arial" w:cs="Arial"/>
          <w:color w:val="000000" w:themeColor="text1"/>
        </w:rPr>
      </w:pPr>
      <w:r w:rsidRPr="00AF1530">
        <w:rPr>
          <w:rFonts w:ascii="Arial" w:hAnsi="Arial" w:cs="Arial"/>
          <w:color w:val="000000" w:themeColor="text1"/>
        </w:rPr>
        <w:t>}</w:t>
      </w:r>
    </w:p>
    <w:p w:rsidR="00375D71" w:rsidRDefault="00B52A8D" w:rsidP="00375D71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首页-安检机统计</w:t>
      </w:r>
      <w:r w:rsidR="004920B9">
        <w:rPr>
          <w:rFonts w:hint="eastAsia"/>
          <w:color w:val="000000" w:themeColor="text1"/>
        </w:rPr>
        <w:t>信息</w:t>
      </w:r>
      <w:r w:rsidR="00375D71">
        <w:rPr>
          <w:rFonts w:hint="eastAsia"/>
          <w:color w:val="000000" w:themeColor="text1"/>
        </w:rPr>
        <w:t>接口规范</w:t>
      </w: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A900A1">
        <w:rPr>
          <w:rFonts w:ascii="宋体" w:eastAsia="宋体" w:hAnsi="宋体" w:cs="宋体" w:hint="eastAsia"/>
          <w:color w:val="000000" w:themeColor="text1"/>
          <w:kern w:val="0"/>
        </w:rPr>
        <w:t>安检机统计信息</w:t>
      </w:r>
      <w:r>
        <w:rPr>
          <w:rFonts w:ascii="宋体" w:eastAsia="宋体" w:hAnsi="宋体" w:cs="宋体" w:hint="eastAsia"/>
          <w:color w:val="000000" w:themeColor="text1"/>
          <w:kern w:val="0"/>
        </w:rPr>
        <w:t>接口规范示例。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</w:t>
      </w:r>
      <w:r w:rsidR="003B4779">
        <w:rPr>
          <w:rFonts w:ascii="宋体" w:eastAsia="宋体" w:hAnsi="宋体" w:cs="宋体"/>
          <w:color w:val="000000" w:themeColor="text1"/>
          <w:kern w:val="0"/>
        </w:rPr>
        <w:t>/front</w:t>
      </w:r>
      <w:r w:rsidR="00345419">
        <w:rPr>
          <w:rFonts w:ascii="宋体" w:eastAsia="宋体" w:hAnsi="宋体" w:cs="宋体"/>
          <w:color w:val="000000" w:themeColor="text1"/>
          <w:kern w:val="0"/>
        </w:rPr>
        <w:t>/</w:t>
      </w:r>
      <w:r w:rsidR="00B52A8D">
        <w:rPr>
          <w:rFonts w:ascii="宋体" w:hAnsi="宋体" w:hint="eastAsia"/>
          <w:szCs w:val="21"/>
        </w:rPr>
        <w:t>check</w:t>
      </w:r>
      <w:r w:rsidR="00B52A8D" w:rsidRPr="00B52A8D">
        <w:rPr>
          <w:rFonts w:ascii="宋体" w:hAnsi="宋体"/>
          <w:szCs w:val="21"/>
        </w:rPr>
        <w:t>machine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375D71" w:rsidRDefault="00375D71" w:rsidP="00375D7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375D71" w:rsidRDefault="00375D71" w:rsidP="00375D71">
      <w:pPr>
        <w:rPr>
          <w:color w:val="000000" w:themeColor="text1"/>
        </w:rPr>
      </w:pP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985"/>
        <w:gridCol w:w="1275"/>
        <w:gridCol w:w="3611"/>
      </w:tblGrid>
      <w:tr w:rsidR="00375D71" w:rsidTr="002211F9">
        <w:tc>
          <w:tcPr>
            <w:tcW w:w="1838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375D71" w:rsidRDefault="00375D7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375D71" w:rsidTr="002211F9">
        <w:tc>
          <w:tcPr>
            <w:tcW w:w="1838" w:type="dxa"/>
            <w:shd w:val="clear" w:color="auto" w:fill="auto"/>
            <w:vAlign w:val="center"/>
          </w:tcPr>
          <w:p w:rsidR="00375D71" w:rsidRPr="00F64111" w:rsidRDefault="00375D7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5D71" w:rsidRDefault="00375D7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75D71" w:rsidRDefault="00375D7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75D71" w:rsidRDefault="00375D7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375D71" w:rsidRPr="00F64111" w:rsidRDefault="00375D71" w:rsidP="000720B2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375D71" w:rsidRDefault="00375D71" w:rsidP="00375D71">
      <w:pPr>
        <w:rPr>
          <w:color w:val="000000" w:themeColor="text1"/>
        </w:rPr>
      </w:pP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输出约束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066"/>
        <w:gridCol w:w="2889"/>
        <w:gridCol w:w="4069"/>
      </w:tblGrid>
      <w:tr w:rsidR="00B52A8D" w:rsidTr="00B52A8D">
        <w:trPr>
          <w:trHeight w:val="655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Default="00B52A8D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B52A8D" w:rsidTr="00B52A8D">
        <w:trPr>
          <w:trHeight w:val="1951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B52A8D" w:rsidTr="00B52A8D">
        <w:trPr>
          <w:trHeight w:val="640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B52A8D" w:rsidTr="00B52A8D">
        <w:trPr>
          <w:trHeight w:val="1296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Default="00B52A8D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B52A8D" w:rsidTr="00B52A8D">
        <w:trPr>
          <w:trHeight w:val="759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total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总数量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Pr="00B52A8D" w:rsidRDefault="00B52A8D" w:rsidP="00B52A8D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B52A8D" w:rsidTr="00B52A8D">
        <w:trPr>
          <w:trHeight w:val="759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working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运行中的数量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Pr="00B52A8D" w:rsidRDefault="00B52A8D" w:rsidP="00B52A8D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B52A8D" w:rsidTr="00B52A8D">
        <w:trPr>
          <w:trHeight w:val="759"/>
        </w:trPr>
        <w:tc>
          <w:tcPr>
            <w:tcW w:w="1696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network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89" w:type="dxa"/>
            <w:shd w:val="clear" w:color="auto" w:fill="auto"/>
            <w:vAlign w:val="center"/>
          </w:tcPr>
          <w:p w:rsidR="00B52A8D" w:rsidRDefault="00B52A8D" w:rsidP="00B52A8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联网的数量</w:t>
            </w:r>
          </w:p>
        </w:tc>
        <w:tc>
          <w:tcPr>
            <w:tcW w:w="4069" w:type="dxa"/>
            <w:shd w:val="clear" w:color="auto" w:fill="auto"/>
            <w:vAlign w:val="center"/>
          </w:tcPr>
          <w:p w:rsidR="00B52A8D" w:rsidRPr="00B52A8D" w:rsidRDefault="00B52A8D" w:rsidP="00B52A8D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375D71" w:rsidRDefault="00375D71" w:rsidP="00375D71">
      <w:pPr>
        <w:rPr>
          <w:color w:val="000000" w:themeColor="text1"/>
        </w:rPr>
      </w:pP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490D68" w:rsidRPr="00490D68" w:rsidRDefault="00DF0796" w:rsidP="00490D68">
      <w:pPr>
        <w:rPr>
          <w:rFonts w:ascii="Arial" w:hAnsi="Arial" w:cs="Arial"/>
          <w:color w:val="000000" w:themeColor="text1"/>
        </w:rPr>
      </w:pPr>
      <w:r w:rsidRPr="00DF0796">
        <w:rPr>
          <w:rFonts w:ascii="Arial" w:hAnsi="Arial" w:cs="Arial"/>
          <w:color w:val="000000" w:themeColor="text1"/>
        </w:rPr>
        <w:t>{</w:t>
      </w:r>
    </w:p>
    <w:p w:rsidR="00490D68" w:rsidRPr="00490D68" w:rsidRDefault="00490D68" w:rsidP="004A3A27">
      <w:pPr>
        <w:rPr>
          <w:rFonts w:ascii="Arial" w:hAnsi="Arial" w:cs="Arial"/>
          <w:color w:val="000000" w:themeColor="text1"/>
        </w:rPr>
      </w:pPr>
      <w:r w:rsidRPr="00490D68">
        <w:rPr>
          <w:rFonts w:ascii="Arial" w:hAnsi="Arial" w:cs="Arial"/>
          <w:color w:val="000000" w:themeColor="text1"/>
        </w:rPr>
        <w:tab/>
        <w:t>"requestid": "22eb68ee5abe42ce9adb57aad8ea59dd "</w:t>
      </w:r>
    </w:p>
    <w:p w:rsidR="00375D71" w:rsidRDefault="00DF0796" w:rsidP="00490D68">
      <w:pPr>
        <w:rPr>
          <w:color w:val="000000" w:themeColor="text1"/>
        </w:rPr>
      </w:pPr>
      <w:r w:rsidRPr="00DF0796">
        <w:rPr>
          <w:rFonts w:ascii="Arial" w:hAnsi="Arial" w:cs="Arial"/>
          <w:color w:val="000000" w:themeColor="text1"/>
        </w:rPr>
        <w:t>}</w:t>
      </w:r>
    </w:p>
    <w:p w:rsidR="00375D71" w:rsidRDefault="00375D71" w:rsidP="00375D7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375D71" w:rsidRDefault="00375D71" w:rsidP="00375D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375D71" w:rsidRDefault="00375D71" w:rsidP="00375D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requestid</w:t>
      </w:r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375D71" w:rsidRDefault="00375D71" w:rsidP="00375D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"status": 200,</w:t>
      </w:r>
    </w:p>
    <w:p w:rsidR="00375D71" w:rsidRDefault="00375D71" w:rsidP="00375D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"msg": "</w:t>
      </w:r>
      <w:r w:rsidR="00B52A8D">
        <w:rPr>
          <w:rFonts w:ascii="Arial" w:hAnsi="Arial" w:cs="Arial" w:hint="eastAsia"/>
          <w:color w:val="000000" w:themeColor="text1"/>
        </w:rPr>
        <w:t>获取成功</w:t>
      </w:r>
      <w:r>
        <w:rPr>
          <w:rFonts w:ascii="Arial" w:hAnsi="Arial" w:cs="Arial"/>
          <w:color w:val="000000" w:themeColor="text1"/>
        </w:rPr>
        <w:t>"</w:t>
      </w:r>
      <w:r w:rsidR="00B52A8D">
        <w:rPr>
          <w:rFonts w:ascii="Arial" w:hAnsi="Arial" w:cs="Arial" w:hint="eastAsia"/>
          <w:color w:val="000000" w:themeColor="text1"/>
        </w:rPr>
        <w:t>,</w:t>
      </w:r>
    </w:p>
    <w:p w:rsidR="00B52A8D" w:rsidRPr="00B52A8D" w:rsidRDefault="00B52A8D" w:rsidP="00B52A8D">
      <w:pPr>
        <w:rPr>
          <w:rFonts w:ascii="Arial" w:hAnsi="Arial" w:cs="Arial"/>
          <w:color w:val="000000" w:themeColor="text1"/>
        </w:rPr>
      </w:pPr>
      <w:r w:rsidRPr="00B52A8D">
        <w:rPr>
          <w:rFonts w:ascii="Arial" w:hAnsi="Arial" w:cs="Arial"/>
          <w:color w:val="000000" w:themeColor="text1"/>
        </w:rPr>
        <w:t>"</w:t>
      </w:r>
      <w:r w:rsidR="0085270C">
        <w:rPr>
          <w:rFonts w:ascii="Arial" w:hAnsi="Arial" w:cs="Arial" w:hint="eastAsia"/>
          <w:color w:val="000000" w:themeColor="text1"/>
        </w:rPr>
        <w:t>data</w:t>
      </w:r>
      <w:r w:rsidRPr="00B52A8D">
        <w:rPr>
          <w:rFonts w:ascii="Arial" w:hAnsi="Arial" w:cs="Arial"/>
          <w:color w:val="000000" w:themeColor="text1"/>
        </w:rPr>
        <w:t>":{</w:t>
      </w:r>
    </w:p>
    <w:p w:rsidR="00B52A8D" w:rsidRPr="00B52A8D" w:rsidRDefault="00B52A8D" w:rsidP="00B52A8D">
      <w:pPr>
        <w:rPr>
          <w:rFonts w:ascii="Arial" w:hAnsi="Arial" w:cs="Arial"/>
          <w:color w:val="000000" w:themeColor="text1"/>
        </w:rPr>
      </w:pPr>
      <w:r w:rsidRPr="00B52A8D">
        <w:rPr>
          <w:rFonts w:ascii="Arial" w:hAnsi="Arial" w:cs="Arial"/>
          <w:color w:val="000000" w:themeColor="text1"/>
        </w:rPr>
        <w:tab/>
        <w:t>"total":"3992",</w:t>
      </w:r>
    </w:p>
    <w:p w:rsidR="00B52A8D" w:rsidRPr="00B52A8D" w:rsidRDefault="00B52A8D" w:rsidP="00B52A8D">
      <w:pPr>
        <w:rPr>
          <w:rFonts w:ascii="Arial" w:hAnsi="Arial" w:cs="Arial"/>
          <w:color w:val="000000" w:themeColor="text1"/>
        </w:rPr>
      </w:pPr>
      <w:r w:rsidRPr="00B52A8D">
        <w:rPr>
          <w:rFonts w:ascii="Arial" w:hAnsi="Arial" w:cs="Arial"/>
          <w:color w:val="000000" w:themeColor="text1"/>
        </w:rPr>
        <w:tab/>
        <w:t>"working":"2245",</w:t>
      </w:r>
    </w:p>
    <w:p w:rsidR="00B52A8D" w:rsidRPr="00B52A8D" w:rsidRDefault="00B52A8D" w:rsidP="00B52A8D">
      <w:pPr>
        <w:rPr>
          <w:rFonts w:ascii="Arial" w:hAnsi="Arial" w:cs="Arial"/>
          <w:color w:val="000000" w:themeColor="text1"/>
        </w:rPr>
      </w:pPr>
      <w:r w:rsidRPr="00B52A8D">
        <w:rPr>
          <w:rFonts w:ascii="Arial" w:hAnsi="Arial" w:cs="Arial"/>
          <w:color w:val="000000" w:themeColor="text1"/>
        </w:rPr>
        <w:tab/>
        <w:t>"network":"1856"</w:t>
      </w:r>
    </w:p>
    <w:p w:rsidR="00B52A8D" w:rsidRDefault="00B52A8D" w:rsidP="00B52A8D">
      <w:pPr>
        <w:rPr>
          <w:rFonts w:ascii="Arial" w:hAnsi="Arial" w:cs="Arial"/>
          <w:color w:val="000000" w:themeColor="text1"/>
        </w:rPr>
      </w:pPr>
      <w:r w:rsidRPr="00B52A8D">
        <w:rPr>
          <w:rFonts w:ascii="Arial" w:hAnsi="Arial" w:cs="Arial"/>
          <w:color w:val="000000" w:themeColor="text1"/>
        </w:rPr>
        <w:t>}</w:t>
      </w:r>
    </w:p>
    <w:p w:rsidR="00375D71" w:rsidRDefault="00375D71" w:rsidP="00375D7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375D71" w:rsidRDefault="00375D71" w:rsidP="00375D71">
      <w:pPr>
        <w:rPr>
          <w:color w:val="000000" w:themeColor="text1"/>
        </w:rPr>
      </w:pPr>
    </w:p>
    <w:p w:rsidR="000643F6" w:rsidRDefault="00A900A1" w:rsidP="000643F6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首页-区域详细业务量</w:t>
      </w:r>
      <w:r w:rsidR="000643F6">
        <w:rPr>
          <w:rFonts w:hint="eastAsia"/>
          <w:color w:val="000000" w:themeColor="text1"/>
        </w:rPr>
        <w:t>接口规范</w:t>
      </w: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A900A1">
        <w:rPr>
          <w:rFonts w:ascii="宋体" w:eastAsia="宋体" w:hAnsi="宋体" w:cs="宋体" w:hint="eastAsia"/>
          <w:color w:val="000000" w:themeColor="text1"/>
          <w:kern w:val="0"/>
        </w:rPr>
        <w:t>区域详细业务</w:t>
      </w:r>
      <w:r>
        <w:rPr>
          <w:rFonts w:ascii="宋体" w:eastAsia="宋体" w:hAnsi="宋体" w:cs="宋体" w:hint="eastAsia"/>
          <w:color w:val="000000" w:themeColor="text1"/>
          <w:kern w:val="0"/>
        </w:rPr>
        <w:t>接口规范示例。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</w:t>
      </w:r>
      <w:r w:rsidR="003B4779">
        <w:rPr>
          <w:rFonts w:ascii="宋体" w:eastAsia="宋体" w:hAnsi="宋体" w:cs="宋体"/>
          <w:color w:val="000000" w:themeColor="text1"/>
          <w:kern w:val="0"/>
        </w:rPr>
        <w:t>/front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r w:rsidR="00A900A1">
        <w:rPr>
          <w:rFonts w:ascii="宋体" w:hAnsi="宋体" w:hint="eastAsia"/>
          <w:szCs w:val="21"/>
        </w:rPr>
        <w:t>area</w:t>
      </w:r>
      <w:r w:rsidR="00A900A1">
        <w:rPr>
          <w:rFonts w:ascii="宋体" w:hAnsi="宋体"/>
          <w:szCs w:val="21"/>
        </w:rPr>
        <w:t>business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0643F6" w:rsidRDefault="000643F6" w:rsidP="000643F6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0643F6" w:rsidRDefault="000643F6" w:rsidP="000643F6">
      <w:pPr>
        <w:rPr>
          <w:color w:val="000000" w:themeColor="text1"/>
        </w:rPr>
      </w:pP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0643F6" w:rsidTr="000720B2">
        <w:tc>
          <w:tcPr>
            <w:tcW w:w="1616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643F6" w:rsidRDefault="000643F6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0643F6" w:rsidTr="000720B2">
        <w:tc>
          <w:tcPr>
            <w:tcW w:w="1616" w:type="dxa"/>
            <w:shd w:val="clear" w:color="auto" w:fill="auto"/>
            <w:vAlign w:val="center"/>
          </w:tcPr>
          <w:p w:rsidR="000643F6" w:rsidRPr="00F64111" w:rsidRDefault="000643F6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0643F6" w:rsidRDefault="000643F6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0643F6" w:rsidRDefault="000643F6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643F6" w:rsidRDefault="000643F6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643F6" w:rsidRPr="00F64111" w:rsidRDefault="000643F6" w:rsidP="000720B2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0643F6" w:rsidRDefault="000643F6" w:rsidP="000643F6">
      <w:pPr>
        <w:rPr>
          <w:color w:val="000000" w:themeColor="text1"/>
        </w:rPr>
      </w:pP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2835"/>
        <w:gridCol w:w="4252"/>
      </w:tblGrid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A900A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900A1" w:rsidRDefault="00A900A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A900A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A900A1" w:rsidP="000720B2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A900A1" w:rsidP="000720B2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A900A1" w:rsidTr="00A900A1">
        <w:tc>
          <w:tcPr>
            <w:tcW w:w="1696" w:type="dxa"/>
            <w:shd w:val="clear" w:color="auto" w:fill="auto"/>
            <w:vAlign w:val="center"/>
          </w:tcPr>
          <w:p w:rsidR="00A900A1" w:rsidRDefault="00A900A1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rows</w:t>
            </w:r>
          </w:p>
        </w:tc>
        <w:tc>
          <w:tcPr>
            <w:tcW w:w="993" w:type="dxa"/>
            <w:shd w:val="clear" w:color="auto" w:fill="auto"/>
          </w:tcPr>
          <w:p w:rsidR="00A900A1" w:rsidRDefault="00A900A1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Array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900A1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</w:t>
            </w:r>
            <w:r w:rsidR="00A900A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数据数组[</w:t>
            </w:r>
            <w:r w:rsidR="00A900A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A900A1" w:rsidRDefault="00A900A1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4A3A27" w:rsidTr="00A900A1">
        <w:tc>
          <w:tcPr>
            <w:tcW w:w="1696" w:type="dxa"/>
            <w:shd w:val="clear" w:color="auto" w:fill="auto"/>
            <w:vAlign w:val="center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reacode</w:t>
            </w:r>
          </w:p>
        </w:tc>
        <w:tc>
          <w:tcPr>
            <w:tcW w:w="993" w:type="dxa"/>
            <w:shd w:val="clear" w:color="auto" w:fill="auto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区域代码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A3A27" w:rsidRDefault="004A3A27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4A3A27" w:rsidTr="00A900A1">
        <w:tc>
          <w:tcPr>
            <w:tcW w:w="1696" w:type="dxa"/>
            <w:shd w:val="clear" w:color="auto" w:fill="auto"/>
            <w:vAlign w:val="center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lastRenderedPageBreak/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reaname</w:t>
            </w:r>
          </w:p>
        </w:tc>
        <w:tc>
          <w:tcPr>
            <w:tcW w:w="993" w:type="dxa"/>
            <w:shd w:val="clear" w:color="auto" w:fill="auto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区域名称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A3A27" w:rsidRDefault="004A3A27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4A3A27" w:rsidTr="00A900A1">
        <w:tc>
          <w:tcPr>
            <w:tcW w:w="1696" w:type="dxa"/>
            <w:shd w:val="clear" w:color="auto" w:fill="auto"/>
            <w:vAlign w:val="center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collectNum</w:t>
            </w:r>
          </w:p>
        </w:tc>
        <w:tc>
          <w:tcPr>
            <w:tcW w:w="993" w:type="dxa"/>
            <w:shd w:val="clear" w:color="auto" w:fill="auto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揽收量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A3A27" w:rsidRDefault="004A3A27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4A3A27" w:rsidTr="00A900A1">
        <w:tc>
          <w:tcPr>
            <w:tcW w:w="1696" w:type="dxa"/>
            <w:shd w:val="clear" w:color="auto" w:fill="auto"/>
            <w:vAlign w:val="center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CB2DCA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deliver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Num</w:t>
            </w:r>
          </w:p>
        </w:tc>
        <w:tc>
          <w:tcPr>
            <w:tcW w:w="993" w:type="dxa"/>
            <w:shd w:val="clear" w:color="auto" w:fill="auto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投递量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A3A27" w:rsidRDefault="004A3A27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4A3A27" w:rsidTr="00A900A1">
        <w:tc>
          <w:tcPr>
            <w:tcW w:w="1696" w:type="dxa"/>
            <w:shd w:val="clear" w:color="auto" w:fill="auto"/>
            <w:vAlign w:val="center"/>
          </w:tcPr>
          <w:p w:rsidR="004A3A27" w:rsidRPr="00CB2DCA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ealNameNum</w:t>
            </w:r>
          </w:p>
        </w:tc>
        <w:tc>
          <w:tcPr>
            <w:tcW w:w="993" w:type="dxa"/>
            <w:shd w:val="clear" w:color="auto" w:fill="auto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A3A27" w:rsidRDefault="004A3A27" w:rsidP="00A900A1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实名量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A3A27" w:rsidRDefault="004A3A27" w:rsidP="00A900A1">
            <w:pPr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:rsidR="000643F6" w:rsidRDefault="000643F6" w:rsidP="000643F6">
      <w:pPr>
        <w:rPr>
          <w:color w:val="000000" w:themeColor="text1"/>
        </w:rPr>
      </w:pP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BA3CB9" w:rsidRDefault="00BA3CB9" w:rsidP="00BA3CB9">
      <w:r>
        <w:t>{</w:t>
      </w:r>
    </w:p>
    <w:p w:rsidR="00BA3CB9" w:rsidRDefault="00BA3CB9" w:rsidP="004A3A27">
      <w:r>
        <w:tab/>
        <w:t>"requestid": "22eb68ee5abe42ce9adb57aad8ea59dd "</w:t>
      </w:r>
    </w:p>
    <w:p w:rsidR="00BA3CB9" w:rsidRPr="00BA3CB9" w:rsidRDefault="00BA3CB9" w:rsidP="00BA3CB9">
      <w:r>
        <w:t>}</w:t>
      </w:r>
    </w:p>
    <w:p w:rsidR="000643F6" w:rsidRDefault="000643F6" w:rsidP="000643F6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0643F6" w:rsidRDefault="000643F6" w:rsidP="000643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0643F6" w:rsidRDefault="000643F6" w:rsidP="000643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requestid</w:t>
      </w:r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0643F6" w:rsidRDefault="000643F6" w:rsidP="000643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"status": 200,</w:t>
      </w:r>
    </w:p>
    <w:p w:rsidR="000643F6" w:rsidRDefault="000643F6" w:rsidP="000643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"msg": "</w:t>
      </w:r>
      <w:r w:rsidR="004A3A27">
        <w:rPr>
          <w:rFonts w:ascii="Arial" w:hAnsi="Arial" w:cs="Arial" w:hint="eastAsia"/>
          <w:color w:val="000000" w:themeColor="text1"/>
        </w:rPr>
        <w:t>返回</w:t>
      </w:r>
      <w:r>
        <w:rPr>
          <w:rFonts w:ascii="Arial" w:hAnsi="Arial" w:cs="Arial" w:hint="eastAsia"/>
          <w:color w:val="000000" w:themeColor="text1"/>
        </w:rPr>
        <w:t>成功</w:t>
      </w:r>
      <w:r>
        <w:rPr>
          <w:rFonts w:ascii="Arial" w:hAnsi="Arial" w:cs="Arial"/>
          <w:color w:val="000000" w:themeColor="text1"/>
        </w:rPr>
        <w:t>"</w:t>
      </w:r>
      <w:r w:rsidR="004A3A27">
        <w:rPr>
          <w:rFonts w:ascii="Arial" w:hAnsi="Arial" w:cs="Arial" w:hint="eastAsia"/>
          <w:color w:val="000000" w:themeColor="text1"/>
        </w:rPr>
        <w:t>,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>"rows":[{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ab/>
        <w:t>"areacode":"120114",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 w:hint="eastAsia"/>
          <w:color w:val="000000" w:themeColor="text1"/>
        </w:rPr>
        <w:tab/>
        <w:t>"areaname":"</w:t>
      </w:r>
      <w:r w:rsidRPr="004A3A27">
        <w:rPr>
          <w:rFonts w:ascii="Arial" w:hAnsi="Arial" w:cs="Arial" w:hint="eastAsia"/>
          <w:color w:val="000000" w:themeColor="text1"/>
        </w:rPr>
        <w:t>武清区</w:t>
      </w:r>
      <w:r w:rsidRPr="004A3A27">
        <w:rPr>
          <w:rFonts w:ascii="Arial" w:hAnsi="Arial" w:cs="Arial" w:hint="eastAsia"/>
          <w:color w:val="000000" w:themeColor="text1"/>
        </w:rPr>
        <w:t>",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ab/>
        <w:t>"collectNum":"174989",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ab/>
        <w:t>"deliverNum":"532178",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ab/>
        <w:t>"realNameNum":"173849"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>},{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ab/>
        <w:t>"areacode":"120110",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 w:hint="eastAsia"/>
          <w:color w:val="000000" w:themeColor="text1"/>
        </w:rPr>
        <w:tab/>
        <w:t>"areaname":"</w:t>
      </w:r>
      <w:r w:rsidRPr="004A3A27">
        <w:rPr>
          <w:rFonts w:ascii="Arial" w:hAnsi="Arial" w:cs="Arial" w:hint="eastAsia"/>
          <w:color w:val="000000" w:themeColor="text1"/>
        </w:rPr>
        <w:t>东丽区</w:t>
      </w:r>
      <w:r w:rsidRPr="004A3A27">
        <w:rPr>
          <w:rFonts w:ascii="Arial" w:hAnsi="Arial" w:cs="Arial" w:hint="eastAsia"/>
          <w:color w:val="000000" w:themeColor="text1"/>
        </w:rPr>
        <w:t>",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ab/>
        <w:t>"collectNum":"31326",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ab/>
        <w:t>"deliverNum":"105158",</w:t>
      </w:r>
    </w:p>
    <w:p w:rsidR="004A3A27" w:rsidRP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ab/>
        <w:t>"realNameNum":"26029"</w:t>
      </w:r>
    </w:p>
    <w:p w:rsidR="004A3A27" w:rsidRDefault="004A3A27" w:rsidP="004A3A27">
      <w:pPr>
        <w:rPr>
          <w:rFonts w:ascii="Arial" w:hAnsi="Arial" w:cs="Arial"/>
          <w:color w:val="000000" w:themeColor="text1"/>
        </w:rPr>
      </w:pPr>
      <w:r w:rsidRPr="004A3A27">
        <w:rPr>
          <w:rFonts w:ascii="Arial" w:hAnsi="Arial" w:cs="Arial"/>
          <w:color w:val="000000" w:themeColor="text1"/>
        </w:rPr>
        <w:t>}]</w:t>
      </w:r>
    </w:p>
    <w:p w:rsidR="000643F6" w:rsidRDefault="000643F6" w:rsidP="000643F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EE6DA4" w:rsidRDefault="007D56B6" w:rsidP="00EE6DA4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首页-总业务量波动</w:t>
      </w:r>
      <w:r w:rsidR="00EE6DA4">
        <w:rPr>
          <w:rFonts w:hint="eastAsia"/>
          <w:color w:val="000000" w:themeColor="text1"/>
        </w:rPr>
        <w:t>接口规范</w:t>
      </w:r>
    </w:p>
    <w:p w:rsidR="00EE6DA4" w:rsidRDefault="00EE6DA4" w:rsidP="00EE6DA4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EE6DA4" w:rsidRDefault="00EE6DA4" w:rsidP="00EE6DA4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7D56B6">
        <w:rPr>
          <w:rFonts w:ascii="宋体" w:eastAsia="宋体" w:hAnsi="宋体" w:cs="宋体" w:hint="eastAsia"/>
          <w:color w:val="000000" w:themeColor="text1"/>
          <w:kern w:val="0"/>
        </w:rPr>
        <w:t>总业务量波动</w:t>
      </w:r>
      <w:r>
        <w:rPr>
          <w:rFonts w:ascii="宋体" w:eastAsia="宋体" w:hAnsi="宋体" w:cs="宋体" w:hint="eastAsia"/>
          <w:color w:val="000000" w:themeColor="text1"/>
          <w:kern w:val="0"/>
        </w:rPr>
        <w:t>接口规范示例。</w:t>
      </w:r>
    </w:p>
    <w:p w:rsidR="00EE6DA4" w:rsidRDefault="00EE6DA4" w:rsidP="00EE6DA4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</w:t>
      </w:r>
      <w:r>
        <w:rPr>
          <w:rFonts w:ascii="宋体" w:eastAsia="宋体" w:hAnsi="宋体" w:cs="宋体" w:hint="eastAsia"/>
          <w:color w:val="000000" w:themeColor="text1"/>
          <w:kern w:val="0"/>
        </w:rPr>
        <w:t>v1</w:t>
      </w:r>
      <w:r>
        <w:rPr>
          <w:rFonts w:ascii="宋体" w:eastAsia="宋体" w:hAnsi="宋体" w:cs="宋体"/>
          <w:color w:val="000000" w:themeColor="text1"/>
          <w:kern w:val="0"/>
        </w:rPr>
        <w:t>/data/</w:t>
      </w:r>
      <w:r w:rsidR="00AB54E7">
        <w:rPr>
          <w:rFonts w:ascii="宋体" w:hAnsi="宋体" w:hint="eastAsia"/>
          <w:szCs w:val="21"/>
        </w:rPr>
        <w:t>all</w:t>
      </w:r>
      <w:r w:rsidR="00AB54E7" w:rsidRPr="00AB54E7">
        <w:rPr>
          <w:rFonts w:ascii="宋体" w:hAnsi="宋体"/>
          <w:szCs w:val="21"/>
        </w:rPr>
        <w:t>business</w:t>
      </w:r>
      <w:r w:rsidR="00F97580">
        <w:rPr>
          <w:rFonts w:ascii="宋体" w:hAnsi="宋体"/>
          <w:szCs w:val="21"/>
        </w:rPr>
        <w:tab/>
      </w:r>
    </w:p>
    <w:p w:rsidR="00EE6DA4" w:rsidRDefault="00EE6DA4" w:rsidP="00EE6DA4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EE6DA4" w:rsidRDefault="00EE6DA4" w:rsidP="00EE6DA4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EE6DA4" w:rsidRDefault="00EE6DA4" w:rsidP="00EE6DA4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lastRenderedPageBreak/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E20112" w:rsidRDefault="00E20112" w:rsidP="00E201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985"/>
        <w:gridCol w:w="1275"/>
        <w:gridCol w:w="3611"/>
      </w:tblGrid>
      <w:tr w:rsidR="002307FF" w:rsidTr="006A41ED">
        <w:tc>
          <w:tcPr>
            <w:tcW w:w="1838" w:type="dxa"/>
            <w:shd w:val="clear" w:color="auto" w:fill="auto"/>
            <w:vAlign w:val="center"/>
          </w:tcPr>
          <w:p w:rsidR="002307FF" w:rsidRDefault="002307FF" w:rsidP="006A41ED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07FF" w:rsidRDefault="002307FF" w:rsidP="006A41ED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307FF" w:rsidRDefault="002307FF" w:rsidP="006A41ED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307FF" w:rsidRDefault="002307FF" w:rsidP="006A41ED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2307FF" w:rsidRDefault="002307FF" w:rsidP="006A41ED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2307FF" w:rsidTr="006A41ED">
        <w:tc>
          <w:tcPr>
            <w:tcW w:w="1838" w:type="dxa"/>
            <w:shd w:val="clear" w:color="auto" w:fill="auto"/>
            <w:vAlign w:val="center"/>
          </w:tcPr>
          <w:p w:rsidR="002307FF" w:rsidRPr="00F64111" w:rsidRDefault="002307FF" w:rsidP="006A41E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07FF" w:rsidRDefault="002307FF" w:rsidP="006A41E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307FF" w:rsidRDefault="002307FF" w:rsidP="006A41E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307FF" w:rsidRDefault="002307FF" w:rsidP="006A41ED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2307FF" w:rsidRPr="00F64111" w:rsidRDefault="002307FF" w:rsidP="006A41ED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E20112" w:rsidRDefault="00E20112" w:rsidP="00E20112">
      <w:pPr>
        <w:rPr>
          <w:color w:val="000000" w:themeColor="text1"/>
        </w:rPr>
      </w:pPr>
    </w:p>
    <w:p w:rsidR="00E20112" w:rsidRDefault="00E20112" w:rsidP="00E201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2835"/>
        <w:gridCol w:w="3621"/>
      </w:tblGrid>
      <w:tr w:rsidR="004B66F2" w:rsidTr="004B66F2">
        <w:trPr>
          <w:trHeight w:val="642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4B66F2" w:rsidTr="004B66F2">
        <w:trPr>
          <w:trHeight w:val="1914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4B66F2" w:rsidTr="004B66F2">
        <w:trPr>
          <w:trHeight w:val="628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4B66F2" w:rsidTr="004B66F2">
        <w:trPr>
          <w:trHeight w:val="1284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4B66F2" w:rsidTr="004B66F2">
        <w:trPr>
          <w:trHeight w:val="628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ollectList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rray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揽收业务量</w:t>
            </w:r>
          </w:p>
        </w:tc>
      </w:tr>
      <w:tr w:rsidR="004B66F2" w:rsidTr="004B66F2">
        <w:trPr>
          <w:trHeight w:val="642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 w:rsidRPr="00CB2DCA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deliver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List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rray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投递业务量</w:t>
            </w:r>
          </w:p>
        </w:tc>
      </w:tr>
      <w:tr w:rsidR="004B66F2" w:rsidTr="004B66F2">
        <w:trPr>
          <w:trHeight w:val="628"/>
        </w:trPr>
        <w:tc>
          <w:tcPr>
            <w:tcW w:w="1838" w:type="dxa"/>
            <w:shd w:val="clear" w:color="auto" w:fill="auto"/>
            <w:vAlign w:val="center"/>
          </w:tcPr>
          <w:p w:rsidR="004B66F2" w:rsidRPr="00CB2DCA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ealName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List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rray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实名业务量</w:t>
            </w:r>
          </w:p>
        </w:tc>
      </w:tr>
      <w:tr w:rsidR="004B66F2" w:rsidTr="004B66F2">
        <w:trPr>
          <w:trHeight w:val="628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date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日期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示例:2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019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06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03</w:t>
            </w:r>
          </w:p>
        </w:tc>
      </w:tr>
      <w:tr w:rsidR="004B66F2" w:rsidTr="004B66F2">
        <w:trPr>
          <w:trHeight w:val="628"/>
        </w:trPr>
        <w:tc>
          <w:tcPr>
            <w:tcW w:w="1838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4B66F2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num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业务量</w:t>
            </w:r>
          </w:p>
        </w:tc>
        <w:tc>
          <w:tcPr>
            <w:tcW w:w="3621" w:type="dxa"/>
            <w:shd w:val="clear" w:color="auto" w:fill="auto"/>
            <w:vAlign w:val="center"/>
          </w:tcPr>
          <w:p w:rsidR="004B66F2" w:rsidRDefault="004B66F2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</w:tbl>
    <w:p w:rsidR="00E20112" w:rsidRDefault="00E20112" w:rsidP="00E20112">
      <w:pPr>
        <w:rPr>
          <w:color w:val="000000" w:themeColor="text1"/>
        </w:rPr>
      </w:pPr>
    </w:p>
    <w:p w:rsidR="00E20112" w:rsidRDefault="00E20112" w:rsidP="00E201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E20112" w:rsidRDefault="00E20112" w:rsidP="00E20112">
      <w:r>
        <w:t>{</w:t>
      </w:r>
    </w:p>
    <w:p w:rsidR="002307FF" w:rsidRPr="00490D68" w:rsidRDefault="002307FF" w:rsidP="00C20688">
      <w:pPr>
        <w:rPr>
          <w:rFonts w:ascii="Arial" w:hAnsi="Arial" w:cs="Arial"/>
          <w:color w:val="000000" w:themeColor="text1"/>
        </w:rPr>
      </w:pPr>
      <w:r w:rsidRPr="00490D68">
        <w:rPr>
          <w:rFonts w:ascii="Arial" w:hAnsi="Arial" w:cs="Arial"/>
          <w:color w:val="000000" w:themeColor="text1"/>
        </w:rPr>
        <w:tab/>
        <w:t>"requestid": "22eb68ee5abe42ce9adb57aad8ea59dd "</w:t>
      </w:r>
    </w:p>
    <w:p w:rsidR="00E20112" w:rsidRPr="00BA3CB9" w:rsidRDefault="00E20112" w:rsidP="00E20112">
      <w:r>
        <w:lastRenderedPageBreak/>
        <w:t>}</w:t>
      </w:r>
    </w:p>
    <w:p w:rsidR="00E20112" w:rsidRPr="004B66F2" w:rsidRDefault="00E20112" w:rsidP="00E20112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>{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>"requestid ":"22eb68ee5abe42ce9adb57aad8ea59dd ",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>"status": 200,</w:t>
      </w:r>
    </w:p>
    <w:p w:rsidR="004B66F2" w:rsidRPr="004B66F2" w:rsidRDefault="004B66F2" w:rsidP="004B66F2">
      <w:pPr>
        <w:rPr>
          <w:rFonts w:ascii="Arial" w:hAnsi="Arial" w:cs="Arial" w:hint="eastAsia"/>
          <w:color w:val="000000" w:themeColor="text1"/>
        </w:rPr>
      </w:pPr>
      <w:r w:rsidRPr="004B66F2">
        <w:rPr>
          <w:rFonts w:ascii="Arial" w:hAnsi="Arial" w:cs="Arial" w:hint="eastAsia"/>
          <w:color w:val="000000" w:themeColor="text1"/>
        </w:rPr>
        <w:t>"msg": "</w:t>
      </w:r>
      <w:r w:rsidRPr="004B66F2">
        <w:rPr>
          <w:rFonts w:ascii="Arial" w:hAnsi="Arial" w:cs="Arial" w:hint="eastAsia"/>
          <w:color w:val="000000" w:themeColor="text1"/>
        </w:rPr>
        <w:t>返回成功</w:t>
      </w:r>
      <w:r w:rsidRPr="004B66F2">
        <w:rPr>
          <w:rFonts w:ascii="Arial" w:hAnsi="Arial" w:cs="Arial" w:hint="eastAsia"/>
          <w:color w:val="000000" w:themeColor="text1"/>
        </w:rPr>
        <w:t>",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>"data":{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  <w:t>"collectList":[{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"date":"2019-06-02",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"num":"15000"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  <w:t>},{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"date":"2019-06-03",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"num":"18000"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  <w:t>}],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  <w:t>"deliverList":[{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"date":"2019-06-02",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"num":"23000"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  <w:t>},{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"date":"2019-06-03",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"num":"18000"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  <w:t>}],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  <w:t>"realNameList":[{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"date":"2019-06-02",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"num":"17000"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  <w:t>},{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"date":"2019-06-03",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</w:r>
      <w:r w:rsidRPr="004B66F2">
        <w:rPr>
          <w:rFonts w:ascii="Arial" w:hAnsi="Arial" w:cs="Arial"/>
          <w:color w:val="000000" w:themeColor="text1"/>
        </w:rPr>
        <w:tab/>
        <w:t>"num":"14000"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ab/>
        <w:t>}]</w:t>
      </w:r>
    </w:p>
    <w:p w:rsidR="004B66F2" w:rsidRPr="004B66F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>}</w:t>
      </w:r>
    </w:p>
    <w:p w:rsidR="00E20112" w:rsidRDefault="004B66F2" w:rsidP="004B66F2">
      <w:pPr>
        <w:rPr>
          <w:rFonts w:ascii="Arial" w:hAnsi="Arial" w:cs="Arial"/>
          <w:color w:val="000000" w:themeColor="text1"/>
        </w:rPr>
      </w:pPr>
      <w:r w:rsidRPr="004B66F2">
        <w:rPr>
          <w:rFonts w:ascii="Arial" w:hAnsi="Arial" w:cs="Arial"/>
          <w:color w:val="000000" w:themeColor="text1"/>
        </w:rPr>
        <w:t>}</w:t>
      </w:r>
    </w:p>
    <w:p w:rsidR="00E20112" w:rsidRDefault="00E20112" w:rsidP="00EE6DA4">
      <w:pPr>
        <w:spacing w:line="360" w:lineRule="auto"/>
        <w:ind w:firstLineChars="200" w:firstLine="480"/>
        <w:rPr>
          <w:rFonts w:ascii="宋体" w:eastAsia="宋体" w:hAnsi="宋体" w:cs="宋体"/>
          <w:color w:val="000000" w:themeColor="text1"/>
          <w:kern w:val="0"/>
        </w:rPr>
      </w:pPr>
    </w:p>
    <w:p w:rsidR="00EE6DA4" w:rsidRDefault="00EE6DA4" w:rsidP="00EE6DA4">
      <w:pPr>
        <w:rPr>
          <w:color w:val="000000" w:themeColor="text1"/>
        </w:rPr>
      </w:pPr>
    </w:p>
    <w:p w:rsidR="0017258B" w:rsidRDefault="0073194F" w:rsidP="0017258B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首页-流量流向</w:t>
      </w:r>
      <w:r w:rsidR="0017258B">
        <w:rPr>
          <w:rFonts w:hint="eastAsia"/>
          <w:color w:val="000000" w:themeColor="text1"/>
        </w:rPr>
        <w:t>接口规范</w:t>
      </w:r>
    </w:p>
    <w:p w:rsidR="0017258B" w:rsidRDefault="0017258B" w:rsidP="0017258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17258B" w:rsidRDefault="0017258B" w:rsidP="0017258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73194F">
        <w:rPr>
          <w:rFonts w:ascii="宋体" w:eastAsia="宋体" w:hAnsi="宋体" w:cs="宋体" w:hint="eastAsia"/>
          <w:color w:val="000000" w:themeColor="text1"/>
          <w:kern w:val="0"/>
        </w:rPr>
        <w:t>流量流向</w:t>
      </w:r>
      <w:r>
        <w:rPr>
          <w:rFonts w:ascii="宋体" w:eastAsia="宋体" w:hAnsi="宋体" w:cs="宋体" w:hint="eastAsia"/>
          <w:color w:val="000000" w:themeColor="text1"/>
          <w:kern w:val="0"/>
        </w:rPr>
        <w:t>接口规范示例。</w:t>
      </w:r>
    </w:p>
    <w:p w:rsidR="0017258B" w:rsidRDefault="0017258B" w:rsidP="0017258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</w:t>
      </w:r>
      <w:r w:rsidR="003B4779">
        <w:rPr>
          <w:rFonts w:ascii="宋体" w:eastAsia="宋体" w:hAnsi="宋体" w:cs="宋体"/>
          <w:color w:val="000000" w:themeColor="text1"/>
          <w:kern w:val="0"/>
        </w:rPr>
        <w:t>/front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r w:rsidR="0073194F">
        <w:rPr>
          <w:rFonts w:ascii="宋体" w:hAnsi="宋体" w:hint="eastAsia"/>
          <w:szCs w:val="21"/>
        </w:rPr>
        <w:t>flowto</w:t>
      </w:r>
    </w:p>
    <w:p w:rsidR="0017258B" w:rsidRDefault="0017258B" w:rsidP="0017258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17258B" w:rsidRDefault="0017258B" w:rsidP="0017258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17258B" w:rsidRDefault="0017258B" w:rsidP="0017258B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17258B" w:rsidRDefault="0017258B" w:rsidP="0017258B">
      <w:pPr>
        <w:rPr>
          <w:color w:val="000000" w:themeColor="text1"/>
        </w:rPr>
      </w:pPr>
    </w:p>
    <w:p w:rsidR="0017258B" w:rsidRDefault="0017258B" w:rsidP="0017258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17258B" w:rsidTr="00BC7DA7">
        <w:tc>
          <w:tcPr>
            <w:tcW w:w="1616" w:type="dxa"/>
            <w:shd w:val="clear" w:color="auto" w:fill="auto"/>
            <w:vAlign w:val="center"/>
          </w:tcPr>
          <w:p w:rsidR="0017258B" w:rsidRDefault="0017258B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7258B" w:rsidRDefault="0017258B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17258B" w:rsidRDefault="0017258B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7258B" w:rsidRDefault="0017258B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17258B" w:rsidRDefault="0017258B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17258B" w:rsidTr="00BC7DA7">
        <w:tc>
          <w:tcPr>
            <w:tcW w:w="1616" w:type="dxa"/>
            <w:shd w:val="clear" w:color="auto" w:fill="auto"/>
            <w:vAlign w:val="center"/>
          </w:tcPr>
          <w:p w:rsidR="0017258B" w:rsidRPr="00F64111" w:rsidRDefault="0017258B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7258B" w:rsidRDefault="0017258B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17258B" w:rsidRDefault="0017258B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17258B" w:rsidRDefault="0017258B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17258B" w:rsidRPr="00F64111" w:rsidRDefault="0017258B" w:rsidP="00BC7DA7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17258B" w:rsidRDefault="0017258B" w:rsidP="0017258B">
      <w:pPr>
        <w:rPr>
          <w:color w:val="000000" w:themeColor="text1"/>
        </w:rPr>
      </w:pPr>
    </w:p>
    <w:p w:rsidR="0017258B" w:rsidRDefault="0017258B" w:rsidP="0017258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60"/>
        <w:gridCol w:w="2945"/>
        <w:gridCol w:w="4147"/>
      </w:tblGrid>
      <w:tr w:rsidR="0042779C" w:rsidTr="00865750">
        <w:trPr>
          <w:trHeight w:val="633"/>
        </w:trPr>
        <w:tc>
          <w:tcPr>
            <w:tcW w:w="1555" w:type="dxa"/>
            <w:shd w:val="clear" w:color="auto" w:fill="auto"/>
            <w:vAlign w:val="center"/>
          </w:tcPr>
          <w:p w:rsidR="0042779C" w:rsidRDefault="0042779C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2779C" w:rsidRDefault="0042779C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42779C" w:rsidRDefault="0042779C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42779C" w:rsidRDefault="0042779C" w:rsidP="00BC7DA7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42779C" w:rsidTr="00865750">
        <w:trPr>
          <w:trHeight w:val="1887"/>
        </w:trPr>
        <w:tc>
          <w:tcPr>
            <w:tcW w:w="155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42779C" w:rsidTr="00865750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42779C" w:rsidTr="00865750">
        <w:trPr>
          <w:trHeight w:val="1266"/>
        </w:trPr>
        <w:tc>
          <w:tcPr>
            <w:tcW w:w="155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42779C" w:rsidTr="00865750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D81EBC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inside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省内流量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  <w:tr w:rsidR="0042779C" w:rsidTr="00865750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42779C" w:rsidRPr="00D81EBC" w:rsidRDefault="0042779C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D81EBC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transfer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中转流量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42779C" w:rsidRDefault="0042779C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  <w:tr w:rsidR="00865750" w:rsidTr="00865750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865750" w:rsidRPr="00D81EBC" w:rsidRDefault="00865750" w:rsidP="00BC7DA7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865750">
              <w:rPr>
                <w:rFonts w:ascii="Arial" w:hAnsi="Arial" w:cs="Arial"/>
                <w:color w:val="000000" w:themeColor="text1"/>
              </w:rPr>
              <w:t>exaggerate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865750" w:rsidRDefault="00865750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865750" w:rsidRDefault="00865750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跨省流量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865750" w:rsidRDefault="00865750" w:rsidP="00BC7DA7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</w:tbl>
    <w:p w:rsidR="0017258B" w:rsidRDefault="0017258B" w:rsidP="0017258B">
      <w:pPr>
        <w:rPr>
          <w:color w:val="000000" w:themeColor="text1"/>
        </w:rPr>
      </w:pPr>
    </w:p>
    <w:p w:rsidR="0017258B" w:rsidRDefault="0017258B" w:rsidP="0017258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17258B" w:rsidRDefault="0017258B" w:rsidP="0017258B">
      <w:r>
        <w:t>{</w:t>
      </w:r>
    </w:p>
    <w:p w:rsidR="0017258B" w:rsidRDefault="0017258B" w:rsidP="0017258B">
      <w:r>
        <w:tab/>
        <w:t>"requestid": "22eb68ee5abe42ce9adb57aad8ea59dd ",</w:t>
      </w:r>
    </w:p>
    <w:p w:rsidR="0017258B" w:rsidRPr="007A58A1" w:rsidRDefault="0017258B" w:rsidP="0017258B">
      <w:r>
        <w:t>}</w:t>
      </w:r>
    </w:p>
    <w:p w:rsidR="0017258B" w:rsidRDefault="0017258B" w:rsidP="0017258B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17258B" w:rsidRDefault="0017258B" w:rsidP="0017258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17258B" w:rsidRDefault="0017258B" w:rsidP="0017258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"</w:t>
      </w:r>
      <w:r>
        <w:rPr>
          <w:rFonts w:ascii="Arial" w:hAnsi="Arial" w:cs="Arial" w:hint="eastAsia"/>
          <w:color w:val="000000" w:themeColor="text1"/>
        </w:rPr>
        <w:t>requestid</w:t>
      </w:r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17258B" w:rsidRDefault="0017258B" w:rsidP="0017258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"status": 200,</w:t>
      </w:r>
    </w:p>
    <w:p w:rsidR="00531495" w:rsidRPr="00531495" w:rsidRDefault="00531495" w:rsidP="00531495">
      <w:pPr>
        <w:rPr>
          <w:rFonts w:ascii="Arial" w:hAnsi="Arial" w:cs="Arial" w:hint="eastAsia"/>
          <w:color w:val="000000" w:themeColor="text1"/>
        </w:rPr>
      </w:pPr>
      <w:r w:rsidRPr="00531495">
        <w:rPr>
          <w:rFonts w:ascii="Arial" w:hAnsi="Arial" w:cs="Arial" w:hint="eastAsia"/>
          <w:color w:val="000000" w:themeColor="text1"/>
        </w:rPr>
        <w:t>"msg": "</w:t>
      </w:r>
      <w:r w:rsidRPr="00531495">
        <w:rPr>
          <w:rFonts w:ascii="Arial" w:hAnsi="Arial" w:cs="Arial" w:hint="eastAsia"/>
          <w:color w:val="000000" w:themeColor="text1"/>
        </w:rPr>
        <w:t>返回成功</w:t>
      </w:r>
      <w:r w:rsidRPr="00531495">
        <w:rPr>
          <w:rFonts w:ascii="Arial" w:hAnsi="Arial" w:cs="Arial" w:hint="eastAsia"/>
          <w:color w:val="000000" w:themeColor="text1"/>
        </w:rPr>
        <w:t>",</w:t>
      </w:r>
    </w:p>
    <w:p w:rsidR="00531495" w:rsidRPr="00531495" w:rsidRDefault="00531495" w:rsidP="00531495">
      <w:pPr>
        <w:rPr>
          <w:rFonts w:ascii="Arial" w:hAnsi="Arial" w:cs="Arial"/>
          <w:color w:val="000000" w:themeColor="text1"/>
        </w:rPr>
      </w:pPr>
      <w:r w:rsidRPr="00531495">
        <w:rPr>
          <w:rFonts w:ascii="Arial" w:hAnsi="Arial" w:cs="Arial"/>
          <w:color w:val="000000" w:themeColor="text1"/>
        </w:rPr>
        <w:t>"data":{</w:t>
      </w:r>
    </w:p>
    <w:p w:rsidR="00531495" w:rsidRPr="00531495" w:rsidRDefault="00531495" w:rsidP="00531495">
      <w:pPr>
        <w:rPr>
          <w:rFonts w:ascii="Arial" w:hAnsi="Arial" w:cs="Arial"/>
          <w:color w:val="000000" w:themeColor="text1"/>
        </w:rPr>
      </w:pPr>
      <w:r w:rsidRPr="00531495">
        <w:rPr>
          <w:rFonts w:ascii="Arial" w:hAnsi="Arial" w:cs="Arial"/>
          <w:color w:val="000000" w:themeColor="text1"/>
        </w:rPr>
        <w:tab/>
        <w:t>"inside":"111554",</w:t>
      </w:r>
    </w:p>
    <w:p w:rsidR="00531495" w:rsidRDefault="00531495" w:rsidP="00531495">
      <w:pPr>
        <w:rPr>
          <w:rFonts w:ascii="Arial" w:hAnsi="Arial" w:cs="Arial"/>
          <w:color w:val="000000" w:themeColor="text1"/>
        </w:rPr>
      </w:pPr>
      <w:r w:rsidRPr="00531495">
        <w:rPr>
          <w:rFonts w:ascii="Arial" w:hAnsi="Arial" w:cs="Arial"/>
          <w:color w:val="000000" w:themeColor="text1"/>
        </w:rPr>
        <w:tab/>
        <w:t>"transfer":"356512"</w:t>
      </w:r>
      <w:r w:rsidR="00865750">
        <w:rPr>
          <w:rFonts w:ascii="Arial" w:hAnsi="Arial" w:cs="Arial" w:hint="eastAsia"/>
          <w:color w:val="000000" w:themeColor="text1"/>
        </w:rPr>
        <w:t>,</w:t>
      </w:r>
    </w:p>
    <w:p w:rsidR="00865750" w:rsidRPr="00531495" w:rsidRDefault="00865750" w:rsidP="00531495">
      <w:pPr>
        <w:rPr>
          <w:rFonts w:ascii="Arial" w:hAnsi="Arial" w:cs="Arial" w:hint="eastAsia"/>
          <w:color w:val="000000" w:themeColor="text1"/>
        </w:rPr>
      </w:pPr>
      <w:r w:rsidRPr="00865750">
        <w:rPr>
          <w:rFonts w:ascii="Arial" w:hAnsi="Arial" w:cs="Arial"/>
          <w:color w:val="000000" w:themeColor="text1"/>
        </w:rPr>
        <w:t>"exaggerate":"860135"</w:t>
      </w:r>
    </w:p>
    <w:p w:rsidR="00531495" w:rsidRDefault="00531495" w:rsidP="00531495">
      <w:pPr>
        <w:rPr>
          <w:rFonts w:ascii="Arial" w:hAnsi="Arial" w:cs="Arial"/>
          <w:color w:val="000000" w:themeColor="text1"/>
        </w:rPr>
      </w:pPr>
      <w:r w:rsidRPr="00531495">
        <w:rPr>
          <w:rFonts w:ascii="Arial" w:hAnsi="Arial" w:cs="Arial"/>
          <w:color w:val="000000" w:themeColor="text1"/>
        </w:rPr>
        <w:t>}</w:t>
      </w:r>
      <w:r w:rsidRPr="00531495">
        <w:rPr>
          <w:rFonts w:ascii="Arial" w:hAnsi="Arial" w:cs="Arial"/>
          <w:color w:val="000000" w:themeColor="text1"/>
        </w:rPr>
        <w:t xml:space="preserve"> </w:t>
      </w:r>
    </w:p>
    <w:p w:rsidR="0017258B" w:rsidRDefault="0017258B" w:rsidP="0053149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4D787E" w:rsidRDefault="004D787E" w:rsidP="004D787E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首页-</w:t>
      </w:r>
      <w:r>
        <w:rPr>
          <w:rFonts w:hint="eastAsia"/>
          <w:color w:val="000000" w:themeColor="text1"/>
        </w:rPr>
        <w:t>企业排行列表</w:t>
      </w:r>
      <w:r>
        <w:rPr>
          <w:rFonts w:hint="eastAsia"/>
          <w:color w:val="000000" w:themeColor="text1"/>
        </w:rPr>
        <w:t>接口规范</w:t>
      </w:r>
    </w:p>
    <w:p w:rsidR="004D787E" w:rsidRDefault="004D787E" w:rsidP="004D787E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4D787E" w:rsidRDefault="004D787E" w:rsidP="004D787E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>
        <w:rPr>
          <w:rFonts w:ascii="宋体" w:eastAsia="宋体" w:hAnsi="宋体" w:cs="宋体" w:hint="eastAsia"/>
          <w:color w:val="000000" w:themeColor="text1"/>
          <w:kern w:val="0"/>
        </w:rPr>
        <w:t>企业排行列表</w:t>
      </w:r>
      <w:r>
        <w:rPr>
          <w:rFonts w:ascii="宋体" w:eastAsia="宋体" w:hAnsi="宋体" w:cs="宋体" w:hint="eastAsia"/>
          <w:color w:val="000000" w:themeColor="text1"/>
          <w:kern w:val="0"/>
        </w:rPr>
        <w:t>接口规范示例。</w:t>
      </w:r>
    </w:p>
    <w:p w:rsidR="004D787E" w:rsidRDefault="004D787E" w:rsidP="004D787E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</w:t>
      </w:r>
      <w:r w:rsidR="003B4779">
        <w:rPr>
          <w:rFonts w:ascii="宋体" w:eastAsia="宋体" w:hAnsi="宋体" w:cs="宋体"/>
          <w:color w:val="000000" w:themeColor="text1"/>
          <w:kern w:val="0"/>
        </w:rPr>
        <w:t>/front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r>
        <w:rPr>
          <w:rFonts w:ascii="宋体" w:hAnsi="宋体" w:hint="eastAsia"/>
          <w:szCs w:val="21"/>
        </w:rPr>
        <w:t>comsortlist</w:t>
      </w:r>
    </w:p>
    <w:p w:rsidR="004D787E" w:rsidRDefault="004D787E" w:rsidP="004D787E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4D787E" w:rsidRDefault="004D787E" w:rsidP="004D787E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4D787E" w:rsidRDefault="004D787E" w:rsidP="004D787E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4D787E" w:rsidRDefault="004D787E" w:rsidP="004D787E">
      <w:pPr>
        <w:rPr>
          <w:color w:val="000000" w:themeColor="text1"/>
        </w:rPr>
      </w:pPr>
    </w:p>
    <w:p w:rsidR="004D787E" w:rsidRDefault="004D787E" w:rsidP="004D787E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4D787E" w:rsidTr="00BD1389">
        <w:tc>
          <w:tcPr>
            <w:tcW w:w="1616" w:type="dxa"/>
            <w:shd w:val="clear" w:color="auto" w:fill="auto"/>
            <w:vAlign w:val="center"/>
          </w:tcPr>
          <w:p w:rsidR="004D787E" w:rsidRDefault="004D787E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4D787E" w:rsidRDefault="004D787E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4D787E" w:rsidRDefault="004D787E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D787E" w:rsidRDefault="004D787E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4D787E" w:rsidRDefault="004D787E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4D787E" w:rsidTr="00BD1389">
        <w:tc>
          <w:tcPr>
            <w:tcW w:w="1616" w:type="dxa"/>
            <w:shd w:val="clear" w:color="auto" w:fill="auto"/>
            <w:vAlign w:val="center"/>
          </w:tcPr>
          <w:p w:rsidR="004D787E" w:rsidRPr="00F64111" w:rsidRDefault="004D787E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4D787E" w:rsidRDefault="004D787E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4D787E" w:rsidRDefault="004D787E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D787E" w:rsidRDefault="004D787E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4D787E" w:rsidRPr="00F64111" w:rsidRDefault="004D787E" w:rsidP="00BD1389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4D787E" w:rsidRDefault="004D787E" w:rsidP="004D787E">
      <w:pPr>
        <w:rPr>
          <w:color w:val="000000" w:themeColor="text1"/>
        </w:rPr>
      </w:pPr>
    </w:p>
    <w:p w:rsidR="004D787E" w:rsidRDefault="004D787E" w:rsidP="004D787E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3118"/>
        <w:gridCol w:w="3675"/>
      </w:tblGrid>
      <w:tr w:rsidR="004D787E" w:rsidTr="00D24055">
        <w:trPr>
          <w:trHeight w:val="633"/>
        </w:trPr>
        <w:tc>
          <w:tcPr>
            <w:tcW w:w="1838" w:type="dxa"/>
            <w:shd w:val="clear" w:color="auto" w:fill="auto"/>
            <w:vAlign w:val="center"/>
          </w:tcPr>
          <w:p w:rsidR="004D787E" w:rsidRDefault="004D787E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787E" w:rsidRDefault="004D787E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D787E" w:rsidRDefault="004D787E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4D787E" w:rsidRDefault="004D787E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4D787E" w:rsidTr="00D24055">
        <w:trPr>
          <w:trHeight w:val="1887"/>
        </w:trPr>
        <w:tc>
          <w:tcPr>
            <w:tcW w:w="1838" w:type="dxa"/>
            <w:shd w:val="clear" w:color="auto" w:fill="auto"/>
            <w:vAlign w:val="center"/>
          </w:tcPr>
          <w:p w:rsidR="004D787E" w:rsidRDefault="004D787E" w:rsidP="00BD1389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787E" w:rsidRDefault="004D787E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D787E" w:rsidRDefault="004D787E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4D787E" w:rsidRDefault="004D787E" w:rsidP="00BD1389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4D787E" w:rsidTr="00D24055">
        <w:trPr>
          <w:trHeight w:val="619"/>
        </w:trPr>
        <w:tc>
          <w:tcPr>
            <w:tcW w:w="1838" w:type="dxa"/>
            <w:shd w:val="clear" w:color="auto" w:fill="auto"/>
            <w:vAlign w:val="center"/>
          </w:tcPr>
          <w:p w:rsidR="004D787E" w:rsidRDefault="004D787E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lastRenderedPageBreak/>
              <w:t>status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787E" w:rsidRDefault="004D787E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D787E" w:rsidRDefault="004D787E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4D787E" w:rsidRDefault="004D787E" w:rsidP="00BD1389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4D787E" w:rsidTr="00D24055">
        <w:trPr>
          <w:trHeight w:val="532"/>
        </w:trPr>
        <w:tc>
          <w:tcPr>
            <w:tcW w:w="1838" w:type="dxa"/>
            <w:shd w:val="clear" w:color="auto" w:fill="auto"/>
            <w:vAlign w:val="center"/>
          </w:tcPr>
          <w:p w:rsidR="004D787E" w:rsidRDefault="004D787E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D787E" w:rsidRDefault="004D787E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D787E" w:rsidRDefault="004D787E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4D787E" w:rsidRDefault="004D787E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D24055" w:rsidTr="00D24055">
        <w:trPr>
          <w:trHeight w:val="619"/>
        </w:trPr>
        <w:tc>
          <w:tcPr>
            <w:tcW w:w="183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ollectList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rray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揽收业务量</w:t>
            </w:r>
          </w:p>
        </w:tc>
      </w:tr>
      <w:tr w:rsidR="00D24055" w:rsidTr="00D24055">
        <w:trPr>
          <w:trHeight w:val="619"/>
        </w:trPr>
        <w:tc>
          <w:tcPr>
            <w:tcW w:w="183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 w:rsidRPr="00CB2DCA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deliver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List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rray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投递业务量</w:t>
            </w:r>
          </w:p>
        </w:tc>
      </w:tr>
      <w:tr w:rsidR="00D24055" w:rsidTr="00D24055">
        <w:trPr>
          <w:trHeight w:val="619"/>
        </w:trPr>
        <w:tc>
          <w:tcPr>
            <w:tcW w:w="1838" w:type="dxa"/>
            <w:shd w:val="clear" w:color="auto" w:fill="auto"/>
            <w:vAlign w:val="center"/>
          </w:tcPr>
          <w:p w:rsidR="00D24055" w:rsidRPr="00CB2DCA" w:rsidRDefault="00D24055" w:rsidP="00D24055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ealNameList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rray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实名业务量</w:t>
            </w:r>
          </w:p>
        </w:tc>
      </w:tr>
      <w:tr w:rsidR="00D24055" w:rsidTr="00D24055">
        <w:trPr>
          <w:trHeight w:val="619"/>
        </w:trPr>
        <w:tc>
          <w:tcPr>
            <w:tcW w:w="183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onlineList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rray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返回数据数组[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]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电商业务量</w:t>
            </w:r>
          </w:p>
        </w:tc>
      </w:tr>
      <w:tr w:rsidR="00D24055" w:rsidTr="00D24055">
        <w:trPr>
          <w:trHeight w:val="619"/>
        </w:trPr>
        <w:tc>
          <w:tcPr>
            <w:tcW w:w="183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ompName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企业名称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  <w:tr w:rsidR="00D24055" w:rsidTr="00D24055">
        <w:trPr>
          <w:trHeight w:val="619"/>
        </w:trPr>
        <w:tc>
          <w:tcPr>
            <w:tcW w:w="183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num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业务量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D24055" w:rsidRDefault="00D24055" w:rsidP="00D24055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</w:tbl>
    <w:p w:rsidR="004D787E" w:rsidRDefault="004D787E" w:rsidP="004D787E">
      <w:pPr>
        <w:rPr>
          <w:color w:val="000000" w:themeColor="text1"/>
        </w:rPr>
      </w:pPr>
    </w:p>
    <w:p w:rsidR="004D787E" w:rsidRDefault="004D787E" w:rsidP="004D787E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4D787E" w:rsidRDefault="004D787E" w:rsidP="004D787E">
      <w:r>
        <w:t>{</w:t>
      </w:r>
    </w:p>
    <w:p w:rsidR="004D787E" w:rsidRDefault="004D787E" w:rsidP="004D787E">
      <w:r>
        <w:tab/>
        <w:t>"requestid": "22eb68ee5abe42ce9adb57aad8ea59dd ",</w:t>
      </w:r>
    </w:p>
    <w:p w:rsidR="004D787E" w:rsidRPr="007A58A1" w:rsidRDefault="004D787E" w:rsidP="004D787E">
      <w:r>
        <w:t>}</w:t>
      </w:r>
    </w:p>
    <w:p w:rsidR="004D787E" w:rsidRDefault="004D787E" w:rsidP="004D787E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4D787E" w:rsidRDefault="004D787E" w:rsidP="004D787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4D787E" w:rsidRDefault="004D787E" w:rsidP="004D787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requestid</w:t>
      </w:r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4D787E" w:rsidRDefault="004D787E" w:rsidP="004D787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"status": 200,</w:t>
      </w:r>
    </w:p>
    <w:p w:rsidR="00D24055" w:rsidRPr="00D24055" w:rsidRDefault="00D24055" w:rsidP="00D24055">
      <w:pPr>
        <w:rPr>
          <w:rFonts w:ascii="Arial" w:hAnsi="Arial" w:cs="Arial" w:hint="eastAsia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>"msg": "</w:t>
      </w:r>
      <w:r w:rsidRPr="00D24055">
        <w:rPr>
          <w:rFonts w:ascii="Arial" w:hAnsi="Arial" w:cs="Arial" w:hint="eastAsia"/>
          <w:color w:val="000000" w:themeColor="text1"/>
        </w:rPr>
        <w:t>返回成功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>"data":{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"collectList":[{</w:t>
      </w:r>
    </w:p>
    <w:p w:rsidR="00D24055" w:rsidRPr="00D24055" w:rsidRDefault="00D24055" w:rsidP="00D24055">
      <w:pPr>
        <w:rPr>
          <w:rFonts w:ascii="Arial" w:hAnsi="Arial" w:cs="Arial" w:hint="eastAsia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"compName":"</w:t>
      </w:r>
      <w:r w:rsidRPr="00D24055">
        <w:rPr>
          <w:rFonts w:ascii="Arial" w:hAnsi="Arial" w:cs="Arial" w:hint="eastAsia"/>
          <w:color w:val="000000" w:themeColor="text1"/>
        </w:rPr>
        <w:t>京邦达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"num":"82101"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},{</w:t>
      </w:r>
    </w:p>
    <w:p w:rsidR="00D24055" w:rsidRPr="00D24055" w:rsidRDefault="00D24055" w:rsidP="00D24055">
      <w:pPr>
        <w:rPr>
          <w:rFonts w:ascii="Arial" w:hAnsi="Arial" w:cs="Arial" w:hint="eastAsia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"date":"</w:t>
      </w:r>
      <w:r w:rsidRPr="00D24055">
        <w:rPr>
          <w:rFonts w:ascii="Arial" w:hAnsi="Arial" w:cs="Arial" w:hint="eastAsia"/>
          <w:color w:val="000000" w:themeColor="text1"/>
        </w:rPr>
        <w:t>圆通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"num":"24672"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},{</w:t>
      </w:r>
    </w:p>
    <w:p w:rsidR="00D24055" w:rsidRPr="00D24055" w:rsidRDefault="00D24055" w:rsidP="00D24055">
      <w:pPr>
        <w:rPr>
          <w:rFonts w:ascii="Arial" w:hAnsi="Arial" w:cs="Arial" w:hint="eastAsia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"date":"</w:t>
      </w:r>
      <w:r w:rsidRPr="00D24055">
        <w:rPr>
          <w:rFonts w:ascii="Arial" w:hAnsi="Arial" w:cs="Arial" w:hint="eastAsia"/>
          <w:color w:val="000000" w:themeColor="text1"/>
        </w:rPr>
        <w:t>申通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"num":"16492"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}],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"deliverList":[{</w:t>
      </w:r>
    </w:p>
    <w:p w:rsidR="00D24055" w:rsidRPr="00D24055" w:rsidRDefault="00D24055" w:rsidP="00D24055">
      <w:pPr>
        <w:rPr>
          <w:rFonts w:ascii="Arial" w:hAnsi="Arial" w:cs="Arial" w:hint="eastAsia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"compName":"</w:t>
      </w:r>
      <w:r w:rsidRPr="00D24055">
        <w:rPr>
          <w:rFonts w:ascii="Arial" w:hAnsi="Arial" w:cs="Arial" w:hint="eastAsia"/>
          <w:color w:val="000000" w:themeColor="text1"/>
        </w:rPr>
        <w:t>京邦达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"num":"82101"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},{</w:t>
      </w:r>
    </w:p>
    <w:p w:rsidR="00D24055" w:rsidRPr="00D24055" w:rsidRDefault="00D24055" w:rsidP="00D24055">
      <w:pPr>
        <w:rPr>
          <w:rFonts w:ascii="Arial" w:hAnsi="Arial" w:cs="Arial" w:hint="eastAsia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"date":"</w:t>
      </w:r>
      <w:r w:rsidRPr="00D24055">
        <w:rPr>
          <w:rFonts w:ascii="Arial" w:hAnsi="Arial" w:cs="Arial" w:hint="eastAsia"/>
          <w:color w:val="000000" w:themeColor="text1"/>
        </w:rPr>
        <w:t>圆通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"num":"24672"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lastRenderedPageBreak/>
        <w:tab/>
        <w:t>},{</w:t>
      </w:r>
    </w:p>
    <w:p w:rsidR="00D24055" w:rsidRPr="00D24055" w:rsidRDefault="00D24055" w:rsidP="00D24055">
      <w:pPr>
        <w:rPr>
          <w:rFonts w:ascii="Arial" w:hAnsi="Arial" w:cs="Arial" w:hint="eastAsia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"date":"</w:t>
      </w:r>
      <w:r w:rsidRPr="00D24055">
        <w:rPr>
          <w:rFonts w:ascii="Arial" w:hAnsi="Arial" w:cs="Arial" w:hint="eastAsia"/>
          <w:color w:val="000000" w:themeColor="text1"/>
        </w:rPr>
        <w:t>申通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"num":"16492"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}],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"realNameList":[{</w:t>
      </w:r>
    </w:p>
    <w:p w:rsidR="00D24055" w:rsidRPr="00D24055" w:rsidRDefault="00D24055" w:rsidP="00D24055">
      <w:pPr>
        <w:rPr>
          <w:rFonts w:ascii="Arial" w:hAnsi="Arial" w:cs="Arial" w:hint="eastAsia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"compName":"</w:t>
      </w:r>
      <w:r w:rsidRPr="00D24055">
        <w:rPr>
          <w:rFonts w:ascii="Arial" w:hAnsi="Arial" w:cs="Arial" w:hint="eastAsia"/>
          <w:color w:val="000000" w:themeColor="text1"/>
        </w:rPr>
        <w:t>京邦达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"num":"82101"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},{</w:t>
      </w:r>
    </w:p>
    <w:p w:rsidR="00D24055" w:rsidRPr="00D24055" w:rsidRDefault="00D24055" w:rsidP="00D24055">
      <w:pPr>
        <w:rPr>
          <w:rFonts w:ascii="Arial" w:hAnsi="Arial" w:cs="Arial" w:hint="eastAsia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"date":"</w:t>
      </w:r>
      <w:r w:rsidRPr="00D24055">
        <w:rPr>
          <w:rFonts w:ascii="Arial" w:hAnsi="Arial" w:cs="Arial" w:hint="eastAsia"/>
          <w:color w:val="000000" w:themeColor="text1"/>
        </w:rPr>
        <w:t>圆通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"num":"24672"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},{</w:t>
      </w:r>
    </w:p>
    <w:p w:rsidR="00D24055" w:rsidRPr="00D24055" w:rsidRDefault="00D24055" w:rsidP="00D24055">
      <w:pPr>
        <w:rPr>
          <w:rFonts w:ascii="Arial" w:hAnsi="Arial" w:cs="Arial" w:hint="eastAsia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"date":"</w:t>
      </w:r>
      <w:r w:rsidRPr="00D24055">
        <w:rPr>
          <w:rFonts w:ascii="Arial" w:hAnsi="Arial" w:cs="Arial" w:hint="eastAsia"/>
          <w:color w:val="000000" w:themeColor="text1"/>
        </w:rPr>
        <w:t>申通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"num":"16492"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}],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"onlineList":[{</w:t>
      </w:r>
    </w:p>
    <w:p w:rsidR="00D24055" w:rsidRPr="00D24055" w:rsidRDefault="00D24055" w:rsidP="00D24055">
      <w:pPr>
        <w:rPr>
          <w:rFonts w:ascii="Arial" w:hAnsi="Arial" w:cs="Arial" w:hint="eastAsia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"compName":"</w:t>
      </w:r>
      <w:r w:rsidRPr="00D24055">
        <w:rPr>
          <w:rFonts w:ascii="Arial" w:hAnsi="Arial" w:cs="Arial" w:hint="eastAsia"/>
          <w:color w:val="000000" w:themeColor="text1"/>
        </w:rPr>
        <w:t>京邦达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"num":"82101"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},{</w:t>
      </w:r>
    </w:p>
    <w:p w:rsidR="00D24055" w:rsidRPr="00D24055" w:rsidRDefault="00D24055" w:rsidP="00D24055">
      <w:pPr>
        <w:rPr>
          <w:rFonts w:ascii="Arial" w:hAnsi="Arial" w:cs="Arial" w:hint="eastAsia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"date":"</w:t>
      </w:r>
      <w:r w:rsidRPr="00D24055">
        <w:rPr>
          <w:rFonts w:ascii="Arial" w:hAnsi="Arial" w:cs="Arial" w:hint="eastAsia"/>
          <w:color w:val="000000" w:themeColor="text1"/>
        </w:rPr>
        <w:t>圆通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"num":"24672"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},{</w:t>
      </w:r>
    </w:p>
    <w:p w:rsidR="00D24055" w:rsidRPr="00D24055" w:rsidRDefault="00D24055" w:rsidP="00D24055">
      <w:pPr>
        <w:rPr>
          <w:rFonts w:ascii="Arial" w:hAnsi="Arial" w:cs="Arial" w:hint="eastAsia"/>
          <w:color w:val="000000" w:themeColor="text1"/>
        </w:rPr>
      </w:pPr>
      <w:r w:rsidRPr="00D24055">
        <w:rPr>
          <w:rFonts w:ascii="Arial" w:hAnsi="Arial" w:cs="Arial" w:hint="eastAsia"/>
          <w:color w:val="000000" w:themeColor="text1"/>
        </w:rPr>
        <w:tab/>
      </w:r>
      <w:r w:rsidRPr="00D24055">
        <w:rPr>
          <w:rFonts w:ascii="Arial" w:hAnsi="Arial" w:cs="Arial" w:hint="eastAsia"/>
          <w:color w:val="000000" w:themeColor="text1"/>
        </w:rPr>
        <w:tab/>
        <w:t>"date":"</w:t>
      </w:r>
      <w:r w:rsidRPr="00D24055">
        <w:rPr>
          <w:rFonts w:ascii="Arial" w:hAnsi="Arial" w:cs="Arial" w:hint="eastAsia"/>
          <w:color w:val="000000" w:themeColor="text1"/>
        </w:rPr>
        <w:t>申通</w:t>
      </w:r>
      <w:r w:rsidRPr="00D24055">
        <w:rPr>
          <w:rFonts w:ascii="Arial" w:hAnsi="Arial" w:cs="Arial" w:hint="eastAsia"/>
          <w:color w:val="000000" w:themeColor="text1"/>
        </w:rPr>
        <w:t>",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</w:r>
      <w:r w:rsidRPr="00D24055">
        <w:rPr>
          <w:rFonts w:ascii="Arial" w:hAnsi="Arial" w:cs="Arial"/>
          <w:color w:val="000000" w:themeColor="text1"/>
        </w:rPr>
        <w:tab/>
        <w:t>"num":"16492"</w:t>
      </w:r>
    </w:p>
    <w:p w:rsidR="00D24055" w:rsidRP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ab/>
        <w:t>}]</w:t>
      </w:r>
    </w:p>
    <w:p w:rsidR="00D24055" w:rsidRDefault="00D24055" w:rsidP="00D24055">
      <w:pPr>
        <w:rPr>
          <w:rFonts w:ascii="Arial" w:hAnsi="Arial" w:cs="Arial"/>
          <w:color w:val="000000" w:themeColor="text1"/>
        </w:rPr>
      </w:pPr>
      <w:r w:rsidRPr="00D24055">
        <w:rPr>
          <w:rFonts w:ascii="Arial" w:hAnsi="Arial" w:cs="Arial"/>
          <w:color w:val="000000" w:themeColor="text1"/>
        </w:rPr>
        <w:t>}</w:t>
      </w:r>
      <w:r w:rsidRPr="00D24055">
        <w:rPr>
          <w:rFonts w:ascii="Arial" w:hAnsi="Arial" w:cs="Arial"/>
          <w:color w:val="000000" w:themeColor="text1"/>
        </w:rPr>
        <w:t xml:space="preserve"> </w:t>
      </w:r>
    </w:p>
    <w:p w:rsidR="0017258B" w:rsidRDefault="004D787E" w:rsidP="0017258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D24055" w:rsidRDefault="00D24055" w:rsidP="00D24055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首页-</w:t>
      </w:r>
      <w:r>
        <w:rPr>
          <w:rFonts w:hint="eastAsia"/>
          <w:color w:val="000000" w:themeColor="text1"/>
        </w:rPr>
        <w:t>从业人员</w:t>
      </w:r>
      <w:r>
        <w:rPr>
          <w:rFonts w:hint="eastAsia"/>
          <w:color w:val="000000" w:themeColor="text1"/>
        </w:rPr>
        <w:t>接口规范</w:t>
      </w:r>
    </w:p>
    <w:p w:rsidR="00D24055" w:rsidRDefault="00D24055" w:rsidP="00D24055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D24055" w:rsidRDefault="00D24055" w:rsidP="00D24055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>
        <w:rPr>
          <w:rFonts w:ascii="宋体" w:eastAsia="宋体" w:hAnsi="宋体" w:cs="宋体" w:hint="eastAsia"/>
          <w:color w:val="000000" w:themeColor="text1"/>
          <w:kern w:val="0"/>
        </w:rPr>
        <w:t>从业人员</w:t>
      </w:r>
      <w:r>
        <w:rPr>
          <w:rFonts w:ascii="宋体" w:eastAsia="宋体" w:hAnsi="宋体" w:cs="宋体" w:hint="eastAsia"/>
          <w:color w:val="000000" w:themeColor="text1"/>
          <w:kern w:val="0"/>
        </w:rPr>
        <w:t>接口规范示例。</w:t>
      </w:r>
    </w:p>
    <w:p w:rsidR="00D24055" w:rsidRDefault="00D24055" w:rsidP="00D24055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</w:t>
      </w:r>
      <w:r w:rsidR="003B4779">
        <w:rPr>
          <w:rFonts w:ascii="宋体" w:eastAsia="宋体" w:hAnsi="宋体" w:cs="宋体"/>
          <w:color w:val="000000" w:themeColor="text1"/>
          <w:kern w:val="0"/>
        </w:rPr>
        <w:t>/front</w:t>
      </w:r>
      <w:r>
        <w:rPr>
          <w:rFonts w:ascii="宋体" w:eastAsia="宋体" w:hAnsi="宋体" w:cs="宋体"/>
          <w:color w:val="000000" w:themeColor="text1"/>
          <w:kern w:val="0"/>
        </w:rPr>
        <w:t>/</w:t>
      </w:r>
      <w:r w:rsidRPr="00D24055">
        <w:t xml:space="preserve"> </w:t>
      </w:r>
      <w:r>
        <w:rPr>
          <w:rFonts w:ascii="宋体" w:hAnsi="宋体" w:hint="eastAsia"/>
          <w:szCs w:val="21"/>
        </w:rPr>
        <w:t>p</w:t>
      </w:r>
      <w:r w:rsidRPr="00D24055">
        <w:rPr>
          <w:rFonts w:ascii="宋体" w:hAnsi="宋体"/>
          <w:szCs w:val="21"/>
        </w:rPr>
        <w:t>ractitioners</w:t>
      </w:r>
    </w:p>
    <w:p w:rsidR="00D24055" w:rsidRDefault="00D24055" w:rsidP="00D24055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D24055" w:rsidRDefault="00D24055" w:rsidP="00D24055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D24055" w:rsidRDefault="00D24055" w:rsidP="00D24055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D24055" w:rsidRDefault="00D24055" w:rsidP="00D24055">
      <w:pPr>
        <w:rPr>
          <w:color w:val="000000" w:themeColor="text1"/>
        </w:rPr>
      </w:pPr>
    </w:p>
    <w:p w:rsidR="00D24055" w:rsidRDefault="00D24055" w:rsidP="00D24055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D24055" w:rsidTr="00BD1389">
        <w:tc>
          <w:tcPr>
            <w:tcW w:w="1616" w:type="dxa"/>
            <w:shd w:val="clear" w:color="auto" w:fill="auto"/>
            <w:vAlign w:val="center"/>
          </w:tcPr>
          <w:p w:rsidR="00D24055" w:rsidRDefault="00D24055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D24055" w:rsidRDefault="00D24055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D24055" w:rsidRDefault="00D24055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24055" w:rsidRDefault="00D24055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D24055" w:rsidRDefault="00D24055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D24055" w:rsidTr="00BD1389">
        <w:tc>
          <w:tcPr>
            <w:tcW w:w="1616" w:type="dxa"/>
            <w:shd w:val="clear" w:color="auto" w:fill="auto"/>
            <w:vAlign w:val="center"/>
          </w:tcPr>
          <w:p w:rsidR="00D24055" w:rsidRPr="00F64111" w:rsidRDefault="00D24055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lastRenderedPageBreak/>
              <w:t>requestid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D24055" w:rsidRDefault="00D24055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D24055" w:rsidRDefault="00D24055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24055" w:rsidRDefault="00D24055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D24055" w:rsidRPr="00F64111" w:rsidRDefault="00D24055" w:rsidP="00BD1389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D24055" w:rsidRDefault="00D24055" w:rsidP="00D24055">
      <w:pPr>
        <w:rPr>
          <w:color w:val="000000" w:themeColor="text1"/>
        </w:rPr>
      </w:pPr>
    </w:p>
    <w:p w:rsidR="00D24055" w:rsidRDefault="00D24055" w:rsidP="00D24055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60"/>
        <w:gridCol w:w="2945"/>
        <w:gridCol w:w="4147"/>
      </w:tblGrid>
      <w:tr w:rsidR="00D24055" w:rsidTr="00BD1389">
        <w:trPr>
          <w:trHeight w:val="633"/>
        </w:trPr>
        <w:tc>
          <w:tcPr>
            <w:tcW w:w="1555" w:type="dxa"/>
            <w:shd w:val="clear" w:color="auto" w:fill="auto"/>
            <w:vAlign w:val="center"/>
          </w:tcPr>
          <w:p w:rsidR="00D24055" w:rsidRDefault="00D24055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24055" w:rsidRDefault="00D24055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D24055" w:rsidRDefault="00D24055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D24055" w:rsidRDefault="00D24055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D24055" w:rsidTr="00BD1389">
        <w:trPr>
          <w:trHeight w:val="1887"/>
        </w:trPr>
        <w:tc>
          <w:tcPr>
            <w:tcW w:w="1555" w:type="dxa"/>
            <w:shd w:val="clear" w:color="auto" w:fill="auto"/>
            <w:vAlign w:val="center"/>
          </w:tcPr>
          <w:p w:rsidR="00D24055" w:rsidRDefault="00D24055" w:rsidP="00BD1389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24055" w:rsidRDefault="00D24055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D24055" w:rsidRDefault="00D24055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D24055" w:rsidRDefault="00D24055" w:rsidP="00BD1389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D24055" w:rsidTr="00BD1389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D24055" w:rsidRDefault="00D24055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24055" w:rsidRDefault="00D24055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D24055" w:rsidRDefault="00D24055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D24055" w:rsidRDefault="00D24055" w:rsidP="00BD1389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D24055" w:rsidTr="00BD1389">
        <w:trPr>
          <w:trHeight w:val="1266"/>
        </w:trPr>
        <w:tc>
          <w:tcPr>
            <w:tcW w:w="1555" w:type="dxa"/>
            <w:shd w:val="clear" w:color="auto" w:fill="auto"/>
            <w:vAlign w:val="center"/>
          </w:tcPr>
          <w:p w:rsidR="00D24055" w:rsidRDefault="00D24055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24055" w:rsidRDefault="00D24055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D24055" w:rsidRDefault="00D24055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D24055" w:rsidRDefault="00D24055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D24055" w:rsidTr="00BD1389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D24055" w:rsidRDefault="00BE4804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fullTime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24055" w:rsidRDefault="00BE4804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Json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D24055" w:rsidRDefault="00BE4804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全职员工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D24055" w:rsidRDefault="00D24055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  <w:tr w:rsidR="00D24055" w:rsidTr="00BD1389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D24055" w:rsidRPr="00D81EBC" w:rsidRDefault="00BE4804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partTime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24055" w:rsidRDefault="00BE4804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Json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D24055" w:rsidRDefault="00BE4804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兼职员工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D24055" w:rsidRDefault="00D24055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  <w:tr w:rsidR="00D24055" w:rsidTr="00BD1389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D24055" w:rsidRPr="00D81EBC" w:rsidRDefault="00BE4804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thirdTime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24055" w:rsidRDefault="00BE4804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Json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D24055" w:rsidRDefault="00BE4804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外包租赁员工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D24055" w:rsidRDefault="00D24055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  <w:tr w:rsidR="00BE4804" w:rsidTr="00BD1389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BE4804" w:rsidRDefault="00BE4804" w:rsidP="00BD1389">
            <w:pPr>
              <w:jc w:val="both"/>
              <w:outlineLvl w:val="2"/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n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um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E4804" w:rsidRDefault="00BE4804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BE4804" w:rsidRDefault="00BE4804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总人数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BE4804" w:rsidRDefault="00BE4804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  <w:tr w:rsidR="00BE4804" w:rsidTr="00BD1389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BE4804" w:rsidRDefault="00BE4804" w:rsidP="00BD1389">
            <w:pPr>
              <w:jc w:val="both"/>
              <w:outlineLvl w:val="2"/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</w:pPr>
            <w:r w:rsidRPr="00BE4804"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ratio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E4804" w:rsidRDefault="00BE4804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BE4804" w:rsidRDefault="00BE4804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同比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BE4804" w:rsidRDefault="00BE4804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负数为下降</w:t>
            </w:r>
          </w:p>
        </w:tc>
      </w:tr>
      <w:tr w:rsidR="00BE4804" w:rsidTr="00BD1389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BE4804" w:rsidRPr="00BE4804" w:rsidRDefault="00BE4804" w:rsidP="00BD1389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avg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E4804" w:rsidRDefault="00BE4804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BE4804" w:rsidRDefault="00BE4804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行业平均值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BE4804" w:rsidRDefault="00BE4804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</w:tbl>
    <w:p w:rsidR="00D24055" w:rsidRDefault="00D24055" w:rsidP="00D24055">
      <w:pPr>
        <w:rPr>
          <w:color w:val="000000" w:themeColor="text1"/>
        </w:rPr>
      </w:pPr>
    </w:p>
    <w:p w:rsidR="00D24055" w:rsidRDefault="00D24055" w:rsidP="00D24055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D24055" w:rsidRDefault="00D24055" w:rsidP="00D24055">
      <w:r>
        <w:t>{</w:t>
      </w:r>
    </w:p>
    <w:p w:rsidR="00D24055" w:rsidRDefault="00D24055" w:rsidP="00D24055">
      <w:r>
        <w:tab/>
        <w:t>"requestid": "22eb68ee5abe42ce9adb57aad8ea59dd ",</w:t>
      </w:r>
    </w:p>
    <w:p w:rsidR="00D24055" w:rsidRPr="007A58A1" w:rsidRDefault="00D24055" w:rsidP="00D24055">
      <w:r>
        <w:t>}</w:t>
      </w:r>
    </w:p>
    <w:p w:rsidR="00D24055" w:rsidRDefault="00D24055" w:rsidP="00D24055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输出示例</w:t>
      </w:r>
    </w:p>
    <w:p w:rsidR="00D24055" w:rsidRDefault="00D24055" w:rsidP="00D2405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D24055" w:rsidRDefault="00D24055" w:rsidP="00D2405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requestid</w:t>
      </w:r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D24055" w:rsidRDefault="00D24055" w:rsidP="00D2405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"status": 200,</w:t>
      </w:r>
    </w:p>
    <w:p w:rsidR="00607D96" w:rsidRPr="00607D96" w:rsidRDefault="00607D96" w:rsidP="00607D96">
      <w:pPr>
        <w:rPr>
          <w:rFonts w:ascii="Arial" w:hAnsi="Arial" w:cs="Arial" w:hint="eastAsia"/>
          <w:color w:val="000000" w:themeColor="text1"/>
        </w:rPr>
      </w:pPr>
      <w:r w:rsidRPr="00607D96">
        <w:rPr>
          <w:rFonts w:ascii="Arial" w:hAnsi="Arial" w:cs="Arial" w:hint="eastAsia"/>
          <w:color w:val="000000" w:themeColor="text1"/>
        </w:rPr>
        <w:t>"msg": "</w:t>
      </w:r>
      <w:r w:rsidRPr="00607D96">
        <w:rPr>
          <w:rFonts w:ascii="Arial" w:hAnsi="Arial" w:cs="Arial" w:hint="eastAsia"/>
          <w:color w:val="000000" w:themeColor="text1"/>
        </w:rPr>
        <w:t>返回成功</w:t>
      </w:r>
      <w:r w:rsidRPr="00607D96">
        <w:rPr>
          <w:rFonts w:ascii="Arial" w:hAnsi="Arial" w:cs="Arial" w:hint="eastAsia"/>
          <w:color w:val="000000" w:themeColor="text1"/>
        </w:rPr>
        <w:t>",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>"data":{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  <w:t>"fullTime":{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</w:r>
      <w:r w:rsidRPr="00607D96">
        <w:rPr>
          <w:rFonts w:ascii="Arial" w:hAnsi="Arial" w:cs="Arial"/>
          <w:color w:val="000000" w:themeColor="text1"/>
        </w:rPr>
        <w:tab/>
        <w:t>"num":"2560000",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</w:r>
      <w:r w:rsidRPr="00607D96">
        <w:rPr>
          <w:rFonts w:ascii="Arial" w:hAnsi="Arial" w:cs="Arial"/>
          <w:color w:val="000000" w:themeColor="text1"/>
        </w:rPr>
        <w:tab/>
        <w:t>"num":"45",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</w:r>
      <w:r w:rsidRPr="00607D96">
        <w:rPr>
          <w:rFonts w:ascii="Arial" w:hAnsi="Arial" w:cs="Arial"/>
          <w:color w:val="000000" w:themeColor="text1"/>
        </w:rPr>
        <w:tab/>
        <w:t>"avg":"85"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  <w:t>},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  <w:t>"partTime":{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</w:r>
      <w:r w:rsidRPr="00607D96">
        <w:rPr>
          <w:rFonts w:ascii="Arial" w:hAnsi="Arial" w:cs="Arial"/>
          <w:color w:val="000000" w:themeColor="text1"/>
        </w:rPr>
        <w:tab/>
        <w:t>"num":"330000",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</w:r>
      <w:r w:rsidRPr="00607D96">
        <w:rPr>
          <w:rFonts w:ascii="Arial" w:hAnsi="Arial" w:cs="Arial"/>
          <w:color w:val="000000" w:themeColor="text1"/>
        </w:rPr>
        <w:tab/>
        <w:t>"num":"43",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</w:r>
      <w:r w:rsidRPr="00607D96">
        <w:rPr>
          <w:rFonts w:ascii="Arial" w:hAnsi="Arial" w:cs="Arial"/>
          <w:color w:val="000000" w:themeColor="text1"/>
        </w:rPr>
        <w:tab/>
        <w:t>"avg":"10.96"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  <w:t>},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  <w:t>"thirdTime":{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</w:r>
      <w:r w:rsidRPr="00607D96">
        <w:rPr>
          <w:rFonts w:ascii="Arial" w:hAnsi="Arial" w:cs="Arial"/>
          <w:color w:val="000000" w:themeColor="text1"/>
        </w:rPr>
        <w:tab/>
        <w:t>"num":"120000",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</w:r>
      <w:r w:rsidRPr="00607D96">
        <w:rPr>
          <w:rFonts w:ascii="Arial" w:hAnsi="Arial" w:cs="Arial"/>
          <w:color w:val="000000" w:themeColor="text1"/>
        </w:rPr>
        <w:tab/>
        <w:t>"num":"45",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</w:r>
      <w:r w:rsidRPr="00607D96">
        <w:rPr>
          <w:rFonts w:ascii="Arial" w:hAnsi="Arial" w:cs="Arial"/>
          <w:color w:val="000000" w:themeColor="text1"/>
        </w:rPr>
        <w:tab/>
        <w:t>"avg":"3.99"</w:t>
      </w:r>
    </w:p>
    <w:p w:rsidR="00607D96" w:rsidRPr="00607D96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ab/>
        <w:t>}</w:t>
      </w:r>
    </w:p>
    <w:p w:rsidR="00D24055" w:rsidRDefault="00607D96" w:rsidP="00607D96">
      <w:pPr>
        <w:rPr>
          <w:rFonts w:ascii="Arial" w:hAnsi="Arial" w:cs="Arial"/>
          <w:color w:val="000000" w:themeColor="text1"/>
        </w:rPr>
      </w:pPr>
      <w:r w:rsidRPr="00607D96">
        <w:rPr>
          <w:rFonts w:ascii="Arial" w:hAnsi="Arial" w:cs="Arial"/>
          <w:color w:val="000000" w:themeColor="text1"/>
        </w:rPr>
        <w:t>}</w:t>
      </w:r>
    </w:p>
    <w:p w:rsidR="00D24055" w:rsidRDefault="00D24055" w:rsidP="00D2405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C51CA9" w:rsidRDefault="00C51CA9" w:rsidP="00C51CA9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首页-</w:t>
      </w:r>
      <w:r>
        <w:rPr>
          <w:rFonts w:hint="eastAsia"/>
          <w:color w:val="000000" w:themeColor="text1"/>
        </w:rPr>
        <w:t>车辆信息</w:t>
      </w:r>
      <w:r>
        <w:rPr>
          <w:rFonts w:hint="eastAsia"/>
          <w:color w:val="000000" w:themeColor="text1"/>
        </w:rPr>
        <w:t>接口规范</w:t>
      </w:r>
    </w:p>
    <w:p w:rsidR="00C51CA9" w:rsidRDefault="00C51CA9" w:rsidP="00C51CA9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C51CA9" w:rsidRDefault="00C51CA9" w:rsidP="00C51CA9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 w:rsidR="00FA4A14">
        <w:rPr>
          <w:rFonts w:ascii="宋体" w:eastAsia="宋体" w:hAnsi="宋体" w:cs="宋体" w:hint="eastAsia"/>
          <w:color w:val="000000" w:themeColor="text1"/>
          <w:kern w:val="0"/>
        </w:rPr>
        <w:t>车辆信息</w:t>
      </w:r>
      <w:r>
        <w:rPr>
          <w:rFonts w:ascii="宋体" w:eastAsia="宋体" w:hAnsi="宋体" w:cs="宋体" w:hint="eastAsia"/>
          <w:color w:val="000000" w:themeColor="text1"/>
          <w:kern w:val="0"/>
        </w:rPr>
        <w:t>接口规范示例。</w:t>
      </w:r>
    </w:p>
    <w:p w:rsidR="00C51CA9" w:rsidRDefault="00C51CA9" w:rsidP="00C51CA9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/api/front/</w:t>
      </w:r>
      <w:r w:rsidRPr="00D24055">
        <w:t xml:space="preserve"> </w:t>
      </w:r>
      <w:r>
        <w:rPr>
          <w:rFonts w:ascii="宋体" w:hAnsi="宋体" w:hint="eastAsia"/>
          <w:szCs w:val="21"/>
        </w:rPr>
        <w:t>car</w:t>
      </w:r>
    </w:p>
    <w:p w:rsidR="00C51CA9" w:rsidRDefault="00C51CA9" w:rsidP="00C51CA9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C51CA9" w:rsidRDefault="00C51CA9" w:rsidP="00C51CA9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C51CA9" w:rsidRDefault="00C51CA9" w:rsidP="00C51CA9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C51CA9" w:rsidRDefault="00C51CA9" w:rsidP="00C51CA9">
      <w:pPr>
        <w:rPr>
          <w:color w:val="000000" w:themeColor="text1"/>
        </w:rPr>
      </w:pPr>
    </w:p>
    <w:p w:rsidR="00C51CA9" w:rsidRDefault="00C51CA9" w:rsidP="00C51CA9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C51CA9" w:rsidTr="00BD1389">
        <w:tc>
          <w:tcPr>
            <w:tcW w:w="1616" w:type="dxa"/>
            <w:shd w:val="clear" w:color="auto" w:fill="auto"/>
            <w:vAlign w:val="center"/>
          </w:tcPr>
          <w:p w:rsidR="00C51CA9" w:rsidRDefault="00C51CA9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C51CA9" w:rsidRDefault="00C51CA9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C51CA9" w:rsidRDefault="00C51CA9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51CA9" w:rsidRDefault="00C51CA9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C51CA9" w:rsidRDefault="00C51CA9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C51CA9" w:rsidTr="00BD1389">
        <w:tc>
          <w:tcPr>
            <w:tcW w:w="1616" w:type="dxa"/>
            <w:shd w:val="clear" w:color="auto" w:fill="auto"/>
            <w:vAlign w:val="center"/>
          </w:tcPr>
          <w:p w:rsidR="00C51CA9" w:rsidRPr="00F64111" w:rsidRDefault="00C51CA9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lastRenderedPageBreak/>
              <w:t>requestid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C51CA9" w:rsidRPr="00F64111" w:rsidRDefault="00C51CA9" w:rsidP="00BD1389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C51CA9" w:rsidRDefault="00C51CA9" w:rsidP="00C51CA9">
      <w:pPr>
        <w:rPr>
          <w:color w:val="000000" w:themeColor="text1"/>
        </w:rPr>
      </w:pPr>
    </w:p>
    <w:p w:rsidR="00C51CA9" w:rsidRDefault="00C51CA9" w:rsidP="00C51CA9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60"/>
        <w:gridCol w:w="2945"/>
        <w:gridCol w:w="4147"/>
      </w:tblGrid>
      <w:tr w:rsidR="00C51CA9" w:rsidTr="00BD1389">
        <w:trPr>
          <w:trHeight w:val="633"/>
        </w:trPr>
        <w:tc>
          <w:tcPr>
            <w:tcW w:w="1555" w:type="dxa"/>
            <w:shd w:val="clear" w:color="auto" w:fill="auto"/>
            <w:vAlign w:val="center"/>
          </w:tcPr>
          <w:p w:rsidR="00C51CA9" w:rsidRDefault="00C51CA9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51CA9" w:rsidRDefault="00C51CA9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C51CA9" w:rsidRDefault="00C51CA9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C51CA9" w:rsidRDefault="00C51CA9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C51CA9" w:rsidTr="00BD1389">
        <w:trPr>
          <w:trHeight w:val="1887"/>
        </w:trPr>
        <w:tc>
          <w:tcPr>
            <w:tcW w:w="1555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C51CA9" w:rsidTr="00BD1389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C51CA9" w:rsidTr="00BD1389">
        <w:trPr>
          <w:trHeight w:val="1266"/>
        </w:trPr>
        <w:tc>
          <w:tcPr>
            <w:tcW w:w="1555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C51CA9" w:rsidTr="00BD1389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C51CA9" w:rsidRDefault="002F468E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smallcarNum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51CA9" w:rsidRDefault="002F468E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C51CA9" w:rsidRDefault="002F468E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小车总数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  <w:tr w:rsidR="00C51CA9" w:rsidTr="00BD1389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C51CA9" w:rsidRPr="00D81EBC" w:rsidRDefault="002F468E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bigcarNum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51CA9" w:rsidRDefault="002F468E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C51CA9" w:rsidRDefault="002F468E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大车总数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  <w:tr w:rsidR="00C51CA9" w:rsidTr="00BD1389">
        <w:trPr>
          <w:trHeight w:val="619"/>
        </w:trPr>
        <w:tc>
          <w:tcPr>
            <w:tcW w:w="1555" w:type="dxa"/>
            <w:shd w:val="clear" w:color="auto" w:fill="auto"/>
            <w:vAlign w:val="center"/>
          </w:tcPr>
          <w:p w:rsidR="00C51CA9" w:rsidRDefault="002F468E" w:rsidP="00BD1389">
            <w:pPr>
              <w:jc w:val="both"/>
              <w:outlineLvl w:val="2"/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</w:pPr>
            <w:r w:rsidRPr="00B5021D"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licence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Num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C51CA9" w:rsidRDefault="002F468E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持证车辆总数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C51CA9" w:rsidRDefault="00C51CA9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</w:tbl>
    <w:p w:rsidR="00C51CA9" w:rsidRDefault="00C51CA9" w:rsidP="00C51CA9">
      <w:pPr>
        <w:rPr>
          <w:color w:val="000000" w:themeColor="text1"/>
        </w:rPr>
      </w:pPr>
    </w:p>
    <w:p w:rsidR="00C51CA9" w:rsidRDefault="00C51CA9" w:rsidP="00C51CA9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C51CA9" w:rsidRDefault="00C51CA9" w:rsidP="00C51CA9">
      <w:r>
        <w:t>{</w:t>
      </w:r>
    </w:p>
    <w:p w:rsidR="00C51CA9" w:rsidRDefault="00C51CA9" w:rsidP="00C51CA9">
      <w:r>
        <w:tab/>
        <w:t>"requestid": "22eb68ee5abe42ce9adb57aad8ea59dd ",</w:t>
      </w:r>
    </w:p>
    <w:p w:rsidR="00C51CA9" w:rsidRPr="007A58A1" w:rsidRDefault="00C51CA9" w:rsidP="00C51CA9">
      <w:r>
        <w:t>}</w:t>
      </w:r>
    </w:p>
    <w:p w:rsidR="00C51CA9" w:rsidRDefault="00C51CA9" w:rsidP="00C51CA9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C51CA9" w:rsidRDefault="00C51CA9" w:rsidP="00C51C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C51CA9" w:rsidRDefault="00C51CA9" w:rsidP="00C51C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requestid</w:t>
      </w:r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C51CA9" w:rsidRDefault="00C51CA9" w:rsidP="00C51CA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"status": 200,</w:t>
      </w:r>
    </w:p>
    <w:p w:rsidR="001F2A88" w:rsidRPr="001F2A88" w:rsidRDefault="001F2A88" w:rsidP="001F2A88">
      <w:pPr>
        <w:rPr>
          <w:rFonts w:ascii="Arial" w:hAnsi="Arial" w:cs="Arial" w:hint="eastAsia"/>
          <w:color w:val="000000" w:themeColor="text1"/>
        </w:rPr>
      </w:pPr>
      <w:r w:rsidRPr="001F2A88">
        <w:rPr>
          <w:rFonts w:ascii="Arial" w:hAnsi="Arial" w:cs="Arial" w:hint="eastAsia"/>
          <w:color w:val="000000" w:themeColor="text1"/>
        </w:rPr>
        <w:t>"msg": "</w:t>
      </w:r>
      <w:r w:rsidRPr="001F2A88">
        <w:rPr>
          <w:rFonts w:ascii="Arial" w:hAnsi="Arial" w:cs="Arial" w:hint="eastAsia"/>
          <w:color w:val="000000" w:themeColor="text1"/>
        </w:rPr>
        <w:t>返回成功</w:t>
      </w:r>
      <w:r w:rsidRPr="001F2A88">
        <w:rPr>
          <w:rFonts w:ascii="Arial" w:hAnsi="Arial" w:cs="Arial" w:hint="eastAsia"/>
          <w:color w:val="000000" w:themeColor="text1"/>
        </w:rPr>
        <w:t>",</w:t>
      </w:r>
    </w:p>
    <w:p w:rsidR="001F2A88" w:rsidRPr="001F2A88" w:rsidRDefault="001F2A88" w:rsidP="001F2A88">
      <w:pPr>
        <w:rPr>
          <w:rFonts w:ascii="Arial" w:hAnsi="Arial" w:cs="Arial"/>
          <w:color w:val="000000" w:themeColor="text1"/>
        </w:rPr>
      </w:pPr>
      <w:r w:rsidRPr="001F2A88">
        <w:rPr>
          <w:rFonts w:ascii="Arial" w:hAnsi="Arial" w:cs="Arial"/>
          <w:color w:val="000000" w:themeColor="text1"/>
        </w:rPr>
        <w:t>"data":{</w:t>
      </w:r>
    </w:p>
    <w:p w:rsidR="001F2A88" w:rsidRPr="001F2A88" w:rsidRDefault="001F2A88" w:rsidP="001F2A88">
      <w:pPr>
        <w:rPr>
          <w:rFonts w:ascii="Arial" w:hAnsi="Arial" w:cs="Arial"/>
          <w:color w:val="000000" w:themeColor="text1"/>
        </w:rPr>
      </w:pPr>
      <w:r w:rsidRPr="001F2A88">
        <w:rPr>
          <w:rFonts w:ascii="Arial" w:hAnsi="Arial" w:cs="Arial"/>
          <w:color w:val="000000" w:themeColor="text1"/>
        </w:rPr>
        <w:tab/>
        <w:t>"smallcarNum":"5045",</w:t>
      </w:r>
    </w:p>
    <w:p w:rsidR="001F2A88" w:rsidRPr="001F2A88" w:rsidRDefault="001F2A88" w:rsidP="001F2A88">
      <w:pPr>
        <w:rPr>
          <w:rFonts w:ascii="Arial" w:hAnsi="Arial" w:cs="Arial"/>
          <w:color w:val="000000" w:themeColor="text1"/>
        </w:rPr>
      </w:pPr>
      <w:r w:rsidRPr="001F2A88">
        <w:rPr>
          <w:rFonts w:ascii="Arial" w:hAnsi="Arial" w:cs="Arial"/>
          <w:color w:val="000000" w:themeColor="text1"/>
        </w:rPr>
        <w:tab/>
        <w:t>"bigcarNum":"3700",</w:t>
      </w:r>
    </w:p>
    <w:p w:rsidR="001F2A88" w:rsidRPr="001F2A88" w:rsidRDefault="001F2A88" w:rsidP="001F2A88">
      <w:pPr>
        <w:rPr>
          <w:rFonts w:ascii="Arial" w:hAnsi="Arial" w:cs="Arial"/>
          <w:color w:val="000000" w:themeColor="text1"/>
        </w:rPr>
      </w:pPr>
      <w:r w:rsidRPr="001F2A88">
        <w:rPr>
          <w:rFonts w:ascii="Arial" w:hAnsi="Arial" w:cs="Arial"/>
          <w:color w:val="000000" w:themeColor="text1"/>
        </w:rPr>
        <w:lastRenderedPageBreak/>
        <w:tab/>
        <w:t>"licenceNum":"8746"</w:t>
      </w:r>
    </w:p>
    <w:p w:rsidR="001F2A88" w:rsidRDefault="001F2A88" w:rsidP="001F2A88">
      <w:pPr>
        <w:rPr>
          <w:rFonts w:ascii="Arial" w:hAnsi="Arial" w:cs="Arial"/>
          <w:color w:val="000000" w:themeColor="text1"/>
        </w:rPr>
      </w:pPr>
      <w:r w:rsidRPr="001F2A88">
        <w:rPr>
          <w:rFonts w:ascii="Arial" w:hAnsi="Arial" w:cs="Arial"/>
          <w:color w:val="000000" w:themeColor="text1"/>
        </w:rPr>
        <w:t>}</w:t>
      </w:r>
      <w:r w:rsidRPr="001F2A88">
        <w:rPr>
          <w:rFonts w:ascii="Arial" w:hAnsi="Arial" w:cs="Arial"/>
          <w:color w:val="000000" w:themeColor="text1"/>
        </w:rPr>
        <w:t xml:space="preserve"> </w:t>
      </w:r>
    </w:p>
    <w:p w:rsidR="00C51CA9" w:rsidRDefault="00C51CA9" w:rsidP="001F2A8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6A3C9F" w:rsidRDefault="006A3C9F" w:rsidP="006A3C9F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首页-</w:t>
      </w:r>
      <w:bookmarkStart w:id="12" w:name="_Hlk10535437"/>
      <w:r>
        <w:rPr>
          <w:rFonts w:hint="eastAsia"/>
          <w:color w:val="000000" w:themeColor="text1"/>
        </w:rPr>
        <w:t>总业务量</w:t>
      </w:r>
      <w:bookmarkEnd w:id="12"/>
      <w:r>
        <w:rPr>
          <w:rFonts w:hint="eastAsia"/>
          <w:color w:val="000000" w:themeColor="text1"/>
        </w:rPr>
        <w:t>信息接口规范</w:t>
      </w:r>
    </w:p>
    <w:p w:rsidR="006A3C9F" w:rsidRDefault="006A3C9F" w:rsidP="006A3C9F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6A3C9F" w:rsidRDefault="006A3C9F" w:rsidP="006A3C9F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：车辆信息接口规范示例。</w:t>
      </w:r>
    </w:p>
    <w:p w:rsidR="006A3C9F" w:rsidRDefault="006A3C9F" w:rsidP="006A3C9F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/api/front/</w:t>
      </w:r>
      <w:r w:rsidRPr="00D24055">
        <w:t xml:space="preserve"> </w:t>
      </w:r>
      <w:r>
        <w:rPr>
          <w:rFonts w:ascii="宋体" w:hAnsi="宋体"/>
          <w:szCs w:val="21"/>
        </w:rPr>
        <w:t>all</w:t>
      </w:r>
      <w:r w:rsidRPr="006A3C9F">
        <w:rPr>
          <w:rFonts w:ascii="宋体" w:hAnsi="宋体"/>
          <w:szCs w:val="21"/>
        </w:rPr>
        <w:t>business</w:t>
      </w:r>
    </w:p>
    <w:p w:rsidR="006A3C9F" w:rsidRDefault="006A3C9F" w:rsidP="006A3C9F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6A3C9F" w:rsidRDefault="006A3C9F" w:rsidP="006A3C9F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6A3C9F" w:rsidRDefault="006A3C9F" w:rsidP="006A3C9F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6A3C9F" w:rsidRDefault="006A3C9F" w:rsidP="006A3C9F">
      <w:pPr>
        <w:rPr>
          <w:color w:val="000000" w:themeColor="text1"/>
        </w:rPr>
      </w:pPr>
    </w:p>
    <w:p w:rsidR="006A3C9F" w:rsidRDefault="006A3C9F" w:rsidP="006A3C9F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6A3C9F" w:rsidTr="00BD1389">
        <w:tc>
          <w:tcPr>
            <w:tcW w:w="1616" w:type="dxa"/>
            <w:shd w:val="clear" w:color="auto" w:fill="auto"/>
            <w:vAlign w:val="center"/>
          </w:tcPr>
          <w:p w:rsidR="006A3C9F" w:rsidRDefault="006A3C9F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6A3C9F" w:rsidRDefault="006A3C9F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6A3C9F" w:rsidRDefault="006A3C9F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A3C9F" w:rsidRDefault="006A3C9F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6A3C9F" w:rsidRDefault="006A3C9F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6A3C9F" w:rsidTr="00BD1389">
        <w:tc>
          <w:tcPr>
            <w:tcW w:w="1616" w:type="dxa"/>
            <w:shd w:val="clear" w:color="auto" w:fill="auto"/>
            <w:vAlign w:val="center"/>
          </w:tcPr>
          <w:p w:rsidR="006A3C9F" w:rsidRPr="00F64111" w:rsidRDefault="006A3C9F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6A3C9F" w:rsidRDefault="006A3C9F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6A3C9F" w:rsidRDefault="006A3C9F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A3C9F" w:rsidRDefault="006A3C9F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6A3C9F" w:rsidRPr="00F64111" w:rsidRDefault="006A3C9F" w:rsidP="00BD1389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6A3C9F" w:rsidRDefault="006A3C9F" w:rsidP="006A3C9F">
      <w:pPr>
        <w:rPr>
          <w:color w:val="000000" w:themeColor="text1"/>
        </w:rPr>
      </w:pPr>
    </w:p>
    <w:p w:rsidR="006A3C9F" w:rsidRDefault="006A3C9F" w:rsidP="006A3C9F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19"/>
        <w:gridCol w:w="2945"/>
        <w:gridCol w:w="4147"/>
      </w:tblGrid>
      <w:tr w:rsidR="006A3C9F" w:rsidTr="006A3C9F">
        <w:trPr>
          <w:trHeight w:val="633"/>
        </w:trPr>
        <w:tc>
          <w:tcPr>
            <w:tcW w:w="1696" w:type="dxa"/>
            <w:shd w:val="clear" w:color="auto" w:fill="auto"/>
            <w:vAlign w:val="center"/>
          </w:tcPr>
          <w:p w:rsidR="006A3C9F" w:rsidRDefault="006A3C9F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6A3C9F" w:rsidRDefault="006A3C9F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6A3C9F" w:rsidRDefault="006A3C9F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6A3C9F" w:rsidRDefault="006A3C9F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6A3C9F" w:rsidTr="006A3C9F">
        <w:trPr>
          <w:trHeight w:val="1887"/>
        </w:trPr>
        <w:tc>
          <w:tcPr>
            <w:tcW w:w="1696" w:type="dxa"/>
            <w:shd w:val="clear" w:color="auto" w:fill="auto"/>
            <w:vAlign w:val="center"/>
          </w:tcPr>
          <w:p w:rsidR="006A3C9F" w:rsidRDefault="006A3C9F" w:rsidP="00BD1389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6A3C9F" w:rsidRDefault="006A3C9F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6A3C9F" w:rsidRDefault="006A3C9F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6A3C9F" w:rsidRDefault="006A3C9F" w:rsidP="00BD1389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6A3C9F" w:rsidTr="006A3C9F">
        <w:trPr>
          <w:trHeight w:val="619"/>
        </w:trPr>
        <w:tc>
          <w:tcPr>
            <w:tcW w:w="1696" w:type="dxa"/>
            <w:shd w:val="clear" w:color="auto" w:fill="auto"/>
            <w:vAlign w:val="center"/>
          </w:tcPr>
          <w:p w:rsidR="006A3C9F" w:rsidRDefault="006A3C9F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6A3C9F" w:rsidRDefault="006A3C9F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6A3C9F" w:rsidRDefault="006A3C9F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6A3C9F" w:rsidRDefault="006A3C9F" w:rsidP="00BD1389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6A3C9F" w:rsidTr="006A3C9F">
        <w:trPr>
          <w:trHeight w:val="1266"/>
        </w:trPr>
        <w:tc>
          <w:tcPr>
            <w:tcW w:w="1696" w:type="dxa"/>
            <w:shd w:val="clear" w:color="auto" w:fill="auto"/>
            <w:vAlign w:val="center"/>
          </w:tcPr>
          <w:p w:rsidR="006A3C9F" w:rsidRDefault="006A3C9F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6A3C9F" w:rsidRDefault="006A3C9F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6A3C9F" w:rsidRDefault="006A3C9F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6A3C9F" w:rsidRDefault="006A3C9F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6A3C9F" w:rsidTr="006A3C9F">
        <w:trPr>
          <w:trHeight w:val="619"/>
        </w:trPr>
        <w:tc>
          <w:tcPr>
            <w:tcW w:w="1696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lastRenderedPageBreak/>
              <w:t>c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ollect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Num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揽收业务量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  <w:tr w:rsidR="006A3C9F" w:rsidTr="006A3C9F">
        <w:trPr>
          <w:trHeight w:val="619"/>
        </w:trPr>
        <w:tc>
          <w:tcPr>
            <w:tcW w:w="1696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 w:rsidRPr="00CB2DCA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deliver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Num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投递业务量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  <w:tr w:rsidR="006A3C9F" w:rsidTr="006A3C9F">
        <w:trPr>
          <w:trHeight w:val="619"/>
        </w:trPr>
        <w:tc>
          <w:tcPr>
            <w:tcW w:w="1696" w:type="dxa"/>
            <w:shd w:val="clear" w:color="auto" w:fill="auto"/>
            <w:vAlign w:val="center"/>
          </w:tcPr>
          <w:p w:rsidR="006A3C9F" w:rsidRPr="00CB2DCA" w:rsidRDefault="006A3C9F" w:rsidP="006A3C9F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ealName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Num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实名业务量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6A3C9F" w:rsidRDefault="006A3C9F" w:rsidP="006A3C9F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</w:tbl>
    <w:p w:rsidR="006A3C9F" w:rsidRDefault="006A3C9F" w:rsidP="006A3C9F">
      <w:pPr>
        <w:rPr>
          <w:color w:val="000000" w:themeColor="text1"/>
        </w:rPr>
      </w:pPr>
    </w:p>
    <w:p w:rsidR="006A3C9F" w:rsidRDefault="006A3C9F" w:rsidP="006A3C9F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6A3C9F" w:rsidRDefault="006A3C9F" w:rsidP="006A3C9F">
      <w:r>
        <w:t>{</w:t>
      </w:r>
    </w:p>
    <w:p w:rsidR="006A3C9F" w:rsidRDefault="006A3C9F" w:rsidP="006A3C9F">
      <w:r>
        <w:tab/>
        <w:t>"requestid": "22eb68ee5abe42ce9adb57aad8ea59dd ",</w:t>
      </w:r>
    </w:p>
    <w:p w:rsidR="006A3C9F" w:rsidRPr="007A58A1" w:rsidRDefault="006A3C9F" w:rsidP="006A3C9F">
      <w:r>
        <w:t>}</w:t>
      </w:r>
    </w:p>
    <w:p w:rsidR="006A3C9F" w:rsidRDefault="006A3C9F" w:rsidP="006A3C9F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6A3C9F" w:rsidRDefault="006A3C9F" w:rsidP="006A3C9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6A3C9F" w:rsidRDefault="006A3C9F" w:rsidP="006A3C9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requestid</w:t>
      </w:r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801CBF" w:rsidRPr="00801CBF" w:rsidRDefault="00801CBF" w:rsidP="00801CBF">
      <w:pPr>
        <w:rPr>
          <w:rFonts w:ascii="Arial" w:hAnsi="Arial" w:cs="Arial"/>
          <w:color w:val="000000" w:themeColor="text1"/>
        </w:rPr>
      </w:pPr>
      <w:r w:rsidRPr="00801CBF">
        <w:rPr>
          <w:rFonts w:ascii="Arial" w:hAnsi="Arial" w:cs="Arial"/>
          <w:color w:val="000000" w:themeColor="text1"/>
        </w:rPr>
        <w:t>"status": 200,</w:t>
      </w:r>
    </w:p>
    <w:p w:rsidR="00801CBF" w:rsidRPr="00801CBF" w:rsidRDefault="00801CBF" w:rsidP="00801CBF">
      <w:pPr>
        <w:rPr>
          <w:rFonts w:ascii="Arial" w:hAnsi="Arial" w:cs="Arial" w:hint="eastAsia"/>
          <w:color w:val="000000" w:themeColor="text1"/>
        </w:rPr>
      </w:pPr>
      <w:r w:rsidRPr="00801CBF">
        <w:rPr>
          <w:rFonts w:ascii="Arial" w:hAnsi="Arial" w:cs="Arial" w:hint="eastAsia"/>
          <w:color w:val="000000" w:themeColor="text1"/>
        </w:rPr>
        <w:t>"msg": "</w:t>
      </w:r>
      <w:r w:rsidRPr="00801CBF">
        <w:rPr>
          <w:rFonts w:ascii="Arial" w:hAnsi="Arial" w:cs="Arial" w:hint="eastAsia"/>
          <w:color w:val="000000" w:themeColor="text1"/>
        </w:rPr>
        <w:t>返回成功</w:t>
      </w:r>
      <w:r w:rsidRPr="00801CBF">
        <w:rPr>
          <w:rFonts w:ascii="Arial" w:hAnsi="Arial" w:cs="Arial" w:hint="eastAsia"/>
          <w:color w:val="000000" w:themeColor="text1"/>
        </w:rPr>
        <w:t>",</w:t>
      </w:r>
    </w:p>
    <w:p w:rsidR="00801CBF" w:rsidRPr="00801CBF" w:rsidRDefault="00801CBF" w:rsidP="00801CBF">
      <w:pPr>
        <w:rPr>
          <w:rFonts w:ascii="Arial" w:hAnsi="Arial" w:cs="Arial"/>
          <w:color w:val="000000" w:themeColor="text1"/>
        </w:rPr>
      </w:pPr>
      <w:r w:rsidRPr="00801CBF">
        <w:rPr>
          <w:rFonts w:ascii="Arial" w:hAnsi="Arial" w:cs="Arial"/>
          <w:color w:val="000000" w:themeColor="text1"/>
        </w:rPr>
        <w:t>"data":{</w:t>
      </w:r>
    </w:p>
    <w:p w:rsidR="00801CBF" w:rsidRPr="00801CBF" w:rsidRDefault="00801CBF" w:rsidP="00801CBF">
      <w:pPr>
        <w:rPr>
          <w:rFonts w:ascii="Arial" w:hAnsi="Arial" w:cs="Arial"/>
          <w:color w:val="000000" w:themeColor="text1"/>
        </w:rPr>
      </w:pPr>
      <w:r w:rsidRPr="00801CBF">
        <w:rPr>
          <w:rFonts w:ascii="Arial" w:hAnsi="Arial" w:cs="Arial"/>
          <w:color w:val="000000" w:themeColor="text1"/>
        </w:rPr>
        <w:tab/>
        <w:t>"collectNum":"309885",</w:t>
      </w:r>
    </w:p>
    <w:p w:rsidR="00801CBF" w:rsidRPr="00801CBF" w:rsidRDefault="00801CBF" w:rsidP="00801CBF">
      <w:pPr>
        <w:rPr>
          <w:rFonts w:ascii="Arial" w:hAnsi="Arial" w:cs="Arial"/>
          <w:color w:val="000000" w:themeColor="text1"/>
        </w:rPr>
      </w:pPr>
      <w:r w:rsidRPr="00801CBF">
        <w:rPr>
          <w:rFonts w:ascii="Arial" w:hAnsi="Arial" w:cs="Arial"/>
          <w:color w:val="000000" w:themeColor="text1"/>
        </w:rPr>
        <w:tab/>
        <w:t>"deliverNum":"1393504",</w:t>
      </w:r>
    </w:p>
    <w:p w:rsidR="00801CBF" w:rsidRPr="00801CBF" w:rsidRDefault="00801CBF" w:rsidP="00801CBF">
      <w:pPr>
        <w:rPr>
          <w:rFonts w:ascii="Arial" w:hAnsi="Arial" w:cs="Arial"/>
          <w:color w:val="000000" w:themeColor="text1"/>
        </w:rPr>
      </w:pPr>
      <w:r w:rsidRPr="00801CBF">
        <w:rPr>
          <w:rFonts w:ascii="Arial" w:hAnsi="Arial" w:cs="Arial"/>
          <w:color w:val="000000" w:themeColor="text1"/>
        </w:rPr>
        <w:tab/>
        <w:t>"deliverNum":"297152"</w:t>
      </w:r>
    </w:p>
    <w:p w:rsidR="00801CBF" w:rsidRDefault="00801CBF" w:rsidP="00801CBF">
      <w:pPr>
        <w:rPr>
          <w:rFonts w:ascii="Arial" w:hAnsi="Arial" w:cs="Arial"/>
          <w:color w:val="000000" w:themeColor="text1"/>
        </w:rPr>
      </w:pPr>
      <w:r w:rsidRPr="00801CBF">
        <w:rPr>
          <w:rFonts w:ascii="Arial" w:hAnsi="Arial" w:cs="Arial"/>
          <w:color w:val="000000" w:themeColor="text1"/>
        </w:rPr>
        <w:t>}</w:t>
      </w:r>
      <w:r w:rsidRPr="00801CBF">
        <w:rPr>
          <w:rFonts w:ascii="Arial" w:hAnsi="Arial" w:cs="Arial"/>
          <w:color w:val="000000" w:themeColor="text1"/>
        </w:rPr>
        <w:t xml:space="preserve"> </w:t>
      </w:r>
    </w:p>
    <w:p w:rsidR="006A3C9F" w:rsidRDefault="006A3C9F" w:rsidP="00801CB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087711" w:rsidRDefault="00087711" w:rsidP="00087711">
      <w:pPr>
        <w:pStyle w:val="2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首页-</w:t>
      </w:r>
      <w:r>
        <w:rPr>
          <w:rFonts w:hint="eastAsia"/>
          <w:color w:val="000000" w:themeColor="text1"/>
        </w:rPr>
        <w:t>战备指挥</w:t>
      </w:r>
      <w:r>
        <w:rPr>
          <w:rFonts w:hint="eastAsia"/>
          <w:color w:val="000000" w:themeColor="text1"/>
        </w:rPr>
        <w:t>信息接口规范</w:t>
      </w:r>
    </w:p>
    <w:p w:rsidR="00087711" w:rsidRDefault="00087711" w:rsidP="0008771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接口约束</w:t>
      </w:r>
    </w:p>
    <w:p w:rsidR="00087711" w:rsidRDefault="00087711" w:rsidP="0008771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功能说明</w:t>
      </w:r>
      <w:r>
        <w:rPr>
          <w:rFonts w:ascii="宋体" w:eastAsia="宋体" w:hAnsi="宋体" w:cs="宋体" w:hint="eastAsia"/>
          <w:color w:val="000000" w:themeColor="text1"/>
          <w:kern w:val="0"/>
        </w:rPr>
        <w:t>：</w:t>
      </w:r>
      <w:r>
        <w:rPr>
          <w:rFonts w:ascii="宋体" w:eastAsia="宋体" w:hAnsi="宋体" w:cs="宋体" w:hint="eastAsia"/>
          <w:color w:val="000000" w:themeColor="text1"/>
          <w:kern w:val="0"/>
        </w:rPr>
        <w:t>战备指挥</w:t>
      </w:r>
      <w:r>
        <w:rPr>
          <w:rFonts w:ascii="宋体" w:eastAsia="宋体" w:hAnsi="宋体" w:cs="宋体" w:hint="eastAsia"/>
          <w:color w:val="000000" w:themeColor="text1"/>
          <w:kern w:val="0"/>
        </w:rPr>
        <w:t>信息接口规范示例。</w:t>
      </w:r>
    </w:p>
    <w:p w:rsidR="00087711" w:rsidRDefault="00087711" w:rsidP="0008771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</w:rPr>
        <w:t>URL</w:t>
      </w:r>
      <w:r>
        <w:rPr>
          <w:rFonts w:ascii="宋体" w:eastAsia="宋体" w:hAnsi="宋体" w:cs="宋体" w:hint="eastAsia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color w:val="000000" w:themeColor="text1"/>
          <w:kern w:val="0"/>
        </w:rPr>
        <w:t>/api/front/</w:t>
      </w:r>
      <w:r w:rsidRPr="00D24055">
        <w:t xml:space="preserve"> </w:t>
      </w:r>
      <w:r w:rsidRPr="00087711">
        <w:rPr>
          <w:rFonts w:ascii="宋体" w:hAnsi="宋体"/>
          <w:szCs w:val="21"/>
        </w:rPr>
        <w:t>combatreadiness</w:t>
      </w:r>
    </w:p>
    <w:p w:rsidR="00087711" w:rsidRDefault="00087711" w:rsidP="0008771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Method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POST</w:t>
      </w:r>
    </w:p>
    <w:p w:rsidR="00087711" w:rsidRDefault="00087711" w:rsidP="0008771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Content-Type</w:t>
      </w:r>
      <w:r>
        <w:rPr>
          <w:rFonts w:ascii="宋体" w:eastAsia="宋体" w:hAnsi="宋体" w:cs="宋体"/>
          <w:color w:val="000000" w:themeColor="text1"/>
          <w:kern w:val="0"/>
        </w:rPr>
        <w:t xml:space="preserve">: </w:t>
      </w:r>
      <w:r>
        <w:rPr>
          <w:rFonts w:ascii="宋体" w:eastAsia="宋体" w:hAnsi="宋体" w:cs="宋体"/>
          <w:bCs/>
          <w:color w:val="000000" w:themeColor="text1"/>
          <w:kern w:val="0"/>
        </w:rPr>
        <w:t>application/json; charset=utf-8</w:t>
      </w:r>
      <w:r>
        <w:rPr>
          <w:rFonts w:ascii="宋体" w:eastAsia="宋体" w:hAnsi="宋体" w:cs="宋体"/>
          <w:color w:val="000000" w:themeColor="text1"/>
          <w:kern w:val="0"/>
        </w:rPr>
        <w:t xml:space="preserve"> </w:t>
      </w:r>
    </w:p>
    <w:p w:rsidR="00087711" w:rsidRDefault="00087711" w:rsidP="00087711">
      <w:pPr>
        <w:spacing w:line="360" w:lineRule="auto"/>
        <w:ind w:firstLineChars="200" w:firstLine="482"/>
        <w:rPr>
          <w:rFonts w:ascii="宋体" w:eastAsia="宋体" w:hAnsi="宋体" w:cs="宋体"/>
          <w:color w:val="000000" w:themeColor="text1"/>
          <w:kern w:val="0"/>
        </w:rPr>
      </w:pPr>
      <w:r>
        <w:rPr>
          <w:rFonts w:ascii="宋体" w:eastAsia="宋体" w:hAnsi="宋体" w:cs="宋体"/>
          <w:b/>
          <w:color w:val="000000" w:themeColor="text1"/>
          <w:kern w:val="0"/>
        </w:rPr>
        <w:t>HEADER</w:t>
      </w:r>
      <w:r>
        <w:rPr>
          <w:rFonts w:ascii="宋体" w:eastAsia="宋体" w:hAnsi="宋体" w:cs="宋体" w:hint="eastAsia"/>
          <w:color w:val="000000" w:themeColor="text1"/>
          <w:kern w:val="0"/>
        </w:rPr>
        <w:t>：参见【</w:t>
      </w:r>
      <w:hyperlink w:anchor="_接口必传参数列表" w:history="1">
        <w:r>
          <w:rPr>
            <w:rStyle w:val="af9"/>
            <w:rFonts w:ascii="宋体" w:eastAsia="宋体" w:hAnsi="宋体" w:cs="宋体" w:hint="eastAsia"/>
            <w:b/>
            <w:color w:val="000000" w:themeColor="text1"/>
            <w:kern w:val="0"/>
          </w:rPr>
          <w:t>1</w:t>
        </w:r>
        <w:r>
          <w:rPr>
            <w:rStyle w:val="af9"/>
            <w:rFonts w:ascii="宋体" w:eastAsia="宋体" w:hAnsi="宋体" w:cs="宋体"/>
            <w:b/>
            <w:color w:val="000000" w:themeColor="text1"/>
            <w:kern w:val="0"/>
          </w:rPr>
          <w:t>.3 接口必传参数列表</w:t>
        </w:r>
      </w:hyperlink>
      <w:r>
        <w:rPr>
          <w:rFonts w:ascii="宋体" w:eastAsia="宋体" w:hAnsi="宋体" w:cs="宋体" w:hint="eastAsia"/>
          <w:color w:val="000000" w:themeColor="text1"/>
          <w:kern w:val="0"/>
        </w:rPr>
        <w:t>】</w:t>
      </w:r>
    </w:p>
    <w:p w:rsidR="00087711" w:rsidRDefault="00087711" w:rsidP="00087711">
      <w:pPr>
        <w:rPr>
          <w:color w:val="000000" w:themeColor="text1"/>
        </w:rPr>
      </w:pPr>
    </w:p>
    <w:p w:rsidR="00087711" w:rsidRDefault="00087711" w:rsidP="0008771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输入约束</w:t>
      </w: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108"/>
        <w:gridCol w:w="2233"/>
        <w:gridCol w:w="1275"/>
        <w:gridCol w:w="3611"/>
      </w:tblGrid>
      <w:tr w:rsidR="00087711" w:rsidTr="00BD1389">
        <w:tc>
          <w:tcPr>
            <w:tcW w:w="1616" w:type="dxa"/>
            <w:shd w:val="clear" w:color="auto" w:fill="auto"/>
            <w:vAlign w:val="center"/>
          </w:tcPr>
          <w:p w:rsidR="00087711" w:rsidRDefault="00087711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087711" w:rsidRDefault="00087711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087711" w:rsidRDefault="00087711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87711" w:rsidRDefault="00087711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是否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87711" w:rsidRDefault="00087711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087711" w:rsidTr="00BD1389">
        <w:tc>
          <w:tcPr>
            <w:tcW w:w="1616" w:type="dxa"/>
            <w:shd w:val="clear" w:color="auto" w:fill="auto"/>
            <w:vAlign w:val="center"/>
          </w:tcPr>
          <w:p w:rsidR="00087711" w:rsidRPr="00F64111" w:rsidRDefault="00087711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lastRenderedPageBreak/>
              <w:t>requestid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233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必填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87711" w:rsidRPr="00F64111" w:rsidRDefault="00087711" w:rsidP="00BD1389">
            <w:pPr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标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准的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java产生的UUID去除</w:t>
            </w:r>
            <w:r w:rsidRPr="00F64111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-符号</w:t>
            </w:r>
            <w:r w:rsidRPr="00F6411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：19eb68ee5abe42ce9adb57aad8ea59d</w:t>
            </w:r>
          </w:p>
        </w:tc>
      </w:tr>
    </w:tbl>
    <w:p w:rsidR="00087711" w:rsidRDefault="00087711" w:rsidP="00087711">
      <w:pPr>
        <w:rPr>
          <w:color w:val="000000" w:themeColor="text1"/>
        </w:rPr>
      </w:pPr>
    </w:p>
    <w:p w:rsidR="00087711" w:rsidRDefault="00087711" w:rsidP="0008771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输出约束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19"/>
        <w:gridCol w:w="2945"/>
        <w:gridCol w:w="4147"/>
      </w:tblGrid>
      <w:tr w:rsidR="00087711" w:rsidTr="00BD1389">
        <w:trPr>
          <w:trHeight w:val="633"/>
        </w:trPr>
        <w:tc>
          <w:tcPr>
            <w:tcW w:w="1696" w:type="dxa"/>
            <w:shd w:val="clear" w:color="auto" w:fill="auto"/>
            <w:vAlign w:val="center"/>
          </w:tcPr>
          <w:p w:rsidR="00087711" w:rsidRDefault="00087711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名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087711" w:rsidRDefault="00087711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属性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类型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087711" w:rsidRDefault="00087711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中文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描述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87711" w:rsidRDefault="00087711" w:rsidP="00BD1389">
            <w:pPr>
              <w:jc w:val="center"/>
              <w:outlineLvl w:val="2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087711" w:rsidTr="00BD1389">
        <w:trPr>
          <w:trHeight w:val="1887"/>
        </w:trPr>
        <w:tc>
          <w:tcPr>
            <w:tcW w:w="1696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requestid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唯一标识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作为一次请求的唯一凭证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1"/>
                <w:szCs w:val="21"/>
                <w:shd w:val="clear" w:color="auto" w:fill="F6F8FA"/>
              </w:rPr>
              <w:t>标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准的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java产生的UUID去除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-符号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  <w:t>：19eb68ee5abe42ce9adb57aad8ea59dd</w:t>
            </w:r>
          </w:p>
        </w:tc>
      </w:tr>
      <w:tr w:rsidR="00087711" w:rsidTr="00BD1389">
        <w:trPr>
          <w:trHeight w:val="619"/>
        </w:trPr>
        <w:tc>
          <w:tcPr>
            <w:tcW w:w="1696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rPr>
                <w:rFonts w:ascii="微软雅黑" w:eastAsia="微软雅黑" w:hAnsi="微软雅黑" w:cs="宋体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具体见【</w:t>
            </w:r>
            <w:hyperlink w:anchor="_错误码" w:history="1"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1</w:t>
              </w:r>
              <w:r>
                <w:rPr>
                  <w:rStyle w:val="af9"/>
                  <w:rFonts w:ascii="微软雅黑" w:eastAsia="微软雅黑" w:hAnsi="微软雅黑" w:cs="宋体"/>
                  <w:color w:val="000000" w:themeColor="text1"/>
                  <w:kern w:val="0"/>
                  <w:sz w:val="21"/>
                  <w:szCs w:val="21"/>
                </w:rPr>
                <w:t>.</w:t>
              </w:r>
              <w:r>
                <w:rPr>
                  <w:rStyle w:val="af9"/>
                  <w:rFonts w:ascii="微软雅黑" w:eastAsia="微软雅黑" w:hAnsi="微软雅黑" w:cs="宋体" w:hint="eastAsia"/>
                  <w:color w:val="000000" w:themeColor="text1"/>
                  <w:kern w:val="0"/>
                  <w:sz w:val="21"/>
                  <w:szCs w:val="21"/>
                </w:rPr>
                <w:t>4</w:t>
              </w:r>
              <w:r>
                <w:rPr>
                  <w:rStyle w:val="af9"/>
                  <w:rFonts w:hint="eastAsia"/>
                  <w:color w:val="000000" w:themeColor="text1"/>
                </w:rPr>
                <w:t>错误码</w:t>
              </w:r>
            </w:hyperlink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1"/>
                <w:szCs w:val="21"/>
              </w:rPr>
              <w:t>】</w:t>
            </w:r>
          </w:p>
        </w:tc>
      </w:tr>
      <w:tr w:rsidR="00087711" w:rsidTr="00BD1389">
        <w:trPr>
          <w:trHeight w:val="1266"/>
        </w:trPr>
        <w:tc>
          <w:tcPr>
            <w:tcW w:w="1696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msg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请求处理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对应的详情信息</w:t>
            </w:r>
          </w:p>
        </w:tc>
      </w:tr>
      <w:tr w:rsidR="00087711" w:rsidTr="00BD1389">
        <w:trPr>
          <w:trHeight w:val="619"/>
        </w:trPr>
        <w:tc>
          <w:tcPr>
            <w:tcW w:w="1696" w:type="dxa"/>
            <w:shd w:val="clear" w:color="auto" w:fill="auto"/>
            <w:vAlign w:val="center"/>
          </w:tcPr>
          <w:p w:rsidR="00087711" w:rsidRDefault="00F370EC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personTotal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087711" w:rsidRDefault="00F370EC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战备人员总数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  <w:tr w:rsidR="00087711" w:rsidTr="00BD1389">
        <w:trPr>
          <w:trHeight w:val="619"/>
        </w:trPr>
        <w:tc>
          <w:tcPr>
            <w:tcW w:w="1696" w:type="dxa"/>
            <w:shd w:val="clear" w:color="auto" w:fill="auto"/>
            <w:vAlign w:val="center"/>
          </w:tcPr>
          <w:p w:rsidR="00087711" w:rsidRDefault="00F370EC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carTotal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087711" w:rsidRDefault="00F370EC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战备车辆总数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  <w:tr w:rsidR="00087711" w:rsidTr="00BD1389">
        <w:trPr>
          <w:trHeight w:val="619"/>
        </w:trPr>
        <w:tc>
          <w:tcPr>
            <w:tcW w:w="1696" w:type="dxa"/>
            <w:shd w:val="clear" w:color="auto" w:fill="auto"/>
            <w:vAlign w:val="center"/>
          </w:tcPr>
          <w:p w:rsidR="00087711" w:rsidRPr="00CB2DCA" w:rsidRDefault="00F370EC" w:rsidP="00BD1389">
            <w:pPr>
              <w:jc w:val="both"/>
              <w:outlineLvl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F370EC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material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Total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945" w:type="dxa"/>
            <w:shd w:val="clear" w:color="auto" w:fill="auto"/>
            <w:vAlign w:val="center"/>
          </w:tcPr>
          <w:p w:rsidR="00087711" w:rsidRDefault="00F370EC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战备物资总数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87711" w:rsidRDefault="00087711" w:rsidP="00BD1389">
            <w:pPr>
              <w:jc w:val="both"/>
              <w:outlineLvl w:val="2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</w:pPr>
          </w:p>
        </w:tc>
      </w:tr>
    </w:tbl>
    <w:p w:rsidR="00087711" w:rsidRDefault="00087711" w:rsidP="00087711">
      <w:pPr>
        <w:rPr>
          <w:color w:val="000000" w:themeColor="text1"/>
        </w:rPr>
      </w:pPr>
    </w:p>
    <w:p w:rsidR="00087711" w:rsidRDefault="00087711" w:rsidP="0008771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输入示例</w:t>
      </w:r>
    </w:p>
    <w:p w:rsidR="00087711" w:rsidRDefault="00087711" w:rsidP="00087711">
      <w:r>
        <w:t>{</w:t>
      </w:r>
    </w:p>
    <w:p w:rsidR="00087711" w:rsidRDefault="00087711" w:rsidP="00087711">
      <w:r>
        <w:tab/>
        <w:t>"requestid": "22eb68ee5abe42ce9adb57aad8ea59dd ",</w:t>
      </w:r>
    </w:p>
    <w:p w:rsidR="00087711" w:rsidRPr="007A58A1" w:rsidRDefault="00087711" w:rsidP="00087711">
      <w:r>
        <w:t>}</w:t>
      </w:r>
    </w:p>
    <w:p w:rsidR="00087711" w:rsidRDefault="00087711" w:rsidP="00087711">
      <w:pPr>
        <w:pStyle w:val="3"/>
        <w:spacing w:before="156" w:after="156"/>
        <w:rPr>
          <w:color w:val="000000" w:themeColor="text1"/>
        </w:rPr>
      </w:pPr>
      <w:r>
        <w:rPr>
          <w:rFonts w:hint="eastAsia"/>
          <w:color w:val="000000" w:themeColor="text1"/>
        </w:rPr>
        <w:t>输出示例</w:t>
      </w:r>
    </w:p>
    <w:p w:rsidR="00087711" w:rsidRDefault="00087711" w:rsidP="0008771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:rsidR="00087711" w:rsidRDefault="00087711" w:rsidP="0008771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"</w:t>
      </w:r>
      <w:r>
        <w:rPr>
          <w:rFonts w:ascii="Arial" w:hAnsi="Arial" w:cs="Arial" w:hint="eastAsia"/>
          <w:color w:val="000000" w:themeColor="text1"/>
        </w:rPr>
        <w:t>requestid</w:t>
      </w:r>
      <w:r>
        <w:rPr>
          <w:rFonts w:ascii="Arial" w:hAnsi="Arial" w:cs="Arial"/>
          <w:color w:val="000000" w:themeColor="text1"/>
        </w:rPr>
        <w:t xml:space="preserve"> ":"</w:t>
      </w:r>
      <w:r>
        <w:rPr>
          <w:rFonts w:ascii="Arial" w:eastAsia="微软雅黑" w:hAnsi="Arial" w:cs="Arial"/>
          <w:color w:val="000000" w:themeColor="text1"/>
          <w:kern w:val="0"/>
          <w:sz w:val="21"/>
          <w:szCs w:val="21"/>
        </w:rPr>
        <w:t>22eb68ee5abe42ce9adb57aad8ea59dd</w:t>
      </w:r>
      <w:r>
        <w:rPr>
          <w:rFonts w:ascii="Arial" w:hAnsi="Arial" w:cs="Arial"/>
          <w:color w:val="000000" w:themeColor="text1"/>
        </w:rPr>
        <w:t xml:space="preserve"> ",</w:t>
      </w:r>
    </w:p>
    <w:p w:rsidR="00087711" w:rsidRPr="00801CBF" w:rsidRDefault="00087711" w:rsidP="00087711">
      <w:pPr>
        <w:rPr>
          <w:rFonts w:ascii="Arial" w:hAnsi="Arial" w:cs="Arial"/>
          <w:color w:val="000000" w:themeColor="text1"/>
        </w:rPr>
      </w:pPr>
      <w:r w:rsidRPr="00801CBF">
        <w:rPr>
          <w:rFonts w:ascii="Arial" w:hAnsi="Arial" w:cs="Arial"/>
          <w:color w:val="000000" w:themeColor="text1"/>
        </w:rPr>
        <w:t>"status": 200,</w:t>
      </w:r>
    </w:p>
    <w:p w:rsidR="000A53EC" w:rsidRPr="000A53EC" w:rsidRDefault="00087711" w:rsidP="000A53EC">
      <w:pPr>
        <w:rPr>
          <w:rFonts w:ascii="Arial" w:hAnsi="Arial" w:cs="Arial" w:hint="eastAsia"/>
          <w:color w:val="000000" w:themeColor="text1"/>
        </w:rPr>
      </w:pPr>
      <w:r w:rsidRPr="00801CBF">
        <w:rPr>
          <w:rFonts w:ascii="Arial" w:hAnsi="Arial" w:cs="Arial" w:hint="eastAsia"/>
          <w:color w:val="000000" w:themeColor="text1"/>
        </w:rPr>
        <w:t>"msg": "</w:t>
      </w:r>
      <w:r w:rsidRPr="00801CBF">
        <w:rPr>
          <w:rFonts w:ascii="Arial" w:hAnsi="Arial" w:cs="Arial" w:hint="eastAsia"/>
          <w:color w:val="000000" w:themeColor="text1"/>
        </w:rPr>
        <w:t>返回成功</w:t>
      </w:r>
      <w:r w:rsidRPr="00801CBF">
        <w:rPr>
          <w:rFonts w:ascii="Arial" w:hAnsi="Arial" w:cs="Arial" w:hint="eastAsia"/>
          <w:color w:val="000000" w:themeColor="text1"/>
        </w:rPr>
        <w:t>",</w:t>
      </w:r>
    </w:p>
    <w:p w:rsidR="000A53EC" w:rsidRPr="000A53EC" w:rsidRDefault="000A53EC" w:rsidP="000A53EC">
      <w:pPr>
        <w:rPr>
          <w:rFonts w:ascii="Arial" w:hAnsi="Arial" w:cs="Arial"/>
          <w:color w:val="000000" w:themeColor="text1"/>
        </w:rPr>
      </w:pPr>
      <w:r w:rsidRPr="000A53EC">
        <w:rPr>
          <w:rFonts w:ascii="Arial" w:hAnsi="Arial" w:cs="Arial"/>
          <w:color w:val="000000" w:themeColor="text1"/>
        </w:rPr>
        <w:t>"data":{</w:t>
      </w:r>
    </w:p>
    <w:p w:rsidR="000A53EC" w:rsidRPr="000A53EC" w:rsidRDefault="000A53EC" w:rsidP="000A53EC">
      <w:pPr>
        <w:rPr>
          <w:rFonts w:ascii="Arial" w:hAnsi="Arial" w:cs="Arial"/>
          <w:color w:val="000000" w:themeColor="text1"/>
        </w:rPr>
      </w:pPr>
      <w:r w:rsidRPr="000A53EC">
        <w:rPr>
          <w:rFonts w:ascii="Arial" w:hAnsi="Arial" w:cs="Arial"/>
          <w:color w:val="000000" w:themeColor="text1"/>
        </w:rPr>
        <w:tab/>
        <w:t>"personTotal":"7842256",</w:t>
      </w:r>
    </w:p>
    <w:p w:rsidR="000A53EC" w:rsidRPr="000A53EC" w:rsidRDefault="000A53EC" w:rsidP="000A53EC">
      <w:pPr>
        <w:rPr>
          <w:rFonts w:ascii="Arial" w:hAnsi="Arial" w:cs="Arial"/>
          <w:color w:val="000000" w:themeColor="text1"/>
        </w:rPr>
      </w:pPr>
      <w:r w:rsidRPr="000A53EC">
        <w:rPr>
          <w:rFonts w:ascii="Arial" w:hAnsi="Arial" w:cs="Arial"/>
          <w:color w:val="000000" w:themeColor="text1"/>
        </w:rPr>
        <w:tab/>
        <w:t>"carTotal":"242256",</w:t>
      </w:r>
    </w:p>
    <w:p w:rsidR="000A53EC" w:rsidRPr="000A53EC" w:rsidRDefault="000A53EC" w:rsidP="000A53EC">
      <w:pPr>
        <w:rPr>
          <w:rFonts w:ascii="Arial" w:hAnsi="Arial" w:cs="Arial"/>
          <w:color w:val="000000" w:themeColor="text1"/>
        </w:rPr>
      </w:pPr>
      <w:r w:rsidRPr="000A53EC">
        <w:rPr>
          <w:rFonts w:ascii="Arial" w:hAnsi="Arial" w:cs="Arial"/>
          <w:color w:val="000000" w:themeColor="text1"/>
        </w:rPr>
        <w:lastRenderedPageBreak/>
        <w:tab/>
        <w:t>"materialTotal":"12452091"</w:t>
      </w:r>
    </w:p>
    <w:p w:rsidR="000A53EC" w:rsidRDefault="000A53EC" w:rsidP="000A53EC">
      <w:pPr>
        <w:rPr>
          <w:rFonts w:ascii="Arial" w:hAnsi="Arial" w:cs="Arial"/>
          <w:color w:val="000000" w:themeColor="text1"/>
        </w:rPr>
      </w:pPr>
      <w:r w:rsidRPr="000A53EC">
        <w:rPr>
          <w:rFonts w:ascii="Arial" w:hAnsi="Arial" w:cs="Arial"/>
          <w:color w:val="000000" w:themeColor="text1"/>
        </w:rPr>
        <w:t>}</w:t>
      </w:r>
      <w:r w:rsidRPr="000A53EC">
        <w:rPr>
          <w:rFonts w:ascii="Arial" w:hAnsi="Arial" w:cs="Arial"/>
          <w:color w:val="000000" w:themeColor="text1"/>
        </w:rPr>
        <w:t xml:space="preserve"> </w:t>
      </w:r>
    </w:p>
    <w:p w:rsidR="00087711" w:rsidRDefault="00087711" w:rsidP="000A53E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:rsidR="00087711" w:rsidRDefault="00087711" w:rsidP="00801CBF">
      <w:pPr>
        <w:rPr>
          <w:rFonts w:ascii="Arial" w:hAnsi="Arial" w:cs="Arial"/>
          <w:color w:val="000000" w:themeColor="text1"/>
        </w:rPr>
      </w:pPr>
    </w:p>
    <w:p w:rsidR="00D24055" w:rsidRDefault="00D24055" w:rsidP="0017258B">
      <w:pPr>
        <w:rPr>
          <w:rFonts w:ascii="Arial" w:hAnsi="Arial" w:cs="Arial" w:hint="eastAsia"/>
          <w:color w:val="000000" w:themeColor="text1"/>
        </w:rPr>
      </w:pPr>
    </w:p>
    <w:sectPr w:rsidR="00D24055" w:rsidSect="00BB65C7">
      <w:footerReference w:type="default" r:id="rId11"/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D0B" w:rsidRDefault="00192D0B" w:rsidP="00BB65C7">
      <w:r>
        <w:separator/>
      </w:r>
    </w:p>
  </w:endnote>
  <w:endnote w:type="continuationSeparator" w:id="0">
    <w:p w:rsidR="00192D0B" w:rsidRDefault="00192D0B" w:rsidP="00BB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 Light">
    <w:charset w:val="80"/>
    <w:family w:val="auto"/>
    <w:pitch w:val="variable"/>
    <w:sig w:usb0="00000001" w:usb1="08070000" w:usb2="00000010" w:usb3="00000000" w:csb0="003E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36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68"/>
      <w:gridCol w:w="4868"/>
    </w:tblGrid>
    <w:tr w:rsidR="005E2F63">
      <w:tc>
        <w:tcPr>
          <w:tcW w:w="4868" w:type="dxa"/>
          <w:shd w:val="clear" w:color="auto" w:fill="auto"/>
          <w:vAlign w:val="bottom"/>
        </w:tcPr>
        <w:p w:rsidR="005E2F63" w:rsidRDefault="005E2F63">
          <w:pPr>
            <w:pStyle w:val="af0"/>
            <w:pBdr>
              <w:bottom w:val="none" w:sz="0" w:space="0" w:color="auto"/>
            </w:pBdr>
            <w:jc w:val="left"/>
            <w:rPr>
              <w:rFonts w:ascii="Arial" w:eastAsia="华文细黑" w:hAnsi="Arial"/>
            </w:rPr>
          </w:pPr>
          <w:r>
            <w:rPr>
              <w:rFonts w:ascii="Arial" w:eastAsia="华文细黑" w:hAnsi="Arial" w:hint="eastAsia"/>
            </w:rPr>
            <w:t>文档</w:t>
          </w:r>
          <w:r>
            <w:rPr>
              <w:rFonts w:ascii="Arial" w:eastAsia="华文细黑" w:hAnsi="Arial"/>
            </w:rPr>
            <w:t>版本：</w:t>
          </w:r>
          <w:r>
            <w:rPr>
              <w:rFonts w:ascii="Arial" w:eastAsia="华文细黑" w:hAnsi="Arial"/>
            </w:rPr>
            <w:fldChar w:fldCharType="begin"/>
          </w:r>
          <w:r>
            <w:rPr>
              <w:rFonts w:ascii="Arial" w:eastAsia="华文细黑" w:hAnsi="Arial"/>
            </w:rPr>
            <w:instrText xml:space="preserve"> DOCPROPERTY  </w:instrText>
          </w:r>
          <w:r>
            <w:rPr>
              <w:rFonts w:ascii="Arial" w:eastAsia="华文细黑" w:hAnsi="Arial"/>
            </w:rPr>
            <w:instrText>文档版本</w:instrText>
          </w:r>
          <w:r>
            <w:rPr>
              <w:rFonts w:ascii="Arial" w:eastAsia="华文细黑" w:hAnsi="Arial"/>
            </w:rPr>
            <w:instrText xml:space="preserve">  \* MERGEFORMAT </w:instrText>
          </w:r>
          <w:r>
            <w:rPr>
              <w:rFonts w:ascii="Arial" w:eastAsia="华文细黑" w:hAnsi="Arial"/>
            </w:rPr>
            <w:fldChar w:fldCharType="separate"/>
          </w:r>
          <w:r>
            <w:rPr>
              <w:rFonts w:ascii="Arial" w:eastAsia="华文细黑" w:hAnsi="Arial" w:hint="eastAsia"/>
              <w:b/>
              <w:bCs/>
            </w:rPr>
            <w:t>错误</w:t>
          </w:r>
          <w:r>
            <w:rPr>
              <w:rFonts w:ascii="Arial" w:eastAsia="华文细黑" w:hAnsi="Arial" w:hint="eastAsia"/>
              <w:b/>
              <w:bCs/>
            </w:rPr>
            <w:t>!</w:t>
          </w:r>
          <w:r>
            <w:rPr>
              <w:rFonts w:ascii="Arial" w:eastAsia="华文细黑" w:hAnsi="Arial" w:hint="eastAsia"/>
              <w:b/>
              <w:bCs/>
            </w:rPr>
            <w:t>未知的文档属性名称</w:t>
          </w:r>
          <w:r>
            <w:rPr>
              <w:rFonts w:ascii="Arial" w:eastAsia="华文细黑" w:hAnsi="Arial"/>
            </w:rPr>
            <w:fldChar w:fldCharType="end"/>
          </w:r>
        </w:p>
      </w:tc>
      <w:tc>
        <w:tcPr>
          <w:tcW w:w="4868" w:type="dxa"/>
          <w:shd w:val="clear" w:color="auto" w:fill="auto"/>
          <w:vAlign w:val="bottom"/>
        </w:tcPr>
        <w:p w:rsidR="005E2F63" w:rsidRDefault="005E2F63">
          <w:pPr>
            <w:pStyle w:val="af0"/>
            <w:pBdr>
              <w:bottom w:val="none" w:sz="0" w:space="0" w:color="auto"/>
            </w:pBdr>
            <w:jc w:val="right"/>
            <w:rPr>
              <w:rFonts w:ascii="Arial" w:eastAsia="华文细黑" w:hAnsi="Arial"/>
            </w:rPr>
          </w:pPr>
          <w:r>
            <w:rPr>
              <w:rFonts w:ascii="Arial" w:eastAsia="华文细黑" w:hAnsi="Arial"/>
              <w:bCs/>
            </w:rPr>
            <w:fldChar w:fldCharType="begin"/>
          </w:r>
          <w:r>
            <w:rPr>
              <w:rFonts w:ascii="Arial" w:eastAsia="华文细黑" w:hAnsi="Arial"/>
              <w:bCs/>
            </w:rPr>
            <w:instrText xml:space="preserve"> PAGE  \* ROMAN  \* MERGEFORMAT </w:instrText>
          </w:r>
          <w:r>
            <w:rPr>
              <w:rFonts w:ascii="Arial" w:eastAsia="华文细黑" w:hAnsi="Arial"/>
              <w:bCs/>
            </w:rPr>
            <w:fldChar w:fldCharType="separate"/>
          </w:r>
          <w:r>
            <w:rPr>
              <w:rFonts w:ascii="Arial" w:eastAsia="华文细黑" w:hAnsi="Arial"/>
              <w:bCs/>
            </w:rPr>
            <w:t>I</w:t>
          </w:r>
          <w:r>
            <w:rPr>
              <w:rFonts w:ascii="Arial" w:eastAsia="华文细黑" w:hAnsi="Arial"/>
              <w:bCs/>
            </w:rPr>
            <w:fldChar w:fldCharType="end"/>
          </w:r>
          <w:r>
            <w:rPr>
              <w:rFonts w:ascii="Arial" w:eastAsia="华文细黑" w:hAnsi="Arial"/>
            </w:rPr>
            <w:t xml:space="preserve"> </w:t>
          </w:r>
        </w:p>
      </w:tc>
    </w:tr>
  </w:tbl>
  <w:p w:rsidR="005E2F63" w:rsidRDefault="005E2F63">
    <w:pPr>
      <w:pStyle w:val="ae"/>
      <w:rPr>
        <w:rFonts w:eastAsia="华文细黑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36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68"/>
      <w:gridCol w:w="4868"/>
    </w:tblGrid>
    <w:tr w:rsidR="005E2F63">
      <w:trPr>
        <w:trHeight w:val="130"/>
      </w:trPr>
      <w:tc>
        <w:tcPr>
          <w:tcW w:w="4868" w:type="dxa"/>
          <w:shd w:val="clear" w:color="auto" w:fill="auto"/>
          <w:vAlign w:val="bottom"/>
        </w:tcPr>
        <w:p w:rsidR="005E2F63" w:rsidRDefault="005E2F63">
          <w:pPr>
            <w:pStyle w:val="af0"/>
            <w:pBdr>
              <w:bottom w:val="none" w:sz="0" w:space="0" w:color="auto"/>
            </w:pBdr>
            <w:rPr>
              <w:rFonts w:ascii="Arial" w:eastAsia="华文细黑" w:hAnsi="Arial"/>
            </w:rPr>
          </w:pPr>
        </w:p>
      </w:tc>
      <w:tc>
        <w:tcPr>
          <w:tcW w:w="4868" w:type="dxa"/>
          <w:shd w:val="clear" w:color="auto" w:fill="auto"/>
          <w:vAlign w:val="bottom"/>
        </w:tcPr>
        <w:p w:rsidR="005E2F63" w:rsidRDefault="005E2F63">
          <w:pPr>
            <w:pStyle w:val="af0"/>
            <w:pBdr>
              <w:bottom w:val="none" w:sz="0" w:space="0" w:color="auto"/>
            </w:pBdr>
            <w:jc w:val="left"/>
            <w:rPr>
              <w:rFonts w:ascii="Arial" w:eastAsia="华文细黑" w:hAnsi="Arial"/>
            </w:rPr>
          </w:pPr>
          <w:r>
            <w:rPr>
              <w:rFonts w:ascii="Arial" w:eastAsia="华文细黑" w:hAnsi="Arial"/>
              <w:bCs/>
            </w:rPr>
            <w:fldChar w:fldCharType="begin"/>
          </w:r>
          <w:r>
            <w:rPr>
              <w:rFonts w:ascii="Arial" w:eastAsia="华文细黑" w:hAnsi="Arial"/>
              <w:b/>
              <w:bCs/>
            </w:rPr>
            <w:instrText xml:space="preserve"> PAGE  \* ROMAN  \* MERGEFORMAT </w:instrText>
          </w:r>
          <w:r>
            <w:rPr>
              <w:rFonts w:ascii="Arial" w:eastAsia="华文细黑" w:hAnsi="Arial"/>
              <w:bCs/>
            </w:rPr>
            <w:fldChar w:fldCharType="separate"/>
          </w:r>
          <w:r>
            <w:rPr>
              <w:rFonts w:ascii="Arial" w:eastAsia="华文细黑" w:hAnsi="Arial"/>
              <w:b/>
              <w:bCs/>
              <w:noProof/>
            </w:rPr>
            <w:t>II</w:t>
          </w:r>
          <w:r>
            <w:rPr>
              <w:rFonts w:ascii="Arial" w:eastAsia="华文细黑" w:hAnsi="Arial"/>
              <w:bCs/>
            </w:rPr>
            <w:fldChar w:fldCharType="end"/>
          </w:r>
        </w:p>
      </w:tc>
    </w:tr>
  </w:tbl>
  <w:p w:rsidR="005E2F63" w:rsidRDefault="005E2F63">
    <w:pPr>
      <w:pStyle w:val="ae"/>
      <w:rPr>
        <w:rFonts w:eastAsia="华文细黑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F63" w:rsidRDefault="005E2F63">
    <w:pPr>
      <w:ind w:firstLine="360"/>
      <w:jc w:val="center"/>
      <w:rPr>
        <w:rFonts w:ascii="微软雅黑" w:eastAsia="微软雅黑" w:hAnsi="微软雅黑"/>
        <w:sz w:val="18"/>
        <w:szCs w:val="18"/>
      </w:rPr>
    </w:pPr>
    <w:r>
      <w:rPr>
        <w:rFonts w:ascii="微软雅黑" w:eastAsia="微软雅黑" w:hAnsi="微软雅黑" w:hint="eastAsia"/>
        <w:sz w:val="18"/>
        <w:szCs w:val="18"/>
      </w:rPr>
      <w:t>第</w:t>
    </w:r>
    <w:r>
      <w:rPr>
        <w:rStyle w:val="af6"/>
        <w:rFonts w:ascii="微软雅黑" w:eastAsia="微软雅黑" w:hAnsi="微软雅黑"/>
        <w:sz w:val="18"/>
        <w:szCs w:val="18"/>
      </w:rPr>
      <w:fldChar w:fldCharType="begin"/>
    </w:r>
    <w:r>
      <w:rPr>
        <w:rStyle w:val="af6"/>
        <w:rFonts w:ascii="微软雅黑" w:eastAsia="微软雅黑" w:hAnsi="微软雅黑"/>
        <w:sz w:val="18"/>
        <w:szCs w:val="18"/>
      </w:rPr>
      <w:instrText xml:space="preserve"> PAGE </w:instrText>
    </w:r>
    <w:r>
      <w:rPr>
        <w:rStyle w:val="af6"/>
        <w:rFonts w:ascii="微软雅黑" w:eastAsia="微软雅黑" w:hAnsi="微软雅黑"/>
        <w:sz w:val="18"/>
        <w:szCs w:val="18"/>
      </w:rPr>
      <w:fldChar w:fldCharType="separate"/>
    </w:r>
    <w:r>
      <w:rPr>
        <w:rStyle w:val="af6"/>
        <w:rFonts w:ascii="微软雅黑" w:eastAsia="微软雅黑" w:hAnsi="微软雅黑"/>
        <w:noProof/>
        <w:sz w:val="18"/>
        <w:szCs w:val="18"/>
      </w:rPr>
      <w:t>15</w:t>
    </w:r>
    <w:r>
      <w:rPr>
        <w:rStyle w:val="af6"/>
        <w:rFonts w:ascii="微软雅黑" w:eastAsia="微软雅黑" w:hAnsi="微软雅黑"/>
        <w:sz w:val="18"/>
        <w:szCs w:val="18"/>
      </w:rPr>
      <w:fldChar w:fldCharType="end"/>
    </w:r>
    <w:r>
      <w:rPr>
        <w:rStyle w:val="af6"/>
        <w:rFonts w:ascii="微软雅黑" w:eastAsia="微软雅黑" w:hAnsi="微软雅黑" w:hint="eastAsia"/>
        <w:sz w:val="18"/>
        <w:szCs w:val="18"/>
      </w:rPr>
      <w:t>页  共</w:t>
    </w:r>
    <w:r>
      <w:rPr>
        <w:rStyle w:val="af6"/>
        <w:rFonts w:ascii="微软雅黑" w:eastAsia="微软雅黑" w:hAnsi="微软雅黑"/>
        <w:sz w:val="18"/>
        <w:szCs w:val="18"/>
      </w:rPr>
      <w:fldChar w:fldCharType="begin"/>
    </w:r>
    <w:r>
      <w:rPr>
        <w:rStyle w:val="af6"/>
        <w:rFonts w:ascii="微软雅黑" w:eastAsia="微软雅黑" w:hAnsi="微软雅黑"/>
        <w:sz w:val="18"/>
        <w:szCs w:val="18"/>
      </w:rPr>
      <w:instrText>SECTIONPAGES</w:instrText>
    </w:r>
    <w:r>
      <w:rPr>
        <w:rStyle w:val="af6"/>
        <w:rFonts w:ascii="微软雅黑" w:eastAsia="微软雅黑" w:hAnsi="微软雅黑"/>
        <w:sz w:val="18"/>
        <w:szCs w:val="18"/>
      </w:rPr>
      <w:fldChar w:fldCharType="separate"/>
    </w:r>
    <w:r w:rsidR="006E4854">
      <w:rPr>
        <w:rStyle w:val="af6"/>
        <w:rFonts w:ascii="微软雅黑" w:eastAsia="微软雅黑" w:hAnsi="微软雅黑"/>
        <w:noProof/>
        <w:sz w:val="18"/>
        <w:szCs w:val="18"/>
      </w:rPr>
      <w:t>24</w:t>
    </w:r>
    <w:r>
      <w:rPr>
        <w:rStyle w:val="af6"/>
        <w:rFonts w:ascii="微软雅黑" w:eastAsia="微软雅黑" w:hAnsi="微软雅黑"/>
        <w:sz w:val="18"/>
        <w:szCs w:val="18"/>
      </w:rPr>
      <w:fldChar w:fldCharType="end"/>
    </w:r>
    <w:r>
      <w:rPr>
        <w:rStyle w:val="af6"/>
        <w:rFonts w:ascii="微软雅黑" w:eastAsia="微软雅黑" w:hAnsi="微软雅黑"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D0B" w:rsidRDefault="00192D0B" w:rsidP="00BB65C7">
      <w:r>
        <w:separator/>
      </w:r>
    </w:p>
  </w:footnote>
  <w:footnote w:type="continuationSeparator" w:id="0">
    <w:p w:rsidR="00192D0B" w:rsidRDefault="00192D0B" w:rsidP="00BB6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F63" w:rsidRDefault="005E2F63">
    <w:pPr>
      <w:pStyle w:val="af0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2934"/>
    <w:multiLevelType w:val="multilevel"/>
    <w:tmpl w:val="0EAD293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F52968"/>
    <w:multiLevelType w:val="multilevel"/>
    <w:tmpl w:val="11F52968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40356F41"/>
    <w:multiLevelType w:val="multilevel"/>
    <w:tmpl w:val="40356F4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黑体" w:eastAsia="黑体" w:hAnsi="黑体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F566805"/>
    <w:multiLevelType w:val="multilevel"/>
    <w:tmpl w:val="7F566805"/>
    <w:lvl w:ilvl="0">
      <w:start w:val="1"/>
      <w:numFmt w:val="decimal"/>
      <w:pStyle w:val="1"/>
      <w:lvlText w:val="%1"/>
      <w:lvlJc w:val="left"/>
      <w:pPr>
        <w:ind w:left="2133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firstLine="156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attachedTemplate r:id="rId1"/>
  <w:defaultTabStop w:val="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88"/>
    <w:rsid w:val="CD8EF49C"/>
    <w:rsid w:val="FB2D918F"/>
    <w:rsid w:val="0000084E"/>
    <w:rsid w:val="00000B0E"/>
    <w:rsid w:val="00000E00"/>
    <w:rsid w:val="00001066"/>
    <w:rsid w:val="000012D2"/>
    <w:rsid w:val="000013C2"/>
    <w:rsid w:val="00001A10"/>
    <w:rsid w:val="00002574"/>
    <w:rsid w:val="00002789"/>
    <w:rsid w:val="00002C86"/>
    <w:rsid w:val="000035B5"/>
    <w:rsid w:val="0000425D"/>
    <w:rsid w:val="00004E04"/>
    <w:rsid w:val="00004F4C"/>
    <w:rsid w:val="00005009"/>
    <w:rsid w:val="000053ED"/>
    <w:rsid w:val="0000562B"/>
    <w:rsid w:val="0000602F"/>
    <w:rsid w:val="00006A45"/>
    <w:rsid w:val="00006C50"/>
    <w:rsid w:val="00007096"/>
    <w:rsid w:val="000077F8"/>
    <w:rsid w:val="000107BD"/>
    <w:rsid w:val="00010C10"/>
    <w:rsid w:val="000110EB"/>
    <w:rsid w:val="00011352"/>
    <w:rsid w:val="0001145E"/>
    <w:rsid w:val="000117C0"/>
    <w:rsid w:val="00011978"/>
    <w:rsid w:val="00011CA3"/>
    <w:rsid w:val="00012244"/>
    <w:rsid w:val="00012450"/>
    <w:rsid w:val="000125CD"/>
    <w:rsid w:val="00012641"/>
    <w:rsid w:val="00012DB3"/>
    <w:rsid w:val="00013132"/>
    <w:rsid w:val="00013480"/>
    <w:rsid w:val="0001380A"/>
    <w:rsid w:val="00013828"/>
    <w:rsid w:val="00013CE5"/>
    <w:rsid w:val="0001468D"/>
    <w:rsid w:val="00014746"/>
    <w:rsid w:val="00014BAC"/>
    <w:rsid w:val="00014D5B"/>
    <w:rsid w:val="0001510B"/>
    <w:rsid w:val="0001544C"/>
    <w:rsid w:val="0001567F"/>
    <w:rsid w:val="000156FA"/>
    <w:rsid w:val="00015CBA"/>
    <w:rsid w:val="00015D2C"/>
    <w:rsid w:val="000160E3"/>
    <w:rsid w:val="0001612D"/>
    <w:rsid w:val="0001656E"/>
    <w:rsid w:val="000166A7"/>
    <w:rsid w:val="00016C66"/>
    <w:rsid w:val="00016DC9"/>
    <w:rsid w:val="00017504"/>
    <w:rsid w:val="000209C5"/>
    <w:rsid w:val="00020BCB"/>
    <w:rsid w:val="00020CE9"/>
    <w:rsid w:val="0002140D"/>
    <w:rsid w:val="00021664"/>
    <w:rsid w:val="00021B33"/>
    <w:rsid w:val="00021F89"/>
    <w:rsid w:val="00022620"/>
    <w:rsid w:val="0002286C"/>
    <w:rsid w:val="000233A3"/>
    <w:rsid w:val="0002349C"/>
    <w:rsid w:val="00023A65"/>
    <w:rsid w:val="00023E16"/>
    <w:rsid w:val="00024426"/>
    <w:rsid w:val="000244B4"/>
    <w:rsid w:val="000247E2"/>
    <w:rsid w:val="00024801"/>
    <w:rsid w:val="00024A34"/>
    <w:rsid w:val="00024B5A"/>
    <w:rsid w:val="000256C8"/>
    <w:rsid w:val="000257E7"/>
    <w:rsid w:val="00025A69"/>
    <w:rsid w:val="0002669F"/>
    <w:rsid w:val="00026D2A"/>
    <w:rsid w:val="00027167"/>
    <w:rsid w:val="00027544"/>
    <w:rsid w:val="00027C26"/>
    <w:rsid w:val="00027D91"/>
    <w:rsid w:val="00027EF6"/>
    <w:rsid w:val="000305EE"/>
    <w:rsid w:val="000306C5"/>
    <w:rsid w:val="00030D44"/>
    <w:rsid w:val="000310B1"/>
    <w:rsid w:val="0003150B"/>
    <w:rsid w:val="000316A9"/>
    <w:rsid w:val="000316CB"/>
    <w:rsid w:val="00031C15"/>
    <w:rsid w:val="00031C39"/>
    <w:rsid w:val="00031F7E"/>
    <w:rsid w:val="00031F84"/>
    <w:rsid w:val="000327FB"/>
    <w:rsid w:val="00032F88"/>
    <w:rsid w:val="00033ADD"/>
    <w:rsid w:val="000343B4"/>
    <w:rsid w:val="0003455C"/>
    <w:rsid w:val="000347F8"/>
    <w:rsid w:val="00034950"/>
    <w:rsid w:val="000349A2"/>
    <w:rsid w:val="00035471"/>
    <w:rsid w:val="00035A03"/>
    <w:rsid w:val="00036251"/>
    <w:rsid w:val="000363AA"/>
    <w:rsid w:val="000368BF"/>
    <w:rsid w:val="00036934"/>
    <w:rsid w:val="0003742E"/>
    <w:rsid w:val="000407D2"/>
    <w:rsid w:val="00040885"/>
    <w:rsid w:val="00040BE1"/>
    <w:rsid w:val="00040CD2"/>
    <w:rsid w:val="00040FBC"/>
    <w:rsid w:val="00041084"/>
    <w:rsid w:val="00041422"/>
    <w:rsid w:val="0004173A"/>
    <w:rsid w:val="00041832"/>
    <w:rsid w:val="00041998"/>
    <w:rsid w:val="00041A64"/>
    <w:rsid w:val="00042128"/>
    <w:rsid w:val="00042355"/>
    <w:rsid w:val="0004235F"/>
    <w:rsid w:val="000424A5"/>
    <w:rsid w:val="000426E9"/>
    <w:rsid w:val="00042E67"/>
    <w:rsid w:val="00043530"/>
    <w:rsid w:val="00043568"/>
    <w:rsid w:val="000436C6"/>
    <w:rsid w:val="00044AA8"/>
    <w:rsid w:val="00044C02"/>
    <w:rsid w:val="000451F1"/>
    <w:rsid w:val="000451F4"/>
    <w:rsid w:val="000455EA"/>
    <w:rsid w:val="00045747"/>
    <w:rsid w:val="00045792"/>
    <w:rsid w:val="000461B2"/>
    <w:rsid w:val="00046220"/>
    <w:rsid w:val="00046710"/>
    <w:rsid w:val="000467B5"/>
    <w:rsid w:val="00046889"/>
    <w:rsid w:val="000468C2"/>
    <w:rsid w:val="00046AE4"/>
    <w:rsid w:val="00046BB6"/>
    <w:rsid w:val="00046D33"/>
    <w:rsid w:val="0004756A"/>
    <w:rsid w:val="00047992"/>
    <w:rsid w:val="00047BE2"/>
    <w:rsid w:val="00047D54"/>
    <w:rsid w:val="00047D66"/>
    <w:rsid w:val="00047FB3"/>
    <w:rsid w:val="00050F7C"/>
    <w:rsid w:val="00051E20"/>
    <w:rsid w:val="00052151"/>
    <w:rsid w:val="00052CCA"/>
    <w:rsid w:val="00052F4C"/>
    <w:rsid w:val="000534D9"/>
    <w:rsid w:val="00053873"/>
    <w:rsid w:val="00054C78"/>
    <w:rsid w:val="00054CB4"/>
    <w:rsid w:val="00054F8D"/>
    <w:rsid w:val="000553E0"/>
    <w:rsid w:val="00055C14"/>
    <w:rsid w:val="00055FD4"/>
    <w:rsid w:val="000560AC"/>
    <w:rsid w:val="00056830"/>
    <w:rsid w:val="00056E5F"/>
    <w:rsid w:val="0005717F"/>
    <w:rsid w:val="00057722"/>
    <w:rsid w:val="00057ED7"/>
    <w:rsid w:val="000600F2"/>
    <w:rsid w:val="00060167"/>
    <w:rsid w:val="000602E7"/>
    <w:rsid w:val="0006110B"/>
    <w:rsid w:val="00061335"/>
    <w:rsid w:val="0006169D"/>
    <w:rsid w:val="0006174D"/>
    <w:rsid w:val="00061C61"/>
    <w:rsid w:val="00062BEF"/>
    <w:rsid w:val="00062FE9"/>
    <w:rsid w:val="0006301E"/>
    <w:rsid w:val="00063773"/>
    <w:rsid w:val="0006380C"/>
    <w:rsid w:val="00063ABA"/>
    <w:rsid w:val="00063CAC"/>
    <w:rsid w:val="00063D19"/>
    <w:rsid w:val="00064058"/>
    <w:rsid w:val="0006414B"/>
    <w:rsid w:val="000643F6"/>
    <w:rsid w:val="00064542"/>
    <w:rsid w:val="00064807"/>
    <w:rsid w:val="000654DA"/>
    <w:rsid w:val="000658BA"/>
    <w:rsid w:val="00065C1C"/>
    <w:rsid w:val="00065EC9"/>
    <w:rsid w:val="000662C9"/>
    <w:rsid w:val="0006672C"/>
    <w:rsid w:val="0006681D"/>
    <w:rsid w:val="000669BB"/>
    <w:rsid w:val="00066AD9"/>
    <w:rsid w:val="0006740A"/>
    <w:rsid w:val="00067675"/>
    <w:rsid w:val="00067941"/>
    <w:rsid w:val="00067BBF"/>
    <w:rsid w:val="00071AB6"/>
    <w:rsid w:val="00071C22"/>
    <w:rsid w:val="000720B2"/>
    <w:rsid w:val="00072394"/>
    <w:rsid w:val="00072973"/>
    <w:rsid w:val="000735BF"/>
    <w:rsid w:val="000737D0"/>
    <w:rsid w:val="000739FF"/>
    <w:rsid w:val="000745EB"/>
    <w:rsid w:val="0007476B"/>
    <w:rsid w:val="00075361"/>
    <w:rsid w:val="0007574D"/>
    <w:rsid w:val="000759A8"/>
    <w:rsid w:val="00076476"/>
    <w:rsid w:val="0007731C"/>
    <w:rsid w:val="0007790F"/>
    <w:rsid w:val="00077A8E"/>
    <w:rsid w:val="00077E85"/>
    <w:rsid w:val="00077F8A"/>
    <w:rsid w:val="000803AB"/>
    <w:rsid w:val="000804A1"/>
    <w:rsid w:val="00080606"/>
    <w:rsid w:val="0008068E"/>
    <w:rsid w:val="00080D4B"/>
    <w:rsid w:val="00080EB7"/>
    <w:rsid w:val="00080EE5"/>
    <w:rsid w:val="00080FC3"/>
    <w:rsid w:val="000811C6"/>
    <w:rsid w:val="00081387"/>
    <w:rsid w:val="00081517"/>
    <w:rsid w:val="00081EDE"/>
    <w:rsid w:val="0008284B"/>
    <w:rsid w:val="00082932"/>
    <w:rsid w:val="00082C5A"/>
    <w:rsid w:val="00082D4B"/>
    <w:rsid w:val="00083A86"/>
    <w:rsid w:val="00083B4A"/>
    <w:rsid w:val="00083E11"/>
    <w:rsid w:val="00084403"/>
    <w:rsid w:val="000856DA"/>
    <w:rsid w:val="000856E8"/>
    <w:rsid w:val="00085BF6"/>
    <w:rsid w:val="00085CCA"/>
    <w:rsid w:val="00085E09"/>
    <w:rsid w:val="000862ED"/>
    <w:rsid w:val="00086443"/>
    <w:rsid w:val="000869B9"/>
    <w:rsid w:val="00086C02"/>
    <w:rsid w:val="00086D1E"/>
    <w:rsid w:val="00086F52"/>
    <w:rsid w:val="000875B8"/>
    <w:rsid w:val="00087711"/>
    <w:rsid w:val="000878B6"/>
    <w:rsid w:val="000878E0"/>
    <w:rsid w:val="00087B3F"/>
    <w:rsid w:val="00087BD9"/>
    <w:rsid w:val="000903AB"/>
    <w:rsid w:val="000903CA"/>
    <w:rsid w:val="000907D0"/>
    <w:rsid w:val="00090976"/>
    <w:rsid w:val="00090F12"/>
    <w:rsid w:val="00091512"/>
    <w:rsid w:val="0009164C"/>
    <w:rsid w:val="00091F39"/>
    <w:rsid w:val="000920E5"/>
    <w:rsid w:val="0009267E"/>
    <w:rsid w:val="00092825"/>
    <w:rsid w:val="00092B26"/>
    <w:rsid w:val="00093433"/>
    <w:rsid w:val="000935E7"/>
    <w:rsid w:val="00093D61"/>
    <w:rsid w:val="00093EF9"/>
    <w:rsid w:val="0009405F"/>
    <w:rsid w:val="00094951"/>
    <w:rsid w:val="00094C1E"/>
    <w:rsid w:val="000966B1"/>
    <w:rsid w:val="00096718"/>
    <w:rsid w:val="00096B38"/>
    <w:rsid w:val="0009717E"/>
    <w:rsid w:val="000972E3"/>
    <w:rsid w:val="000975B5"/>
    <w:rsid w:val="000A01BD"/>
    <w:rsid w:val="000A0CCB"/>
    <w:rsid w:val="000A139B"/>
    <w:rsid w:val="000A1F64"/>
    <w:rsid w:val="000A243C"/>
    <w:rsid w:val="000A261B"/>
    <w:rsid w:val="000A2A59"/>
    <w:rsid w:val="000A2FD3"/>
    <w:rsid w:val="000A3B15"/>
    <w:rsid w:val="000A3CD0"/>
    <w:rsid w:val="000A3F51"/>
    <w:rsid w:val="000A433D"/>
    <w:rsid w:val="000A53EC"/>
    <w:rsid w:val="000A5635"/>
    <w:rsid w:val="000A5B7C"/>
    <w:rsid w:val="000A5CED"/>
    <w:rsid w:val="000A64AA"/>
    <w:rsid w:val="000A66DC"/>
    <w:rsid w:val="000A6F8A"/>
    <w:rsid w:val="000A71CE"/>
    <w:rsid w:val="000A723B"/>
    <w:rsid w:val="000A728E"/>
    <w:rsid w:val="000A730A"/>
    <w:rsid w:val="000A74E0"/>
    <w:rsid w:val="000A7630"/>
    <w:rsid w:val="000A7651"/>
    <w:rsid w:val="000B000E"/>
    <w:rsid w:val="000B028C"/>
    <w:rsid w:val="000B068C"/>
    <w:rsid w:val="000B0A31"/>
    <w:rsid w:val="000B0BDD"/>
    <w:rsid w:val="000B0D3D"/>
    <w:rsid w:val="000B1506"/>
    <w:rsid w:val="000B1619"/>
    <w:rsid w:val="000B16C6"/>
    <w:rsid w:val="000B1744"/>
    <w:rsid w:val="000B1D58"/>
    <w:rsid w:val="000B230A"/>
    <w:rsid w:val="000B2735"/>
    <w:rsid w:val="000B30BA"/>
    <w:rsid w:val="000B35DC"/>
    <w:rsid w:val="000B391F"/>
    <w:rsid w:val="000B4317"/>
    <w:rsid w:val="000B45BB"/>
    <w:rsid w:val="000B4907"/>
    <w:rsid w:val="000B4C46"/>
    <w:rsid w:val="000B514B"/>
    <w:rsid w:val="000B582C"/>
    <w:rsid w:val="000B65E1"/>
    <w:rsid w:val="000B6FF0"/>
    <w:rsid w:val="000B7C61"/>
    <w:rsid w:val="000C02D2"/>
    <w:rsid w:val="000C04F0"/>
    <w:rsid w:val="000C0530"/>
    <w:rsid w:val="000C1071"/>
    <w:rsid w:val="000C185B"/>
    <w:rsid w:val="000C1D31"/>
    <w:rsid w:val="000C2068"/>
    <w:rsid w:val="000C2300"/>
    <w:rsid w:val="000C23A9"/>
    <w:rsid w:val="000C2A19"/>
    <w:rsid w:val="000C2A9B"/>
    <w:rsid w:val="000C2AA8"/>
    <w:rsid w:val="000C2D64"/>
    <w:rsid w:val="000C2E12"/>
    <w:rsid w:val="000C335D"/>
    <w:rsid w:val="000C397C"/>
    <w:rsid w:val="000C411F"/>
    <w:rsid w:val="000C49E3"/>
    <w:rsid w:val="000C4AFC"/>
    <w:rsid w:val="000C5483"/>
    <w:rsid w:val="000C59E3"/>
    <w:rsid w:val="000C5DF3"/>
    <w:rsid w:val="000C6754"/>
    <w:rsid w:val="000C6864"/>
    <w:rsid w:val="000C6B8C"/>
    <w:rsid w:val="000C6B94"/>
    <w:rsid w:val="000C6FA8"/>
    <w:rsid w:val="000C71BF"/>
    <w:rsid w:val="000C7454"/>
    <w:rsid w:val="000C77A5"/>
    <w:rsid w:val="000C796E"/>
    <w:rsid w:val="000C7C06"/>
    <w:rsid w:val="000C7CF2"/>
    <w:rsid w:val="000D02E0"/>
    <w:rsid w:val="000D040E"/>
    <w:rsid w:val="000D06C6"/>
    <w:rsid w:val="000D0963"/>
    <w:rsid w:val="000D1188"/>
    <w:rsid w:val="000D1402"/>
    <w:rsid w:val="000D173A"/>
    <w:rsid w:val="000D1CEE"/>
    <w:rsid w:val="000D241C"/>
    <w:rsid w:val="000D28AC"/>
    <w:rsid w:val="000D52C4"/>
    <w:rsid w:val="000D60B6"/>
    <w:rsid w:val="000D6285"/>
    <w:rsid w:val="000D684C"/>
    <w:rsid w:val="000D69F5"/>
    <w:rsid w:val="000D74E2"/>
    <w:rsid w:val="000D76E0"/>
    <w:rsid w:val="000D7927"/>
    <w:rsid w:val="000E08CF"/>
    <w:rsid w:val="000E0DF5"/>
    <w:rsid w:val="000E1048"/>
    <w:rsid w:val="000E12CA"/>
    <w:rsid w:val="000E17A2"/>
    <w:rsid w:val="000E1D1C"/>
    <w:rsid w:val="000E1D41"/>
    <w:rsid w:val="000E2104"/>
    <w:rsid w:val="000E2806"/>
    <w:rsid w:val="000E2EDB"/>
    <w:rsid w:val="000E322B"/>
    <w:rsid w:val="000E33FA"/>
    <w:rsid w:val="000E3870"/>
    <w:rsid w:val="000E3993"/>
    <w:rsid w:val="000E3C52"/>
    <w:rsid w:val="000E3DCA"/>
    <w:rsid w:val="000E4168"/>
    <w:rsid w:val="000E41E3"/>
    <w:rsid w:val="000E4573"/>
    <w:rsid w:val="000E4836"/>
    <w:rsid w:val="000E487C"/>
    <w:rsid w:val="000E4C49"/>
    <w:rsid w:val="000E6168"/>
    <w:rsid w:val="000E6C70"/>
    <w:rsid w:val="000E6F69"/>
    <w:rsid w:val="000E6FA9"/>
    <w:rsid w:val="000E73DD"/>
    <w:rsid w:val="000E7509"/>
    <w:rsid w:val="000E75E7"/>
    <w:rsid w:val="000E7A47"/>
    <w:rsid w:val="000E7E19"/>
    <w:rsid w:val="000F0083"/>
    <w:rsid w:val="000F0093"/>
    <w:rsid w:val="000F05A8"/>
    <w:rsid w:val="000F0A93"/>
    <w:rsid w:val="000F1417"/>
    <w:rsid w:val="000F141E"/>
    <w:rsid w:val="000F15C5"/>
    <w:rsid w:val="000F199A"/>
    <w:rsid w:val="000F1FD7"/>
    <w:rsid w:val="000F2381"/>
    <w:rsid w:val="000F2948"/>
    <w:rsid w:val="000F2C04"/>
    <w:rsid w:val="000F2E5D"/>
    <w:rsid w:val="000F4176"/>
    <w:rsid w:val="000F4570"/>
    <w:rsid w:val="000F4716"/>
    <w:rsid w:val="000F4FB6"/>
    <w:rsid w:val="000F54A6"/>
    <w:rsid w:val="000F56F4"/>
    <w:rsid w:val="000F5DC5"/>
    <w:rsid w:val="000F5F05"/>
    <w:rsid w:val="000F63D3"/>
    <w:rsid w:val="000F6544"/>
    <w:rsid w:val="000F69A6"/>
    <w:rsid w:val="000F79EA"/>
    <w:rsid w:val="00100CC7"/>
    <w:rsid w:val="00100D5B"/>
    <w:rsid w:val="00100F66"/>
    <w:rsid w:val="001012EE"/>
    <w:rsid w:val="00101584"/>
    <w:rsid w:val="00101650"/>
    <w:rsid w:val="0010191B"/>
    <w:rsid w:val="001019FC"/>
    <w:rsid w:val="00101B71"/>
    <w:rsid w:val="00101F3B"/>
    <w:rsid w:val="00101FD4"/>
    <w:rsid w:val="00102010"/>
    <w:rsid w:val="00102650"/>
    <w:rsid w:val="00102C0A"/>
    <w:rsid w:val="001032FE"/>
    <w:rsid w:val="0010360C"/>
    <w:rsid w:val="00103611"/>
    <w:rsid w:val="00103D0C"/>
    <w:rsid w:val="00104898"/>
    <w:rsid w:val="00104CCC"/>
    <w:rsid w:val="00104D28"/>
    <w:rsid w:val="00104E30"/>
    <w:rsid w:val="00104E33"/>
    <w:rsid w:val="00104F29"/>
    <w:rsid w:val="001057C4"/>
    <w:rsid w:val="001058D9"/>
    <w:rsid w:val="001059D9"/>
    <w:rsid w:val="001059EB"/>
    <w:rsid w:val="001061B8"/>
    <w:rsid w:val="00106254"/>
    <w:rsid w:val="00106FBA"/>
    <w:rsid w:val="001071D5"/>
    <w:rsid w:val="00107E4E"/>
    <w:rsid w:val="001102EB"/>
    <w:rsid w:val="00110342"/>
    <w:rsid w:val="00110881"/>
    <w:rsid w:val="001114B5"/>
    <w:rsid w:val="001117C9"/>
    <w:rsid w:val="00111957"/>
    <w:rsid w:val="001120F5"/>
    <w:rsid w:val="00112419"/>
    <w:rsid w:val="0011297A"/>
    <w:rsid w:val="00112A94"/>
    <w:rsid w:val="001133F3"/>
    <w:rsid w:val="00113619"/>
    <w:rsid w:val="00113FA9"/>
    <w:rsid w:val="001142FA"/>
    <w:rsid w:val="00114844"/>
    <w:rsid w:val="0011493C"/>
    <w:rsid w:val="001149C9"/>
    <w:rsid w:val="00114A12"/>
    <w:rsid w:val="00114C4F"/>
    <w:rsid w:val="001153F1"/>
    <w:rsid w:val="00115738"/>
    <w:rsid w:val="00115B83"/>
    <w:rsid w:val="00115CFF"/>
    <w:rsid w:val="001162A5"/>
    <w:rsid w:val="00116599"/>
    <w:rsid w:val="0011691C"/>
    <w:rsid w:val="0011739C"/>
    <w:rsid w:val="001174E6"/>
    <w:rsid w:val="00117A1F"/>
    <w:rsid w:val="001204AC"/>
    <w:rsid w:val="001205E5"/>
    <w:rsid w:val="00120877"/>
    <w:rsid w:val="0012089C"/>
    <w:rsid w:val="00120AEE"/>
    <w:rsid w:val="00120FE7"/>
    <w:rsid w:val="00121794"/>
    <w:rsid w:val="00121B7C"/>
    <w:rsid w:val="00121DE0"/>
    <w:rsid w:val="00121F74"/>
    <w:rsid w:val="0012216F"/>
    <w:rsid w:val="00122230"/>
    <w:rsid w:val="001225E9"/>
    <w:rsid w:val="0012269C"/>
    <w:rsid w:val="00122993"/>
    <w:rsid w:val="00122A96"/>
    <w:rsid w:val="00122EDB"/>
    <w:rsid w:val="00122EDE"/>
    <w:rsid w:val="00123715"/>
    <w:rsid w:val="00123717"/>
    <w:rsid w:val="00123794"/>
    <w:rsid w:val="00123811"/>
    <w:rsid w:val="00123BA2"/>
    <w:rsid w:val="00123C82"/>
    <w:rsid w:val="00123F3C"/>
    <w:rsid w:val="001242DE"/>
    <w:rsid w:val="00124500"/>
    <w:rsid w:val="0012458C"/>
    <w:rsid w:val="0012497F"/>
    <w:rsid w:val="00124B91"/>
    <w:rsid w:val="00124E47"/>
    <w:rsid w:val="00124FB0"/>
    <w:rsid w:val="00125737"/>
    <w:rsid w:val="00125931"/>
    <w:rsid w:val="001259B8"/>
    <w:rsid w:val="00126734"/>
    <w:rsid w:val="00126D85"/>
    <w:rsid w:val="00126F69"/>
    <w:rsid w:val="00127554"/>
    <w:rsid w:val="0012783B"/>
    <w:rsid w:val="001304BA"/>
    <w:rsid w:val="00130550"/>
    <w:rsid w:val="001306DF"/>
    <w:rsid w:val="001307A3"/>
    <w:rsid w:val="001307B9"/>
    <w:rsid w:val="00130BF1"/>
    <w:rsid w:val="00130F84"/>
    <w:rsid w:val="00131036"/>
    <w:rsid w:val="0013165D"/>
    <w:rsid w:val="0013182D"/>
    <w:rsid w:val="00131B1B"/>
    <w:rsid w:val="00131D19"/>
    <w:rsid w:val="00131D25"/>
    <w:rsid w:val="00131D33"/>
    <w:rsid w:val="001320FB"/>
    <w:rsid w:val="001322C8"/>
    <w:rsid w:val="00132E01"/>
    <w:rsid w:val="0013301B"/>
    <w:rsid w:val="001336CE"/>
    <w:rsid w:val="00133EB7"/>
    <w:rsid w:val="0013442F"/>
    <w:rsid w:val="00134555"/>
    <w:rsid w:val="00134646"/>
    <w:rsid w:val="00134805"/>
    <w:rsid w:val="001349E0"/>
    <w:rsid w:val="00134A34"/>
    <w:rsid w:val="00134A54"/>
    <w:rsid w:val="00134E2F"/>
    <w:rsid w:val="00134FCC"/>
    <w:rsid w:val="00135662"/>
    <w:rsid w:val="00135B05"/>
    <w:rsid w:val="00135E90"/>
    <w:rsid w:val="00136630"/>
    <w:rsid w:val="001366CB"/>
    <w:rsid w:val="00136793"/>
    <w:rsid w:val="00136858"/>
    <w:rsid w:val="00136DF0"/>
    <w:rsid w:val="00137092"/>
    <w:rsid w:val="0013771F"/>
    <w:rsid w:val="00137862"/>
    <w:rsid w:val="00137F19"/>
    <w:rsid w:val="00140073"/>
    <w:rsid w:val="00140682"/>
    <w:rsid w:val="001408BF"/>
    <w:rsid w:val="00140AEA"/>
    <w:rsid w:val="00140B1B"/>
    <w:rsid w:val="00140B76"/>
    <w:rsid w:val="00140BA2"/>
    <w:rsid w:val="00140F62"/>
    <w:rsid w:val="00141033"/>
    <w:rsid w:val="0014119A"/>
    <w:rsid w:val="00141F83"/>
    <w:rsid w:val="001420B9"/>
    <w:rsid w:val="0014215E"/>
    <w:rsid w:val="001421EF"/>
    <w:rsid w:val="00142B2C"/>
    <w:rsid w:val="00142C57"/>
    <w:rsid w:val="001431F5"/>
    <w:rsid w:val="001435A4"/>
    <w:rsid w:val="00143A1E"/>
    <w:rsid w:val="00145C37"/>
    <w:rsid w:val="00146170"/>
    <w:rsid w:val="00146376"/>
    <w:rsid w:val="0014640B"/>
    <w:rsid w:val="00146584"/>
    <w:rsid w:val="001465A1"/>
    <w:rsid w:val="00146923"/>
    <w:rsid w:val="001476CF"/>
    <w:rsid w:val="001479DF"/>
    <w:rsid w:val="00147B3A"/>
    <w:rsid w:val="00150316"/>
    <w:rsid w:val="00150962"/>
    <w:rsid w:val="001513EA"/>
    <w:rsid w:val="00151491"/>
    <w:rsid w:val="001514AB"/>
    <w:rsid w:val="001514FB"/>
    <w:rsid w:val="00151E09"/>
    <w:rsid w:val="0015238C"/>
    <w:rsid w:val="001526F3"/>
    <w:rsid w:val="00152CBB"/>
    <w:rsid w:val="00152ED3"/>
    <w:rsid w:val="00152F4D"/>
    <w:rsid w:val="00153581"/>
    <w:rsid w:val="001539EC"/>
    <w:rsid w:val="00153A97"/>
    <w:rsid w:val="00153B42"/>
    <w:rsid w:val="00153F45"/>
    <w:rsid w:val="001549CA"/>
    <w:rsid w:val="00154C99"/>
    <w:rsid w:val="00154D5E"/>
    <w:rsid w:val="0015553C"/>
    <w:rsid w:val="00155A88"/>
    <w:rsid w:val="00155C47"/>
    <w:rsid w:val="00155C98"/>
    <w:rsid w:val="00155E32"/>
    <w:rsid w:val="001570D4"/>
    <w:rsid w:val="001601A6"/>
    <w:rsid w:val="00160217"/>
    <w:rsid w:val="00160937"/>
    <w:rsid w:val="00160982"/>
    <w:rsid w:val="00161319"/>
    <w:rsid w:val="00161B9B"/>
    <w:rsid w:val="00161E77"/>
    <w:rsid w:val="00162139"/>
    <w:rsid w:val="00162236"/>
    <w:rsid w:val="00162B28"/>
    <w:rsid w:val="001637A8"/>
    <w:rsid w:val="001639FD"/>
    <w:rsid w:val="0016485D"/>
    <w:rsid w:val="00165619"/>
    <w:rsid w:val="00165AA1"/>
    <w:rsid w:val="00165F4F"/>
    <w:rsid w:val="00165FD3"/>
    <w:rsid w:val="00166196"/>
    <w:rsid w:val="0016689D"/>
    <w:rsid w:val="001669CF"/>
    <w:rsid w:val="001673C1"/>
    <w:rsid w:val="00167A2F"/>
    <w:rsid w:val="001701A3"/>
    <w:rsid w:val="00170820"/>
    <w:rsid w:val="0017095C"/>
    <w:rsid w:val="001714AD"/>
    <w:rsid w:val="00171633"/>
    <w:rsid w:val="00171FD6"/>
    <w:rsid w:val="0017258B"/>
    <w:rsid w:val="00173096"/>
    <w:rsid w:val="0017324D"/>
    <w:rsid w:val="00173367"/>
    <w:rsid w:val="00173A32"/>
    <w:rsid w:val="00173A5A"/>
    <w:rsid w:val="00173F39"/>
    <w:rsid w:val="00174592"/>
    <w:rsid w:val="00174A80"/>
    <w:rsid w:val="00175103"/>
    <w:rsid w:val="00175998"/>
    <w:rsid w:val="00175B73"/>
    <w:rsid w:val="00175EFA"/>
    <w:rsid w:val="0017629B"/>
    <w:rsid w:val="001765D2"/>
    <w:rsid w:val="00176906"/>
    <w:rsid w:val="00176DC7"/>
    <w:rsid w:val="00176EAE"/>
    <w:rsid w:val="00177268"/>
    <w:rsid w:val="00177472"/>
    <w:rsid w:val="0017776F"/>
    <w:rsid w:val="00177BC6"/>
    <w:rsid w:val="00180072"/>
    <w:rsid w:val="0018027C"/>
    <w:rsid w:val="0018036B"/>
    <w:rsid w:val="001808DA"/>
    <w:rsid w:val="00180EBA"/>
    <w:rsid w:val="00181BA6"/>
    <w:rsid w:val="00181BD2"/>
    <w:rsid w:val="001820C5"/>
    <w:rsid w:val="00182527"/>
    <w:rsid w:val="0018274C"/>
    <w:rsid w:val="001827E8"/>
    <w:rsid w:val="001833ED"/>
    <w:rsid w:val="001841FA"/>
    <w:rsid w:val="00184565"/>
    <w:rsid w:val="0018481D"/>
    <w:rsid w:val="00185749"/>
    <w:rsid w:val="00185B21"/>
    <w:rsid w:val="00185B39"/>
    <w:rsid w:val="00185E33"/>
    <w:rsid w:val="00185E84"/>
    <w:rsid w:val="0018632D"/>
    <w:rsid w:val="001864C3"/>
    <w:rsid w:val="00186937"/>
    <w:rsid w:val="001869C7"/>
    <w:rsid w:val="00186AEE"/>
    <w:rsid w:val="001877EB"/>
    <w:rsid w:val="0018782C"/>
    <w:rsid w:val="00187F13"/>
    <w:rsid w:val="00190AB5"/>
    <w:rsid w:val="00190B78"/>
    <w:rsid w:val="00190E28"/>
    <w:rsid w:val="00190F6D"/>
    <w:rsid w:val="00190FC2"/>
    <w:rsid w:val="00191177"/>
    <w:rsid w:val="0019198A"/>
    <w:rsid w:val="00191E58"/>
    <w:rsid w:val="00191FFC"/>
    <w:rsid w:val="00192183"/>
    <w:rsid w:val="00192AF9"/>
    <w:rsid w:val="00192D0B"/>
    <w:rsid w:val="00192DAF"/>
    <w:rsid w:val="00193B80"/>
    <w:rsid w:val="001947CB"/>
    <w:rsid w:val="00194960"/>
    <w:rsid w:val="0019499B"/>
    <w:rsid w:val="00194CDC"/>
    <w:rsid w:val="00194FFC"/>
    <w:rsid w:val="0019532A"/>
    <w:rsid w:val="00195A5C"/>
    <w:rsid w:val="00195E1D"/>
    <w:rsid w:val="001963EC"/>
    <w:rsid w:val="0019657A"/>
    <w:rsid w:val="001965AB"/>
    <w:rsid w:val="0019677D"/>
    <w:rsid w:val="001968E8"/>
    <w:rsid w:val="00196E1C"/>
    <w:rsid w:val="00197527"/>
    <w:rsid w:val="00197A1C"/>
    <w:rsid w:val="00197FC0"/>
    <w:rsid w:val="001A038C"/>
    <w:rsid w:val="001A0D85"/>
    <w:rsid w:val="001A0F2F"/>
    <w:rsid w:val="001A293D"/>
    <w:rsid w:val="001A3495"/>
    <w:rsid w:val="001A38C7"/>
    <w:rsid w:val="001A3F5C"/>
    <w:rsid w:val="001A4595"/>
    <w:rsid w:val="001A4C20"/>
    <w:rsid w:val="001A51AB"/>
    <w:rsid w:val="001A52E6"/>
    <w:rsid w:val="001A536C"/>
    <w:rsid w:val="001A5DB7"/>
    <w:rsid w:val="001A618B"/>
    <w:rsid w:val="001A671B"/>
    <w:rsid w:val="001A67D5"/>
    <w:rsid w:val="001A69BB"/>
    <w:rsid w:val="001A70AF"/>
    <w:rsid w:val="001A78B9"/>
    <w:rsid w:val="001B0310"/>
    <w:rsid w:val="001B09CB"/>
    <w:rsid w:val="001B1150"/>
    <w:rsid w:val="001B1338"/>
    <w:rsid w:val="001B17A5"/>
    <w:rsid w:val="001B1E1E"/>
    <w:rsid w:val="001B1E6F"/>
    <w:rsid w:val="001B24B7"/>
    <w:rsid w:val="001B3A5B"/>
    <w:rsid w:val="001B3ABD"/>
    <w:rsid w:val="001B3B37"/>
    <w:rsid w:val="001B3F4E"/>
    <w:rsid w:val="001B4ECB"/>
    <w:rsid w:val="001B52BC"/>
    <w:rsid w:val="001B52D5"/>
    <w:rsid w:val="001B54B3"/>
    <w:rsid w:val="001B5531"/>
    <w:rsid w:val="001B59C5"/>
    <w:rsid w:val="001B5A36"/>
    <w:rsid w:val="001B5ADB"/>
    <w:rsid w:val="001B5C49"/>
    <w:rsid w:val="001B5F62"/>
    <w:rsid w:val="001B638E"/>
    <w:rsid w:val="001B701C"/>
    <w:rsid w:val="001B735E"/>
    <w:rsid w:val="001B77B5"/>
    <w:rsid w:val="001B7B2D"/>
    <w:rsid w:val="001B7CFD"/>
    <w:rsid w:val="001B7F5D"/>
    <w:rsid w:val="001C00FC"/>
    <w:rsid w:val="001C029D"/>
    <w:rsid w:val="001C0407"/>
    <w:rsid w:val="001C04A4"/>
    <w:rsid w:val="001C07CB"/>
    <w:rsid w:val="001C189C"/>
    <w:rsid w:val="001C1E85"/>
    <w:rsid w:val="001C207E"/>
    <w:rsid w:val="001C2336"/>
    <w:rsid w:val="001C2DDD"/>
    <w:rsid w:val="001C2E16"/>
    <w:rsid w:val="001C30D5"/>
    <w:rsid w:val="001C355F"/>
    <w:rsid w:val="001C3755"/>
    <w:rsid w:val="001C3FD6"/>
    <w:rsid w:val="001C5246"/>
    <w:rsid w:val="001C5455"/>
    <w:rsid w:val="001C58E3"/>
    <w:rsid w:val="001C5A7A"/>
    <w:rsid w:val="001C5AED"/>
    <w:rsid w:val="001C5DC4"/>
    <w:rsid w:val="001C5E72"/>
    <w:rsid w:val="001C778E"/>
    <w:rsid w:val="001C78B5"/>
    <w:rsid w:val="001D0556"/>
    <w:rsid w:val="001D063D"/>
    <w:rsid w:val="001D0D68"/>
    <w:rsid w:val="001D1741"/>
    <w:rsid w:val="001D1A26"/>
    <w:rsid w:val="001D1C1E"/>
    <w:rsid w:val="001D225C"/>
    <w:rsid w:val="001D2F14"/>
    <w:rsid w:val="001D33B7"/>
    <w:rsid w:val="001D4372"/>
    <w:rsid w:val="001D4E20"/>
    <w:rsid w:val="001D5872"/>
    <w:rsid w:val="001D5DEF"/>
    <w:rsid w:val="001D60A6"/>
    <w:rsid w:val="001D6215"/>
    <w:rsid w:val="001D6703"/>
    <w:rsid w:val="001D6EBD"/>
    <w:rsid w:val="001D6EDC"/>
    <w:rsid w:val="001D70ED"/>
    <w:rsid w:val="001D75CE"/>
    <w:rsid w:val="001D7CF5"/>
    <w:rsid w:val="001D7D63"/>
    <w:rsid w:val="001E01CF"/>
    <w:rsid w:val="001E02AA"/>
    <w:rsid w:val="001E05E9"/>
    <w:rsid w:val="001E0A9C"/>
    <w:rsid w:val="001E0B0C"/>
    <w:rsid w:val="001E1E57"/>
    <w:rsid w:val="001E1FC0"/>
    <w:rsid w:val="001E2CA6"/>
    <w:rsid w:val="001E2FA7"/>
    <w:rsid w:val="001E34FA"/>
    <w:rsid w:val="001E39BF"/>
    <w:rsid w:val="001E4368"/>
    <w:rsid w:val="001E4803"/>
    <w:rsid w:val="001E4966"/>
    <w:rsid w:val="001E4EA2"/>
    <w:rsid w:val="001E4FC9"/>
    <w:rsid w:val="001E537E"/>
    <w:rsid w:val="001E5538"/>
    <w:rsid w:val="001E55BF"/>
    <w:rsid w:val="001E588A"/>
    <w:rsid w:val="001E5C7F"/>
    <w:rsid w:val="001E5D40"/>
    <w:rsid w:val="001E63F8"/>
    <w:rsid w:val="001E6694"/>
    <w:rsid w:val="001E6728"/>
    <w:rsid w:val="001E68BC"/>
    <w:rsid w:val="001E7467"/>
    <w:rsid w:val="001E7475"/>
    <w:rsid w:val="001E77F7"/>
    <w:rsid w:val="001F0958"/>
    <w:rsid w:val="001F0D5A"/>
    <w:rsid w:val="001F10AE"/>
    <w:rsid w:val="001F1272"/>
    <w:rsid w:val="001F1E06"/>
    <w:rsid w:val="001F1FD1"/>
    <w:rsid w:val="001F2103"/>
    <w:rsid w:val="001F2128"/>
    <w:rsid w:val="001F2508"/>
    <w:rsid w:val="001F26C8"/>
    <w:rsid w:val="001F2A88"/>
    <w:rsid w:val="001F2DAB"/>
    <w:rsid w:val="001F2E8A"/>
    <w:rsid w:val="001F31EB"/>
    <w:rsid w:val="001F3382"/>
    <w:rsid w:val="001F3CD6"/>
    <w:rsid w:val="001F4104"/>
    <w:rsid w:val="001F433A"/>
    <w:rsid w:val="001F56D7"/>
    <w:rsid w:val="001F5743"/>
    <w:rsid w:val="001F5C61"/>
    <w:rsid w:val="001F5D9D"/>
    <w:rsid w:val="001F63A5"/>
    <w:rsid w:val="001F6946"/>
    <w:rsid w:val="001F69BD"/>
    <w:rsid w:val="001F6EC1"/>
    <w:rsid w:val="001F7719"/>
    <w:rsid w:val="001F7CF3"/>
    <w:rsid w:val="002001E5"/>
    <w:rsid w:val="00200DB5"/>
    <w:rsid w:val="002019CA"/>
    <w:rsid w:val="0020281D"/>
    <w:rsid w:val="0020292E"/>
    <w:rsid w:val="002029AD"/>
    <w:rsid w:val="00202A4B"/>
    <w:rsid w:val="00203888"/>
    <w:rsid w:val="00203CF5"/>
    <w:rsid w:val="00203D3A"/>
    <w:rsid w:val="0020403D"/>
    <w:rsid w:val="00204537"/>
    <w:rsid w:val="00204B41"/>
    <w:rsid w:val="00204E6C"/>
    <w:rsid w:val="002058B5"/>
    <w:rsid w:val="002059C8"/>
    <w:rsid w:val="002060CF"/>
    <w:rsid w:val="0020658A"/>
    <w:rsid w:val="00206703"/>
    <w:rsid w:val="002072DB"/>
    <w:rsid w:val="0020744E"/>
    <w:rsid w:val="002075FC"/>
    <w:rsid w:val="0020775E"/>
    <w:rsid w:val="002078C7"/>
    <w:rsid w:val="00207CC7"/>
    <w:rsid w:val="00207E12"/>
    <w:rsid w:val="0021018A"/>
    <w:rsid w:val="002102F0"/>
    <w:rsid w:val="00210C0E"/>
    <w:rsid w:val="00210D74"/>
    <w:rsid w:val="00211355"/>
    <w:rsid w:val="00211BC0"/>
    <w:rsid w:val="00211ECD"/>
    <w:rsid w:val="00211FBB"/>
    <w:rsid w:val="00212BFB"/>
    <w:rsid w:val="00212CC4"/>
    <w:rsid w:val="00213051"/>
    <w:rsid w:val="002140D0"/>
    <w:rsid w:val="002143D8"/>
    <w:rsid w:val="00214506"/>
    <w:rsid w:val="002148DF"/>
    <w:rsid w:val="002150A8"/>
    <w:rsid w:val="00215477"/>
    <w:rsid w:val="00215AF2"/>
    <w:rsid w:val="00215CBC"/>
    <w:rsid w:val="00215F33"/>
    <w:rsid w:val="002169D3"/>
    <w:rsid w:val="00216AA8"/>
    <w:rsid w:val="00216BA9"/>
    <w:rsid w:val="00216BB7"/>
    <w:rsid w:val="002177ED"/>
    <w:rsid w:val="00217B34"/>
    <w:rsid w:val="00217CBF"/>
    <w:rsid w:val="00220092"/>
    <w:rsid w:val="00220268"/>
    <w:rsid w:val="00220366"/>
    <w:rsid w:val="00220659"/>
    <w:rsid w:val="00220FE8"/>
    <w:rsid w:val="002211F9"/>
    <w:rsid w:val="002215AF"/>
    <w:rsid w:val="002219A9"/>
    <w:rsid w:val="00221A8A"/>
    <w:rsid w:val="00222B4A"/>
    <w:rsid w:val="00222F5F"/>
    <w:rsid w:val="002232DD"/>
    <w:rsid w:val="0022473A"/>
    <w:rsid w:val="00225214"/>
    <w:rsid w:val="00225765"/>
    <w:rsid w:val="002258E2"/>
    <w:rsid w:val="00225D90"/>
    <w:rsid w:val="002269CD"/>
    <w:rsid w:val="00227136"/>
    <w:rsid w:val="002273DA"/>
    <w:rsid w:val="00227C6D"/>
    <w:rsid w:val="00227D05"/>
    <w:rsid w:val="00227DA4"/>
    <w:rsid w:val="0023063F"/>
    <w:rsid w:val="002307FF"/>
    <w:rsid w:val="00230F9D"/>
    <w:rsid w:val="0023102A"/>
    <w:rsid w:val="002317CE"/>
    <w:rsid w:val="00231882"/>
    <w:rsid w:val="00232C4D"/>
    <w:rsid w:val="0023310E"/>
    <w:rsid w:val="0023335B"/>
    <w:rsid w:val="002337C8"/>
    <w:rsid w:val="002339C8"/>
    <w:rsid w:val="00233E5B"/>
    <w:rsid w:val="002340E8"/>
    <w:rsid w:val="002349DE"/>
    <w:rsid w:val="00234DA7"/>
    <w:rsid w:val="00235403"/>
    <w:rsid w:val="002354FA"/>
    <w:rsid w:val="00235B48"/>
    <w:rsid w:val="00235E32"/>
    <w:rsid w:val="00236184"/>
    <w:rsid w:val="002367A8"/>
    <w:rsid w:val="002367B5"/>
    <w:rsid w:val="002367F6"/>
    <w:rsid w:val="002368F1"/>
    <w:rsid w:val="00236EB1"/>
    <w:rsid w:val="00237005"/>
    <w:rsid w:val="00237223"/>
    <w:rsid w:val="002373A7"/>
    <w:rsid w:val="00237AA7"/>
    <w:rsid w:val="00240266"/>
    <w:rsid w:val="00240745"/>
    <w:rsid w:val="0024086D"/>
    <w:rsid w:val="00240AA5"/>
    <w:rsid w:val="00241582"/>
    <w:rsid w:val="002416E0"/>
    <w:rsid w:val="00241800"/>
    <w:rsid w:val="0024189B"/>
    <w:rsid w:val="00242052"/>
    <w:rsid w:val="0024208B"/>
    <w:rsid w:val="00242E83"/>
    <w:rsid w:val="00242F39"/>
    <w:rsid w:val="0024351E"/>
    <w:rsid w:val="00243BFE"/>
    <w:rsid w:val="00243E98"/>
    <w:rsid w:val="00243F49"/>
    <w:rsid w:val="00244654"/>
    <w:rsid w:val="002449BE"/>
    <w:rsid w:val="00244DC0"/>
    <w:rsid w:val="0024539F"/>
    <w:rsid w:val="0024546A"/>
    <w:rsid w:val="00245A2B"/>
    <w:rsid w:val="00246BCB"/>
    <w:rsid w:val="00246EC5"/>
    <w:rsid w:val="00246ECD"/>
    <w:rsid w:val="00246FBD"/>
    <w:rsid w:val="00247408"/>
    <w:rsid w:val="002478A6"/>
    <w:rsid w:val="00247AE6"/>
    <w:rsid w:val="00247AFE"/>
    <w:rsid w:val="00247D2E"/>
    <w:rsid w:val="00250068"/>
    <w:rsid w:val="0025041C"/>
    <w:rsid w:val="0025073B"/>
    <w:rsid w:val="00250812"/>
    <w:rsid w:val="0025084F"/>
    <w:rsid w:val="002508BE"/>
    <w:rsid w:val="002515E3"/>
    <w:rsid w:val="00251AC0"/>
    <w:rsid w:val="00251D95"/>
    <w:rsid w:val="00251EFF"/>
    <w:rsid w:val="002520D2"/>
    <w:rsid w:val="0025227F"/>
    <w:rsid w:val="00252428"/>
    <w:rsid w:val="0025250D"/>
    <w:rsid w:val="00252C0E"/>
    <w:rsid w:val="00252D4F"/>
    <w:rsid w:val="00252F49"/>
    <w:rsid w:val="0025315A"/>
    <w:rsid w:val="002532FE"/>
    <w:rsid w:val="002534D0"/>
    <w:rsid w:val="00253D28"/>
    <w:rsid w:val="00254122"/>
    <w:rsid w:val="00254B35"/>
    <w:rsid w:val="00254C4E"/>
    <w:rsid w:val="00255EF2"/>
    <w:rsid w:val="00256615"/>
    <w:rsid w:val="00256651"/>
    <w:rsid w:val="00256A4F"/>
    <w:rsid w:val="002571A0"/>
    <w:rsid w:val="00257622"/>
    <w:rsid w:val="00260390"/>
    <w:rsid w:val="00260443"/>
    <w:rsid w:val="002604EF"/>
    <w:rsid w:val="002607C8"/>
    <w:rsid w:val="00260AED"/>
    <w:rsid w:val="00260B20"/>
    <w:rsid w:val="00261A57"/>
    <w:rsid w:val="00261B2B"/>
    <w:rsid w:val="00262FAC"/>
    <w:rsid w:val="0026345C"/>
    <w:rsid w:val="002634B3"/>
    <w:rsid w:val="00263B69"/>
    <w:rsid w:val="00263DE3"/>
    <w:rsid w:val="00264028"/>
    <w:rsid w:val="00264126"/>
    <w:rsid w:val="00264490"/>
    <w:rsid w:val="00264823"/>
    <w:rsid w:val="0026510D"/>
    <w:rsid w:val="00266223"/>
    <w:rsid w:val="002663A2"/>
    <w:rsid w:val="00266703"/>
    <w:rsid w:val="00266940"/>
    <w:rsid w:val="00266ADF"/>
    <w:rsid w:val="00266C4C"/>
    <w:rsid w:val="00267976"/>
    <w:rsid w:val="002679B2"/>
    <w:rsid w:val="00267F1D"/>
    <w:rsid w:val="00270BC5"/>
    <w:rsid w:val="00271264"/>
    <w:rsid w:val="00271684"/>
    <w:rsid w:val="00271D20"/>
    <w:rsid w:val="00271FFB"/>
    <w:rsid w:val="00272410"/>
    <w:rsid w:val="00272A30"/>
    <w:rsid w:val="00272B02"/>
    <w:rsid w:val="00273AAC"/>
    <w:rsid w:val="00274DBE"/>
    <w:rsid w:val="00274EF8"/>
    <w:rsid w:val="00274F1D"/>
    <w:rsid w:val="0027503D"/>
    <w:rsid w:val="0027537E"/>
    <w:rsid w:val="00275531"/>
    <w:rsid w:val="00275A94"/>
    <w:rsid w:val="00275B25"/>
    <w:rsid w:val="00275C50"/>
    <w:rsid w:val="00275EAE"/>
    <w:rsid w:val="002760A9"/>
    <w:rsid w:val="00276820"/>
    <w:rsid w:val="002768F7"/>
    <w:rsid w:val="00277726"/>
    <w:rsid w:val="00277D28"/>
    <w:rsid w:val="0028006F"/>
    <w:rsid w:val="00280F54"/>
    <w:rsid w:val="0028137E"/>
    <w:rsid w:val="0028142A"/>
    <w:rsid w:val="00281511"/>
    <w:rsid w:val="00281D21"/>
    <w:rsid w:val="00282051"/>
    <w:rsid w:val="00282838"/>
    <w:rsid w:val="002829A5"/>
    <w:rsid w:val="00282DA0"/>
    <w:rsid w:val="00282DFC"/>
    <w:rsid w:val="00282E26"/>
    <w:rsid w:val="0028337A"/>
    <w:rsid w:val="00283438"/>
    <w:rsid w:val="0028392B"/>
    <w:rsid w:val="002843CC"/>
    <w:rsid w:val="002845F0"/>
    <w:rsid w:val="00284E09"/>
    <w:rsid w:val="002852A7"/>
    <w:rsid w:val="00285821"/>
    <w:rsid w:val="00285A7C"/>
    <w:rsid w:val="00285A8C"/>
    <w:rsid w:val="00285D40"/>
    <w:rsid w:val="002864AC"/>
    <w:rsid w:val="00286BE4"/>
    <w:rsid w:val="00286C17"/>
    <w:rsid w:val="002870B8"/>
    <w:rsid w:val="00287170"/>
    <w:rsid w:val="002873AD"/>
    <w:rsid w:val="002873C1"/>
    <w:rsid w:val="00287451"/>
    <w:rsid w:val="002878EE"/>
    <w:rsid w:val="00287B21"/>
    <w:rsid w:val="00287DB6"/>
    <w:rsid w:val="00287FA7"/>
    <w:rsid w:val="0029006F"/>
    <w:rsid w:val="002900A3"/>
    <w:rsid w:val="00290749"/>
    <w:rsid w:val="00290AC4"/>
    <w:rsid w:val="00290E3D"/>
    <w:rsid w:val="00291030"/>
    <w:rsid w:val="002912A0"/>
    <w:rsid w:val="00291ADE"/>
    <w:rsid w:val="00292235"/>
    <w:rsid w:val="00292466"/>
    <w:rsid w:val="00292841"/>
    <w:rsid w:val="002928E6"/>
    <w:rsid w:val="00292E0C"/>
    <w:rsid w:val="00293294"/>
    <w:rsid w:val="00295017"/>
    <w:rsid w:val="00295340"/>
    <w:rsid w:val="00295BBA"/>
    <w:rsid w:val="00296604"/>
    <w:rsid w:val="00296A11"/>
    <w:rsid w:val="00296A6E"/>
    <w:rsid w:val="00296F2D"/>
    <w:rsid w:val="00297835"/>
    <w:rsid w:val="00297D83"/>
    <w:rsid w:val="002A06D3"/>
    <w:rsid w:val="002A0E35"/>
    <w:rsid w:val="002A116C"/>
    <w:rsid w:val="002A1BC1"/>
    <w:rsid w:val="002A24EA"/>
    <w:rsid w:val="002A2F53"/>
    <w:rsid w:val="002A30CF"/>
    <w:rsid w:val="002A332A"/>
    <w:rsid w:val="002A3339"/>
    <w:rsid w:val="002A33C4"/>
    <w:rsid w:val="002A38AD"/>
    <w:rsid w:val="002A3CDB"/>
    <w:rsid w:val="002A3F22"/>
    <w:rsid w:val="002A4493"/>
    <w:rsid w:val="002A467F"/>
    <w:rsid w:val="002A518C"/>
    <w:rsid w:val="002A538D"/>
    <w:rsid w:val="002A582C"/>
    <w:rsid w:val="002A5961"/>
    <w:rsid w:val="002A5AAC"/>
    <w:rsid w:val="002A5D0A"/>
    <w:rsid w:val="002A5E45"/>
    <w:rsid w:val="002A6405"/>
    <w:rsid w:val="002A7537"/>
    <w:rsid w:val="002A78A7"/>
    <w:rsid w:val="002B01B7"/>
    <w:rsid w:val="002B09B1"/>
    <w:rsid w:val="002B0A5C"/>
    <w:rsid w:val="002B0B04"/>
    <w:rsid w:val="002B0D13"/>
    <w:rsid w:val="002B1251"/>
    <w:rsid w:val="002B1291"/>
    <w:rsid w:val="002B1547"/>
    <w:rsid w:val="002B1683"/>
    <w:rsid w:val="002B181C"/>
    <w:rsid w:val="002B1FFB"/>
    <w:rsid w:val="002B23D4"/>
    <w:rsid w:val="002B2BF5"/>
    <w:rsid w:val="002B2C92"/>
    <w:rsid w:val="002B2D19"/>
    <w:rsid w:val="002B31CF"/>
    <w:rsid w:val="002B3B10"/>
    <w:rsid w:val="002B3B95"/>
    <w:rsid w:val="002B4459"/>
    <w:rsid w:val="002B44F6"/>
    <w:rsid w:val="002B48BC"/>
    <w:rsid w:val="002B4D64"/>
    <w:rsid w:val="002B5BA4"/>
    <w:rsid w:val="002B6544"/>
    <w:rsid w:val="002B6A04"/>
    <w:rsid w:val="002B6A10"/>
    <w:rsid w:val="002B6A40"/>
    <w:rsid w:val="002B6BF0"/>
    <w:rsid w:val="002B71FC"/>
    <w:rsid w:val="002B72E6"/>
    <w:rsid w:val="002B7491"/>
    <w:rsid w:val="002B7C99"/>
    <w:rsid w:val="002B7F23"/>
    <w:rsid w:val="002C00AD"/>
    <w:rsid w:val="002C022E"/>
    <w:rsid w:val="002C028F"/>
    <w:rsid w:val="002C0D7D"/>
    <w:rsid w:val="002C0D7E"/>
    <w:rsid w:val="002C0DC9"/>
    <w:rsid w:val="002C1D50"/>
    <w:rsid w:val="002C1D65"/>
    <w:rsid w:val="002C1FFD"/>
    <w:rsid w:val="002C21B7"/>
    <w:rsid w:val="002C2413"/>
    <w:rsid w:val="002C2D3D"/>
    <w:rsid w:val="002C304C"/>
    <w:rsid w:val="002C304D"/>
    <w:rsid w:val="002C3339"/>
    <w:rsid w:val="002C38E6"/>
    <w:rsid w:val="002C39FD"/>
    <w:rsid w:val="002C4084"/>
    <w:rsid w:val="002C4844"/>
    <w:rsid w:val="002C4CB9"/>
    <w:rsid w:val="002C57AA"/>
    <w:rsid w:val="002C57C0"/>
    <w:rsid w:val="002C587D"/>
    <w:rsid w:val="002C5DFD"/>
    <w:rsid w:val="002C6041"/>
    <w:rsid w:val="002C61C1"/>
    <w:rsid w:val="002C6C78"/>
    <w:rsid w:val="002C736F"/>
    <w:rsid w:val="002C7472"/>
    <w:rsid w:val="002C7CD1"/>
    <w:rsid w:val="002D0285"/>
    <w:rsid w:val="002D0323"/>
    <w:rsid w:val="002D03E0"/>
    <w:rsid w:val="002D05F5"/>
    <w:rsid w:val="002D13C7"/>
    <w:rsid w:val="002D15B9"/>
    <w:rsid w:val="002D1C49"/>
    <w:rsid w:val="002D28A8"/>
    <w:rsid w:val="002D2CE7"/>
    <w:rsid w:val="002D3058"/>
    <w:rsid w:val="002D4065"/>
    <w:rsid w:val="002D486C"/>
    <w:rsid w:val="002D4A1F"/>
    <w:rsid w:val="002D503A"/>
    <w:rsid w:val="002D5487"/>
    <w:rsid w:val="002D54C3"/>
    <w:rsid w:val="002D5698"/>
    <w:rsid w:val="002D589B"/>
    <w:rsid w:val="002D5BCE"/>
    <w:rsid w:val="002D5C08"/>
    <w:rsid w:val="002D5C95"/>
    <w:rsid w:val="002D5C9B"/>
    <w:rsid w:val="002D5FBC"/>
    <w:rsid w:val="002D653D"/>
    <w:rsid w:val="002D679A"/>
    <w:rsid w:val="002D6FA3"/>
    <w:rsid w:val="002D72C6"/>
    <w:rsid w:val="002D7585"/>
    <w:rsid w:val="002D758F"/>
    <w:rsid w:val="002D75EB"/>
    <w:rsid w:val="002D7642"/>
    <w:rsid w:val="002D79E2"/>
    <w:rsid w:val="002D7AD1"/>
    <w:rsid w:val="002E0447"/>
    <w:rsid w:val="002E0E33"/>
    <w:rsid w:val="002E13A4"/>
    <w:rsid w:val="002E1D7F"/>
    <w:rsid w:val="002E2AE3"/>
    <w:rsid w:val="002E2F02"/>
    <w:rsid w:val="002E32D4"/>
    <w:rsid w:val="002E3786"/>
    <w:rsid w:val="002E3D4C"/>
    <w:rsid w:val="002E4803"/>
    <w:rsid w:val="002E502F"/>
    <w:rsid w:val="002E5571"/>
    <w:rsid w:val="002E5E04"/>
    <w:rsid w:val="002E6399"/>
    <w:rsid w:val="002E65C6"/>
    <w:rsid w:val="002E65C8"/>
    <w:rsid w:val="002E6600"/>
    <w:rsid w:val="002E67A3"/>
    <w:rsid w:val="002E7B23"/>
    <w:rsid w:val="002F02BA"/>
    <w:rsid w:val="002F03B5"/>
    <w:rsid w:val="002F0438"/>
    <w:rsid w:val="002F0636"/>
    <w:rsid w:val="002F0A64"/>
    <w:rsid w:val="002F0EF3"/>
    <w:rsid w:val="002F1DBE"/>
    <w:rsid w:val="002F2213"/>
    <w:rsid w:val="002F2880"/>
    <w:rsid w:val="002F2FC6"/>
    <w:rsid w:val="002F3016"/>
    <w:rsid w:val="002F35E0"/>
    <w:rsid w:val="002F4459"/>
    <w:rsid w:val="002F468E"/>
    <w:rsid w:val="002F4C3D"/>
    <w:rsid w:val="002F500E"/>
    <w:rsid w:val="002F51B8"/>
    <w:rsid w:val="002F634E"/>
    <w:rsid w:val="002F63C1"/>
    <w:rsid w:val="002F6550"/>
    <w:rsid w:val="002F7415"/>
    <w:rsid w:val="002F7BEE"/>
    <w:rsid w:val="003005D8"/>
    <w:rsid w:val="00301928"/>
    <w:rsid w:val="0030199C"/>
    <w:rsid w:val="00301D9E"/>
    <w:rsid w:val="00302010"/>
    <w:rsid w:val="0030212C"/>
    <w:rsid w:val="0030214B"/>
    <w:rsid w:val="003021EF"/>
    <w:rsid w:val="003027AB"/>
    <w:rsid w:val="00302E3B"/>
    <w:rsid w:val="00303086"/>
    <w:rsid w:val="0030368B"/>
    <w:rsid w:val="00303C35"/>
    <w:rsid w:val="003040E7"/>
    <w:rsid w:val="00304743"/>
    <w:rsid w:val="00304B0D"/>
    <w:rsid w:val="00304BAE"/>
    <w:rsid w:val="00305043"/>
    <w:rsid w:val="00305075"/>
    <w:rsid w:val="00305149"/>
    <w:rsid w:val="003051D8"/>
    <w:rsid w:val="00305241"/>
    <w:rsid w:val="00305D19"/>
    <w:rsid w:val="00305F5B"/>
    <w:rsid w:val="00306025"/>
    <w:rsid w:val="00306234"/>
    <w:rsid w:val="003065FF"/>
    <w:rsid w:val="00306C38"/>
    <w:rsid w:val="00307FA7"/>
    <w:rsid w:val="003102A4"/>
    <w:rsid w:val="003102AE"/>
    <w:rsid w:val="00310358"/>
    <w:rsid w:val="00310671"/>
    <w:rsid w:val="003108D7"/>
    <w:rsid w:val="00310AA6"/>
    <w:rsid w:val="00310E2A"/>
    <w:rsid w:val="00310EB6"/>
    <w:rsid w:val="003110A2"/>
    <w:rsid w:val="00311B8D"/>
    <w:rsid w:val="00311CEA"/>
    <w:rsid w:val="0031233B"/>
    <w:rsid w:val="00313152"/>
    <w:rsid w:val="003131B6"/>
    <w:rsid w:val="00313631"/>
    <w:rsid w:val="00313841"/>
    <w:rsid w:val="00313A1E"/>
    <w:rsid w:val="00313BA5"/>
    <w:rsid w:val="00314462"/>
    <w:rsid w:val="00314476"/>
    <w:rsid w:val="00314685"/>
    <w:rsid w:val="00314943"/>
    <w:rsid w:val="00314CC7"/>
    <w:rsid w:val="00315BB3"/>
    <w:rsid w:val="00315F06"/>
    <w:rsid w:val="00316490"/>
    <w:rsid w:val="00317C04"/>
    <w:rsid w:val="00317C33"/>
    <w:rsid w:val="00320568"/>
    <w:rsid w:val="003205F3"/>
    <w:rsid w:val="00321941"/>
    <w:rsid w:val="00321C53"/>
    <w:rsid w:val="00321C5D"/>
    <w:rsid w:val="00322F56"/>
    <w:rsid w:val="003232A6"/>
    <w:rsid w:val="00323903"/>
    <w:rsid w:val="00323B31"/>
    <w:rsid w:val="003250C0"/>
    <w:rsid w:val="003259F0"/>
    <w:rsid w:val="003262F2"/>
    <w:rsid w:val="003270C8"/>
    <w:rsid w:val="00327713"/>
    <w:rsid w:val="003277CA"/>
    <w:rsid w:val="00327C8C"/>
    <w:rsid w:val="003305C5"/>
    <w:rsid w:val="003305EC"/>
    <w:rsid w:val="00330D32"/>
    <w:rsid w:val="0033119D"/>
    <w:rsid w:val="00331882"/>
    <w:rsid w:val="0033281D"/>
    <w:rsid w:val="00332BE9"/>
    <w:rsid w:val="00332C38"/>
    <w:rsid w:val="00332E3B"/>
    <w:rsid w:val="00332EB2"/>
    <w:rsid w:val="0033350F"/>
    <w:rsid w:val="0033382A"/>
    <w:rsid w:val="003345DD"/>
    <w:rsid w:val="003346EC"/>
    <w:rsid w:val="003348E3"/>
    <w:rsid w:val="00334C86"/>
    <w:rsid w:val="003351EE"/>
    <w:rsid w:val="003352A3"/>
    <w:rsid w:val="0033530A"/>
    <w:rsid w:val="0033545E"/>
    <w:rsid w:val="0033573E"/>
    <w:rsid w:val="003357ED"/>
    <w:rsid w:val="003358F8"/>
    <w:rsid w:val="00335A09"/>
    <w:rsid w:val="00335F87"/>
    <w:rsid w:val="003360B0"/>
    <w:rsid w:val="00336B64"/>
    <w:rsid w:val="00337744"/>
    <w:rsid w:val="00337B1D"/>
    <w:rsid w:val="00340293"/>
    <w:rsid w:val="00340936"/>
    <w:rsid w:val="00340BE2"/>
    <w:rsid w:val="0034101E"/>
    <w:rsid w:val="00341283"/>
    <w:rsid w:val="00341284"/>
    <w:rsid w:val="00341597"/>
    <w:rsid w:val="003415C8"/>
    <w:rsid w:val="00341B05"/>
    <w:rsid w:val="00341F6C"/>
    <w:rsid w:val="0034228B"/>
    <w:rsid w:val="00342D46"/>
    <w:rsid w:val="00342DF0"/>
    <w:rsid w:val="00342F77"/>
    <w:rsid w:val="00343498"/>
    <w:rsid w:val="00343677"/>
    <w:rsid w:val="00343838"/>
    <w:rsid w:val="00343848"/>
    <w:rsid w:val="00343E50"/>
    <w:rsid w:val="00343F94"/>
    <w:rsid w:val="003440BA"/>
    <w:rsid w:val="00344609"/>
    <w:rsid w:val="0034479B"/>
    <w:rsid w:val="00344F71"/>
    <w:rsid w:val="003451E5"/>
    <w:rsid w:val="003452AC"/>
    <w:rsid w:val="00345419"/>
    <w:rsid w:val="00345E70"/>
    <w:rsid w:val="0034693A"/>
    <w:rsid w:val="00346E2C"/>
    <w:rsid w:val="00346F8F"/>
    <w:rsid w:val="00347E1B"/>
    <w:rsid w:val="0035007C"/>
    <w:rsid w:val="00350275"/>
    <w:rsid w:val="00350C80"/>
    <w:rsid w:val="00350F69"/>
    <w:rsid w:val="00351781"/>
    <w:rsid w:val="00351786"/>
    <w:rsid w:val="00351A20"/>
    <w:rsid w:val="00351C27"/>
    <w:rsid w:val="00351C4E"/>
    <w:rsid w:val="00351FCE"/>
    <w:rsid w:val="00352416"/>
    <w:rsid w:val="00352797"/>
    <w:rsid w:val="00352850"/>
    <w:rsid w:val="003531D7"/>
    <w:rsid w:val="00353DEF"/>
    <w:rsid w:val="003540F9"/>
    <w:rsid w:val="00354320"/>
    <w:rsid w:val="00354BDA"/>
    <w:rsid w:val="00354C6C"/>
    <w:rsid w:val="00354E87"/>
    <w:rsid w:val="0035545C"/>
    <w:rsid w:val="00355BBE"/>
    <w:rsid w:val="00355FE3"/>
    <w:rsid w:val="00356DE1"/>
    <w:rsid w:val="003573C6"/>
    <w:rsid w:val="0035797B"/>
    <w:rsid w:val="00357EA3"/>
    <w:rsid w:val="003604A2"/>
    <w:rsid w:val="003614E4"/>
    <w:rsid w:val="00361637"/>
    <w:rsid w:val="003618A4"/>
    <w:rsid w:val="00361BA2"/>
    <w:rsid w:val="00361F62"/>
    <w:rsid w:val="00362E12"/>
    <w:rsid w:val="003635C1"/>
    <w:rsid w:val="00363646"/>
    <w:rsid w:val="003638C9"/>
    <w:rsid w:val="00363ED3"/>
    <w:rsid w:val="00364B38"/>
    <w:rsid w:val="003651F3"/>
    <w:rsid w:val="00365EB7"/>
    <w:rsid w:val="00366063"/>
    <w:rsid w:val="00366189"/>
    <w:rsid w:val="00366442"/>
    <w:rsid w:val="00366449"/>
    <w:rsid w:val="00367257"/>
    <w:rsid w:val="00367551"/>
    <w:rsid w:val="003675F0"/>
    <w:rsid w:val="0036772D"/>
    <w:rsid w:val="0036786B"/>
    <w:rsid w:val="00367BD5"/>
    <w:rsid w:val="00370110"/>
    <w:rsid w:val="00370523"/>
    <w:rsid w:val="00370616"/>
    <w:rsid w:val="00370E55"/>
    <w:rsid w:val="0037113E"/>
    <w:rsid w:val="00371354"/>
    <w:rsid w:val="003713DF"/>
    <w:rsid w:val="00371C43"/>
    <w:rsid w:val="00371D60"/>
    <w:rsid w:val="00371E80"/>
    <w:rsid w:val="00372E42"/>
    <w:rsid w:val="003731E9"/>
    <w:rsid w:val="00373367"/>
    <w:rsid w:val="003733BC"/>
    <w:rsid w:val="00373BC8"/>
    <w:rsid w:val="0037400D"/>
    <w:rsid w:val="00374125"/>
    <w:rsid w:val="003743CB"/>
    <w:rsid w:val="003743E3"/>
    <w:rsid w:val="00375357"/>
    <w:rsid w:val="003759FD"/>
    <w:rsid w:val="00375D71"/>
    <w:rsid w:val="003768B2"/>
    <w:rsid w:val="00376ABE"/>
    <w:rsid w:val="00376F85"/>
    <w:rsid w:val="00376FE2"/>
    <w:rsid w:val="0037708D"/>
    <w:rsid w:val="00377255"/>
    <w:rsid w:val="003774F8"/>
    <w:rsid w:val="003778A8"/>
    <w:rsid w:val="003778F8"/>
    <w:rsid w:val="00380012"/>
    <w:rsid w:val="00380395"/>
    <w:rsid w:val="003806BF"/>
    <w:rsid w:val="00380782"/>
    <w:rsid w:val="00380CC5"/>
    <w:rsid w:val="003811C1"/>
    <w:rsid w:val="00381690"/>
    <w:rsid w:val="00381A59"/>
    <w:rsid w:val="00382719"/>
    <w:rsid w:val="00382CBA"/>
    <w:rsid w:val="00382E2C"/>
    <w:rsid w:val="0038317E"/>
    <w:rsid w:val="003833BD"/>
    <w:rsid w:val="00383966"/>
    <w:rsid w:val="00383A0E"/>
    <w:rsid w:val="00384244"/>
    <w:rsid w:val="0038425B"/>
    <w:rsid w:val="003844CA"/>
    <w:rsid w:val="00384D8E"/>
    <w:rsid w:val="00384E93"/>
    <w:rsid w:val="00385436"/>
    <w:rsid w:val="0038573A"/>
    <w:rsid w:val="0038593C"/>
    <w:rsid w:val="00385CBA"/>
    <w:rsid w:val="00385D4D"/>
    <w:rsid w:val="0038662C"/>
    <w:rsid w:val="003866EF"/>
    <w:rsid w:val="00386BED"/>
    <w:rsid w:val="00386DEE"/>
    <w:rsid w:val="003873EF"/>
    <w:rsid w:val="00387411"/>
    <w:rsid w:val="003878D7"/>
    <w:rsid w:val="00387FCC"/>
    <w:rsid w:val="0039036C"/>
    <w:rsid w:val="00390BE2"/>
    <w:rsid w:val="00390DD3"/>
    <w:rsid w:val="0039110C"/>
    <w:rsid w:val="0039169A"/>
    <w:rsid w:val="0039184A"/>
    <w:rsid w:val="0039234E"/>
    <w:rsid w:val="0039283C"/>
    <w:rsid w:val="00392874"/>
    <w:rsid w:val="00392AB9"/>
    <w:rsid w:val="00392B54"/>
    <w:rsid w:val="003931C5"/>
    <w:rsid w:val="003937EB"/>
    <w:rsid w:val="00393D6D"/>
    <w:rsid w:val="00393F5A"/>
    <w:rsid w:val="00394117"/>
    <w:rsid w:val="00394278"/>
    <w:rsid w:val="00394E5F"/>
    <w:rsid w:val="003950D5"/>
    <w:rsid w:val="0039520C"/>
    <w:rsid w:val="00395825"/>
    <w:rsid w:val="00395B67"/>
    <w:rsid w:val="00396F12"/>
    <w:rsid w:val="00397B6C"/>
    <w:rsid w:val="003A01A1"/>
    <w:rsid w:val="003A0295"/>
    <w:rsid w:val="003A0384"/>
    <w:rsid w:val="003A0391"/>
    <w:rsid w:val="003A07EC"/>
    <w:rsid w:val="003A07F7"/>
    <w:rsid w:val="003A127C"/>
    <w:rsid w:val="003A20AB"/>
    <w:rsid w:val="003A236B"/>
    <w:rsid w:val="003A2CC3"/>
    <w:rsid w:val="003A2F13"/>
    <w:rsid w:val="003A3129"/>
    <w:rsid w:val="003A34AB"/>
    <w:rsid w:val="003A3D07"/>
    <w:rsid w:val="003A3FBA"/>
    <w:rsid w:val="003A48F8"/>
    <w:rsid w:val="003A4A8A"/>
    <w:rsid w:val="003A4EB7"/>
    <w:rsid w:val="003A51E7"/>
    <w:rsid w:val="003A5749"/>
    <w:rsid w:val="003A5C53"/>
    <w:rsid w:val="003A6691"/>
    <w:rsid w:val="003A6743"/>
    <w:rsid w:val="003A6AE2"/>
    <w:rsid w:val="003A717E"/>
    <w:rsid w:val="003A76D5"/>
    <w:rsid w:val="003A7979"/>
    <w:rsid w:val="003A79A2"/>
    <w:rsid w:val="003B0ECE"/>
    <w:rsid w:val="003B0F20"/>
    <w:rsid w:val="003B0F82"/>
    <w:rsid w:val="003B0F97"/>
    <w:rsid w:val="003B1237"/>
    <w:rsid w:val="003B14FE"/>
    <w:rsid w:val="003B1886"/>
    <w:rsid w:val="003B209A"/>
    <w:rsid w:val="003B20F8"/>
    <w:rsid w:val="003B29B7"/>
    <w:rsid w:val="003B2B99"/>
    <w:rsid w:val="003B2F9F"/>
    <w:rsid w:val="003B3512"/>
    <w:rsid w:val="003B3685"/>
    <w:rsid w:val="003B4265"/>
    <w:rsid w:val="003B4779"/>
    <w:rsid w:val="003B4BA2"/>
    <w:rsid w:val="003B4D30"/>
    <w:rsid w:val="003B50C1"/>
    <w:rsid w:val="003B51D0"/>
    <w:rsid w:val="003B52A3"/>
    <w:rsid w:val="003B5871"/>
    <w:rsid w:val="003B58E7"/>
    <w:rsid w:val="003B6049"/>
    <w:rsid w:val="003B68E0"/>
    <w:rsid w:val="003B6A7C"/>
    <w:rsid w:val="003B7297"/>
    <w:rsid w:val="003B746C"/>
    <w:rsid w:val="003B75A5"/>
    <w:rsid w:val="003C003B"/>
    <w:rsid w:val="003C029E"/>
    <w:rsid w:val="003C08B4"/>
    <w:rsid w:val="003C0976"/>
    <w:rsid w:val="003C0FB5"/>
    <w:rsid w:val="003C145D"/>
    <w:rsid w:val="003C2045"/>
    <w:rsid w:val="003C2F68"/>
    <w:rsid w:val="003C333F"/>
    <w:rsid w:val="003C38EF"/>
    <w:rsid w:val="003C404E"/>
    <w:rsid w:val="003C4074"/>
    <w:rsid w:val="003C4D75"/>
    <w:rsid w:val="003C4EB0"/>
    <w:rsid w:val="003C5209"/>
    <w:rsid w:val="003C54A1"/>
    <w:rsid w:val="003C6243"/>
    <w:rsid w:val="003C6D13"/>
    <w:rsid w:val="003C70C1"/>
    <w:rsid w:val="003C760F"/>
    <w:rsid w:val="003C780F"/>
    <w:rsid w:val="003C796F"/>
    <w:rsid w:val="003C7B4C"/>
    <w:rsid w:val="003C7ED6"/>
    <w:rsid w:val="003D02FE"/>
    <w:rsid w:val="003D0F05"/>
    <w:rsid w:val="003D13C7"/>
    <w:rsid w:val="003D162D"/>
    <w:rsid w:val="003D1A30"/>
    <w:rsid w:val="003D2193"/>
    <w:rsid w:val="003D2E5A"/>
    <w:rsid w:val="003D3043"/>
    <w:rsid w:val="003D3183"/>
    <w:rsid w:val="003D5280"/>
    <w:rsid w:val="003D5328"/>
    <w:rsid w:val="003D58C4"/>
    <w:rsid w:val="003D60DB"/>
    <w:rsid w:val="003D61A2"/>
    <w:rsid w:val="003D6223"/>
    <w:rsid w:val="003D668E"/>
    <w:rsid w:val="003D684E"/>
    <w:rsid w:val="003D6B06"/>
    <w:rsid w:val="003D7709"/>
    <w:rsid w:val="003E0173"/>
    <w:rsid w:val="003E035E"/>
    <w:rsid w:val="003E0D06"/>
    <w:rsid w:val="003E19A7"/>
    <w:rsid w:val="003E1EB9"/>
    <w:rsid w:val="003E21A6"/>
    <w:rsid w:val="003E220E"/>
    <w:rsid w:val="003E285C"/>
    <w:rsid w:val="003E2A66"/>
    <w:rsid w:val="003E2D5D"/>
    <w:rsid w:val="003E2E25"/>
    <w:rsid w:val="003E3118"/>
    <w:rsid w:val="003E338A"/>
    <w:rsid w:val="003E3DD3"/>
    <w:rsid w:val="003E3FE4"/>
    <w:rsid w:val="003E4361"/>
    <w:rsid w:val="003E4C23"/>
    <w:rsid w:val="003E4E43"/>
    <w:rsid w:val="003E509C"/>
    <w:rsid w:val="003E53E5"/>
    <w:rsid w:val="003E584D"/>
    <w:rsid w:val="003E585F"/>
    <w:rsid w:val="003E5DE9"/>
    <w:rsid w:val="003E604F"/>
    <w:rsid w:val="003E63F5"/>
    <w:rsid w:val="003E6B77"/>
    <w:rsid w:val="003E6D6F"/>
    <w:rsid w:val="003E6D80"/>
    <w:rsid w:val="003E703D"/>
    <w:rsid w:val="003E71CF"/>
    <w:rsid w:val="003E7A6F"/>
    <w:rsid w:val="003E7C7C"/>
    <w:rsid w:val="003F0114"/>
    <w:rsid w:val="003F03BC"/>
    <w:rsid w:val="003F07A4"/>
    <w:rsid w:val="003F0859"/>
    <w:rsid w:val="003F0BEE"/>
    <w:rsid w:val="003F0D14"/>
    <w:rsid w:val="003F0F6D"/>
    <w:rsid w:val="003F1129"/>
    <w:rsid w:val="003F15AC"/>
    <w:rsid w:val="003F1BEA"/>
    <w:rsid w:val="003F1C96"/>
    <w:rsid w:val="003F1D8E"/>
    <w:rsid w:val="003F1EC3"/>
    <w:rsid w:val="003F2225"/>
    <w:rsid w:val="003F226D"/>
    <w:rsid w:val="003F245A"/>
    <w:rsid w:val="003F2FFA"/>
    <w:rsid w:val="003F30AF"/>
    <w:rsid w:val="003F36A7"/>
    <w:rsid w:val="003F3E9A"/>
    <w:rsid w:val="003F401C"/>
    <w:rsid w:val="003F4CE9"/>
    <w:rsid w:val="003F55D5"/>
    <w:rsid w:val="003F567F"/>
    <w:rsid w:val="003F58DC"/>
    <w:rsid w:val="003F5EED"/>
    <w:rsid w:val="003F60B6"/>
    <w:rsid w:val="003F655F"/>
    <w:rsid w:val="003F660E"/>
    <w:rsid w:val="003F6A77"/>
    <w:rsid w:val="003F6B17"/>
    <w:rsid w:val="003F6FFE"/>
    <w:rsid w:val="003F75E6"/>
    <w:rsid w:val="003F77FE"/>
    <w:rsid w:val="003F7B45"/>
    <w:rsid w:val="003F7F18"/>
    <w:rsid w:val="004009F4"/>
    <w:rsid w:val="00400C51"/>
    <w:rsid w:val="00400E1C"/>
    <w:rsid w:val="00401676"/>
    <w:rsid w:val="00401D45"/>
    <w:rsid w:val="00401D85"/>
    <w:rsid w:val="004027F2"/>
    <w:rsid w:val="004029B2"/>
    <w:rsid w:val="00403428"/>
    <w:rsid w:val="0040342D"/>
    <w:rsid w:val="00403E44"/>
    <w:rsid w:val="00403F5B"/>
    <w:rsid w:val="004043AD"/>
    <w:rsid w:val="004043DB"/>
    <w:rsid w:val="0040448F"/>
    <w:rsid w:val="00404B69"/>
    <w:rsid w:val="0040517A"/>
    <w:rsid w:val="00405761"/>
    <w:rsid w:val="004061E9"/>
    <w:rsid w:val="00406C18"/>
    <w:rsid w:val="00406CBF"/>
    <w:rsid w:val="004071D9"/>
    <w:rsid w:val="004071DA"/>
    <w:rsid w:val="0040782F"/>
    <w:rsid w:val="00410B98"/>
    <w:rsid w:val="00410BF6"/>
    <w:rsid w:val="00410D6F"/>
    <w:rsid w:val="00410E77"/>
    <w:rsid w:val="00411283"/>
    <w:rsid w:val="004112BE"/>
    <w:rsid w:val="004114C0"/>
    <w:rsid w:val="00412518"/>
    <w:rsid w:val="00412A6C"/>
    <w:rsid w:val="00412BF2"/>
    <w:rsid w:val="00412D8B"/>
    <w:rsid w:val="00413117"/>
    <w:rsid w:val="0041500E"/>
    <w:rsid w:val="0041529C"/>
    <w:rsid w:val="00415394"/>
    <w:rsid w:val="00416017"/>
    <w:rsid w:val="00416084"/>
    <w:rsid w:val="0041612E"/>
    <w:rsid w:val="0041626D"/>
    <w:rsid w:val="004168F9"/>
    <w:rsid w:val="00417E63"/>
    <w:rsid w:val="0042049E"/>
    <w:rsid w:val="00420B2D"/>
    <w:rsid w:val="00421062"/>
    <w:rsid w:val="004213E8"/>
    <w:rsid w:val="004215BE"/>
    <w:rsid w:val="004223E6"/>
    <w:rsid w:val="004228AA"/>
    <w:rsid w:val="004238CE"/>
    <w:rsid w:val="00423A16"/>
    <w:rsid w:val="00423B69"/>
    <w:rsid w:val="00424026"/>
    <w:rsid w:val="00424422"/>
    <w:rsid w:val="00424F57"/>
    <w:rsid w:val="0042573C"/>
    <w:rsid w:val="004258DB"/>
    <w:rsid w:val="0042590E"/>
    <w:rsid w:val="00425959"/>
    <w:rsid w:val="00426066"/>
    <w:rsid w:val="004271C1"/>
    <w:rsid w:val="004271EC"/>
    <w:rsid w:val="0042732C"/>
    <w:rsid w:val="0042779C"/>
    <w:rsid w:val="004310E7"/>
    <w:rsid w:val="0043185A"/>
    <w:rsid w:val="004318EF"/>
    <w:rsid w:val="00431A06"/>
    <w:rsid w:val="00431BA8"/>
    <w:rsid w:val="00431C2D"/>
    <w:rsid w:val="00432B54"/>
    <w:rsid w:val="00432F91"/>
    <w:rsid w:val="00433637"/>
    <w:rsid w:val="00433929"/>
    <w:rsid w:val="00433A04"/>
    <w:rsid w:val="00433CB5"/>
    <w:rsid w:val="00433D19"/>
    <w:rsid w:val="00433D3E"/>
    <w:rsid w:val="004343AB"/>
    <w:rsid w:val="004346CB"/>
    <w:rsid w:val="00435251"/>
    <w:rsid w:val="00435801"/>
    <w:rsid w:val="00436336"/>
    <w:rsid w:val="004368F3"/>
    <w:rsid w:val="00436A83"/>
    <w:rsid w:val="00436DD9"/>
    <w:rsid w:val="00436F5D"/>
    <w:rsid w:val="00437438"/>
    <w:rsid w:val="004403C5"/>
    <w:rsid w:val="00440523"/>
    <w:rsid w:val="00440A28"/>
    <w:rsid w:val="00440D04"/>
    <w:rsid w:val="00440E76"/>
    <w:rsid w:val="0044168C"/>
    <w:rsid w:val="004417C3"/>
    <w:rsid w:val="00441F69"/>
    <w:rsid w:val="00442156"/>
    <w:rsid w:val="0044281E"/>
    <w:rsid w:val="00442F96"/>
    <w:rsid w:val="00443E6D"/>
    <w:rsid w:val="00443F26"/>
    <w:rsid w:val="004440CE"/>
    <w:rsid w:val="004440D6"/>
    <w:rsid w:val="00444308"/>
    <w:rsid w:val="00445372"/>
    <w:rsid w:val="004453CC"/>
    <w:rsid w:val="00445A20"/>
    <w:rsid w:val="0044609B"/>
    <w:rsid w:val="0044611B"/>
    <w:rsid w:val="00446225"/>
    <w:rsid w:val="00446775"/>
    <w:rsid w:val="0044705A"/>
    <w:rsid w:val="00450110"/>
    <w:rsid w:val="004508B8"/>
    <w:rsid w:val="00450FE1"/>
    <w:rsid w:val="0045109A"/>
    <w:rsid w:val="004511F6"/>
    <w:rsid w:val="00451487"/>
    <w:rsid w:val="004515D1"/>
    <w:rsid w:val="004521D7"/>
    <w:rsid w:val="00452771"/>
    <w:rsid w:val="00452C09"/>
    <w:rsid w:val="004532AC"/>
    <w:rsid w:val="004534C3"/>
    <w:rsid w:val="00453D5D"/>
    <w:rsid w:val="00454049"/>
    <w:rsid w:val="004542B7"/>
    <w:rsid w:val="00454A67"/>
    <w:rsid w:val="00454AEA"/>
    <w:rsid w:val="0045554F"/>
    <w:rsid w:val="00455B78"/>
    <w:rsid w:val="00455CA7"/>
    <w:rsid w:val="00455E15"/>
    <w:rsid w:val="0045606C"/>
    <w:rsid w:val="00456551"/>
    <w:rsid w:val="00456688"/>
    <w:rsid w:val="00456717"/>
    <w:rsid w:val="004568C6"/>
    <w:rsid w:val="00456AC6"/>
    <w:rsid w:val="00456F1A"/>
    <w:rsid w:val="00456F7C"/>
    <w:rsid w:val="0045701C"/>
    <w:rsid w:val="0045710F"/>
    <w:rsid w:val="0045785D"/>
    <w:rsid w:val="00457993"/>
    <w:rsid w:val="00457D10"/>
    <w:rsid w:val="004609D3"/>
    <w:rsid w:val="00460B6B"/>
    <w:rsid w:val="00460EF2"/>
    <w:rsid w:val="004610BC"/>
    <w:rsid w:val="00461178"/>
    <w:rsid w:val="00461606"/>
    <w:rsid w:val="00461EC5"/>
    <w:rsid w:val="00461F5E"/>
    <w:rsid w:val="00462072"/>
    <w:rsid w:val="00462191"/>
    <w:rsid w:val="004627BB"/>
    <w:rsid w:val="004628CA"/>
    <w:rsid w:val="00462915"/>
    <w:rsid w:val="00463A06"/>
    <w:rsid w:val="00463C07"/>
    <w:rsid w:val="004644FE"/>
    <w:rsid w:val="00464831"/>
    <w:rsid w:val="00464A7E"/>
    <w:rsid w:val="00465554"/>
    <w:rsid w:val="0046582F"/>
    <w:rsid w:val="00465897"/>
    <w:rsid w:val="00465A6B"/>
    <w:rsid w:val="00465AEC"/>
    <w:rsid w:val="004660E7"/>
    <w:rsid w:val="00466413"/>
    <w:rsid w:val="00466750"/>
    <w:rsid w:val="00466A3F"/>
    <w:rsid w:val="00466CDA"/>
    <w:rsid w:val="00467016"/>
    <w:rsid w:val="00467055"/>
    <w:rsid w:val="00467488"/>
    <w:rsid w:val="004677A7"/>
    <w:rsid w:val="0046794E"/>
    <w:rsid w:val="00467D7C"/>
    <w:rsid w:val="00467DDC"/>
    <w:rsid w:val="004707DD"/>
    <w:rsid w:val="00470AEF"/>
    <w:rsid w:val="00470C4D"/>
    <w:rsid w:val="0047101F"/>
    <w:rsid w:val="004710A1"/>
    <w:rsid w:val="004714A5"/>
    <w:rsid w:val="00471AF5"/>
    <w:rsid w:val="00472485"/>
    <w:rsid w:val="004725E6"/>
    <w:rsid w:val="004725FB"/>
    <w:rsid w:val="004729F7"/>
    <w:rsid w:val="00472E03"/>
    <w:rsid w:val="00473909"/>
    <w:rsid w:val="00474649"/>
    <w:rsid w:val="0047477A"/>
    <w:rsid w:val="00474D01"/>
    <w:rsid w:val="0047506F"/>
    <w:rsid w:val="0047515E"/>
    <w:rsid w:val="004751EF"/>
    <w:rsid w:val="00475476"/>
    <w:rsid w:val="004754A9"/>
    <w:rsid w:val="00475926"/>
    <w:rsid w:val="00475EE7"/>
    <w:rsid w:val="004762C5"/>
    <w:rsid w:val="00476AF3"/>
    <w:rsid w:val="00476B3B"/>
    <w:rsid w:val="00476DE5"/>
    <w:rsid w:val="00476EEE"/>
    <w:rsid w:val="00477082"/>
    <w:rsid w:val="004771FE"/>
    <w:rsid w:val="00477EAB"/>
    <w:rsid w:val="0048009D"/>
    <w:rsid w:val="0048063A"/>
    <w:rsid w:val="00480D61"/>
    <w:rsid w:val="0048104C"/>
    <w:rsid w:val="00482779"/>
    <w:rsid w:val="004828EF"/>
    <w:rsid w:val="00482D77"/>
    <w:rsid w:val="00483F26"/>
    <w:rsid w:val="0048445E"/>
    <w:rsid w:val="00484D91"/>
    <w:rsid w:val="00485276"/>
    <w:rsid w:val="00486761"/>
    <w:rsid w:val="004867EA"/>
    <w:rsid w:val="00486F40"/>
    <w:rsid w:val="004871F4"/>
    <w:rsid w:val="004873A7"/>
    <w:rsid w:val="004876E1"/>
    <w:rsid w:val="0048771E"/>
    <w:rsid w:val="00487A09"/>
    <w:rsid w:val="004900AC"/>
    <w:rsid w:val="00490201"/>
    <w:rsid w:val="004902A1"/>
    <w:rsid w:val="00490D68"/>
    <w:rsid w:val="00490E70"/>
    <w:rsid w:val="004920B8"/>
    <w:rsid w:val="004920B9"/>
    <w:rsid w:val="0049241F"/>
    <w:rsid w:val="004926F6"/>
    <w:rsid w:val="004929A3"/>
    <w:rsid w:val="00492B85"/>
    <w:rsid w:val="00492C4C"/>
    <w:rsid w:val="0049324E"/>
    <w:rsid w:val="0049401E"/>
    <w:rsid w:val="00494ECD"/>
    <w:rsid w:val="00495146"/>
    <w:rsid w:val="0049563E"/>
    <w:rsid w:val="004958D6"/>
    <w:rsid w:val="0049595C"/>
    <w:rsid w:val="00495EFB"/>
    <w:rsid w:val="004961B8"/>
    <w:rsid w:val="004967B3"/>
    <w:rsid w:val="004969C5"/>
    <w:rsid w:val="00496AF4"/>
    <w:rsid w:val="00496C38"/>
    <w:rsid w:val="00497292"/>
    <w:rsid w:val="00497B8D"/>
    <w:rsid w:val="00497D6C"/>
    <w:rsid w:val="004A02AF"/>
    <w:rsid w:val="004A0601"/>
    <w:rsid w:val="004A0A42"/>
    <w:rsid w:val="004A1168"/>
    <w:rsid w:val="004A16CC"/>
    <w:rsid w:val="004A1A3D"/>
    <w:rsid w:val="004A206E"/>
    <w:rsid w:val="004A2152"/>
    <w:rsid w:val="004A22D2"/>
    <w:rsid w:val="004A2859"/>
    <w:rsid w:val="004A289B"/>
    <w:rsid w:val="004A2F00"/>
    <w:rsid w:val="004A2F5E"/>
    <w:rsid w:val="004A38E0"/>
    <w:rsid w:val="004A3A27"/>
    <w:rsid w:val="004A43EE"/>
    <w:rsid w:val="004A4478"/>
    <w:rsid w:val="004A4788"/>
    <w:rsid w:val="004A4986"/>
    <w:rsid w:val="004A4C01"/>
    <w:rsid w:val="004A4D3B"/>
    <w:rsid w:val="004A4EFF"/>
    <w:rsid w:val="004A4F34"/>
    <w:rsid w:val="004A5BBB"/>
    <w:rsid w:val="004A601B"/>
    <w:rsid w:val="004A62DF"/>
    <w:rsid w:val="004A63A3"/>
    <w:rsid w:val="004A66DA"/>
    <w:rsid w:val="004A6A7D"/>
    <w:rsid w:val="004A6DC0"/>
    <w:rsid w:val="004A72CB"/>
    <w:rsid w:val="004B0C25"/>
    <w:rsid w:val="004B0C88"/>
    <w:rsid w:val="004B0E90"/>
    <w:rsid w:val="004B0EC7"/>
    <w:rsid w:val="004B0EFF"/>
    <w:rsid w:val="004B181B"/>
    <w:rsid w:val="004B1B48"/>
    <w:rsid w:val="004B1E29"/>
    <w:rsid w:val="004B1F14"/>
    <w:rsid w:val="004B1FC1"/>
    <w:rsid w:val="004B20E4"/>
    <w:rsid w:val="004B24D5"/>
    <w:rsid w:val="004B2E00"/>
    <w:rsid w:val="004B3432"/>
    <w:rsid w:val="004B352B"/>
    <w:rsid w:val="004B36CC"/>
    <w:rsid w:val="004B3830"/>
    <w:rsid w:val="004B399E"/>
    <w:rsid w:val="004B3BE1"/>
    <w:rsid w:val="004B3C4D"/>
    <w:rsid w:val="004B410A"/>
    <w:rsid w:val="004B4D9E"/>
    <w:rsid w:val="004B55EA"/>
    <w:rsid w:val="004B5AE9"/>
    <w:rsid w:val="004B5DAE"/>
    <w:rsid w:val="004B5F37"/>
    <w:rsid w:val="004B5F93"/>
    <w:rsid w:val="004B66F2"/>
    <w:rsid w:val="004B685F"/>
    <w:rsid w:val="004B7B9B"/>
    <w:rsid w:val="004B7C80"/>
    <w:rsid w:val="004B7E2C"/>
    <w:rsid w:val="004C0718"/>
    <w:rsid w:val="004C0B4C"/>
    <w:rsid w:val="004C0C8E"/>
    <w:rsid w:val="004C1667"/>
    <w:rsid w:val="004C16DF"/>
    <w:rsid w:val="004C180C"/>
    <w:rsid w:val="004C190B"/>
    <w:rsid w:val="004C1C78"/>
    <w:rsid w:val="004C1E89"/>
    <w:rsid w:val="004C1F3D"/>
    <w:rsid w:val="004C22F5"/>
    <w:rsid w:val="004C24B0"/>
    <w:rsid w:val="004C24C6"/>
    <w:rsid w:val="004C3185"/>
    <w:rsid w:val="004C4021"/>
    <w:rsid w:val="004C417C"/>
    <w:rsid w:val="004C4A65"/>
    <w:rsid w:val="004C4BBC"/>
    <w:rsid w:val="004C4C14"/>
    <w:rsid w:val="004C4EC6"/>
    <w:rsid w:val="004C4EF7"/>
    <w:rsid w:val="004C5AF9"/>
    <w:rsid w:val="004C5DD1"/>
    <w:rsid w:val="004C5EE0"/>
    <w:rsid w:val="004C6347"/>
    <w:rsid w:val="004C6359"/>
    <w:rsid w:val="004C679F"/>
    <w:rsid w:val="004C779A"/>
    <w:rsid w:val="004C7891"/>
    <w:rsid w:val="004C7C58"/>
    <w:rsid w:val="004D059F"/>
    <w:rsid w:val="004D13AA"/>
    <w:rsid w:val="004D1920"/>
    <w:rsid w:val="004D1AEC"/>
    <w:rsid w:val="004D1CD9"/>
    <w:rsid w:val="004D2D2B"/>
    <w:rsid w:val="004D31D3"/>
    <w:rsid w:val="004D34AA"/>
    <w:rsid w:val="004D41A9"/>
    <w:rsid w:val="004D457A"/>
    <w:rsid w:val="004D4804"/>
    <w:rsid w:val="004D49C2"/>
    <w:rsid w:val="004D549F"/>
    <w:rsid w:val="004D5B26"/>
    <w:rsid w:val="004D60F9"/>
    <w:rsid w:val="004D61B1"/>
    <w:rsid w:val="004D61CE"/>
    <w:rsid w:val="004D6722"/>
    <w:rsid w:val="004D6A50"/>
    <w:rsid w:val="004D6D3D"/>
    <w:rsid w:val="004D766B"/>
    <w:rsid w:val="004D787E"/>
    <w:rsid w:val="004D7CA8"/>
    <w:rsid w:val="004E0196"/>
    <w:rsid w:val="004E050A"/>
    <w:rsid w:val="004E0531"/>
    <w:rsid w:val="004E0644"/>
    <w:rsid w:val="004E0E9C"/>
    <w:rsid w:val="004E10A6"/>
    <w:rsid w:val="004E1911"/>
    <w:rsid w:val="004E2562"/>
    <w:rsid w:val="004E2601"/>
    <w:rsid w:val="004E266D"/>
    <w:rsid w:val="004E2698"/>
    <w:rsid w:val="004E2785"/>
    <w:rsid w:val="004E283F"/>
    <w:rsid w:val="004E2D62"/>
    <w:rsid w:val="004E2D8C"/>
    <w:rsid w:val="004E3726"/>
    <w:rsid w:val="004E383F"/>
    <w:rsid w:val="004E3AB1"/>
    <w:rsid w:val="004E4DAC"/>
    <w:rsid w:val="004E4F37"/>
    <w:rsid w:val="004E501B"/>
    <w:rsid w:val="004E5074"/>
    <w:rsid w:val="004E562E"/>
    <w:rsid w:val="004E56DA"/>
    <w:rsid w:val="004E58D0"/>
    <w:rsid w:val="004E5976"/>
    <w:rsid w:val="004E5B45"/>
    <w:rsid w:val="004E5B60"/>
    <w:rsid w:val="004E5C45"/>
    <w:rsid w:val="004E648D"/>
    <w:rsid w:val="004E654D"/>
    <w:rsid w:val="004E695C"/>
    <w:rsid w:val="004E6FB5"/>
    <w:rsid w:val="004E7228"/>
    <w:rsid w:val="004E724F"/>
    <w:rsid w:val="004E78B6"/>
    <w:rsid w:val="004E78FB"/>
    <w:rsid w:val="004E7B21"/>
    <w:rsid w:val="004E7F24"/>
    <w:rsid w:val="004E7FA9"/>
    <w:rsid w:val="004F0001"/>
    <w:rsid w:val="004F01A1"/>
    <w:rsid w:val="004F045A"/>
    <w:rsid w:val="004F17A3"/>
    <w:rsid w:val="004F2448"/>
    <w:rsid w:val="004F282D"/>
    <w:rsid w:val="004F389E"/>
    <w:rsid w:val="004F3D13"/>
    <w:rsid w:val="004F3E3A"/>
    <w:rsid w:val="004F3E85"/>
    <w:rsid w:val="004F4059"/>
    <w:rsid w:val="004F4390"/>
    <w:rsid w:val="004F4588"/>
    <w:rsid w:val="004F4949"/>
    <w:rsid w:val="004F4BF4"/>
    <w:rsid w:val="004F4C65"/>
    <w:rsid w:val="004F5AF4"/>
    <w:rsid w:val="004F5FAB"/>
    <w:rsid w:val="004F62A4"/>
    <w:rsid w:val="004F64B8"/>
    <w:rsid w:val="004F6897"/>
    <w:rsid w:val="004F7504"/>
    <w:rsid w:val="004F7D94"/>
    <w:rsid w:val="004F7E37"/>
    <w:rsid w:val="00500F9E"/>
    <w:rsid w:val="00500FD0"/>
    <w:rsid w:val="00500FEE"/>
    <w:rsid w:val="005013CD"/>
    <w:rsid w:val="005017DF"/>
    <w:rsid w:val="00501955"/>
    <w:rsid w:val="00501978"/>
    <w:rsid w:val="00501B33"/>
    <w:rsid w:val="00501D22"/>
    <w:rsid w:val="00502371"/>
    <w:rsid w:val="00502A42"/>
    <w:rsid w:val="00502CF8"/>
    <w:rsid w:val="0050408A"/>
    <w:rsid w:val="0050423E"/>
    <w:rsid w:val="0050424F"/>
    <w:rsid w:val="00504588"/>
    <w:rsid w:val="005048D9"/>
    <w:rsid w:val="005048E9"/>
    <w:rsid w:val="00504C90"/>
    <w:rsid w:val="005053E8"/>
    <w:rsid w:val="005057FC"/>
    <w:rsid w:val="00505B40"/>
    <w:rsid w:val="00505F56"/>
    <w:rsid w:val="005064BE"/>
    <w:rsid w:val="00506517"/>
    <w:rsid w:val="005073D2"/>
    <w:rsid w:val="005076AD"/>
    <w:rsid w:val="005076C1"/>
    <w:rsid w:val="00507811"/>
    <w:rsid w:val="00507888"/>
    <w:rsid w:val="00507977"/>
    <w:rsid w:val="005079DD"/>
    <w:rsid w:val="00507B97"/>
    <w:rsid w:val="00507CEF"/>
    <w:rsid w:val="00507EF1"/>
    <w:rsid w:val="00507F0D"/>
    <w:rsid w:val="00507F55"/>
    <w:rsid w:val="0051173C"/>
    <w:rsid w:val="0051176D"/>
    <w:rsid w:val="00511C5F"/>
    <w:rsid w:val="00511F4F"/>
    <w:rsid w:val="00512144"/>
    <w:rsid w:val="005125F1"/>
    <w:rsid w:val="005128D6"/>
    <w:rsid w:val="0051300A"/>
    <w:rsid w:val="00513B5B"/>
    <w:rsid w:val="0051408A"/>
    <w:rsid w:val="00514432"/>
    <w:rsid w:val="00514577"/>
    <w:rsid w:val="00514AA1"/>
    <w:rsid w:val="0051514B"/>
    <w:rsid w:val="005151B9"/>
    <w:rsid w:val="0051544C"/>
    <w:rsid w:val="005157B5"/>
    <w:rsid w:val="00515DF5"/>
    <w:rsid w:val="00515F27"/>
    <w:rsid w:val="00515F56"/>
    <w:rsid w:val="00517A2B"/>
    <w:rsid w:val="00517ED0"/>
    <w:rsid w:val="00520624"/>
    <w:rsid w:val="005208AE"/>
    <w:rsid w:val="00520991"/>
    <w:rsid w:val="00520FB6"/>
    <w:rsid w:val="0052136E"/>
    <w:rsid w:val="005214EC"/>
    <w:rsid w:val="00521524"/>
    <w:rsid w:val="00521AB7"/>
    <w:rsid w:val="0052372E"/>
    <w:rsid w:val="00523C87"/>
    <w:rsid w:val="00523CA9"/>
    <w:rsid w:val="00524863"/>
    <w:rsid w:val="005249A4"/>
    <w:rsid w:val="00524EE8"/>
    <w:rsid w:val="005252C2"/>
    <w:rsid w:val="005252FD"/>
    <w:rsid w:val="005253B3"/>
    <w:rsid w:val="00525610"/>
    <w:rsid w:val="00525850"/>
    <w:rsid w:val="00525A49"/>
    <w:rsid w:val="0052618C"/>
    <w:rsid w:val="0052637D"/>
    <w:rsid w:val="00526991"/>
    <w:rsid w:val="00526A1E"/>
    <w:rsid w:val="00526A57"/>
    <w:rsid w:val="00526B10"/>
    <w:rsid w:val="00526B11"/>
    <w:rsid w:val="00526B45"/>
    <w:rsid w:val="0052750D"/>
    <w:rsid w:val="005277C5"/>
    <w:rsid w:val="005278B5"/>
    <w:rsid w:val="00530262"/>
    <w:rsid w:val="00530454"/>
    <w:rsid w:val="00530599"/>
    <w:rsid w:val="00530DB8"/>
    <w:rsid w:val="00531495"/>
    <w:rsid w:val="00531537"/>
    <w:rsid w:val="00531BCA"/>
    <w:rsid w:val="00531D37"/>
    <w:rsid w:val="00531D8D"/>
    <w:rsid w:val="005322A8"/>
    <w:rsid w:val="00532734"/>
    <w:rsid w:val="005327BF"/>
    <w:rsid w:val="00532B4D"/>
    <w:rsid w:val="00532C1C"/>
    <w:rsid w:val="00532D69"/>
    <w:rsid w:val="00532E1E"/>
    <w:rsid w:val="00532EB2"/>
    <w:rsid w:val="005332F7"/>
    <w:rsid w:val="00533B84"/>
    <w:rsid w:val="005347B0"/>
    <w:rsid w:val="00534BBD"/>
    <w:rsid w:val="00534F4C"/>
    <w:rsid w:val="005361CF"/>
    <w:rsid w:val="0053680C"/>
    <w:rsid w:val="00537342"/>
    <w:rsid w:val="005379B0"/>
    <w:rsid w:val="00537D66"/>
    <w:rsid w:val="00537E30"/>
    <w:rsid w:val="005400DF"/>
    <w:rsid w:val="0054064D"/>
    <w:rsid w:val="00540C70"/>
    <w:rsid w:val="00540D9B"/>
    <w:rsid w:val="005414D0"/>
    <w:rsid w:val="00541853"/>
    <w:rsid w:val="00541854"/>
    <w:rsid w:val="00541A10"/>
    <w:rsid w:val="00541C78"/>
    <w:rsid w:val="005421D0"/>
    <w:rsid w:val="00542CC8"/>
    <w:rsid w:val="00542E17"/>
    <w:rsid w:val="00542E30"/>
    <w:rsid w:val="00542EE3"/>
    <w:rsid w:val="00542FBC"/>
    <w:rsid w:val="00542FC8"/>
    <w:rsid w:val="00543024"/>
    <w:rsid w:val="0054326D"/>
    <w:rsid w:val="005434E2"/>
    <w:rsid w:val="00543616"/>
    <w:rsid w:val="0054371D"/>
    <w:rsid w:val="00543ADD"/>
    <w:rsid w:val="00543E92"/>
    <w:rsid w:val="00543FC2"/>
    <w:rsid w:val="00544011"/>
    <w:rsid w:val="00544058"/>
    <w:rsid w:val="0054418C"/>
    <w:rsid w:val="005442F2"/>
    <w:rsid w:val="00544ADB"/>
    <w:rsid w:val="00544D5E"/>
    <w:rsid w:val="005451D4"/>
    <w:rsid w:val="00545D27"/>
    <w:rsid w:val="00546D13"/>
    <w:rsid w:val="00547565"/>
    <w:rsid w:val="00547F6D"/>
    <w:rsid w:val="0055069C"/>
    <w:rsid w:val="0055082B"/>
    <w:rsid w:val="00550840"/>
    <w:rsid w:val="0055088D"/>
    <w:rsid w:val="005508DF"/>
    <w:rsid w:val="00551189"/>
    <w:rsid w:val="0055129D"/>
    <w:rsid w:val="00551E14"/>
    <w:rsid w:val="005522B4"/>
    <w:rsid w:val="005524AD"/>
    <w:rsid w:val="00552611"/>
    <w:rsid w:val="0055266A"/>
    <w:rsid w:val="00552906"/>
    <w:rsid w:val="00552B2F"/>
    <w:rsid w:val="005532FC"/>
    <w:rsid w:val="00553524"/>
    <w:rsid w:val="0055375B"/>
    <w:rsid w:val="00553ED0"/>
    <w:rsid w:val="0055436E"/>
    <w:rsid w:val="005544C4"/>
    <w:rsid w:val="00554BF2"/>
    <w:rsid w:val="00554DF2"/>
    <w:rsid w:val="00554E53"/>
    <w:rsid w:val="00555160"/>
    <w:rsid w:val="00555382"/>
    <w:rsid w:val="005553E9"/>
    <w:rsid w:val="00555422"/>
    <w:rsid w:val="00555AD9"/>
    <w:rsid w:val="005568D5"/>
    <w:rsid w:val="00556AAF"/>
    <w:rsid w:val="00556C68"/>
    <w:rsid w:val="00556E22"/>
    <w:rsid w:val="00557144"/>
    <w:rsid w:val="00557D38"/>
    <w:rsid w:val="00557EE7"/>
    <w:rsid w:val="00560380"/>
    <w:rsid w:val="0056049D"/>
    <w:rsid w:val="00560B7E"/>
    <w:rsid w:val="00560DA6"/>
    <w:rsid w:val="00560DEF"/>
    <w:rsid w:val="00561D45"/>
    <w:rsid w:val="005625CC"/>
    <w:rsid w:val="00562AB8"/>
    <w:rsid w:val="00562B62"/>
    <w:rsid w:val="00562E63"/>
    <w:rsid w:val="005635E0"/>
    <w:rsid w:val="00563D6D"/>
    <w:rsid w:val="00563EAC"/>
    <w:rsid w:val="00563EC2"/>
    <w:rsid w:val="00564130"/>
    <w:rsid w:val="00564239"/>
    <w:rsid w:val="00564B77"/>
    <w:rsid w:val="00564F39"/>
    <w:rsid w:val="0056515A"/>
    <w:rsid w:val="00565B9D"/>
    <w:rsid w:val="00565BCE"/>
    <w:rsid w:val="00566066"/>
    <w:rsid w:val="00567805"/>
    <w:rsid w:val="00567967"/>
    <w:rsid w:val="00567B42"/>
    <w:rsid w:val="00567E74"/>
    <w:rsid w:val="00570277"/>
    <w:rsid w:val="0057050C"/>
    <w:rsid w:val="005708AF"/>
    <w:rsid w:val="00570F37"/>
    <w:rsid w:val="00572087"/>
    <w:rsid w:val="005726B3"/>
    <w:rsid w:val="005726FF"/>
    <w:rsid w:val="00572F30"/>
    <w:rsid w:val="00573028"/>
    <w:rsid w:val="005731A8"/>
    <w:rsid w:val="005734A0"/>
    <w:rsid w:val="005737C2"/>
    <w:rsid w:val="00573CCD"/>
    <w:rsid w:val="0057432A"/>
    <w:rsid w:val="005745DB"/>
    <w:rsid w:val="00574742"/>
    <w:rsid w:val="00574B8A"/>
    <w:rsid w:val="00574DBA"/>
    <w:rsid w:val="00575164"/>
    <w:rsid w:val="00575753"/>
    <w:rsid w:val="0057578A"/>
    <w:rsid w:val="005759A6"/>
    <w:rsid w:val="00575A97"/>
    <w:rsid w:val="00576482"/>
    <w:rsid w:val="0057652A"/>
    <w:rsid w:val="0057690E"/>
    <w:rsid w:val="00576A8F"/>
    <w:rsid w:val="00576D9F"/>
    <w:rsid w:val="00576FEE"/>
    <w:rsid w:val="005771E8"/>
    <w:rsid w:val="00577CBB"/>
    <w:rsid w:val="00580085"/>
    <w:rsid w:val="005805BC"/>
    <w:rsid w:val="00580918"/>
    <w:rsid w:val="00580A96"/>
    <w:rsid w:val="00580EAE"/>
    <w:rsid w:val="00581C2E"/>
    <w:rsid w:val="005831E2"/>
    <w:rsid w:val="00583244"/>
    <w:rsid w:val="00583815"/>
    <w:rsid w:val="00583906"/>
    <w:rsid w:val="00583F2A"/>
    <w:rsid w:val="0058483F"/>
    <w:rsid w:val="00584AC6"/>
    <w:rsid w:val="00584DE0"/>
    <w:rsid w:val="005852EB"/>
    <w:rsid w:val="00585F9C"/>
    <w:rsid w:val="0058604E"/>
    <w:rsid w:val="00586957"/>
    <w:rsid w:val="00586B40"/>
    <w:rsid w:val="00586CA9"/>
    <w:rsid w:val="00586E26"/>
    <w:rsid w:val="0058730F"/>
    <w:rsid w:val="0058751C"/>
    <w:rsid w:val="0059016F"/>
    <w:rsid w:val="0059076D"/>
    <w:rsid w:val="00590D5A"/>
    <w:rsid w:val="00591042"/>
    <w:rsid w:val="0059166A"/>
    <w:rsid w:val="00591980"/>
    <w:rsid w:val="00591BC5"/>
    <w:rsid w:val="00591E68"/>
    <w:rsid w:val="005920D6"/>
    <w:rsid w:val="005924DF"/>
    <w:rsid w:val="00592742"/>
    <w:rsid w:val="0059289A"/>
    <w:rsid w:val="0059336D"/>
    <w:rsid w:val="005934B4"/>
    <w:rsid w:val="00593E92"/>
    <w:rsid w:val="005946E7"/>
    <w:rsid w:val="00594850"/>
    <w:rsid w:val="00594A3E"/>
    <w:rsid w:val="0059512D"/>
    <w:rsid w:val="00595E4F"/>
    <w:rsid w:val="005972C1"/>
    <w:rsid w:val="0059777F"/>
    <w:rsid w:val="00597DA1"/>
    <w:rsid w:val="00597E11"/>
    <w:rsid w:val="005A073C"/>
    <w:rsid w:val="005A0755"/>
    <w:rsid w:val="005A08F8"/>
    <w:rsid w:val="005A0E80"/>
    <w:rsid w:val="005A10D2"/>
    <w:rsid w:val="005A1192"/>
    <w:rsid w:val="005A2330"/>
    <w:rsid w:val="005A250F"/>
    <w:rsid w:val="005A307B"/>
    <w:rsid w:val="005A3138"/>
    <w:rsid w:val="005A328D"/>
    <w:rsid w:val="005A373C"/>
    <w:rsid w:val="005A3965"/>
    <w:rsid w:val="005A396B"/>
    <w:rsid w:val="005A3A3A"/>
    <w:rsid w:val="005A3C4E"/>
    <w:rsid w:val="005A3CB9"/>
    <w:rsid w:val="005A3E74"/>
    <w:rsid w:val="005A41AE"/>
    <w:rsid w:val="005A43C6"/>
    <w:rsid w:val="005A55E4"/>
    <w:rsid w:val="005A5A4D"/>
    <w:rsid w:val="005A5D02"/>
    <w:rsid w:val="005A6683"/>
    <w:rsid w:val="005A66C3"/>
    <w:rsid w:val="005A68CF"/>
    <w:rsid w:val="005A69AD"/>
    <w:rsid w:val="005A69E2"/>
    <w:rsid w:val="005A7925"/>
    <w:rsid w:val="005A7CA1"/>
    <w:rsid w:val="005A7DFF"/>
    <w:rsid w:val="005B0099"/>
    <w:rsid w:val="005B043E"/>
    <w:rsid w:val="005B0BF5"/>
    <w:rsid w:val="005B103C"/>
    <w:rsid w:val="005B121D"/>
    <w:rsid w:val="005B1471"/>
    <w:rsid w:val="005B1DCE"/>
    <w:rsid w:val="005B2C7B"/>
    <w:rsid w:val="005B3979"/>
    <w:rsid w:val="005B3B0E"/>
    <w:rsid w:val="005B3DD2"/>
    <w:rsid w:val="005B3ECC"/>
    <w:rsid w:val="005B44DD"/>
    <w:rsid w:val="005B488D"/>
    <w:rsid w:val="005B4FE3"/>
    <w:rsid w:val="005B5115"/>
    <w:rsid w:val="005B5D56"/>
    <w:rsid w:val="005B5E6F"/>
    <w:rsid w:val="005B60F8"/>
    <w:rsid w:val="005B6895"/>
    <w:rsid w:val="005B700E"/>
    <w:rsid w:val="005B71F0"/>
    <w:rsid w:val="005B72B4"/>
    <w:rsid w:val="005B7500"/>
    <w:rsid w:val="005B7573"/>
    <w:rsid w:val="005B7D4F"/>
    <w:rsid w:val="005C036C"/>
    <w:rsid w:val="005C04B3"/>
    <w:rsid w:val="005C08FA"/>
    <w:rsid w:val="005C1045"/>
    <w:rsid w:val="005C14D4"/>
    <w:rsid w:val="005C167C"/>
    <w:rsid w:val="005C1845"/>
    <w:rsid w:val="005C28FD"/>
    <w:rsid w:val="005C2D10"/>
    <w:rsid w:val="005C315D"/>
    <w:rsid w:val="005C3A13"/>
    <w:rsid w:val="005C3EA9"/>
    <w:rsid w:val="005C407C"/>
    <w:rsid w:val="005C52AF"/>
    <w:rsid w:val="005C5FAA"/>
    <w:rsid w:val="005C62E3"/>
    <w:rsid w:val="005C6341"/>
    <w:rsid w:val="005C6EB3"/>
    <w:rsid w:val="005C71ED"/>
    <w:rsid w:val="005C7758"/>
    <w:rsid w:val="005C78EB"/>
    <w:rsid w:val="005C7C44"/>
    <w:rsid w:val="005C7DBE"/>
    <w:rsid w:val="005C7F5D"/>
    <w:rsid w:val="005D008D"/>
    <w:rsid w:val="005D09E8"/>
    <w:rsid w:val="005D0C79"/>
    <w:rsid w:val="005D0E22"/>
    <w:rsid w:val="005D16E9"/>
    <w:rsid w:val="005D18F7"/>
    <w:rsid w:val="005D198C"/>
    <w:rsid w:val="005D2A3E"/>
    <w:rsid w:val="005D2AE5"/>
    <w:rsid w:val="005D2B32"/>
    <w:rsid w:val="005D3297"/>
    <w:rsid w:val="005D3903"/>
    <w:rsid w:val="005D3A9C"/>
    <w:rsid w:val="005D3E79"/>
    <w:rsid w:val="005D42CA"/>
    <w:rsid w:val="005D4F34"/>
    <w:rsid w:val="005D5309"/>
    <w:rsid w:val="005D5D30"/>
    <w:rsid w:val="005D5D40"/>
    <w:rsid w:val="005D6273"/>
    <w:rsid w:val="005D6416"/>
    <w:rsid w:val="005D65B3"/>
    <w:rsid w:val="005D689F"/>
    <w:rsid w:val="005D7113"/>
    <w:rsid w:val="005D7201"/>
    <w:rsid w:val="005D73C9"/>
    <w:rsid w:val="005D7A96"/>
    <w:rsid w:val="005D7B05"/>
    <w:rsid w:val="005D7C79"/>
    <w:rsid w:val="005D7F11"/>
    <w:rsid w:val="005E0114"/>
    <w:rsid w:val="005E088B"/>
    <w:rsid w:val="005E09B2"/>
    <w:rsid w:val="005E1176"/>
    <w:rsid w:val="005E1B21"/>
    <w:rsid w:val="005E1C6B"/>
    <w:rsid w:val="005E1FC3"/>
    <w:rsid w:val="005E22EA"/>
    <w:rsid w:val="005E23BB"/>
    <w:rsid w:val="005E23D9"/>
    <w:rsid w:val="005E29E0"/>
    <w:rsid w:val="005E2F63"/>
    <w:rsid w:val="005E2FA3"/>
    <w:rsid w:val="005E3416"/>
    <w:rsid w:val="005E371F"/>
    <w:rsid w:val="005E432E"/>
    <w:rsid w:val="005E54B8"/>
    <w:rsid w:val="005E5834"/>
    <w:rsid w:val="005E58D8"/>
    <w:rsid w:val="005E5B5E"/>
    <w:rsid w:val="005E5CC9"/>
    <w:rsid w:val="005E659B"/>
    <w:rsid w:val="005E687A"/>
    <w:rsid w:val="005E6898"/>
    <w:rsid w:val="005E6EB3"/>
    <w:rsid w:val="005E6EE2"/>
    <w:rsid w:val="005E77C2"/>
    <w:rsid w:val="005E7BDA"/>
    <w:rsid w:val="005F0426"/>
    <w:rsid w:val="005F0DEA"/>
    <w:rsid w:val="005F0EB6"/>
    <w:rsid w:val="005F1484"/>
    <w:rsid w:val="005F14E0"/>
    <w:rsid w:val="005F178C"/>
    <w:rsid w:val="005F1D2F"/>
    <w:rsid w:val="005F1E7E"/>
    <w:rsid w:val="005F228A"/>
    <w:rsid w:val="005F2497"/>
    <w:rsid w:val="005F27AB"/>
    <w:rsid w:val="005F306A"/>
    <w:rsid w:val="005F3D72"/>
    <w:rsid w:val="005F482F"/>
    <w:rsid w:val="005F4CBF"/>
    <w:rsid w:val="005F4DFA"/>
    <w:rsid w:val="005F5285"/>
    <w:rsid w:val="005F575F"/>
    <w:rsid w:val="005F5F72"/>
    <w:rsid w:val="005F6039"/>
    <w:rsid w:val="005F606C"/>
    <w:rsid w:val="005F6210"/>
    <w:rsid w:val="005F6343"/>
    <w:rsid w:val="005F646A"/>
    <w:rsid w:val="005F6FBD"/>
    <w:rsid w:val="005F70C0"/>
    <w:rsid w:val="005F73D7"/>
    <w:rsid w:val="005F7586"/>
    <w:rsid w:val="005F7C86"/>
    <w:rsid w:val="00600101"/>
    <w:rsid w:val="00600126"/>
    <w:rsid w:val="0060015F"/>
    <w:rsid w:val="006004C9"/>
    <w:rsid w:val="0060065C"/>
    <w:rsid w:val="00600CF8"/>
    <w:rsid w:val="00600E1E"/>
    <w:rsid w:val="00600E5E"/>
    <w:rsid w:val="00601385"/>
    <w:rsid w:val="0060177C"/>
    <w:rsid w:val="00601EEB"/>
    <w:rsid w:val="006025FE"/>
    <w:rsid w:val="00602B86"/>
    <w:rsid w:val="006036F5"/>
    <w:rsid w:val="006045A0"/>
    <w:rsid w:val="00605250"/>
    <w:rsid w:val="00605952"/>
    <w:rsid w:val="00605971"/>
    <w:rsid w:val="006061AD"/>
    <w:rsid w:val="006062E0"/>
    <w:rsid w:val="00606711"/>
    <w:rsid w:val="0060690E"/>
    <w:rsid w:val="00607A2C"/>
    <w:rsid w:val="00607A90"/>
    <w:rsid w:val="00607D96"/>
    <w:rsid w:val="0061043A"/>
    <w:rsid w:val="00610A42"/>
    <w:rsid w:val="00610ACD"/>
    <w:rsid w:val="00610DBA"/>
    <w:rsid w:val="00612493"/>
    <w:rsid w:val="00612B63"/>
    <w:rsid w:val="00612E7C"/>
    <w:rsid w:val="00612FC9"/>
    <w:rsid w:val="00612FD6"/>
    <w:rsid w:val="006130E7"/>
    <w:rsid w:val="00614153"/>
    <w:rsid w:val="00614672"/>
    <w:rsid w:val="00614867"/>
    <w:rsid w:val="00614C1B"/>
    <w:rsid w:val="0061508B"/>
    <w:rsid w:val="0061541A"/>
    <w:rsid w:val="00615FB0"/>
    <w:rsid w:val="0061635F"/>
    <w:rsid w:val="006166C3"/>
    <w:rsid w:val="00616F96"/>
    <w:rsid w:val="00617172"/>
    <w:rsid w:val="00617721"/>
    <w:rsid w:val="0061774A"/>
    <w:rsid w:val="00617D86"/>
    <w:rsid w:val="00617ED8"/>
    <w:rsid w:val="00617F3D"/>
    <w:rsid w:val="0062042A"/>
    <w:rsid w:val="00620ABC"/>
    <w:rsid w:val="00620CD2"/>
    <w:rsid w:val="00621185"/>
    <w:rsid w:val="00621283"/>
    <w:rsid w:val="00622783"/>
    <w:rsid w:val="006232AE"/>
    <w:rsid w:val="00623697"/>
    <w:rsid w:val="00623FE5"/>
    <w:rsid w:val="00624151"/>
    <w:rsid w:val="00624BC2"/>
    <w:rsid w:val="00624DF2"/>
    <w:rsid w:val="006253DC"/>
    <w:rsid w:val="00625522"/>
    <w:rsid w:val="0062649F"/>
    <w:rsid w:val="0062668D"/>
    <w:rsid w:val="006266DC"/>
    <w:rsid w:val="00626949"/>
    <w:rsid w:val="00626C0E"/>
    <w:rsid w:val="006277B6"/>
    <w:rsid w:val="006277EC"/>
    <w:rsid w:val="0063028F"/>
    <w:rsid w:val="006304D0"/>
    <w:rsid w:val="0063092E"/>
    <w:rsid w:val="00630A49"/>
    <w:rsid w:val="00630A7B"/>
    <w:rsid w:val="00630C81"/>
    <w:rsid w:val="00631360"/>
    <w:rsid w:val="00631443"/>
    <w:rsid w:val="006318FB"/>
    <w:rsid w:val="00632015"/>
    <w:rsid w:val="0063204D"/>
    <w:rsid w:val="00632A6C"/>
    <w:rsid w:val="00632D8E"/>
    <w:rsid w:val="00632F4F"/>
    <w:rsid w:val="00632F51"/>
    <w:rsid w:val="00632F65"/>
    <w:rsid w:val="006333FD"/>
    <w:rsid w:val="006351EB"/>
    <w:rsid w:val="0063530F"/>
    <w:rsid w:val="00635577"/>
    <w:rsid w:val="00636B4A"/>
    <w:rsid w:val="00636D67"/>
    <w:rsid w:val="00637539"/>
    <w:rsid w:val="006375AA"/>
    <w:rsid w:val="006376B2"/>
    <w:rsid w:val="00637859"/>
    <w:rsid w:val="0064003A"/>
    <w:rsid w:val="0064090B"/>
    <w:rsid w:val="00640C2A"/>
    <w:rsid w:val="00641081"/>
    <w:rsid w:val="00641C43"/>
    <w:rsid w:val="00641E4F"/>
    <w:rsid w:val="00641F12"/>
    <w:rsid w:val="006423B6"/>
    <w:rsid w:val="006428C2"/>
    <w:rsid w:val="00642BEF"/>
    <w:rsid w:val="00643202"/>
    <w:rsid w:val="00643493"/>
    <w:rsid w:val="00644327"/>
    <w:rsid w:val="006445E5"/>
    <w:rsid w:val="00644656"/>
    <w:rsid w:val="006450D6"/>
    <w:rsid w:val="00646B35"/>
    <w:rsid w:val="00650912"/>
    <w:rsid w:val="0065092D"/>
    <w:rsid w:val="00650BEE"/>
    <w:rsid w:val="00650C32"/>
    <w:rsid w:val="00650D30"/>
    <w:rsid w:val="006516A8"/>
    <w:rsid w:val="00651BBE"/>
    <w:rsid w:val="00651D69"/>
    <w:rsid w:val="00651DB2"/>
    <w:rsid w:val="00651EB6"/>
    <w:rsid w:val="00651F8F"/>
    <w:rsid w:val="006523F1"/>
    <w:rsid w:val="00652A74"/>
    <w:rsid w:val="006532AC"/>
    <w:rsid w:val="006536EB"/>
    <w:rsid w:val="00653C30"/>
    <w:rsid w:val="006548D0"/>
    <w:rsid w:val="00654DEC"/>
    <w:rsid w:val="006554DF"/>
    <w:rsid w:val="00655528"/>
    <w:rsid w:val="0065594A"/>
    <w:rsid w:val="00655DC2"/>
    <w:rsid w:val="00655F08"/>
    <w:rsid w:val="0065646F"/>
    <w:rsid w:val="00656B5C"/>
    <w:rsid w:val="00656E79"/>
    <w:rsid w:val="00657299"/>
    <w:rsid w:val="00657633"/>
    <w:rsid w:val="00657AFD"/>
    <w:rsid w:val="00657CB5"/>
    <w:rsid w:val="00657F58"/>
    <w:rsid w:val="00657FD2"/>
    <w:rsid w:val="00660375"/>
    <w:rsid w:val="00660DAB"/>
    <w:rsid w:val="00661A52"/>
    <w:rsid w:val="00661D49"/>
    <w:rsid w:val="006623B5"/>
    <w:rsid w:val="00662432"/>
    <w:rsid w:val="0066277D"/>
    <w:rsid w:val="0066278B"/>
    <w:rsid w:val="0066279B"/>
    <w:rsid w:val="00663409"/>
    <w:rsid w:val="006637DC"/>
    <w:rsid w:val="0066431C"/>
    <w:rsid w:val="00664AF3"/>
    <w:rsid w:val="00664DCC"/>
    <w:rsid w:val="00664EDE"/>
    <w:rsid w:val="006653D4"/>
    <w:rsid w:val="00665A21"/>
    <w:rsid w:val="006660EA"/>
    <w:rsid w:val="006673BB"/>
    <w:rsid w:val="00667B9F"/>
    <w:rsid w:val="00667DE4"/>
    <w:rsid w:val="00667E91"/>
    <w:rsid w:val="00670279"/>
    <w:rsid w:val="00670681"/>
    <w:rsid w:val="006706E5"/>
    <w:rsid w:val="006709D2"/>
    <w:rsid w:val="006714D6"/>
    <w:rsid w:val="00671583"/>
    <w:rsid w:val="00671B32"/>
    <w:rsid w:val="00671E31"/>
    <w:rsid w:val="0067288E"/>
    <w:rsid w:val="00672A90"/>
    <w:rsid w:val="00672AD2"/>
    <w:rsid w:val="00673456"/>
    <w:rsid w:val="006734F1"/>
    <w:rsid w:val="00674236"/>
    <w:rsid w:val="00674480"/>
    <w:rsid w:val="00674BCC"/>
    <w:rsid w:val="00674D3C"/>
    <w:rsid w:val="006754D8"/>
    <w:rsid w:val="00675844"/>
    <w:rsid w:val="00675947"/>
    <w:rsid w:val="00675D76"/>
    <w:rsid w:val="00676122"/>
    <w:rsid w:val="006769AC"/>
    <w:rsid w:val="0067704E"/>
    <w:rsid w:val="006770B7"/>
    <w:rsid w:val="00677197"/>
    <w:rsid w:val="006771E4"/>
    <w:rsid w:val="006774D5"/>
    <w:rsid w:val="006775D1"/>
    <w:rsid w:val="0067777F"/>
    <w:rsid w:val="006778B5"/>
    <w:rsid w:val="00677D2D"/>
    <w:rsid w:val="00680DA3"/>
    <w:rsid w:val="006810ED"/>
    <w:rsid w:val="00681525"/>
    <w:rsid w:val="00681780"/>
    <w:rsid w:val="00681842"/>
    <w:rsid w:val="00681C40"/>
    <w:rsid w:val="00681F68"/>
    <w:rsid w:val="0068212C"/>
    <w:rsid w:val="00682A71"/>
    <w:rsid w:val="00683503"/>
    <w:rsid w:val="006838BF"/>
    <w:rsid w:val="00685CC1"/>
    <w:rsid w:val="00686889"/>
    <w:rsid w:val="00686C05"/>
    <w:rsid w:val="00686F23"/>
    <w:rsid w:val="00686F65"/>
    <w:rsid w:val="006873F3"/>
    <w:rsid w:val="00687AB0"/>
    <w:rsid w:val="00687E7A"/>
    <w:rsid w:val="00690648"/>
    <w:rsid w:val="0069070F"/>
    <w:rsid w:val="00691258"/>
    <w:rsid w:val="0069147B"/>
    <w:rsid w:val="00691A5A"/>
    <w:rsid w:val="006923FE"/>
    <w:rsid w:val="00692419"/>
    <w:rsid w:val="006924BA"/>
    <w:rsid w:val="0069283A"/>
    <w:rsid w:val="00692C90"/>
    <w:rsid w:val="00692CBB"/>
    <w:rsid w:val="00692CE6"/>
    <w:rsid w:val="00692E13"/>
    <w:rsid w:val="00693178"/>
    <w:rsid w:val="006932EC"/>
    <w:rsid w:val="00693350"/>
    <w:rsid w:val="00693942"/>
    <w:rsid w:val="00693AE4"/>
    <w:rsid w:val="00693FA3"/>
    <w:rsid w:val="00694516"/>
    <w:rsid w:val="00694CD7"/>
    <w:rsid w:val="00695358"/>
    <w:rsid w:val="00695812"/>
    <w:rsid w:val="00695A8A"/>
    <w:rsid w:val="00695FCA"/>
    <w:rsid w:val="00696262"/>
    <w:rsid w:val="00697359"/>
    <w:rsid w:val="00697E2A"/>
    <w:rsid w:val="006A0185"/>
    <w:rsid w:val="006A05FB"/>
    <w:rsid w:val="006A0C81"/>
    <w:rsid w:val="006A0DB1"/>
    <w:rsid w:val="006A0E6C"/>
    <w:rsid w:val="006A116A"/>
    <w:rsid w:val="006A1690"/>
    <w:rsid w:val="006A17CB"/>
    <w:rsid w:val="006A1CC3"/>
    <w:rsid w:val="006A20FA"/>
    <w:rsid w:val="006A241A"/>
    <w:rsid w:val="006A2547"/>
    <w:rsid w:val="006A264F"/>
    <w:rsid w:val="006A2A2A"/>
    <w:rsid w:val="006A2ADE"/>
    <w:rsid w:val="006A3982"/>
    <w:rsid w:val="006A3C9F"/>
    <w:rsid w:val="006A4198"/>
    <w:rsid w:val="006A41ED"/>
    <w:rsid w:val="006A4B45"/>
    <w:rsid w:val="006A5E79"/>
    <w:rsid w:val="006A6429"/>
    <w:rsid w:val="006A7720"/>
    <w:rsid w:val="006A77CE"/>
    <w:rsid w:val="006B00A7"/>
    <w:rsid w:val="006B0AEF"/>
    <w:rsid w:val="006B0B9C"/>
    <w:rsid w:val="006B14EB"/>
    <w:rsid w:val="006B20BD"/>
    <w:rsid w:val="006B23EA"/>
    <w:rsid w:val="006B2D7A"/>
    <w:rsid w:val="006B2E64"/>
    <w:rsid w:val="006B325F"/>
    <w:rsid w:val="006B3519"/>
    <w:rsid w:val="006B3E85"/>
    <w:rsid w:val="006B429E"/>
    <w:rsid w:val="006B45A0"/>
    <w:rsid w:val="006B4680"/>
    <w:rsid w:val="006B4C46"/>
    <w:rsid w:val="006B4F3D"/>
    <w:rsid w:val="006B511B"/>
    <w:rsid w:val="006B5562"/>
    <w:rsid w:val="006B5909"/>
    <w:rsid w:val="006B662E"/>
    <w:rsid w:val="006B685E"/>
    <w:rsid w:val="006B697C"/>
    <w:rsid w:val="006B6AAE"/>
    <w:rsid w:val="006B6BE8"/>
    <w:rsid w:val="006B6D53"/>
    <w:rsid w:val="006B6ED3"/>
    <w:rsid w:val="006B74B3"/>
    <w:rsid w:val="006C010B"/>
    <w:rsid w:val="006C0DEA"/>
    <w:rsid w:val="006C0E9B"/>
    <w:rsid w:val="006C1610"/>
    <w:rsid w:val="006C18D6"/>
    <w:rsid w:val="006C2004"/>
    <w:rsid w:val="006C2870"/>
    <w:rsid w:val="006C2C96"/>
    <w:rsid w:val="006C3244"/>
    <w:rsid w:val="006C3812"/>
    <w:rsid w:val="006C3C31"/>
    <w:rsid w:val="006C3E81"/>
    <w:rsid w:val="006C46F5"/>
    <w:rsid w:val="006C49D6"/>
    <w:rsid w:val="006C5286"/>
    <w:rsid w:val="006C56FF"/>
    <w:rsid w:val="006C608C"/>
    <w:rsid w:val="006C65CB"/>
    <w:rsid w:val="006C6E2D"/>
    <w:rsid w:val="006C75A6"/>
    <w:rsid w:val="006C7695"/>
    <w:rsid w:val="006C7F8A"/>
    <w:rsid w:val="006D00EA"/>
    <w:rsid w:val="006D06A5"/>
    <w:rsid w:val="006D0C01"/>
    <w:rsid w:val="006D0CFF"/>
    <w:rsid w:val="006D141E"/>
    <w:rsid w:val="006D1489"/>
    <w:rsid w:val="006D149B"/>
    <w:rsid w:val="006D1679"/>
    <w:rsid w:val="006D1A65"/>
    <w:rsid w:val="006D1C2F"/>
    <w:rsid w:val="006D1F4A"/>
    <w:rsid w:val="006D2615"/>
    <w:rsid w:val="006D2C4E"/>
    <w:rsid w:val="006D2F0D"/>
    <w:rsid w:val="006D3862"/>
    <w:rsid w:val="006D38CF"/>
    <w:rsid w:val="006D453C"/>
    <w:rsid w:val="006D461B"/>
    <w:rsid w:val="006D4708"/>
    <w:rsid w:val="006D471F"/>
    <w:rsid w:val="006D48E0"/>
    <w:rsid w:val="006D48E9"/>
    <w:rsid w:val="006D4E2E"/>
    <w:rsid w:val="006D50F6"/>
    <w:rsid w:val="006D51B9"/>
    <w:rsid w:val="006D5952"/>
    <w:rsid w:val="006D5CE2"/>
    <w:rsid w:val="006D6090"/>
    <w:rsid w:val="006D6136"/>
    <w:rsid w:val="006D6336"/>
    <w:rsid w:val="006D6B46"/>
    <w:rsid w:val="006D775C"/>
    <w:rsid w:val="006D7974"/>
    <w:rsid w:val="006D7CD9"/>
    <w:rsid w:val="006E0A5E"/>
    <w:rsid w:val="006E0CFE"/>
    <w:rsid w:val="006E0F6F"/>
    <w:rsid w:val="006E1F45"/>
    <w:rsid w:val="006E22C3"/>
    <w:rsid w:val="006E2463"/>
    <w:rsid w:val="006E246B"/>
    <w:rsid w:val="006E2E06"/>
    <w:rsid w:val="006E35E5"/>
    <w:rsid w:val="006E3EEB"/>
    <w:rsid w:val="006E43F8"/>
    <w:rsid w:val="006E45EA"/>
    <w:rsid w:val="006E4693"/>
    <w:rsid w:val="006E4854"/>
    <w:rsid w:val="006E4A21"/>
    <w:rsid w:val="006E6CC9"/>
    <w:rsid w:val="006E7287"/>
    <w:rsid w:val="006E783D"/>
    <w:rsid w:val="006E7957"/>
    <w:rsid w:val="006E7E1A"/>
    <w:rsid w:val="006F02CD"/>
    <w:rsid w:val="006F0415"/>
    <w:rsid w:val="006F10AF"/>
    <w:rsid w:val="006F10CC"/>
    <w:rsid w:val="006F1D16"/>
    <w:rsid w:val="006F201B"/>
    <w:rsid w:val="006F222F"/>
    <w:rsid w:val="006F2392"/>
    <w:rsid w:val="006F3142"/>
    <w:rsid w:val="006F32EA"/>
    <w:rsid w:val="006F3690"/>
    <w:rsid w:val="006F397C"/>
    <w:rsid w:val="006F4873"/>
    <w:rsid w:val="006F4A4A"/>
    <w:rsid w:val="006F54C7"/>
    <w:rsid w:val="006F5CDF"/>
    <w:rsid w:val="006F63A0"/>
    <w:rsid w:val="006F63B0"/>
    <w:rsid w:val="006F69F0"/>
    <w:rsid w:val="006F6C56"/>
    <w:rsid w:val="006F6D3B"/>
    <w:rsid w:val="006F7782"/>
    <w:rsid w:val="006F7CCF"/>
    <w:rsid w:val="00700233"/>
    <w:rsid w:val="0070070C"/>
    <w:rsid w:val="0070086B"/>
    <w:rsid w:val="0070123C"/>
    <w:rsid w:val="007018ED"/>
    <w:rsid w:val="00701F9A"/>
    <w:rsid w:val="0070223B"/>
    <w:rsid w:val="0070298F"/>
    <w:rsid w:val="00702D2E"/>
    <w:rsid w:val="00702F6A"/>
    <w:rsid w:val="00702FC3"/>
    <w:rsid w:val="00703299"/>
    <w:rsid w:val="00703717"/>
    <w:rsid w:val="00703B60"/>
    <w:rsid w:val="00703EB4"/>
    <w:rsid w:val="00704090"/>
    <w:rsid w:val="0070419E"/>
    <w:rsid w:val="007043EE"/>
    <w:rsid w:val="007047EF"/>
    <w:rsid w:val="00704BA4"/>
    <w:rsid w:val="00704DF1"/>
    <w:rsid w:val="00704F23"/>
    <w:rsid w:val="00704F95"/>
    <w:rsid w:val="007058C4"/>
    <w:rsid w:val="00705C39"/>
    <w:rsid w:val="00705E5B"/>
    <w:rsid w:val="00705F62"/>
    <w:rsid w:val="007063D4"/>
    <w:rsid w:val="0070655C"/>
    <w:rsid w:val="00706748"/>
    <w:rsid w:val="007067F3"/>
    <w:rsid w:val="00706F86"/>
    <w:rsid w:val="007070FD"/>
    <w:rsid w:val="0070715A"/>
    <w:rsid w:val="00707427"/>
    <w:rsid w:val="00710235"/>
    <w:rsid w:val="00710743"/>
    <w:rsid w:val="007109C1"/>
    <w:rsid w:val="007109CE"/>
    <w:rsid w:val="00710B64"/>
    <w:rsid w:val="00710E2E"/>
    <w:rsid w:val="00711656"/>
    <w:rsid w:val="007118C6"/>
    <w:rsid w:val="00711932"/>
    <w:rsid w:val="007119DE"/>
    <w:rsid w:val="00711BED"/>
    <w:rsid w:val="007125FE"/>
    <w:rsid w:val="007126AA"/>
    <w:rsid w:val="007127D6"/>
    <w:rsid w:val="00712861"/>
    <w:rsid w:val="00712F50"/>
    <w:rsid w:val="00713487"/>
    <w:rsid w:val="007136D8"/>
    <w:rsid w:val="00713A30"/>
    <w:rsid w:val="00713C98"/>
    <w:rsid w:val="00714072"/>
    <w:rsid w:val="00714850"/>
    <w:rsid w:val="00714961"/>
    <w:rsid w:val="00714B2D"/>
    <w:rsid w:val="00715391"/>
    <w:rsid w:val="00715484"/>
    <w:rsid w:val="00715992"/>
    <w:rsid w:val="00715A36"/>
    <w:rsid w:val="0071668D"/>
    <w:rsid w:val="0071669C"/>
    <w:rsid w:val="00716BEB"/>
    <w:rsid w:val="00717695"/>
    <w:rsid w:val="00717DC4"/>
    <w:rsid w:val="00720433"/>
    <w:rsid w:val="00720EAB"/>
    <w:rsid w:val="0072148E"/>
    <w:rsid w:val="007214E3"/>
    <w:rsid w:val="007215EF"/>
    <w:rsid w:val="00721F8D"/>
    <w:rsid w:val="007220C2"/>
    <w:rsid w:val="0072235A"/>
    <w:rsid w:val="00722C71"/>
    <w:rsid w:val="00722DB0"/>
    <w:rsid w:val="00723575"/>
    <w:rsid w:val="0072369B"/>
    <w:rsid w:val="007236D0"/>
    <w:rsid w:val="00723FEC"/>
    <w:rsid w:val="00724080"/>
    <w:rsid w:val="0072457F"/>
    <w:rsid w:val="00724D41"/>
    <w:rsid w:val="00725350"/>
    <w:rsid w:val="00725F98"/>
    <w:rsid w:val="007260FD"/>
    <w:rsid w:val="00726182"/>
    <w:rsid w:val="0072652B"/>
    <w:rsid w:val="007265F1"/>
    <w:rsid w:val="00726791"/>
    <w:rsid w:val="0072737B"/>
    <w:rsid w:val="00727385"/>
    <w:rsid w:val="0073064E"/>
    <w:rsid w:val="00730B6B"/>
    <w:rsid w:val="00730CCF"/>
    <w:rsid w:val="00730FF9"/>
    <w:rsid w:val="007313D3"/>
    <w:rsid w:val="007316F2"/>
    <w:rsid w:val="0073194F"/>
    <w:rsid w:val="00732179"/>
    <w:rsid w:val="007324E7"/>
    <w:rsid w:val="00732580"/>
    <w:rsid w:val="007329B2"/>
    <w:rsid w:val="00732CE2"/>
    <w:rsid w:val="00732CFC"/>
    <w:rsid w:val="00732EF8"/>
    <w:rsid w:val="00733047"/>
    <w:rsid w:val="00733A99"/>
    <w:rsid w:val="00734AB6"/>
    <w:rsid w:val="00735470"/>
    <w:rsid w:val="00735620"/>
    <w:rsid w:val="00736E03"/>
    <w:rsid w:val="00736F25"/>
    <w:rsid w:val="00737428"/>
    <w:rsid w:val="0073751F"/>
    <w:rsid w:val="00737912"/>
    <w:rsid w:val="007379DD"/>
    <w:rsid w:val="00737BB3"/>
    <w:rsid w:val="007403D8"/>
    <w:rsid w:val="00740754"/>
    <w:rsid w:val="00740B39"/>
    <w:rsid w:val="00740BB7"/>
    <w:rsid w:val="00741050"/>
    <w:rsid w:val="007431CD"/>
    <w:rsid w:val="007433DF"/>
    <w:rsid w:val="007448E2"/>
    <w:rsid w:val="00744EC4"/>
    <w:rsid w:val="007464F5"/>
    <w:rsid w:val="007466D1"/>
    <w:rsid w:val="00746CA5"/>
    <w:rsid w:val="00747579"/>
    <w:rsid w:val="0074763A"/>
    <w:rsid w:val="00747E18"/>
    <w:rsid w:val="00747FA5"/>
    <w:rsid w:val="007502CC"/>
    <w:rsid w:val="0075080E"/>
    <w:rsid w:val="00750F65"/>
    <w:rsid w:val="007510A8"/>
    <w:rsid w:val="0075125B"/>
    <w:rsid w:val="0075134B"/>
    <w:rsid w:val="007513B5"/>
    <w:rsid w:val="007517D3"/>
    <w:rsid w:val="00751AC4"/>
    <w:rsid w:val="00751DA0"/>
    <w:rsid w:val="0075217F"/>
    <w:rsid w:val="00752213"/>
    <w:rsid w:val="00752C51"/>
    <w:rsid w:val="00753479"/>
    <w:rsid w:val="00753E83"/>
    <w:rsid w:val="00753F8D"/>
    <w:rsid w:val="00754636"/>
    <w:rsid w:val="00754B2C"/>
    <w:rsid w:val="00754CBE"/>
    <w:rsid w:val="0075508E"/>
    <w:rsid w:val="00755727"/>
    <w:rsid w:val="00755A3C"/>
    <w:rsid w:val="00755A9D"/>
    <w:rsid w:val="00755C2D"/>
    <w:rsid w:val="00756105"/>
    <w:rsid w:val="00756112"/>
    <w:rsid w:val="00756C56"/>
    <w:rsid w:val="00756F9E"/>
    <w:rsid w:val="00757D10"/>
    <w:rsid w:val="00760296"/>
    <w:rsid w:val="0076030E"/>
    <w:rsid w:val="00760AAA"/>
    <w:rsid w:val="00760B62"/>
    <w:rsid w:val="00761511"/>
    <w:rsid w:val="00761C28"/>
    <w:rsid w:val="00762832"/>
    <w:rsid w:val="0076312A"/>
    <w:rsid w:val="007635CA"/>
    <w:rsid w:val="0076385A"/>
    <w:rsid w:val="00763A07"/>
    <w:rsid w:val="00763B9A"/>
    <w:rsid w:val="00763D56"/>
    <w:rsid w:val="00764129"/>
    <w:rsid w:val="007643D6"/>
    <w:rsid w:val="007644CA"/>
    <w:rsid w:val="00764927"/>
    <w:rsid w:val="00764993"/>
    <w:rsid w:val="00765328"/>
    <w:rsid w:val="007653E9"/>
    <w:rsid w:val="007657F9"/>
    <w:rsid w:val="007658B4"/>
    <w:rsid w:val="007660ED"/>
    <w:rsid w:val="007669C2"/>
    <w:rsid w:val="007669D1"/>
    <w:rsid w:val="00766A6B"/>
    <w:rsid w:val="00766A7D"/>
    <w:rsid w:val="00766C44"/>
    <w:rsid w:val="007670C4"/>
    <w:rsid w:val="007673D7"/>
    <w:rsid w:val="00767C67"/>
    <w:rsid w:val="00767C74"/>
    <w:rsid w:val="00770C03"/>
    <w:rsid w:val="007715DA"/>
    <w:rsid w:val="007718EC"/>
    <w:rsid w:val="00771AEE"/>
    <w:rsid w:val="00772684"/>
    <w:rsid w:val="007728B2"/>
    <w:rsid w:val="00772D83"/>
    <w:rsid w:val="00773325"/>
    <w:rsid w:val="007733C6"/>
    <w:rsid w:val="007734D6"/>
    <w:rsid w:val="0077354F"/>
    <w:rsid w:val="00773828"/>
    <w:rsid w:val="00773CF0"/>
    <w:rsid w:val="00773CF1"/>
    <w:rsid w:val="00773DC0"/>
    <w:rsid w:val="00773EE8"/>
    <w:rsid w:val="0077420B"/>
    <w:rsid w:val="007743A0"/>
    <w:rsid w:val="007743FA"/>
    <w:rsid w:val="007745B4"/>
    <w:rsid w:val="00774644"/>
    <w:rsid w:val="00774C6B"/>
    <w:rsid w:val="007756E3"/>
    <w:rsid w:val="00775A0C"/>
    <w:rsid w:val="00775F3A"/>
    <w:rsid w:val="00776080"/>
    <w:rsid w:val="00776133"/>
    <w:rsid w:val="007761E4"/>
    <w:rsid w:val="00776370"/>
    <w:rsid w:val="0077694A"/>
    <w:rsid w:val="00776A62"/>
    <w:rsid w:val="007773BD"/>
    <w:rsid w:val="0078016A"/>
    <w:rsid w:val="0078067B"/>
    <w:rsid w:val="0078075F"/>
    <w:rsid w:val="00780BD8"/>
    <w:rsid w:val="00781CBF"/>
    <w:rsid w:val="00781DF9"/>
    <w:rsid w:val="0078254E"/>
    <w:rsid w:val="0078275B"/>
    <w:rsid w:val="007828FA"/>
    <w:rsid w:val="0078290F"/>
    <w:rsid w:val="007835C0"/>
    <w:rsid w:val="007835D7"/>
    <w:rsid w:val="00784244"/>
    <w:rsid w:val="007845C4"/>
    <w:rsid w:val="00784821"/>
    <w:rsid w:val="00784C32"/>
    <w:rsid w:val="00784F26"/>
    <w:rsid w:val="00785524"/>
    <w:rsid w:val="00785CA2"/>
    <w:rsid w:val="00786738"/>
    <w:rsid w:val="00786A76"/>
    <w:rsid w:val="00786A77"/>
    <w:rsid w:val="00786BE4"/>
    <w:rsid w:val="0078713C"/>
    <w:rsid w:val="00787575"/>
    <w:rsid w:val="007878C6"/>
    <w:rsid w:val="00787FD2"/>
    <w:rsid w:val="00790B3A"/>
    <w:rsid w:val="00790DD4"/>
    <w:rsid w:val="007915AF"/>
    <w:rsid w:val="0079167E"/>
    <w:rsid w:val="00791BDD"/>
    <w:rsid w:val="00791E3B"/>
    <w:rsid w:val="00791E4F"/>
    <w:rsid w:val="00792194"/>
    <w:rsid w:val="007931CD"/>
    <w:rsid w:val="00793633"/>
    <w:rsid w:val="007937E9"/>
    <w:rsid w:val="00793AA8"/>
    <w:rsid w:val="007941E4"/>
    <w:rsid w:val="007946F1"/>
    <w:rsid w:val="007949B2"/>
    <w:rsid w:val="00794C94"/>
    <w:rsid w:val="007951A5"/>
    <w:rsid w:val="007955C0"/>
    <w:rsid w:val="0079579E"/>
    <w:rsid w:val="007959C1"/>
    <w:rsid w:val="00795ED8"/>
    <w:rsid w:val="0079657C"/>
    <w:rsid w:val="0079688B"/>
    <w:rsid w:val="00796A57"/>
    <w:rsid w:val="00796D12"/>
    <w:rsid w:val="00796DAD"/>
    <w:rsid w:val="007975F6"/>
    <w:rsid w:val="00797DB6"/>
    <w:rsid w:val="00797E55"/>
    <w:rsid w:val="007A09BD"/>
    <w:rsid w:val="007A0AE8"/>
    <w:rsid w:val="007A0AFD"/>
    <w:rsid w:val="007A0EFC"/>
    <w:rsid w:val="007A0F27"/>
    <w:rsid w:val="007A1034"/>
    <w:rsid w:val="007A11FB"/>
    <w:rsid w:val="007A125A"/>
    <w:rsid w:val="007A159D"/>
    <w:rsid w:val="007A16FD"/>
    <w:rsid w:val="007A1EC2"/>
    <w:rsid w:val="007A24FD"/>
    <w:rsid w:val="007A26F1"/>
    <w:rsid w:val="007A2835"/>
    <w:rsid w:val="007A2877"/>
    <w:rsid w:val="007A2910"/>
    <w:rsid w:val="007A3240"/>
    <w:rsid w:val="007A3385"/>
    <w:rsid w:val="007A41B2"/>
    <w:rsid w:val="007A427C"/>
    <w:rsid w:val="007A4348"/>
    <w:rsid w:val="007A53C5"/>
    <w:rsid w:val="007A58A1"/>
    <w:rsid w:val="007A5C18"/>
    <w:rsid w:val="007A5C3A"/>
    <w:rsid w:val="007A6453"/>
    <w:rsid w:val="007A65C7"/>
    <w:rsid w:val="007A67D1"/>
    <w:rsid w:val="007A72C7"/>
    <w:rsid w:val="007A7C23"/>
    <w:rsid w:val="007A7E03"/>
    <w:rsid w:val="007B00B5"/>
    <w:rsid w:val="007B0A75"/>
    <w:rsid w:val="007B1CB5"/>
    <w:rsid w:val="007B243F"/>
    <w:rsid w:val="007B2957"/>
    <w:rsid w:val="007B2992"/>
    <w:rsid w:val="007B2A16"/>
    <w:rsid w:val="007B2BEF"/>
    <w:rsid w:val="007B2D1F"/>
    <w:rsid w:val="007B2DB7"/>
    <w:rsid w:val="007B2FD8"/>
    <w:rsid w:val="007B30F1"/>
    <w:rsid w:val="007B3246"/>
    <w:rsid w:val="007B3965"/>
    <w:rsid w:val="007B39F9"/>
    <w:rsid w:val="007B3B9D"/>
    <w:rsid w:val="007B3BB6"/>
    <w:rsid w:val="007B4033"/>
    <w:rsid w:val="007B40CB"/>
    <w:rsid w:val="007B4107"/>
    <w:rsid w:val="007B4140"/>
    <w:rsid w:val="007B4746"/>
    <w:rsid w:val="007B4938"/>
    <w:rsid w:val="007B4D24"/>
    <w:rsid w:val="007B5411"/>
    <w:rsid w:val="007B5C68"/>
    <w:rsid w:val="007B5D5B"/>
    <w:rsid w:val="007B5F78"/>
    <w:rsid w:val="007B6043"/>
    <w:rsid w:val="007B65BB"/>
    <w:rsid w:val="007B7101"/>
    <w:rsid w:val="007B7514"/>
    <w:rsid w:val="007B766E"/>
    <w:rsid w:val="007B7798"/>
    <w:rsid w:val="007B7EEE"/>
    <w:rsid w:val="007C010B"/>
    <w:rsid w:val="007C077D"/>
    <w:rsid w:val="007C1280"/>
    <w:rsid w:val="007C16E5"/>
    <w:rsid w:val="007C1865"/>
    <w:rsid w:val="007C1B88"/>
    <w:rsid w:val="007C1E13"/>
    <w:rsid w:val="007C1F25"/>
    <w:rsid w:val="007C2256"/>
    <w:rsid w:val="007C2A25"/>
    <w:rsid w:val="007C3A94"/>
    <w:rsid w:val="007C3C98"/>
    <w:rsid w:val="007C42F5"/>
    <w:rsid w:val="007C436D"/>
    <w:rsid w:val="007C43E1"/>
    <w:rsid w:val="007C43E8"/>
    <w:rsid w:val="007C46A2"/>
    <w:rsid w:val="007C59FC"/>
    <w:rsid w:val="007C5E1F"/>
    <w:rsid w:val="007C6384"/>
    <w:rsid w:val="007C659F"/>
    <w:rsid w:val="007C65CA"/>
    <w:rsid w:val="007C6A46"/>
    <w:rsid w:val="007C7201"/>
    <w:rsid w:val="007C793A"/>
    <w:rsid w:val="007C7A2D"/>
    <w:rsid w:val="007C7BC7"/>
    <w:rsid w:val="007C7F31"/>
    <w:rsid w:val="007C7F84"/>
    <w:rsid w:val="007D05AF"/>
    <w:rsid w:val="007D06EC"/>
    <w:rsid w:val="007D0876"/>
    <w:rsid w:val="007D0B5F"/>
    <w:rsid w:val="007D146F"/>
    <w:rsid w:val="007D1530"/>
    <w:rsid w:val="007D1EE7"/>
    <w:rsid w:val="007D20DB"/>
    <w:rsid w:val="007D2233"/>
    <w:rsid w:val="007D26FD"/>
    <w:rsid w:val="007D2A89"/>
    <w:rsid w:val="007D2FBC"/>
    <w:rsid w:val="007D330F"/>
    <w:rsid w:val="007D3A2B"/>
    <w:rsid w:val="007D3AB5"/>
    <w:rsid w:val="007D4352"/>
    <w:rsid w:val="007D4749"/>
    <w:rsid w:val="007D4C48"/>
    <w:rsid w:val="007D4DF3"/>
    <w:rsid w:val="007D54FB"/>
    <w:rsid w:val="007D56B6"/>
    <w:rsid w:val="007D5BF5"/>
    <w:rsid w:val="007D5DA3"/>
    <w:rsid w:val="007D64D0"/>
    <w:rsid w:val="007D681B"/>
    <w:rsid w:val="007D7952"/>
    <w:rsid w:val="007E01F3"/>
    <w:rsid w:val="007E0841"/>
    <w:rsid w:val="007E0C26"/>
    <w:rsid w:val="007E0D53"/>
    <w:rsid w:val="007E0E85"/>
    <w:rsid w:val="007E1154"/>
    <w:rsid w:val="007E150B"/>
    <w:rsid w:val="007E1540"/>
    <w:rsid w:val="007E1F87"/>
    <w:rsid w:val="007E224E"/>
    <w:rsid w:val="007E2383"/>
    <w:rsid w:val="007E27F8"/>
    <w:rsid w:val="007E3F9E"/>
    <w:rsid w:val="007E3FD0"/>
    <w:rsid w:val="007E4165"/>
    <w:rsid w:val="007E4BE2"/>
    <w:rsid w:val="007E4D4D"/>
    <w:rsid w:val="007E4F75"/>
    <w:rsid w:val="007E526F"/>
    <w:rsid w:val="007E5796"/>
    <w:rsid w:val="007E5A7F"/>
    <w:rsid w:val="007E6849"/>
    <w:rsid w:val="007E6A60"/>
    <w:rsid w:val="007E6A91"/>
    <w:rsid w:val="007E6AAF"/>
    <w:rsid w:val="007E70A1"/>
    <w:rsid w:val="007E75AC"/>
    <w:rsid w:val="007E785B"/>
    <w:rsid w:val="007E7D59"/>
    <w:rsid w:val="007E7EB7"/>
    <w:rsid w:val="007E7F28"/>
    <w:rsid w:val="007F02A6"/>
    <w:rsid w:val="007F046E"/>
    <w:rsid w:val="007F0FDA"/>
    <w:rsid w:val="007F2964"/>
    <w:rsid w:val="007F2BC4"/>
    <w:rsid w:val="007F2BFD"/>
    <w:rsid w:val="007F3315"/>
    <w:rsid w:val="007F3540"/>
    <w:rsid w:val="007F3805"/>
    <w:rsid w:val="007F3E22"/>
    <w:rsid w:val="007F3E7E"/>
    <w:rsid w:val="007F4113"/>
    <w:rsid w:val="007F42FC"/>
    <w:rsid w:val="007F430B"/>
    <w:rsid w:val="007F4369"/>
    <w:rsid w:val="007F4CA2"/>
    <w:rsid w:val="007F5000"/>
    <w:rsid w:val="007F5464"/>
    <w:rsid w:val="007F56F0"/>
    <w:rsid w:val="007F594B"/>
    <w:rsid w:val="007F5C57"/>
    <w:rsid w:val="007F5C94"/>
    <w:rsid w:val="007F5DB9"/>
    <w:rsid w:val="007F6D74"/>
    <w:rsid w:val="007F71D9"/>
    <w:rsid w:val="007F7570"/>
    <w:rsid w:val="0080003F"/>
    <w:rsid w:val="0080034F"/>
    <w:rsid w:val="00800747"/>
    <w:rsid w:val="00800A7D"/>
    <w:rsid w:val="00800DD1"/>
    <w:rsid w:val="00801737"/>
    <w:rsid w:val="008018C5"/>
    <w:rsid w:val="00801B7F"/>
    <w:rsid w:val="00801CBF"/>
    <w:rsid w:val="00802657"/>
    <w:rsid w:val="0080297A"/>
    <w:rsid w:val="0080299D"/>
    <w:rsid w:val="00802CBE"/>
    <w:rsid w:val="00802D56"/>
    <w:rsid w:val="008032D9"/>
    <w:rsid w:val="008038C7"/>
    <w:rsid w:val="008038E7"/>
    <w:rsid w:val="00803AB5"/>
    <w:rsid w:val="0080425B"/>
    <w:rsid w:val="008048DE"/>
    <w:rsid w:val="00804C5D"/>
    <w:rsid w:val="00804F88"/>
    <w:rsid w:val="008051EC"/>
    <w:rsid w:val="00805302"/>
    <w:rsid w:val="0080535C"/>
    <w:rsid w:val="0080590A"/>
    <w:rsid w:val="00805A3E"/>
    <w:rsid w:val="008063EC"/>
    <w:rsid w:val="008065BE"/>
    <w:rsid w:val="00806726"/>
    <w:rsid w:val="00806B15"/>
    <w:rsid w:val="00807CCA"/>
    <w:rsid w:val="008102A5"/>
    <w:rsid w:val="00810449"/>
    <w:rsid w:val="008105AA"/>
    <w:rsid w:val="008105F5"/>
    <w:rsid w:val="0081113A"/>
    <w:rsid w:val="0081182E"/>
    <w:rsid w:val="00811A1C"/>
    <w:rsid w:val="00811A6D"/>
    <w:rsid w:val="00811A8A"/>
    <w:rsid w:val="00811B33"/>
    <w:rsid w:val="00812913"/>
    <w:rsid w:val="008131F2"/>
    <w:rsid w:val="00813336"/>
    <w:rsid w:val="00813CE5"/>
    <w:rsid w:val="00814AAA"/>
    <w:rsid w:val="008154CF"/>
    <w:rsid w:val="00815B07"/>
    <w:rsid w:val="00815B40"/>
    <w:rsid w:val="00815E9F"/>
    <w:rsid w:val="00816515"/>
    <w:rsid w:val="00816849"/>
    <w:rsid w:val="0081695D"/>
    <w:rsid w:val="00816A5D"/>
    <w:rsid w:val="008170C4"/>
    <w:rsid w:val="0081718E"/>
    <w:rsid w:val="00817211"/>
    <w:rsid w:val="008172A0"/>
    <w:rsid w:val="0081754D"/>
    <w:rsid w:val="00817752"/>
    <w:rsid w:val="00817993"/>
    <w:rsid w:val="00817B4E"/>
    <w:rsid w:val="00817D95"/>
    <w:rsid w:val="00820D45"/>
    <w:rsid w:val="00821212"/>
    <w:rsid w:val="00821526"/>
    <w:rsid w:val="008215B9"/>
    <w:rsid w:val="00821633"/>
    <w:rsid w:val="008216D3"/>
    <w:rsid w:val="00822685"/>
    <w:rsid w:val="00822756"/>
    <w:rsid w:val="00822F67"/>
    <w:rsid w:val="00823104"/>
    <w:rsid w:val="00823239"/>
    <w:rsid w:val="0082333A"/>
    <w:rsid w:val="0082345A"/>
    <w:rsid w:val="00823615"/>
    <w:rsid w:val="0082368C"/>
    <w:rsid w:val="008236C6"/>
    <w:rsid w:val="0082386A"/>
    <w:rsid w:val="00823A86"/>
    <w:rsid w:val="00823C66"/>
    <w:rsid w:val="00823D8D"/>
    <w:rsid w:val="00823ECA"/>
    <w:rsid w:val="0082422F"/>
    <w:rsid w:val="00824919"/>
    <w:rsid w:val="008254A8"/>
    <w:rsid w:val="008258B4"/>
    <w:rsid w:val="00825D56"/>
    <w:rsid w:val="00825DB8"/>
    <w:rsid w:val="00826BEB"/>
    <w:rsid w:val="00826E14"/>
    <w:rsid w:val="00826E15"/>
    <w:rsid w:val="00826FB0"/>
    <w:rsid w:val="0082706F"/>
    <w:rsid w:val="00827955"/>
    <w:rsid w:val="0082796A"/>
    <w:rsid w:val="00827A87"/>
    <w:rsid w:val="00827E7F"/>
    <w:rsid w:val="008300DC"/>
    <w:rsid w:val="0083062E"/>
    <w:rsid w:val="00830A5C"/>
    <w:rsid w:val="00831655"/>
    <w:rsid w:val="00831727"/>
    <w:rsid w:val="008319D9"/>
    <w:rsid w:val="00832095"/>
    <w:rsid w:val="00832E74"/>
    <w:rsid w:val="00832FED"/>
    <w:rsid w:val="00833362"/>
    <w:rsid w:val="008335BA"/>
    <w:rsid w:val="00833B7B"/>
    <w:rsid w:val="00833E1C"/>
    <w:rsid w:val="00834405"/>
    <w:rsid w:val="008358F3"/>
    <w:rsid w:val="00836126"/>
    <w:rsid w:val="00836276"/>
    <w:rsid w:val="00836756"/>
    <w:rsid w:val="00836F3E"/>
    <w:rsid w:val="00837102"/>
    <w:rsid w:val="008377DB"/>
    <w:rsid w:val="00837C6E"/>
    <w:rsid w:val="008405A1"/>
    <w:rsid w:val="00840C22"/>
    <w:rsid w:val="00840C68"/>
    <w:rsid w:val="00840DD5"/>
    <w:rsid w:val="008410FD"/>
    <w:rsid w:val="0084149B"/>
    <w:rsid w:val="00841F41"/>
    <w:rsid w:val="00842204"/>
    <w:rsid w:val="0084290F"/>
    <w:rsid w:val="00842E34"/>
    <w:rsid w:val="00843137"/>
    <w:rsid w:val="00843826"/>
    <w:rsid w:val="00843C2F"/>
    <w:rsid w:val="00843F06"/>
    <w:rsid w:val="008441D9"/>
    <w:rsid w:val="00844612"/>
    <w:rsid w:val="008448AD"/>
    <w:rsid w:val="008449AD"/>
    <w:rsid w:val="00844EFA"/>
    <w:rsid w:val="00844F82"/>
    <w:rsid w:val="008457C9"/>
    <w:rsid w:val="00845E1C"/>
    <w:rsid w:val="00845F6F"/>
    <w:rsid w:val="0084679F"/>
    <w:rsid w:val="008468D3"/>
    <w:rsid w:val="00846BF3"/>
    <w:rsid w:val="00847020"/>
    <w:rsid w:val="0084733D"/>
    <w:rsid w:val="00847360"/>
    <w:rsid w:val="00847537"/>
    <w:rsid w:val="008477E6"/>
    <w:rsid w:val="00847886"/>
    <w:rsid w:val="0085066B"/>
    <w:rsid w:val="008509C2"/>
    <w:rsid w:val="00850B6E"/>
    <w:rsid w:val="008510BD"/>
    <w:rsid w:val="00851BB4"/>
    <w:rsid w:val="00851E92"/>
    <w:rsid w:val="00851FE6"/>
    <w:rsid w:val="0085270C"/>
    <w:rsid w:val="0085321D"/>
    <w:rsid w:val="0085443E"/>
    <w:rsid w:val="0085468E"/>
    <w:rsid w:val="008548C6"/>
    <w:rsid w:val="00854D1B"/>
    <w:rsid w:val="00854EEA"/>
    <w:rsid w:val="00855F38"/>
    <w:rsid w:val="008574DB"/>
    <w:rsid w:val="00857967"/>
    <w:rsid w:val="00857EB5"/>
    <w:rsid w:val="00860269"/>
    <w:rsid w:val="008605DE"/>
    <w:rsid w:val="0086099C"/>
    <w:rsid w:val="00860AD5"/>
    <w:rsid w:val="00860EC7"/>
    <w:rsid w:val="00860FCA"/>
    <w:rsid w:val="0086125D"/>
    <w:rsid w:val="008612BC"/>
    <w:rsid w:val="008621E8"/>
    <w:rsid w:val="00862DB0"/>
    <w:rsid w:val="00862F7D"/>
    <w:rsid w:val="008635C4"/>
    <w:rsid w:val="00863770"/>
    <w:rsid w:val="00863F5A"/>
    <w:rsid w:val="008643A0"/>
    <w:rsid w:val="00864427"/>
    <w:rsid w:val="008646C9"/>
    <w:rsid w:val="00864B78"/>
    <w:rsid w:val="00864ED7"/>
    <w:rsid w:val="00865750"/>
    <w:rsid w:val="00865E9E"/>
    <w:rsid w:val="0086645D"/>
    <w:rsid w:val="00866569"/>
    <w:rsid w:val="0086690D"/>
    <w:rsid w:val="00866D7D"/>
    <w:rsid w:val="00866F26"/>
    <w:rsid w:val="0086743A"/>
    <w:rsid w:val="008676D8"/>
    <w:rsid w:val="00870086"/>
    <w:rsid w:val="008704B4"/>
    <w:rsid w:val="00870DAA"/>
    <w:rsid w:val="00871817"/>
    <w:rsid w:val="00871ADC"/>
    <w:rsid w:val="008723F7"/>
    <w:rsid w:val="00872DAA"/>
    <w:rsid w:val="008734C4"/>
    <w:rsid w:val="00873618"/>
    <w:rsid w:val="00873B86"/>
    <w:rsid w:val="00873E39"/>
    <w:rsid w:val="00874254"/>
    <w:rsid w:val="00874441"/>
    <w:rsid w:val="00874468"/>
    <w:rsid w:val="00874722"/>
    <w:rsid w:val="0087528D"/>
    <w:rsid w:val="008756F7"/>
    <w:rsid w:val="00875D32"/>
    <w:rsid w:val="008761E6"/>
    <w:rsid w:val="0087625C"/>
    <w:rsid w:val="0087644C"/>
    <w:rsid w:val="00876680"/>
    <w:rsid w:val="00876E4D"/>
    <w:rsid w:val="008777A9"/>
    <w:rsid w:val="0087784C"/>
    <w:rsid w:val="008778B3"/>
    <w:rsid w:val="00877D87"/>
    <w:rsid w:val="0088024B"/>
    <w:rsid w:val="00880377"/>
    <w:rsid w:val="0088045B"/>
    <w:rsid w:val="0088109E"/>
    <w:rsid w:val="00881B47"/>
    <w:rsid w:val="00881BE0"/>
    <w:rsid w:val="00882088"/>
    <w:rsid w:val="00882820"/>
    <w:rsid w:val="00882882"/>
    <w:rsid w:val="00883794"/>
    <w:rsid w:val="00883986"/>
    <w:rsid w:val="00883AAB"/>
    <w:rsid w:val="00883FAF"/>
    <w:rsid w:val="00883FCC"/>
    <w:rsid w:val="008844B2"/>
    <w:rsid w:val="00884D9A"/>
    <w:rsid w:val="00885090"/>
    <w:rsid w:val="008853A6"/>
    <w:rsid w:val="00885D2F"/>
    <w:rsid w:val="00886293"/>
    <w:rsid w:val="0088635B"/>
    <w:rsid w:val="008864C0"/>
    <w:rsid w:val="008869CD"/>
    <w:rsid w:val="00886BF7"/>
    <w:rsid w:val="00887266"/>
    <w:rsid w:val="008872C6"/>
    <w:rsid w:val="008874E5"/>
    <w:rsid w:val="00887C86"/>
    <w:rsid w:val="00890DFF"/>
    <w:rsid w:val="00890E9F"/>
    <w:rsid w:val="00891378"/>
    <w:rsid w:val="0089149B"/>
    <w:rsid w:val="00891D6F"/>
    <w:rsid w:val="00891E01"/>
    <w:rsid w:val="00892255"/>
    <w:rsid w:val="008935B1"/>
    <w:rsid w:val="00894062"/>
    <w:rsid w:val="00894070"/>
    <w:rsid w:val="00894146"/>
    <w:rsid w:val="00894174"/>
    <w:rsid w:val="008945AF"/>
    <w:rsid w:val="00894BBC"/>
    <w:rsid w:val="00894C27"/>
    <w:rsid w:val="0089510B"/>
    <w:rsid w:val="00895222"/>
    <w:rsid w:val="0089540B"/>
    <w:rsid w:val="008957E0"/>
    <w:rsid w:val="00895FE5"/>
    <w:rsid w:val="008963F9"/>
    <w:rsid w:val="00896E95"/>
    <w:rsid w:val="00896FD8"/>
    <w:rsid w:val="0089704F"/>
    <w:rsid w:val="008976D7"/>
    <w:rsid w:val="00897782"/>
    <w:rsid w:val="00897AC1"/>
    <w:rsid w:val="00897B92"/>
    <w:rsid w:val="00897D32"/>
    <w:rsid w:val="00897D47"/>
    <w:rsid w:val="00897E98"/>
    <w:rsid w:val="008A0520"/>
    <w:rsid w:val="008A0756"/>
    <w:rsid w:val="008A0A55"/>
    <w:rsid w:val="008A182E"/>
    <w:rsid w:val="008A27AE"/>
    <w:rsid w:val="008A2B72"/>
    <w:rsid w:val="008A2CD6"/>
    <w:rsid w:val="008A301B"/>
    <w:rsid w:val="008A32FD"/>
    <w:rsid w:val="008A342A"/>
    <w:rsid w:val="008A36B0"/>
    <w:rsid w:val="008A36E9"/>
    <w:rsid w:val="008A3A4B"/>
    <w:rsid w:val="008A3A9E"/>
    <w:rsid w:val="008A467E"/>
    <w:rsid w:val="008A4A48"/>
    <w:rsid w:val="008A4D11"/>
    <w:rsid w:val="008A4DE3"/>
    <w:rsid w:val="008A55E5"/>
    <w:rsid w:val="008A5743"/>
    <w:rsid w:val="008A64E0"/>
    <w:rsid w:val="008A64EA"/>
    <w:rsid w:val="008A7361"/>
    <w:rsid w:val="008A771C"/>
    <w:rsid w:val="008A7C5A"/>
    <w:rsid w:val="008B04B3"/>
    <w:rsid w:val="008B07BF"/>
    <w:rsid w:val="008B0817"/>
    <w:rsid w:val="008B0AFA"/>
    <w:rsid w:val="008B0D01"/>
    <w:rsid w:val="008B0D9F"/>
    <w:rsid w:val="008B11C1"/>
    <w:rsid w:val="008B11D2"/>
    <w:rsid w:val="008B16F8"/>
    <w:rsid w:val="008B3093"/>
    <w:rsid w:val="008B3D5D"/>
    <w:rsid w:val="008B5585"/>
    <w:rsid w:val="008B57F3"/>
    <w:rsid w:val="008B5BE6"/>
    <w:rsid w:val="008B6309"/>
    <w:rsid w:val="008B6660"/>
    <w:rsid w:val="008B673A"/>
    <w:rsid w:val="008B6A5F"/>
    <w:rsid w:val="008B71F6"/>
    <w:rsid w:val="008B75B6"/>
    <w:rsid w:val="008B7D46"/>
    <w:rsid w:val="008C0744"/>
    <w:rsid w:val="008C09B2"/>
    <w:rsid w:val="008C0AC9"/>
    <w:rsid w:val="008C1637"/>
    <w:rsid w:val="008C17C0"/>
    <w:rsid w:val="008C1DDE"/>
    <w:rsid w:val="008C20FD"/>
    <w:rsid w:val="008C2BE1"/>
    <w:rsid w:val="008C2D65"/>
    <w:rsid w:val="008C2F61"/>
    <w:rsid w:val="008C41E8"/>
    <w:rsid w:val="008C4CDB"/>
    <w:rsid w:val="008C4E2C"/>
    <w:rsid w:val="008C50E6"/>
    <w:rsid w:val="008C518D"/>
    <w:rsid w:val="008C5787"/>
    <w:rsid w:val="008C585D"/>
    <w:rsid w:val="008C5AB7"/>
    <w:rsid w:val="008C5D09"/>
    <w:rsid w:val="008C62DB"/>
    <w:rsid w:val="008C64D9"/>
    <w:rsid w:val="008C6DB8"/>
    <w:rsid w:val="008C7168"/>
    <w:rsid w:val="008C7B56"/>
    <w:rsid w:val="008C7C80"/>
    <w:rsid w:val="008C7D5E"/>
    <w:rsid w:val="008D049F"/>
    <w:rsid w:val="008D0C7C"/>
    <w:rsid w:val="008D1226"/>
    <w:rsid w:val="008D19DF"/>
    <w:rsid w:val="008D1A29"/>
    <w:rsid w:val="008D1D4B"/>
    <w:rsid w:val="008D1DFE"/>
    <w:rsid w:val="008D2145"/>
    <w:rsid w:val="008D2976"/>
    <w:rsid w:val="008D2C51"/>
    <w:rsid w:val="008D314B"/>
    <w:rsid w:val="008D3867"/>
    <w:rsid w:val="008D3B48"/>
    <w:rsid w:val="008D3C60"/>
    <w:rsid w:val="008D3C97"/>
    <w:rsid w:val="008D3E46"/>
    <w:rsid w:val="008D3F5A"/>
    <w:rsid w:val="008D41AC"/>
    <w:rsid w:val="008D42CE"/>
    <w:rsid w:val="008D4642"/>
    <w:rsid w:val="008D4738"/>
    <w:rsid w:val="008D48C2"/>
    <w:rsid w:val="008D4ED8"/>
    <w:rsid w:val="008D509B"/>
    <w:rsid w:val="008D57F2"/>
    <w:rsid w:val="008D5A2A"/>
    <w:rsid w:val="008D5A32"/>
    <w:rsid w:val="008D5B1F"/>
    <w:rsid w:val="008D5ECD"/>
    <w:rsid w:val="008D5F58"/>
    <w:rsid w:val="008D6285"/>
    <w:rsid w:val="008D655B"/>
    <w:rsid w:val="008D6A44"/>
    <w:rsid w:val="008D6ADC"/>
    <w:rsid w:val="008D6B87"/>
    <w:rsid w:val="008D6CD3"/>
    <w:rsid w:val="008D6DA3"/>
    <w:rsid w:val="008D72E2"/>
    <w:rsid w:val="008D7B34"/>
    <w:rsid w:val="008E1458"/>
    <w:rsid w:val="008E17DA"/>
    <w:rsid w:val="008E1A24"/>
    <w:rsid w:val="008E1B47"/>
    <w:rsid w:val="008E1C3B"/>
    <w:rsid w:val="008E1E3E"/>
    <w:rsid w:val="008E2163"/>
    <w:rsid w:val="008E2C82"/>
    <w:rsid w:val="008E3625"/>
    <w:rsid w:val="008E365D"/>
    <w:rsid w:val="008E391A"/>
    <w:rsid w:val="008E3D51"/>
    <w:rsid w:val="008E4046"/>
    <w:rsid w:val="008E4421"/>
    <w:rsid w:val="008E4FA3"/>
    <w:rsid w:val="008E53C8"/>
    <w:rsid w:val="008E5799"/>
    <w:rsid w:val="008E57E9"/>
    <w:rsid w:val="008E5955"/>
    <w:rsid w:val="008E59C3"/>
    <w:rsid w:val="008E5A11"/>
    <w:rsid w:val="008E5DCA"/>
    <w:rsid w:val="008E5F83"/>
    <w:rsid w:val="008E63DB"/>
    <w:rsid w:val="008E7229"/>
    <w:rsid w:val="008E736E"/>
    <w:rsid w:val="008E74D4"/>
    <w:rsid w:val="008F0B24"/>
    <w:rsid w:val="008F1033"/>
    <w:rsid w:val="008F11E0"/>
    <w:rsid w:val="008F1D73"/>
    <w:rsid w:val="008F1DE2"/>
    <w:rsid w:val="008F1E55"/>
    <w:rsid w:val="008F1F95"/>
    <w:rsid w:val="008F200A"/>
    <w:rsid w:val="008F248D"/>
    <w:rsid w:val="008F2D54"/>
    <w:rsid w:val="008F2F9F"/>
    <w:rsid w:val="008F3334"/>
    <w:rsid w:val="008F3AC4"/>
    <w:rsid w:val="008F3AD8"/>
    <w:rsid w:val="008F406C"/>
    <w:rsid w:val="008F42FC"/>
    <w:rsid w:val="008F4A01"/>
    <w:rsid w:val="008F4F4D"/>
    <w:rsid w:val="008F50A5"/>
    <w:rsid w:val="008F51A4"/>
    <w:rsid w:val="008F53BA"/>
    <w:rsid w:val="008F5555"/>
    <w:rsid w:val="008F5FCF"/>
    <w:rsid w:val="008F6323"/>
    <w:rsid w:val="008F69F1"/>
    <w:rsid w:val="008F6DB0"/>
    <w:rsid w:val="008F6E0B"/>
    <w:rsid w:val="008F6F86"/>
    <w:rsid w:val="008F7572"/>
    <w:rsid w:val="008F7594"/>
    <w:rsid w:val="008F75BE"/>
    <w:rsid w:val="008F7896"/>
    <w:rsid w:val="008F7EBE"/>
    <w:rsid w:val="0090022E"/>
    <w:rsid w:val="00900553"/>
    <w:rsid w:val="009006C6"/>
    <w:rsid w:val="00900906"/>
    <w:rsid w:val="00900A59"/>
    <w:rsid w:val="00900CFE"/>
    <w:rsid w:val="00900DBE"/>
    <w:rsid w:val="0090152E"/>
    <w:rsid w:val="009019EE"/>
    <w:rsid w:val="00901D5D"/>
    <w:rsid w:val="0090203F"/>
    <w:rsid w:val="00902076"/>
    <w:rsid w:val="009026B1"/>
    <w:rsid w:val="00902AF5"/>
    <w:rsid w:val="00902BFE"/>
    <w:rsid w:val="009033B5"/>
    <w:rsid w:val="00903819"/>
    <w:rsid w:val="00904BF1"/>
    <w:rsid w:val="00904F39"/>
    <w:rsid w:val="009051A1"/>
    <w:rsid w:val="0090538A"/>
    <w:rsid w:val="0090597A"/>
    <w:rsid w:val="00905A37"/>
    <w:rsid w:val="00906029"/>
    <w:rsid w:val="00906123"/>
    <w:rsid w:val="00906774"/>
    <w:rsid w:val="00907C75"/>
    <w:rsid w:val="009103D1"/>
    <w:rsid w:val="00910A5D"/>
    <w:rsid w:val="00910C95"/>
    <w:rsid w:val="0091134B"/>
    <w:rsid w:val="0091230E"/>
    <w:rsid w:val="00912BC5"/>
    <w:rsid w:val="0091347A"/>
    <w:rsid w:val="009136BA"/>
    <w:rsid w:val="00914A02"/>
    <w:rsid w:val="00914AFC"/>
    <w:rsid w:val="00914D33"/>
    <w:rsid w:val="00914ED5"/>
    <w:rsid w:val="00915A87"/>
    <w:rsid w:val="00915F18"/>
    <w:rsid w:val="0091605E"/>
    <w:rsid w:val="009160CC"/>
    <w:rsid w:val="00916271"/>
    <w:rsid w:val="0091633E"/>
    <w:rsid w:val="00916520"/>
    <w:rsid w:val="00916AAC"/>
    <w:rsid w:val="00916D3F"/>
    <w:rsid w:val="0091724F"/>
    <w:rsid w:val="009173D1"/>
    <w:rsid w:val="00917DEF"/>
    <w:rsid w:val="00917EE1"/>
    <w:rsid w:val="00920403"/>
    <w:rsid w:val="00920DC2"/>
    <w:rsid w:val="00921240"/>
    <w:rsid w:val="00921371"/>
    <w:rsid w:val="009217F0"/>
    <w:rsid w:val="00921A00"/>
    <w:rsid w:val="00922299"/>
    <w:rsid w:val="00922435"/>
    <w:rsid w:val="00922D69"/>
    <w:rsid w:val="009231B4"/>
    <w:rsid w:val="009238CB"/>
    <w:rsid w:val="00923936"/>
    <w:rsid w:val="00923AF4"/>
    <w:rsid w:val="009243B2"/>
    <w:rsid w:val="00924581"/>
    <w:rsid w:val="009245A6"/>
    <w:rsid w:val="00924AFE"/>
    <w:rsid w:val="00925C1A"/>
    <w:rsid w:val="00925D1A"/>
    <w:rsid w:val="009263F4"/>
    <w:rsid w:val="009267AC"/>
    <w:rsid w:val="00926D19"/>
    <w:rsid w:val="00927344"/>
    <w:rsid w:val="009278B2"/>
    <w:rsid w:val="0093075F"/>
    <w:rsid w:val="00930904"/>
    <w:rsid w:val="00930AE5"/>
    <w:rsid w:val="00930CA8"/>
    <w:rsid w:val="009314E3"/>
    <w:rsid w:val="00931DAA"/>
    <w:rsid w:val="00931E58"/>
    <w:rsid w:val="00931FEF"/>
    <w:rsid w:val="009331F0"/>
    <w:rsid w:val="00933392"/>
    <w:rsid w:val="0093356E"/>
    <w:rsid w:val="00933576"/>
    <w:rsid w:val="0093371B"/>
    <w:rsid w:val="0093445C"/>
    <w:rsid w:val="00934D27"/>
    <w:rsid w:val="0093513F"/>
    <w:rsid w:val="00935209"/>
    <w:rsid w:val="00935306"/>
    <w:rsid w:val="0093551B"/>
    <w:rsid w:val="0093608B"/>
    <w:rsid w:val="0093671C"/>
    <w:rsid w:val="009369BF"/>
    <w:rsid w:val="00936CAD"/>
    <w:rsid w:val="00936EB4"/>
    <w:rsid w:val="0093762C"/>
    <w:rsid w:val="009376A9"/>
    <w:rsid w:val="00937C87"/>
    <w:rsid w:val="00937FD8"/>
    <w:rsid w:val="00940520"/>
    <w:rsid w:val="00940B47"/>
    <w:rsid w:val="00940EBE"/>
    <w:rsid w:val="00940F5D"/>
    <w:rsid w:val="0094173B"/>
    <w:rsid w:val="00941788"/>
    <w:rsid w:val="009418A2"/>
    <w:rsid w:val="00941BDB"/>
    <w:rsid w:val="00941C92"/>
    <w:rsid w:val="00941E4A"/>
    <w:rsid w:val="00941E85"/>
    <w:rsid w:val="00942091"/>
    <w:rsid w:val="0094260D"/>
    <w:rsid w:val="00942768"/>
    <w:rsid w:val="00942BE2"/>
    <w:rsid w:val="00942E2E"/>
    <w:rsid w:val="00942E6C"/>
    <w:rsid w:val="0094319A"/>
    <w:rsid w:val="00943EA2"/>
    <w:rsid w:val="009443E2"/>
    <w:rsid w:val="00945221"/>
    <w:rsid w:val="009466DB"/>
    <w:rsid w:val="00946820"/>
    <w:rsid w:val="00946F31"/>
    <w:rsid w:val="009472DA"/>
    <w:rsid w:val="0094734E"/>
    <w:rsid w:val="009478A2"/>
    <w:rsid w:val="00947E69"/>
    <w:rsid w:val="00950306"/>
    <w:rsid w:val="00951144"/>
    <w:rsid w:val="00951211"/>
    <w:rsid w:val="009514DE"/>
    <w:rsid w:val="0095176F"/>
    <w:rsid w:val="00951D49"/>
    <w:rsid w:val="00951EF7"/>
    <w:rsid w:val="00952B0C"/>
    <w:rsid w:val="00953493"/>
    <w:rsid w:val="009537F1"/>
    <w:rsid w:val="009538EF"/>
    <w:rsid w:val="00953B03"/>
    <w:rsid w:val="00953B50"/>
    <w:rsid w:val="00953C71"/>
    <w:rsid w:val="009568BD"/>
    <w:rsid w:val="00956D25"/>
    <w:rsid w:val="00957447"/>
    <w:rsid w:val="009578CC"/>
    <w:rsid w:val="00957BDD"/>
    <w:rsid w:val="00960BE6"/>
    <w:rsid w:val="00961164"/>
    <w:rsid w:val="0096135B"/>
    <w:rsid w:val="009614A6"/>
    <w:rsid w:val="009619B0"/>
    <w:rsid w:val="00961F84"/>
    <w:rsid w:val="009625C8"/>
    <w:rsid w:val="00962A57"/>
    <w:rsid w:val="00962CB8"/>
    <w:rsid w:val="0096305E"/>
    <w:rsid w:val="009632C2"/>
    <w:rsid w:val="0096349C"/>
    <w:rsid w:val="009644BF"/>
    <w:rsid w:val="00965204"/>
    <w:rsid w:val="0096565E"/>
    <w:rsid w:val="00965D81"/>
    <w:rsid w:val="00965E9D"/>
    <w:rsid w:val="009663CF"/>
    <w:rsid w:val="009665FF"/>
    <w:rsid w:val="0096702C"/>
    <w:rsid w:val="00967CDF"/>
    <w:rsid w:val="00970061"/>
    <w:rsid w:val="009704AE"/>
    <w:rsid w:val="00970778"/>
    <w:rsid w:val="00970E0B"/>
    <w:rsid w:val="00970FDE"/>
    <w:rsid w:val="0097137A"/>
    <w:rsid w:val="009714D2"/>
    <w:rsid w:val="00971693"/>
    <w:rsid w:val="009719A9"/>
    <w:rsid w:val="00972A6F"/>
    <w:rsid w:val="00972B6F"/>
    <w:rsid w:val="00972CA3"/>
    <w:rsid w:val="00973483"/>
    <w:rsid w:val="009735B2"/>
    <w:rsid w:val="0097388C"/>
    <w:rsid w:val="00973D80"/>
    <w:rsid w:val="00974C11"/>
    <w:rsid w:val="00974C89"/>
    <w:rsid w:val="00974E83"/>
    <w:rsid w:val="00974FBC"/>
    <w:rsid w:val="00975025"/>
    <w:rsid w:val="0097510A"/>
    <w:rsid w:val="00976515"/>
    <w:rsid w:val="009766AB"/>
    <w:rsid w:val="009767A7"/>
    <w:rsid w:val="0097687C"/>
    <w:rsid w:val="00976A63"/>
    <w:rsid w:val="00976B10"/>
    <w:rsid w:val="00977D49"/>
    <w:rsid w:val="00980277"/>
    <w:rsid w:val="009804F3"/>
    <w:rsid w:val="009805D5"/>
    <w:rsid w:val="00980898"/>
    <w:rsid w:val="00980CBB"/>
    <w:rsid w:val="0098111E"/>
    <w:rsid w:val="00981692"/>
    <w:rsid w:val="009816D3"/>
    <w:rsid w:val="009816EB"/>
    <w:rsid w:val="00981D33"/>
    <w:rsid w:val="00982409"/>
    <w:rsid w:val="009824F9"/>
    <w:rsid w:val="0098256C"/>
    <w:rsid w:val="00983649"/>
    <w:rsid w:val="009836ED"/>
    <w:rsid w:val="00983C8A"/>
    <w:rsid w:val="009848D2"/>
    <w:rsid w:val="009848F9"/>
    <w:rsid w:val="00985040"/>
    <w:rsid w:val="009853A3"/>
    <w:rsid w:val="009853CF"/>
    <w:rsid w:val="009855D8"/>
    <w:rsid w:val="009856D9"/>
    <w:rsid w:val="009859D5"/>
    <w:rsid w:val="009867F8"/>
    <w:rsid w:val="00986B4F"/>
    <w:rsid w:val="009870D3"/>
    <w:rsid w:val="009870FC"/>
    <w:rsid w:val="009877D1"/>
    <w:rsid w:val="009879D0"/>
    <w:rsid w:val="00990D24"/>
    <w:rsid w:val="009910A2"/>
    <w:rsid w:val="009910DF"/>
    <w:rsid w:val="00991979"/>
    <w:rsid w:val="00991D16"/>
    <w:rsid w:val="009921AC"/>
    <w:rsid w:val="009922F7"/>
    <w:rsid w:val="0099248D"/>
    <w:rsid w:val="009927DD"/>
    <w:rsid w:val="00992BCE"/>
    <w:rsid w:val="00993654"/>
    <w:rsid w:val="00993C5F"/>
    <w:rsid w:val="00993C75"/>
    <w:rsid w:val="00993C97"/>
    <w:rsid w:val="00993EAB"/>
    <w:rsid w:val="00993FB0"/>
    <w:rsid w:val="0099427B"/>
    <w:rsid w:val="00994731"/>
    <w:rsid w:val="00994889"/>
    <w:rsid w:val="00994AE4"/>
    <w:rsid w:val="00995A2D"/>
    <w:rsid w:val="00995B0F"/>
    <w:rsid w:val="00995E92"/>
    <w:rsid w:val="00995F7A"/>
    <w:rsid w:val="00996284"/>
    <w:rsid w:val="00996582"/>
    <w:rsid w:val="009967D7"/>
    <w:rsid w:val="009968E9"/>
    <w:rsid w:val="00996946"/>
    <w:rsid w:val="00997254"/>
    <w:rsid w:val="00997EA6"/>
    <w:rsid w:val="00997EBE"/>
    <w:rsid w:val="009A0477"/>
    <w:rsid w:val="009A08E8"/>
    <w:rsid w:val="009A0DD1"/>
    <w:rsid w:val="009A14B8"/>
    <w:rsid w:val="009A158F"/>
    <w:rsid w:val="009A1A33"/>
    <w:rsid w:val="009A1AFE"/>
    <w:rsid w:val="009A1EBF"/>
    <w:rsid w:val="009A295F"/>
    <w:rsid w:val="009A2AA8"/>
    <w:rsid w:val="009A30B0"/>
    <w:rsid w:val="009A34BA"/>
    <w:rsid w:val="009A34D5"/>
    <w:rsid w:val="009A3810"/>
    <w:rsid w:val="009A3F54"/>
    <w:rsid w:val="009A48DF"/>
    <w:rsid w:val="009A5164"/>
    <w:rsid w:val="009A51EE"/>
    <w:rsid w:val="009A5230"/>
    <w:rsid w:val="009A6055"/>
    <w:rsid w:val="009A6587"/>
    <w:rsid w:val="009A6709"/>
    <w:rsid w:val="009A6AF9"/>
    <w:rsid w:val="009A6E64"/>
    <w:rsid w:val="009A71AF"/>
    <w:rsid w:val="009A76C3"/>
    <w:rsid w:val="009A7CA9"/>
    <w:rsid w:val="009B06E5"/>
    <w:rsid w:val="009B1299"/>
    <w:rsid w:val="009B1438"/>
    <w:rsid w:val="009B1563"/>
    <w:rsid w:val="009B1B62"/>
    <w:rsid w:val="009B2ADB"/>
    <w:rsid w:val="009B31D0"/>
    <w:rsid w:val="009B3F63"/>
    <w:rsid w:val="009B3FC5"/>
    <w:rsid w:val="009B48D8"/>
    <w:rsid w:val="009B4999"/>
    <w:rsid w:val="009B4B87"/>
    <w:rsid w:val="009B4F7E"/>
    <w:rsid w:val="009B50FD"/>
    <w:rsid w:val="009B57AB"/>
    <w:rsid w:val="009B66F5"/>
    <w:rsid w:val="009B6745"/>
    <w:rsid w:val="009B73AF"/>
    <w:rsid w:val="009B78E6"/>
    <w:rsid w:val="009C00F3"/>
    <w:rsid w:val="009C0757"/>
    <w:rsid w:val="009C0766"/>
    <w:rsid w:val="009C0846"/>
    <w:rsid w:val="009C0B31"/>
    <w:rsid w:val="009C0B62"/>
    <w:rsid w:val="009C0F48"/>
    <w:rsid w:val="009C13AE"/>
    <w:rsid w:val="009C18E8"/>
    <w:rsid w:val="009C19E8"/>
    <w:rsid w:val="009C1BD8"/>
    <w:rsid w:val="009C23BD"/>
    <w:rsid w:val="009C23DA"/>
    <w:rsid w:val="009C2DE6"/>
    <w:rsid w:val="009C2E8C"/>
    <w:rsid w:val="009C2F16"/>
    <w:rsid w:val="009C37A0"/>
    <w:rsid w:val="009C3D0B"/>
    <w:rsid w:val="009C3D68"/>
    <w:rsid w:val="009C3F61"/>
    <w:rsid w:val="009C4323"/>
    <w:rsid w:val="009C4500"/>
    <w:rsid w:val="009C4898"/>
    <w:rsid w:val="009C521D"/>
    <w:rsid w:val="009C5298"/>
    <w:rsid w:val="009C52CC"/>
    <w:rsid w:val="009C58AB"/>
    <w:rsid w:val="009C5D96"/>
    <w:rsid w:val="009C5F40"/>
    <w:rsid w:val="009C65BF"/>
    <w:rsid w:val="009C66B9"/>
    <w:rsid w:val="009C6B26"/>
    <w:rsid w:val="009C7AA2"/>
    <w:rsid w:val="009D2357"/>
    <w:rsid w:val="009D2EDC"/>
    <w:rsid w:val="009D2F1D"/>
    <w:rsid w:val="009D30CB"/>
    <w:rsid w:val="009D35C7"/>
    <w:rsid w:val="009D36DF"/>
    <w:rsid w:val="009D3EA4"/>
    <w:rsid w:val="009D406F"/>
    <w:rsid w:val="009D43E7"/>
    <w:rsid w:val="009D4936"/>
    <w:rsid w:val="009D505A"/>
    <w:rsid w:val="009D60F3"/>
    <w:rsid w:val="009D62A9"/>
    <w:rsid w:val="009D6830"/>
    <w:rsid w:val="009D6847"/>
    <w:rsid w:val="009D68FE"/>
    <w:rsid w:val="009D7287"/>
    <w:rsid w:val="009D74D4"/>
    <w:rsid w:val="009D75B8"/>
    <w:rsid w:val="009D767F"/>
    <w:rsid w:val="009E0562"/>
    <w:rsid w:val="009E0926"/>
    <w:rsid w:val="009E0AE0"/>
    <w:rsid w:val="009E0EB6"/>
    <w:rsid w:val="009E117A"/>
    <w:rsid w:val="009E1B6E"/>
    <w:rsid w:val="009E1F20"/>
    <w:rsid w:val="009E23D4"/>
    <w:rsid w:val="009E349E"/>
    <w:rsid w:val="009E376F"/>
    <w:rsid w:val="009E3CA1"/>
    <w:rsid w:val="009E3E6D"/>
    <w:rsid w:val="009E4022"/>
    <w:rsid w:val="009E4EB5"/>
    <w:rsid w:val="009E57A7"/>
    <w:rsid w:val="009E5D13"/>
    <w:rsid w:val="009E7300"/>
    <w:rsid w:val="009E7B22"/>
    <w:rsid w:val="009E7B76"/>
    <w:rsid w:val="009F04E3"/>
    <w:rsid w:val="009F05B6"/>
    <w:rsid w:val="009F0B65"/>
    <w:rsid w:val="009F0ED3"/>
    <w:rsid w:val="009F101D"/>
    <w:rsid w:val="009F10B0"/>
    <w:rsid w:val="009F12CA"/>
    <w:rsid w:val="009F1C5B"/>
    <w:rsid w:val="009F213B"/>
    <w:rsid w:val="009F21E7"/>
    <w:rsid w:val="009F2607"/>
    <w:rsid w:val="009F2F6B"/>
    <w:rsid w:val="009F3A66"/>
    <w:rsid w:val="009F3B18"/>
    <w:rsid w:val="009F3E05"/>
    <w:rsid w:val="009F417C"/>
    <w:rsid w:val="009F497B"/>
    <w:rsid w:val="009F4EFD"/>
    <w:rsid w:val="009F5E67"/>
    <w:rsid w:val="009F5ECB"/>
    <w:rsid w:val="009F5F13"/>
    <w:rsid w:val="009F68F4"/>
    <w:rsid w:val="009F6EC1"/>
    <w:rsid w:val="009F74C9"/>
    <w:rsid w:val="009F7602"/>
    <w:rsid w:val="009F7773"/>
    <w:rsid w:val="009F7843"/>
    <w:rsid w:val="009F7858"/>
    <w:rsid w:val="009F7A27"/>
    <w:rsid w:val="009F7B2E"/>
    <w:rsid w:val="009F7F82"/>
    <w:rsid w:val="00A0118D"/>
    <w:rsid w:val="00A0145D"/>
    <w:rsid w:val="00A017B3"/>
    <w:rsid w:val="00A0181E"/>
    <w:rsid w:val="00A01B10"/>
    <w:rsid w:val="00A02233"/>
    <w:rsid w:val="00A02A86"/>
    <w:rsid w:val="00A02ECB"/>
    <w:rsid w:val="00A03440"/>
    <w:rsid w:val="00A037AE"/>
    <w:rsid w:val="00A039E1"/>
    <w:rsid w:val="00A03B5A"/>
    <w:rsid w:val="00A03E09"/>
    <w:rsid w:val="00A03F54"/>
    <w:rsid w:val="00A03F63"/>
    <w:rsid w:val="00A03FEF"/>
    <w:rsid w:val="00A0412B"/>
    <w:rsid w:val="00A04595"/>
    <w:rsid w:val="00A0462B"/>
    <w:rsid w:val="00A04D5B"/>
    <w:rsid w:val="00A06257"/>
    <w:rsid w:val="00A06840"/>
    <w:rsid w:val="00A068EE"/>
    <w:rsid w:val="00A0695E"/>
    <w:rsid w:val="00A072B2"/>
    <w:rsid w:val="00A072EA"/>
    <w:rsid w:val="00A07717"/>
    <w:rsid w:val="00A10611"/>
    <w:rsid w:val="00A113FA"/>
    <w:rsid w:val="00A1232A"/>
    <w:rsid w:val="00A12340"/>
    <w:rsid w:val="00A13054"/>
    <w:rsid w:val="00A13071"/>
    <w:rsid w:val="00A130A6"/>
    <w:rsid w:val="00A132DD"/>
    <w:rsid w:val="00A133DE"/>
    <w:rsid w:val="00A13B64"/>
    <w:rsid w:val="00A14B8C"/>
    <w:rsid w:val="00A14EA0"/>
    <w:rsid w:val="00A153DD"/>
    <w:rsid w:val="00A15766"/>
    <w:rsid w:val="00A15B69"/>
    <w:rsid w:val="00A175C0"/>
    <w:rsid w:val="00A1796D"/>
    <w:rsid w:val="00A2033B"/>
    <w:rsid w:val="00A206B8"/>
    <w:rsid w:val="00A2117A"/>
    <w:rsid w:val="00A2121F"/>
    <w:rsid w:val="00A215E2"/>
    <w:rsid w:val="00A21D82"/>
    <w:rsid w:val="00A22001"/>
    <w:rsid w:val="00A222B2"/>
    <w:rsid w:val="00A224EF"/>
    <w:rsid w:val="00A237F6"/>
    <w:rsid w:val="00A238AA"/>
    <w:rsid w:val="00A242AA"/>
    <w:rsid w:val="00A243EC"/>
    <w:rsid w:val="00A24B31"/>
    <w:rsid w:val="00A24F45"/>
    <w:rsid w:val="00A24FE3"/>
    <w:rsid w:val="00A2523E"/>
    <w:rsid w:val="00A25260"/>
    <w:rsid w:val="00A253E4"/>
    <w:rsid w:val="00A25B0F"/>
    <w:rsid w:val="00A263CF"/>
    <w:rsid w:val="00A2654B"/>
    <w:rsid w:val="00A265E3"/>
    <w:rsid w:val="00A267F5"/>
    <w:rsid w:val="00A26E53"/>
    <w:rsid w:val="00A270DC"/>
    <w:rsid w:val="00A271C2"/>
    <w:rsid w:val="00A27518"/>
    <w:rsid w:val="00A2764C"/>
    <w:rsid w:val="00A27B48"/>
    <w:rsid w:val="00A27FB6"/>
    <w:rsid w:val="00A30068"/>
    <w:rsid w:val="00A30160"/>
    <w:rsid w:val="00A303E3"/>
    <w:rsid w:val="00A30917"/>
    <w:rsid w:val="00A30AD8"/>
    <w:rsid w:val="00A31D55"/>
    <w:rsid w:val="00A320C6"/>
    <w:rsid w:val="00A32528"/>
    <w:rsid w:val="00A337A2"/>
    <w:rsid w:val="00A33846"/>
    <w:rsid w:val="00A33C14"/>
    <w:rsid w:val="00A34ABA"/>
    <w:rsid w:val="00A34B9F"/>
    <w:rsid w:val="00A353D4"/>
    <w:rsid w:val="00A353DB"/>
    <w:rsid w:val="00A35944"/>
    <w:rsid w:val="00A35A68"/>
    <w:rsid w:val="00A35F82"/>
    <w:rsid w:val="00A36289"/>
    <w:rsid w:val="00A36378"/>
    <w:rsid w:val="00A364CC"/>
    <w:rsid w:val="00A3665E"/>
    <w:rsid w:val="00A36D20"/>
    <w:rsid w:val="00A37FF8"/>
    <w:rsid w:val="00A40FEE"/>
    <w:rsid w:val="00A415A3"/>
    <w:rsid w:val="00A427C4"/>
    <w:rsid w:val="00A42879"/>
    <w:rsid w:val="00A42A34"/>
    <w:rsid w:val="00A42C7F"/>
    <w:rsid w:val="00A42E67"/>
    <w:rsid w:val="00A43260"/>
    <w:rsid w:val="00A4454A"/>
    <w:rsid w:val="00A445EE"/>
    <w:rsid w:val="00A450D4"/>
    <w:rsid w:val="00A45503"/>
    <w:rsid w:val="00A459D8"/>
    <w:rsid w:val="00A459DC"/>
    <w:rsid w:val="00A46495"/>
    <w:rsid w:val="00A4665E"/>
    <w:rsid w:val="00A466C7"/>
    <w:rsid w:val="00A46E43"/>
    <w:rsid w:val="00A46FC1"/>
    <w:rsid w:val="00A47782"/>
    <w:rsid w:val="00A47EF6"/>
    <w:rsid w:val="00A47F31"/>
    <w:rsid w:val="00A501BE"/>
    <w:rsid w:val="00A50281"/>
    <w:rsid w:val="00A505BD"/>
    <w:rsid w:val="00A50D62"/>
    <w:rsid w:val="00A5197D"/>
    <w:rsid w:val="00A51B5E"/>
    <w:rsid w:val="00A51C3A"/>
    <w:rsid w:val="00A51C5F"/>
    <w:rsid w:val="00A520BD"/>
    <w:rsid w:val="00A522AE"/>
    <w:rsid w:val="00A52BE5"/>
    <w:rsid w:val="00A52FF0"/>
    <w:rsid w:val="00A534BF"/>
    <w:rsid w:val="00A53890"/>
    <w:rsid w:val="00A53BEF"/>
    <w:rsid w:val="00A549FA"/>
    <w:rsid w:val="00A54BBA"/>
    <w:rsid w:val="00A54C61"/>
    <w:rsid w:val="00A54CF4"/>
    <w:rsid w:val="00A5538C"/>
    <w:rsid w:val="00A55A21"/>
    <w:rsid w:val="00A55B75"/>
    <w:rsid w:val="00A55C5C"/>
    <w:rsid w:val="00A55DFA"/>
    <w:rsid w:val="00A56D70"/>
    <w:rsid w:val="00A57EC9"/>
    <w:rsid w:val="00A60E33"/>
    <w:rsid w:val="00A6155A"/>
    <w:rsid w:val="00A61701"/>
    <w:rsid w:val="00A61DC2"/>
    <w:rsid w:val="00A61EA5"/>
    <w:rsid w:val="00A620B0"/>
    <w:rsid w:val="00A6254C"/>
    <w:rsid w:val="00A62AAB"/>
    <w:rsid w:val="00A62C43"/>
    <w:rsid w:val="00A62F8D"/>
    <w:rsid w:val="00A630F7"/>
    <w:rsid w:val="00A64240"/>
    <w:rsid w:val="00A64296"/>
    <w:rsid w:val="00A64C3E"/>
    <w:rsid w:val="00A64C7A"/>
    <w:rsid w:val="00A64C8B"/>
    <w:rsid w:val="00A64D83"/>
    <w:rsid w:val="00A6558C"/>
    <w:rsid w:val="00A66450"/>
    <w:rsid w:val="00A66780"/>
    <w:rsid w:val="00A66B61"/>
    <w:rsid w:val="00A66E9A"/>
    <w:rsid w:val="00A6773F"/>
    <w:rsid w:val="00A67B29"/>
    <w:rsid w:val="00A67F30"/>
    <w:rsid w:val="00A71419"/>
    <w:rsid w:val="00A72116"/>
    <w:rsid w:val="00A726CB"/>
    <w:rsid w:val="00A729D4"/>
    <w:rsid w:val="00A72BBB"/>
    <w:rsid w:val="00A72F8C"/>
    <w:rsid w:val="00A732D4"/>
    <w:rsid w:val="00A73811"/>
    <w:rsid w:val="00A73953"/>
    <w:rsid w:val="00A73FBA"/>
    <w:rsid w:val="00A744BD"/>
    <w:rsid w:val="00A7467A"/>
    <w:rsid w:val="00A74C9A"/>
    <w:rsid w:val="00A74ED1"/>
    <w:rsid w:val="00A75315"/>
    <w:rsid w:val="00A75686"/>
    <w:rsid w:val="00A76182"/>
    <w:rsid w:val="00A76435"/>
    <w:rsid w:val="00A76667"/>
    <w:rsid w:val="00A76F77"/>
    <w:rsid w:val="00A7710F"/>
    <w:rsid w:val="00A771A8"/>
    <w:rsid w:val="00A77242"/>
    <w:rsid w:val="00A77405"/>
    <w:rsid w:val="00A80A36"/>
    <w:rsid w:val="00A80B6D"/>
    <w:rsid w:val="00A80BB0"/>
    <w:rsid w:val="00A80BEB"/>
    <w:rsid w:val="00A8139B"/>
    <w:rsid w:val="00A81414"/>
    <w:rsid w:val="00A81C1C"/>
    <w:rsid w:val="00A82468"/>
    <w:rsid w:val="00A83040"/>
    <w:rsid w:val="00A83188"/>
    <w:rsid w:val="00A832A1"/>
    <w:rsid w:val="00A835E7"/>
    <w:rsid w:val="00A83822"/>
    <w:rsid w:val="00A83BF5"/>
    <w:rsid w:val="00A83CC3"/>
    <w:rsid w:val="00A83D72"/>
    <w:rsid w:val="00A84356"/>
    <w:rsid w:val="00A84644"/>
    <w:rsid w:val="00A84811"/>
    <w:rsid w:val="00A84AF8"/>
    <w:rsid w:val="00A84F4E"/>
    <w:rsid w:val="00A8520A"/>
    <w:rsid w:val="00A8539C"/>
    <w:rsid w:val="00A8624F"/>
    <w:rsid w:val="00A8665A"/>
    <w:rsid w:val="00A866BC"/>
    <w:rsid w:val="00A867F2"/>
    <w:rsid w:val="00A8770C"/>
    <w:rsid w:val="00A87B9F"/>
    <w:rsid w:val="00A87BD7"/>
    <w:rsid w:val="00A900A1"/>
    <w:rsid w:val="00A90A20"/>
    <w:rsid w:val="00A9123B"/>
    <w:rsid w:val="00A9154D"/>
    <w:rsid w:val="00A91832"/>
    <w:rsid w:val="00A91AB1"/>
    <w:rsid w:val="00A91B00"/>
    <w:rsid w:val="00A91FDB"/>
    <w:rsid w:val="00A9235E"/>
    <w:rsid w:val="00A9265E"/>
    <w:rsid w:val="00A92C55"/>
    <w:rsid w:val="00A92F5B"/>
    <w:rsid w:val="00A934C0"/>
    <w:rsid w:val="00A947A9"/>
    <w:rsid w:val="00A94D94"/>
    <w:rsid w:val="00A94F36"/>
    <w:rsid w:val="00A958D5"/>
    <w:rsid w:val="00A95D51"/>
    <w:rsid w:val="00A95D7A"/>
    <w:rsid w:val="00A95DA2"/>
    <w:rsid w:val="00A95E88"/>
    <w:rsid w:val="00A961E9"/>
    <w:rsid w:val="00A9625A"/>
    <w:rsid w:val="00A96E93"/>
    <w:rsid w:val="00A97016"/>
    <w:rsid w:val="00A97112"/>
    <w:rsid w:val="00A9758B"/>
    <w:rsid w:val="00A97915"/>
    <w:rsid w:val="00AA0515"/>
    <w:rsid w:val="00AA0C6F"/>
    <w:rsid w:val="00AA1303"/>
    <w:rsid w:val="00AA1B51"/>
    <w:rsid w:val="00AA201B"/>
    <w:rsid w:val="00AA2102"/>
    <w:rsid w:val="00AA25A2"/>
    <w:rsid w:val="00AA25E5"/>
    <w:rsid w:val="00AA28CB"/>
    <w:rsid w:val="00AA2DF8"/>
    <w:rsid w:val="00AA3D88"/>
    <w:rsid w:val="00AA42C6"/>
    <w:rsid w:val="00AA4385"/>
    <w:rsid w:val="00AA49AA"/>
    <w:rsid w:val="00AA49F7"/>
    <w:rsid w:val="00AA4E75"/>
    <w:rsid w:val="00AA544D"/>
    <w:rsid w:val="00AA5F85"/>
    <w:rsid w:val="00AA65EA"/>
    <w:rsid w:val="00AA6846"/>
    <w:rsid w:val="00AA6942"/>
    <w:rsid w:val="00AA6C8E"/>
    <w:rsid w:val="00AA7438"/>
    <w:rsid w:val="00AB03AB"/>
    <w:rsid w:val="00AB101F"/>
    <w:rsid w:val="00AB18A9"/>
    <w:rsid w:val="00AB19BF"/>
    <w:rsid w:val="00AB1D32"/>
    <w:rsid w:val="00AB2001"/>
    <w:rsid w:val="00AB209F"/>
    <w:rsid w:val="00AB20B9"/>
    <w:rsid w:val="00AB2261"/>
    <w:rsid w:val="00AB22EB"/>
    <w:rsid w:val="00AB2AB9"/>
    <w:rsid w:val="00AB2B4C"/>
    <w:rsid w:val="00AB3342"/>
    <w:rsid w:val="00AB3F53"/>
    <w:rsid w:val="00AB4182"/>
    <w:rsid w:val="00AB41DB"/>
    <w:rsid w:val="00AB54E7"/>
    <w:rsid w:val="00AB5689"/>
    <w:rsid w:val="00AB585C"/>
    <w:rsid w:val="00AB5CF5"/>
    <w:rsid w:val="00AB61E9"/>
    <w:rsid w:val="00AB6A94"/>
    <w:rsid w:val="00AB6B3C"/>
    <w:rsid w:val="00AB6C62"/>
    <w:rsid w:val="00AB7011"/>
    <w:rsid w:val="00AB74AF"/>
    <w:rsid w:val="00AC0B1A"/>
    <w:rsid w:val="00AC0B4B"/>
    <w:rsid w:val="00AC1222"/>
    <w:rsid w:val="00AC24DF"/>
    <w:rsid w:val="00AC268D"/>
    <w:rsid w:val="00AC2E10"/>
    <w:rsid w:val="00AC3A8C"/>
    <w:rsid w:val="00AC473D"/>
    <w:rsid w:val="00AC4886"/>
    <w:rsid w:val="00AC5D7C"/>
    <w:rsid w:val="00AC613C"/>
    <w:rsid w:val="00AC6164"/>
    <w:rsid w:val="00AC6AAE"/>
    <w:rsid w:val="00AC6B54"/>
    <w:rsid w:val="00AC748E"/>
    <w:rsid w:val="00AC76A0"/>
    <w:rsid w:val="00AC7863"/>
    <w:rsid w:val="00AC7B5A"/>
    <w:rsid w:val="00AC7BAA"/>
    <w:rsid w:val="00AC7C0B"/>
    <w:rsid w:val="00AC7FF0"/>
    <w:rsid w:val="00AD0914"/>
    <w:rsid w:val="00AD0A6B"/>
    <w:rsid w:val="00AD0B52"/>
    <w:rsid w:val="00AD11EF"/>
    <w:rsid w:val="00AD12DA"/>
    <w:rsid w:val="00AD1C15"/>
    <w:rsid w:val="00AD1CDE"/>
    <w:rsid w:val="00AD25A9"/>
    <w:rsid w:val="00AD2765"/>
    <w:rsid w:val="00AD29EF"/>
    <w:rsid w:val="00AD2B22"/>
    <w:rsid w:val="00AD2D73"/>
    <w:rsid w:val="00AD4221"/>
    <w:rsid w:val="00AD432A"/>
    <w:rsid w:val="00AD4880"/>
    <w:rsid w:val="00AD4A24"/>
    <w:rsid w:val="00AD4C3E"/>
    <w:rsid w:val="00AD5361"/>
    <w:rsid w:val="00AD55CD"/>
    <w:rsid w:val="00AD5902"/>
    <w:rsid w:val="00AD5E6D"/>
    <w:rsid w:val="00AD5E77"/>
    <w:rsid w:val="00AD6238"/>
    <w:rsid w:val="00AD6EB3"/>
    <w:rsid w:val="00AD71D7"/>
    <w:rsid w:val="00AD7239"/>
    <w:rsid w:val="00AD73F1"/>
    <w:rsid w:val="00AD7E57"/>
    <w:rsid w:val="00AD7EC8"/>
    <w:rsid w:val="00AD7FA6"/>
    <w:rsid w:val="00AE004B"/>
    <w:rsid w:val="00AE0072"/>
    <w:rsid w:val="00AE015F"/>
    <w:rsid w:val="00AE079F"/>
    <w:rsid w:val="00AE0E17"/>
    <w:rsid w:val="00AE1800"/>
    <w:rsid w:val="00AE250C"/>
    <w:rsid w:val="00AE2C06"/>
    <w:rsid w:val="00AE3370"/>
    <w:rsid w:val="00AE3A3E"/>
    <w:rsid w:val="00AE475B"/>
    <w:rsid w:val="00AE492F"/>
    <w:rsid w:val="00AE4EC3"/>
    <w:rsid w:val="00AE5174"/>
    <w:rsid w:val="00AE52B9"/>
    <w:rsid w:val="00AE56FC"/>
    <w:rsid w:val="00AE59C6"/>
    <w:rsid w:val="00AE612C"/>
    <w:rsid w:val="00AE6C2E"/>
    <w:rsid w:val="00AE6D29"/>
    <w:rsid w:val="00AE73F4"/>
    <w:rsid w:val="00AE76EE"/>
    <w:rsid w:val="00AE771B"/>
    <w:rsid w:val="00AE7AD2"/>
    <w:rsid w:val="00AE7D85"/>
    <w:rsid w:val="00AF02BD"/>
    <w:rsid w:val="00AF08E4"/>
    <w:rsid w:val="00AF0AEE"/>
    <w:rsid w:val="00AF14A3"/>
    <w:rsid w:val="00AF1530"/>
    <w:rsid w:val="00AF16B0"/>
    <w:rsid w:val="00AF16F4"/>
    <w:rsid w:val="00AF17B3"/>
    <w:rsid w:val="00AF1D04"/>
    <w:rsid w:val="00AF1D5B"/>
    <w:rsid w:val="00AF1F3A"/>
    <w:rsid w:val="00AF2584"/>
    <w:rsid w:val="00AF2680"/>
    <w:rsid w:val="00AF2693"/>
    <w:rsid w:val="00AF2DEE"/>
    <w:rsid w:val="00AF3108"/>
    <w:rsid w:val="00AF3F99"/>
    <w:rsid w:val="00AF4056"/>
    <w:rsid w:val="00AF46D5"/>
    <w:rsid w:val="00AF4BC4"/>
    <w:rsid w:val="00AF4BE8"/>
    <w:rsid w:val="00AF4C25"/>
    <w:rsid w:val="00AF533A"/>
    <w:rsid w:val="00AF5F29"/>
    <w:rsid w:val="00AF60EB"/>
    <w:rsid w:val="00AF63ED"/>
    <w:rsid w:val="00AF65B9"/>
    <w:rsid w:val="00AF723E"/>
    <w:rsid w:val="00AF76DD"/>
    <w:rsid w:val="00AF7F57"/>
    <w:rsid w:val="00B000D3"/>
    <w:rsid w:val="00B00206"/>
    <w:rsid w:val="00B003D9"/>
    <w:rsid w:val="00B00697"/>
    <w:rsid w:val="00B009BB"/>
    <w:rsid w:val="00B00C59"/>
    <w:rsid w:val="00B00E3C"/>
    <w:rsid w:val="00B01723"/>
    <w:rsid w:val="00B01945"/>
    <w:rsid w:val="00B022AC"/>
    <w:rsid w:val="00B023EB"/>
    <w:rsid w:val="00B02A49"/>
    <w:rsid w:val="00B02B20"/>
    <w:rsid w:val="00B02F04"/>
    <w:rsid w:val="00B03110"/>
    <w:rsid w:val="00B03ACB"/>
    <w:rsid w:val="00B03B73"/>
    <w:rsid w:val="00B03BA3"/>
    <w:rsid w:val="00B03EA6"/>
    <w:rsid w:val="00B044CF"/>
    <w:rsid w:val="00B04745"/>
    <w:rsid w:val="00B0515E"/>
    <w:rsid w:val="00B05591"/>
    <w:rsid w:val="00B05F6B"/>
    <w:rsid w:val="00B06318"/>
    <w:rsid w:val="00B0693E"/>
    <w:rsid w:val="00B06976"/>
    <w:rsid w:val="00B06ABF"/>
    <w:rsid w:val="00B06B30"/>
    <w:rsid w:val="00B06D74"/>
    <w:rsid w:val="00B0734B"/>
    <w:rsid w:val="00B07382"/>
    <w:rsid w:val="00B07440"/>
    <w:rsid w:val="00B07E43"/>
    <w:rsid w:val="00B100FD"/>
    <w:rsid w:val="00B101CB"/>
    <w:rsid w:val="00B10D70"/>
    <w:rsid w:val="00B116FD"/>
    <w:rsid w:val="00B11F57"/>
    <w:rsid w:val="00B12306"/>
    <w:rsid w:val="00B1248C"/>
    <w:rsid w:val="00B1249E"/>
    <w:rsid w:val="00B12AEF"/>
    <w:rsid w:val="00B132FE"/>
    <w:rsid w:val="00B135B6"/>
    <w:rsid w:val="00B13B16"/>
    <w:rsid w:val="00B1438F"/>
    <w:rsid w:val="00B14569"/>
    <w:rsid w:val="00B15010"/>
    <w:rsid w:val="00B151EA"/>
    <w:rsid w:val="00B15671"/>
    <w:rsid w:val="00B15B36"/>
    <w:rsid w:val="00B15B9C"/>
    <w:rsid w:val="00B15BF9"/>
    <w:rsid w:val="00B164E6"/>
    <w:rsid w:val="00B1712A"/>
    <w:rsid w:val="00B1713F"/>
    <w:rsid w:val="00B1728B"/>
    <w:rsid w:val="00B17591"/>
    <w:rsid w:val="00B17AC8"/>
    <w:rsid w:val="00B202F6"/>
    <w:rsid w:val="00B20421"/>
    <w:rsid w:val="00B2093B"/>
    <w:rsid w:val="00B210A1"/>
    <w:rsid w:val="00B219A0"/>
    <w:rsid w:val="00B222D9"/>
    <w:rsid w:val="00B22AE1"/>
    <w:rsid w:val="00B22AE8"/>
    <w:rsid w:val="00B22B96"/>
    <w:rsid w:val="00B22FD3"/>
    <w:rsid w:val="00B23135"/>
    <w:rsid w:val="00B23618"/>
    <w:rsid w:val="00B236ED"/>
    <w:rsid w:val="00B23709"/>
    <w:rsid w:val="00B23BCA"/>
    <w:rsid w:val="00B23E54"/>
    <w:rsid w:val="00B243B6"/>
    <w:rsid w:val="00B247A8"/>
    <w:rsid w:val="00B247AF"/>
    <w:rsid w:val="00B248C3"/>
    <w:rsid w:val="00B2493C"/>
    <w:rsid w:val="00B25241"/>
    <w:rsid w:val="00B25274"/>
    <w:rsid w:val="00B25500"/>
    <w:rsid w:val="00B26066"/>
    <w:rsid w:val="00B2657B"/>
    <w:rsid w:val="00B26A64"/>
    <w:rsid w:val="00B26BEB"/>
    <w:rsid w:val="00B26CDB"/>
    <w:rsid w:val="00B27B78"/>
    <w:rsid w:val="00B27C5D"/>
    <w:rsid w:val="00B27E8B"/>
    <w:rsid w:val="00B30239"/>
    <w:rsid w:val="00B302B0"/>
    <w:rsid w:val="00B30479"/>
    <w:rsid w:val="00B3053C"/>
    <w:rsid w:val="00B30943"/>
    <w:rsid w:val="00B30C6C"/>
    <w:rsid w:val="00B30D21"/>
    <w:rsid w:val="00B31980"/>
    <w:rsid w:val="00B31D1A"/>
    <w:rsid w:val="00B31F40"/>
    <w:rsid w:val="00B32121"/>
    <w:rsid w:val="00B32144"/>
    <w:rsid w:val="00B32266"/>
    <w:rsid w:val="00B3230A"/>
    <w:rsid w:val="00B3285A"/>
    <w:rsid w:val="00B33025"/>
    <w:rsid w:val="00B3311D"/>
    <w:rsid w:val="00B331CA"/>
    <w:rsid w:val="00B331EE"/>
    <w:rsid w:val="00B332DC"/>
    <w:rsid w:val="00B335D8"/>
    <w:rsid w:val="00B3368D"/>
    <w:rsid w:val="00B3372F"/>
    <w:rsid w:val="00B33BD6"/>
    <w:rsid w:val="00B3429E"/>
    <w:rsid w:val="00B3452D"/>
    <w:rsid w:val="00B349C6"/>
    <w:rsid w:val="00B35CE5"/>
    <w:rsid w:val="00B35E0A"/>
    <w:rsid w:val="00B3636D"/>
    <w:rsid w:val="00B36AD4"/>
    <w:rsid w:val="00B36C76"/>
    <w:rsid w:val="00B36DB3"/>
    <w:rsid w:val="00B377DE"/>
    <w:rsid w:val="00B37E01"/>
    <w:rsid w:val="00B402AD"/>
    <w:rsid w:val="00B408D7"/>
    <w:rsid w:val="00B40B3C"/>
    <w:rsid w:val="00B40C73"/>
    <w:rsid w:val="00B41022"/>
    <w:rsid w:val="00B41409"/>
    <w:rsid w:val="00B42306"/>
    <w:rsid w:val="00B4238C"/>
    <w:rsid w:val="00B424E9"/>
    <w:rsid w:val="00B42D65"/>
    <w:rsid w:val="00B42EB7"/>
    <w:rsid w:val="00B42ED9"/>
    <w:rsid w:val="00B42EFE"/>
    <w:rsid w:val="00B42FA5"/>
    <w:rsid w:val="00B42FB1"/>
    <w:rsid w:val="00B4325D"/>
    <w:rsid w:val="00B435F6"/>
    <w:rsid w:val="00B43670"/>
    <w:rsid w:val="00B436F9"/>
    <w:rsid w:val="00B4391E"/>
    <w:rsid w:val="00B43E42"/>
    <w:rsid w:val="00B43F85"/>
    <w:rsid w:val="00B4414F"/>
    <w:rsid w:val="00B4465D"/>
    <w:rsid w:val="00B44757"/>
    <w:rsid w:val="00B44922"/>
    <w:rsid w:val="00B44A80"/>
    <w:rsid w:val="00B44D67"/>
    <w:rsid w:val="00B450D0"/>
    <w:rsid w:val="00B453B7"/>
    <w:rsid w:val="00B45651"/>
    <w:rsid w:val="00B4569F"/>
    <w:rsid w:val="00B45A41"/>
    <w:rsid w:val="00B462D1"/>
    <w:rsid w:val="00B47357"/>
    <w:rsid w:val="00B47612"/>
    <w:rsid w:val="00B476D9"/>
    <w:rsid w:val="00B47970"/>
    <w:rsid w:val="00B47C6E"/>
    <w:rsid w:val="00B47D92"/>
    <w:rsid w:val="00B47E92"/>
    <w:rsid w:val="00B501CC"/>
    <w:rsid w:val="00B502A3"/>
    <w:rsid w:val="00B504BC"/>
    <w:rsid w:val="00B5061D"/>
    <w:rsid w:val="00B509CC"/>
    <w:rsid w:val="00B51FC7"/>
    <w:rsid w:val="00B5241D"/>
    <w:rsid w:val="00B52639"/>
    <w:rsid w:val="00B52A8D"/>
    <w:rsid w:val="00B52D4E"/>
    <w:rsid w:val="00B5336A"/>
    <w:rsid w:val="00B53A44"/>
    <w:rsid w:val="00B53CBA"/>
    <w:rsid w:val="00B53FFC"/>
    <w:rsid w:val="00B542D9"/>
    <w:rsid w:val="00B545AD"/>
    <w:rsid w:val="00B547AC"/>
    <w:rsid w:val="00B548A1"/>
    <w:rsid w:val="00B54A26"/>
    <w:rsid w:val="00B54CA2"/>
    <w:rsid w:val="00B550AC"/>
    <w:rsid w:val="00B551BD"/>
    <w:rsid w:val="00B55254"/>
    <w:rsid w:val="00B55844"/>
    <w:rsid w:val="00B55BBB"/>
    <w:rsid w:val="00B55C14"/>
    <w:rsid w:val="00B56063"/>
    <w:rsid w:val="00B568BC"/>
    <w:rsid w:val="00B57154"/>
    <w:rsid w:val="00B571EA"/>
    <w:rsid w:val="00B576BD"/>
    <w:rsid w:val="00B57D28"/>
    <w:rsid w:val="00B57ED8"/>
    <w:rsid w:val="00B602AA"/>
    <w:rsid w:val="00B606EC"/>
    <w:rsid w:val="00B60859"/>
    <w:rsid w:val="00B60D4D"/>
    <w:rsid w:val="00B60F0C"/>
    <w:rsid w:val="00B6116A"/>
    <w:rsid w:val="00B614FD"/>
    <w:rsid w:val="00B617AA"/>
    <w:rsid w:val="00B61BF0"/>
    <w:rsid w:val="00B61C52"/>
    <w:rsid w:val="00B61F36"/>
    <w:rsid w:val="00B624CA"/>
    <w:rsid w:val="00B62740"/>
    <w:rsid w:val="00B627CE"/>
    <w:rsid w:val="00B63218"/>
    <w:rsid w:val="00B633F4"/>
    <w:rsid w:val="00B6383A"/>
    <w:rsid w:val="00B63872"/>
    <w:rsid w:val="00B64DEB"/>
    <w:rsid w:val="00B659C8"/>
    <w:rsid w:val="00B65DBA"/>
    <w:rsid w:val="00B662E4"/>
    <w:rsid w:val="00B66321"/>
    <w:rsid w:val="00B67010"/>
    <w:rsid w:val="00B67398"/>
    <w:rsid w:val="00B6778A"/>
    <w:rsid w:val="00B70093"/>
    <w:rsid w:val="00B700C1"/>
    <w:rsid w:val="00B705F9"/>
    <w:rsid w:val="00B70986"/>
    <w:rsid w:val="00B70AFC"/>
    <w:rsid w:val="00B70D56"/>
    <w:rsid w:val="00B70EB9"/>
    <w:rsid w:val="00B712A2"/>
    <w:rsid w:val="00B71999"/>
    <w:rsid w:val="00B72423"/>
    <w:rsid w:val="00B72D56"/>
    <w:rsid w:val="00B73D3A"/>
    <w:rsid w:val="00B73E53"/>
    <w:rsid w:val="00B74323"/>
    <w:rsid w:val="00B7433A"/>
    <w:rsid w:val="00B743DE"/>
    <w:rsid w:val="00B74515"/>
    <w:rsid w:val="00B74575"/>
    <w:rsid w:val="00B7475D"/>
    <w:rsid w:val="00B74F16"/>
    <w:rsid w:val="00B756B5"/>
    <w:rsid w:val="00B75895"/>
    <w:rsid w:val="00B758F6"/>
    <w:rsid w:val="00B75BB6"/>
    <w:rsid w:val="00B76166"/>
    <w:rsid w:val="00B76FE9"/>
    <w:rsid w:val="00B7760C"/>
    <w:rsid w:val="00B77936"/>
    <w:rsid w:val="00B77B7F"/>
    <w:rsid w:val="00B77D18"/>
    <w:rsid w:val="00B77D38"/>
    <w:rsid w:val="00B80217"/>
    <w:rsid w:val="00B802E7"/>
    <w:rsid w:val="00B80F0B"/>
    <w:rsid w:val="00B80FD4"/>
    <w:rsid w:val="00B81119"/>
    <w:rsid w:val="00B8114E"/>
    <w:rsid w:val="00B81418"/>
    <w:rsid w:val="00B81761"/>
    <w:rsid w:val="00B82E0D"/>
    <w:rsid w:val="00B82E8E"/>
    <w:rsid w:val="00B83441"/>
    <w:rsid w:val="00B834B8"/>
    <w:rsid w:val="00B834FB"/>
    <w:rsid w:val="00B837DC"/>
    <w:rsid w:val="00B838A4"/>
    <w:rsid w:val="00B83FCD"/>
    <w:rsid w:val="00B84584"/>
    <w:rsid w:val="00B85080"/>
    <w:rsid w:val="00B857B2"/>
    <w:rsid w:val="00B85ED7"/>
    <w:rsid w:val="00B86B63"/>
    <w:rsid w:val="00B86F32"/>
    <w:rsid w:val="00B879B8"/>
    <w:rsid w:val="00B87A09"/>
    <w:rsid w:val="00B87D86"/>
    <w:rsid w:val="00B87E67"/>
    <w:rsid w:val="00B900D1"/>
    <w:rsid w:val="00B901FE"/>
    <w:rsid w:val="00B906BA"/>
    <w:rsid w:val="00B90A8A"/>
    <w:rsid w:val="00B90D55"/>
    <w:rsid w:val="00B91363"/>
    <w:rsid w:val="00B91779"/>
    <w:rsid w:val="00B91C82"/>
    <w:rsid w:val="00B927A9"/>
    <w:rsid w:val="00B928D8"/>
    <w:rsid w:val="00B929FF"/>
    <w:rsid w:val="00B93206"/>
    <w:rsid w:val="00B93AD0"/>
    <w:rsid w:val="00B94437"/>
    <w:rsid w:val="00B94642"/>
    <w:rsid w:val="00B948CE"/>
    <w:rsid w:val="00B948F3"/>
    <w:rsid w:val="00B9503B"/>
    <w:rsid w:val="00B95337"/>
    <w:rsid w:val="00B95AF1"/>
    <w:rsid w:val="00B95F03"/>
    <w:rsid w:val="00B97092"/>
    <w:rsid w:val="00B970C9"/>
    <w:rsid w:val="00B97D38"/>
    <w:rsid w:val="00BA084E"/>
    <w:rsid w:val="00BA1241"/>
    <w:rsid w:val="00BA12EA"/>
    <w:rsid w:val="00BA175E"/>
    <w:rsid w:val="00BA18A5"/>
    <w:rsid w:val="00BA19BF"/>
    <w:rsid w:val="00BA25D9"/>
    <w:rsid w:val="00BA295D"/>
    <w:rsid w:val="00BA2ABD"/>
    <w:rsid w:val="00BA2B47"/>
    <w:rsid w:val="00BA2CD1"/>
    <w:rsid w:val="00BA2F32"/>
    <w:rsid w:val="00BA3058"/>
    <w:rsid w:val="00BA30FE"/>
    <w:rsid w:val="00BA333F"/>
    <w:rsid w:val="00BA3B17"/>
    <w:rsid w:val="00BA3CB9"/>
    <w:rsid w:val="00BA4C35"/>
    <w:rsid w:val="00BA5162"/>
    <w:rsid w:val="00BA567A"/>
    <w:rsid w:val="00BA58A5"/>
    <w:rsid w:val="00BA5907"/>
    <w:rsid w:val="00BA78A1"/>
    <w:rsid w:val="00BB01FF"/>
    <w:rsid w:val="00BB072B"/>
    <w:rsid w:val="00BB0AB0"/>
    <w:rsid w:val="00BB0B05"/>
    <w:rsid w:val="00BB112B"/>
    <w:rsid w:val="00BB1C89"/>
    <w:rsid w:val="00BB2023"/>
    <w:rsid w:val="00BB24A3"/>
    <w:rsid w:val="00BB2AAE"/>
    <w:rsid w:val="00BB3114"/>
    <w:rsid w:val="00BB39FB"/>
    <w:rsid w:val="00BB3B08"/>
    <w:rsid w:val="00BB4542"/>
    <w:rsid w:val="00BB485B"/>
    <w:rsid w:val="00BB492A"/>
    <w:rsid w:val="00BB492D"/>
    <w:rsid w:val="00BB5196"/>
    <w:rsid w:val="00BB5783"/>
    <w:rsid w:val="00BB5A10"/>
    <w:rsid w:val="00BB5B2B"/>
    <w:rsid w:val="00BB5C62"/>
    <w:rsid w:val="00BB5DB2"/>
    <w:rsid w:val="00BB60C7"/>
    <w:rsid w:val="00BB60ED"/>
    <w:rsid w:val="00BB655E"/>
    <w:rsid w:val="00BB6568"/>
    <w:rsid w:val="00BB65C7"/>
    <w:rsid w:val="00BB66D7"/>
    <w:rsid w:val="00BB6931"/>
    <w:rsid w:val="00BB7253"/>
    <w:rsid w:val="00BB72DB"/>
    <w:rsid w:val="00BB7473"/>
    <w:rsid w:val="00BB777E"/>
    <w:rsid w:val="00BB77C4"/>
    <w:rsid w:val="00BB7D45"/>
    <w:rsid w:val="00BB7D8A"/>
    <w:rsid w:val="00BB7DDD"/>
    <w:rsid w:val="00BB7E34"/>
    <w:rsid w:val="00BC02AC"/>
    <w:rsid w:val="00BC0302"/>
    <w:rsid w:val="00BC078A"/>
    <w:rsid w:val="00BC086F"/>
    <w:rsid w:val="00BC09C1"/>
    <w:rsid w:val="00BC10A8"/>
    <w:rsid w:val="00BC1156"/>
    <w:rsid w:val="00BC1998"/>
    <w:rsid w:val="00BC22A1"/>
    <w:rsid w:val="00BC270F"/>
    <w:rsid w:val="00BC2B2A"/>
    <w:rsid w:val="00BC3055"/>
    <w:rsid w:val="00BC347F"/>
    <w:rsid w:val="00BC3FE9"/>
    <w:rsid w:val="00BC439D"/>
    <w:rsid w:val="00BC4547"/>
    <w:rsid w:val="00BC458B"/>
    <w:rsid w:val="00BC4D8C"/>
    <w:rsid w:val="00BC4ED8"/>
    <w:rsid w:val="00BC5C7B"/>
    <w:rsid w:val="00BC6204"/>
    <w:rsid w:val="00BC660A"/>
    <w:rsid w:val="00BC675E"/>
    <w:rsid w:val="00BC6EFE"/>
    <w:rsid w:val="00BC7198"/>
    <w:rsid w:val="00BC74A9"/>
    <w:rsid w:val="00BC74CD"/>
    <w:rsid w:val="00BC75D6"/>
    <w:rsid w:val="00BC7DA7"/>
    <w:rsid w:val="00BC7E24"/>
    <w:rsid w:val="00BD00EC"/>
    <w:rsid w:val="00BD0516"/>
    <w:rsid w:val="00BD057F"/>
    <w:rsid w:val="00BD0BB1"/>
    <w:rsid w:val="00BD0C64"/>
    <w:rsid w:val="00BD1388"/>
    <w:rsid w:val="00BD17A4"/>
    <w:rsid w:val="00BD17D1"/>
    <w:rsid w:val="00BD23C1"/>
    <w:rsid w:val="00BD37AD"/>
    <w:rsid w:val="00BD3CD7"/>
    <w:rsid w:val="00BD3E2A"/>
    <w:rsid w:val="00BD4769"/>
    <w:rsid w:val="00BD477B"/>
    <w:rsid w:val="00BD48D8"/>
    <w:rsid w:val="00BD4C2B"/>
    <w:rsid w:val="00BD4CC9"/>
    <w:rsid w:val="00BD4E30"/>
    <w:rsid w:val="00BD4E3C"/>
    <w:rsid w:val="00BD50A6"/>
    <w:rsid w:val="00BD54CF"/>
    <w:rsid w:val="00BD57D0"/>
    <w:rsid w:val="00BD5B3D"/>
    <w:rsid w:val="00BD5C76"/>
    <w:rsid w:val="00BD5CA5"/>
    <w:rsid w:val="00BD5CAF"/>
    <w:rsid w:val="00BD5D8D"/>
    <w:rsid w:val="00BD61FF"/>
    <w:rsid w:val="00BD678B"/>
    <w:rsid w:val="00BD6ECB"/>
    <w:rsid w:val="00BD6F6C"/>
    <w:rsid w:val="00BD6FF2"/>
    <w:rsid w:val="00BD7218"/>
    <w:rsid w:val="00BD7916"/>
    <w:rsid w:val="00BE080C"/>
    <w:rsid w:val="00BE086E"/>
    <w:rsid w:val="00BE08A9"/>
    <w:rsid w:val="00BE0AAE"/>
    <w:rsid w:val="00BE0ADA"/>
    <w:rsid w:val="00BE0B37"/>
    <w:rsid w:val="00BE1021"/>
    <w:rsid w:val="00BE12D4"/>
    <w:rsid w:val="00BE1524"/>
    <w:rsid w:val="00BE1A30"/>
    <w:rsid w:val="00BE1AE0"/>
    <w:rsid w:val="00BE2043"/>
    <w:rsid w:val="00BE27D1"/>
    <w:rsid w:val="00BE28AE"/>
    <w:rsid w:val="00BE334C"/>
    <w:rsid w:val="00BE38D3"/>
    <w:rsid w:val="00BE40C3"/>
    <w:rsid w:val="00BE4377"/>
    <w:rsid w:val="00BE442E"/>
    <w:rsid w:val="00BE4804"/>
    <w:rsid w:val="00BE4C6C"/>
    <w:rsid w:val="00BE55DF"/>
    <w:rsid w:val="00BE6FA8"/>
    <w:rsid w:val="00BE75B3"/>
    <w:rsid w:val="00BE770E"/>
    <w:rsid w:val="00BE7955"/>
    <w:rsid w:val="00BE7AB1"/>
    <w:rsid w:val="00BF01E7"/>
    <w:rsid w:val="00BF020B"/>
    <w:rsid w:val="00BF0239"/>
    <w:rsid w:val="00BF02B6"/>
    <w:rsid w:val="00BF0503"/>
    <w:rsid w:val="00BF08DF"/>
    <w:rsid w:val="00BF1035"/>
    <w:rsid w:val="00BF138B"/>
    <w:rsid w:val="00BF188D"/>
    <w:rsid w:val="00BF19B7"/>
    <w:rsid w:val="00BF2286"/>
    <w:rsid w:val="00BF28B2"/>
    <w:rsid w:val="00BF2D17"/>
    <w:rsid w:val="00BF2E5A"/>
    <w:rsid w:val="00BF320F"/>
    <w:rsid w:val="00BF3FDA"/>
    <w:rsid w:val="00BF46C2"/>
    <w:rsid w:val="00BF46CD"/>
    <w:rsid w:val="00BF5292"/>
    <w:rsid w:val="00BF532D"/>
    <w:rsid w:val="00BF64A4"/>
    <w:rsid w:val="00BF6515"/>
    <w:rsid w:val="00BF6B66"/>
    <w:rsid w:val="00BF6BDB"/>
    <w:rsid w:val="00BF726E"/>
    <w:rsid w:val="00BF7431"/>
    <w:rsid w:val="00BF7E7B"/>
    <w:rsid w:val="00C00131"/>
    <w:rsid w:val="00C004D0"/>
    <w:rsid w:val="00C00680"/>
    <w:rsid w:val="00C007F5"/>
    <w:rsid w:val="00C01167"/>
    <w:rsid w:val="00C012FD"/>
    <w:rsid w:val="00C016BA"/>
    <w:rsid w:val="00C017BE"/>
    <w:rsid w:val="00C01EDF"/>
    <w:rsid w:val="00C020F2"/>
    <w:rsid w:val="00C0214A"/>
    <w:rsid w:val="00C0232C"/>
    <w:rsid w:val="00C028AE"/>
    <w:rsid w:val="00C02C29"/>
    <w:rsid w:val="00C02E70"/>
    <w:rsid w:val="00C032D9"/>
    <w:rsid w:val="00C0446E"/>
    <w:rsid w:val="00C045FB"/>
    <w:rsid w:val="00C0540D"/>
    <w:rsid w:val="00C05DFC"/>
    <w:rsid w:val="00C06420"/>
    <w:rsid w:val="00C06449"/>
    <w:rsid w:val="00C07B0A"/>
    <w:rsid w:val="00C07BCE"/>
    <w:rsid w:val="00C1051A"/>
    <w:rsid w:val="00C11067"/>
    <w:rsid w:val="00C1141F"/>
    <w:rsid w:val="00C1150D"/>
    <w:rsid w:val="00C11702"/>
    <w:rsid w:val="00C11BB7"/>
    <w:rsid w:val="00C11E7B"/>
    <w:rsid w:val="00C11E7C"/>
    <w:rsid w:val="00C12365"/>
    <w:rsid w:val="00C12554"/>
    <w:rsid w:val="00C12593"/>
    <w:rsid w:val="00C128D3"/>
    <w:rsid w:val="00C12A0E"/>
    <w:rsid w:val="00C12D8D"/>
    <w:rsid w:val="00C1321E"/>
    <w:rsid w:val="00C13503"/>
    <w:rsid w:val="00C13858"/>
    <w:rsid w:val="00C138D0"/>
    <w:rsid w:val="00C13E85"/>
    <w:rsid w:val="00C14473"/>
    <w:rsid w:val="00C147D7"/>
    <w:rsid w:val="00C150CB"/>
    <w:rsid w:val="00C15178"/>
    <w:rsid w:val="00C15DE0"/>
    <w:rsid w:val="00C1643F"/>
    <w:rsid w:val="00C166B7"/>
    <w:rsid w:val="00C16738"/>
    <w:rsid w:val="00C16A0A"/>
    <w:rsid w:val="00C16CCC"/>
    <w:rsid w:val="00C17100"/>
    <w:rsid w:val="00C1719C"/>
    <w:rsid w:val="00C1731D"/>
    <w:rsid w:val="00C173F2"/>
    <w:rsid w:val="00C17456"/>
    <w:rsid w:val="00C17673"/>
    <w:rsid w:val="00C17D52"/>
    <w:rsid w:val="00C20688"/>
    <w:rsid w:val="00C20914"/>
    <w:rsid w:val="00C20940"/>
    <w:rsid w:val="00C20A11"/>
    <w:rsid w:val="00C20AC6"/>
    <w:rsid w:val="00C20B47"/>
    <w:rsid w:val="00C2159B"/>
    <w:rsid w:val="00C2206B"/>
    <w:rsid w:val="00C220B2"/>
    <w:rsid w:val="00C22247"/>
    <w:rsid w:val="00C227B7"/>
    <w:rsid w:val="00C22A25"/>
    <w:rsid w:val="00C22C31"/>
    <w:rsid w:val="00C22FF8"/>
    <w:rsid w:val="00C2380A"/>
    <w:rsid w:val="00C23D69"/>
    <w:rsid w:val="00C23F81"/>
    <w:rsid w:val="00C24381"/>
    <w:rsid w:val="00C25EF5"/>
    <w:rsid w:val="00C25F94"/>
    <w:rsid w:val="00C264AC"/>
    <w:rsid w:val="00C26516"/>
    <w:rsid w:val="00C26AE3"/>
    <w:rsid w:val="00C26E3E"/>
    <w:rsid w:val="00C26F0C"/>
    <w:rsid w:val="00C271ED"/>
    <w:rsid w:val="00C27513"/>
    <w:rsid w:val="00C27728"/>
    <w:rsid w:val="00C27861"/>
    <w:rsid w:val="00C27D66"/>
    <w:rsid w:val="00C27DCA"/>
    <w:rsid w:val="00C3018D"/>
    <w:rsid w:val="00C302E2"/>
    <w:rsid w:val="00C30A04"/>
    <w:rsid w:val="00C30EEA"/>
    <w:rsid w:val="00C311C4"/>
    <w:rsid w:val="00C31292"/>
    <w:rsid w:val="00C315C4"/>
    <w:rsid w:val="00C3160E"/>
    <w:rsid w:val="00C31D3E"/>
    <w:rsid w:val="00C31D9B"/>
    <w:rsid w:val="00C31EFB"/>
    <w:rsid w:val="00C326EF"/>
    <w:rsid w:val="00C327A5"/>
    <w:rsid w:val="00C32DDF"/>
    <w:rsid w:val="00C32EDB"/>
    <w:rsid w:val="00C3362B"/>
    <w:rsid w:val="00C33A37"/>
    <w:rsid w:val="00C34212"/>
    <w:rsid w:val="00C344BD"/>
    <w:rsid w:val="00C345CF"/>
    <w:rsid w:val="00C345EF"/>
    <w:rsid w:val="00C34643"/>
    <w:rsid w:val="00C34AAE"/>
    <w:rsid w:val="00C34D3C"/>
    <w:rsid w:val="00C35537"/>
    <w:rsid w:val="00C35BC9"/>
    <w:rsid w:val="00C35D87"/>
    <w:rsid w:val="00C363CC"/>
    <w:rsid w:val="00C367A1"/>
    <w:rsid w:val="00C36A52"/>
    <w:rsid w:val="00C36ACA"/>
    <w:rsid w:val="00C37052"/>
    <w:rsid w:val="00C372ED"/>
    <w:rsid w:val="00C374B0"/>
    <w:rsid w:val="00C374DA"/>
    <w:rsid w:val="00C37B3D"/>
    <w:rsid w:val="00C37BFE"/>
    <w:rsid w:val="00C40628"/>
    <w:rsid w:val="00C408B4"/>
    <w:rsid w:val="00C40A53"/>
    <w:rsid w:val="00C41BBA"/>
    <w:rsid w:val="00C424F0"/>
    <w:rsid w:val="00C42E01"/>
    <w:rsid w:val="00C42EE8"/>
    <w:rsid w:val="00C436A2"/>
    <w:rsid w:val="00C43D66"/>
    <w:rsid w:val="00C43F6B"/>
    <w:rsid w:val="00C44BBB"/>
    <w:rsid w:val="00C45009"/>
    <w:rsid w:val="00C45041"/>
    <w:rsid w:val="00C45288"/>
    <w:rsid w:val="00C45354"/>
    <w:rsid w:val="00C45A7C"/>
    <w:rsid w:val="00C461EA"/>
    <w:rsid w:val="00C466B5"/>
    <w:rsid w:val="00C468A1"/>
    <w:rsid w:val="00C46E86"/>
    <w:rsid w:val="00C46EE8"/>
    <w:rsid w:val="00C477A8"/>
    <w:rsid w:val="00C47DC8"/>
    <w:rsid w:val="00C505B4"/>
    <w:rsid w:val="00C505C5"/>
    <w:rsid w:val="00C510CD"/>
    <w:rsid w:val="00C5144F"/>
    <w:rsid w:val="00C5164E"/>
    <w:rsid w:val="00C51A9E"/>
    <w:rsid w:val="00C51C58"/>
    <w:rsid w:val="00C51CA9"/>
    <w:rsid w:val="00C522C9"/>
    <w:rsid w:val="00C52715"/>
    <w:rsid w:val="00C5281B"/>
    <w:rsid w:val="00C5283E"/>
    <w:rsid w:val="00C528A4"/>
    <w:rsid w:val="00C52D09"/>
    <w:rsid w:val="00C53972"/>
    <w:rsid w:val="00C53AE3"/>
    <w:rsid w:val="00C53F50"/>
    <w:rsid w:val="00C542E6"/>
    <w:rsid w:val="00C544AA"/>
    <w:rsid w:val="00C54697"/>
    <w:rsid w:val="00C5470E"/>
    <w:rsid w:val="00C5548F"/>
    <w:rsid w:val="00C5587B"/>
    <w:rsid w:val="00C55889"/>
    <w:rsid w:val="00C56017"/>
    <w:rsid w:val="00C56B3A"/>
    <w:rsid w:val="00C5785E"/>
    <w:rsid w:val="00C57D6E"/>
    <w:rsid w:val="00C60310"/>
    <w:rsid w:val="00C6031C"/>
    <w:rsid w:val="00C60382"/>
    <w:rsid w:val="00C61360"/>
    <w:rsid w:val="00C6174A"/>
    <w:rsid w:val="00C6179B"/>
    <w:rsid w:val="00C62144"/>
    <w:rsid w:val="00C62ED8"/>
    <w:rsid w:val="00C64641"/>
    <w:rsid w:val="00C64A6C"/>
    <w:rsid w:val="00C65451"/>
    <w:rsid w:val="00C661C7"/>
    <w:rsid w:val="00C66339"/>
    <w:rsid w:val="00C663D0"/>
    <w:rsid w:val="00C6663C"/>
    <w:rsid w:val="00C66697"/>
    <w:rsid w:val="00C6671C"/>
    <w:rsid w:val="00C66A05"/>
    <w:rsid w:val="00C6722E"/>
    <w:rsid w:val="00C67244"/>
    <w:rsid w:val="00C67B6D"/>
    <w:rsid w:val="00C707C8"/>
    <w:rsid w:val="00C70E6A"/>
    <w:rsid w:val="00C712EB"/>
    <w:rsid w:val="00C7158F"/>
    <w:rsid w:val="00C71AB3"/>
    <w:rsid w:val="00C71D39"/>
    <w:rsid w:val="00C71E14"/>
    <w:rsid w:val="00C72163"/>
    <w:rsid w:val="00C72748"/>
    <w:rsid w:val="00C72BF2"/>
    <w:rsid w:val="00C72E71"/>
    <w:rsid w:val="00C72EC8"/>
    <w:rsid w:val="00C72FDF"/>
    <w:rsid w:val="00C732BE"/>
    <w:rsid w:val="00C7349E"/>
    <w:rsid w:val="00C734B9"/>
    <w:rsid w:val="00C74B62"/>
    <w:rsid w:val="00C74D7E"/>
    <w:rsid w:val="00C74F43"/>
    <w:rsid w:val="00C74FD7"/>
    <w:rsid w:val="00C75033"/>
    <w:rsid w:val="00C7560D"/>
    <w:rsid w:val="00C758A4"/>
    <w:rsid w:val="00C75B78"/>
    <w:rsid w:val="00C763D5"/>
    <w:rsid w:val="00C764AD"/>
    <w:rsid w:val="00C769E2"/>
    <w:rsid w:val="00C76BFE"/>
    <w:rsid w:val="00C76E9F"/>
    <w:rsid w:val="00C77257"/>
    <w:rsid w:val="00C77288"/>
    <w:rsid w:val="00C7739E"/>
    <w:rsid w:val="00C7762F"/>
    <w:rsid w:val="00C77A42"/>
    <w:rsid w:val="00C77BCE"/>
    <w:rsid w:val="00C77C3E"/>
    <w:rsid w:val="00C77EE2"/>
    <w:rsid w:val="00C77F38"/>
    <w:rsid w:val="00C805CA"/>
    <w:rsid w:val="00C809EE"/>
    <w:rsid w:val="00C80F8F"/>
    <w:rsid w:val="00C81177"/>
    <w:rsid w:val="00C81221"/>
    <w:rsid w:val="00C81764"/>
    <w:rsid w:val="00C81BA9"/>
    <w:rsid w:val="00C81C20"/>
    <w:rsid w:val="00C8248F"/>
    <w:rsid w:val="00C82AAA"/>
    <w:rsid w:val="00C82F8C"/>
    <w:rsid w:val="00C83071"/>
    <w:rsid w:val="00C835D7"/>
    <w:rsid w:val="00C83959"/>
    <w:rsid w:val="00C83CE6"/>
    <w:rsid w:val="00C8400C"/>
    <w:rsid w:val="00C84087"/>
    <w:rsid w:val="00C84497"/>
    <w:rsid w:val="00C847F6"/>
    <w:rsid w:val="00C84ED9"/>
    <w:rsid w:val="00C85324"/>
    <w:rsid w:val="00C85954"/>
    <w:rsid w:val="00C85D03"/>
    <w:rsid w:val="00C8617B"/>
    <w:rsid w:val="00C865F5"/>
    <w:rsid w:val="00C87054"/>
    <w:rsid w:val="00C87204"/>
    <w:rsid w:val="00C874A8"/>
    <w:rsid w:val="00C87805"/>
    <w:rsid w:val="00C87B17"/>
    <w:rsid w:val="00C87BA7"/>
    <w:rsid w:val="00C9006C"/>
    <w:rsid w:val="00C90231"/>
    <w:rsid w:val="00C90821"/>
    <w:rsid w:val="00C90873"/>
    <w:rsid w:val="00C90AA0"/>
    <w:rsid w:val="00C91333"/>
    <w:rsid w:val="00C91357"/>
    <w:rsid w:val="00C91C13"/>
    <w:rsid w:val="00C91D0A"/>
    <w:rsid w:val="00C92843"/>
    <w:rsid w:val="00C9291F"/>
    <w:rsid w:val="00C93090"/>
    <w:rsid w:val="00C9389A"/>
    <w:rsid w:val="00C93CDF"/>
    <w:rsid w:val="00C93D71"/>
    <w:rsid w:val="00C93ED1"/>
    <w:rsid w:val="00C9454E"/>
    <w:rsid w:val="00C94DB9"/>
    <w:rsid w:val="00C95B0F"/>
    <w:rsid w:val="00C96B1D"/>
    <w:rsid w:val="00C97520"/>
    <w:rsid w:val="00C97819"/>
    <w:rsid w:val="00C97ACF"/>
    <w:rsid w:val="00C97C3D"/>
    <w:rsid w:val="00C97C90"/>
    <w:rsid w:val="00CA0090"/>
    <w:rsid w:val="00CA0153"/>
    <w:rsid w:val="00CA05B6"/>
    <w:rsid w:val="00CA0719"/>
    <w:rsid w:val="00CA0DEB"/>
    <w:rsid w:val="00CA1192"/>
    <w:rsid w:val="00CA1475"/>
    <w:rsid w:val="00CA16BB"/>
    <w:rsid w:val="00CA189D"/>
    <w:rsid w:val="00CA1B17"/>
    <w:rsid w:val="00CA1C57"/>
    <w:rsid w:val="00CA1F98"/>
    <w:rsid w:val="00CA2098"/>
    <w:rsid w:val="00CA2D3D"/>
    <w:rsid w:val="00CA2FBE"/>
    <w:rsid w:val="00CA3531"/>
    <w:rsid w:val="00CA3C7A"/>
    <w:rsid w:val="00CA3D8E"/>
    <w:rsid w:val="00CA3E85"/>
    <w:rsid w:val="00CA481F"/>
    <w:rsid w:val="00CA4B66"/>
    <w:rsid w:val="00CA4B87"/>
    <w:rsid w:val="00CA5670"/>
    <w:rsid w:val="00CA5CF2"/>
    <w:rsid w:val="00CA5D34"/>
    <w:rsid w:val="00CA6390"/>
    <w:rsid w:val="00CA6410"/>
    <w:rsid w:val="00CA6D37"/>
    <w:rsid w:val="00CA6DD6"/>
    <w:rsid w:val="00CA6E1A"/>
    <w:rsid w:val="00CA6E1E"/>
    <w:rsid w:val="00CA6E65"/>
    <w:rsid w:val="00CA74B1"/>
    <w:rsid w:val="00CA7765"/>
    <w:rsid w:val="00CA7AC1"/>
    <w:rsid w:val="00CB0085"/>
    <w:rsid w:val="00CB0456"/>
    <w:rsid w:val="00CB0501"/>
    <w:rsid w:val="00CB06BF"/>
    <w:rsid w:val="00CB13E2"/>
    <w:rsid w:val="00CB1446"/>
    <w:rsid w:val="00CB1452"/>
    <w:rsid w:val="00CB1511"/>
    <w:rsid w:val="00CB16B0"/>
    <w:rsid w:val="00CB1EF7"/>
    <w:rsid w:val="00CB23A8"/>
    <w:rsid w:val="00CB247E"/>
    <w:rsid w:val="00CB2B0F"/>
    <w:rsid w:val="00CB3889"/>
    <w:rsid w:val="00CB390D"/>
    <w:rsid w:val="00CB40F7"/>
    <w:rsid w:val="00CB41FF"/>
    <w:rsid w:val="00CB4362"/>
    <w:rsid w:val="00CB43E2"/>
    <w:rsid w:val="00CB4428"/>
    <w:rsid w:val="00CB4724"/>
    <w:rsid w:val="00CB4964"/>
    <w:rsid w:val="00CB4B7C"/>
    <w:rsid w:val="00CB5228"/>
    <w:rsid w:val="00CB5BC7"/>
    <w:rsid w:val="00CB5CEA"/>
    <w:rsid w:val="00CB5D58"/>
    <w:rsid w:val="00CB6419"/>
    <w:rsid w:val="00CB6600"/>
    <w:rsid w:val="00CB6731"/>
    <w:rsid w:val="00CB6DAB"/>
    <w:rsid w:val="00CB6E3C"/>
    <w:rsid w:val="00CB7443"/>
    <w:rsid w:val="00CB783E"/>
    <w:rsid w:val="00CB7F17"/>
    <w:rsid w:val="00CC03F3"/>
    <w:rsid w:val="00CC03FA"/>
    <w:rsid w:val="00CC04EC"/>
    <w:rsid w:val="00CC0D5C"/>
    <w:rsid w:val="00CC172E"/>
    <w:rsid w:val="00CC1DBE"/>
    <w:rsid w:val="00CC1E4B"/>
    <w:rsid w:val="00CC2879"/>
    <w:rsid w:val="00CC43AE"/>
    <w:rsid w:val="00CC456C"/>
    <w:rsid w:val="00CC4866"/>
    <w:rsid w:val="00CC4D51"/>
    <w:rsid w:val="00CC566D"/>
    <w:rsid w:val="00CC58DE"/>
    <w:rsid w:val="00CC5E38"/>
    <w:rsid w:val="00CC62EE"/>
    <w:rsid w:val="00CC6AAD"/>
    <w:rsid w:val="00CC6C3E"/>
    <w:rsid w:val="00CC7708"/>
    <w:rsid w:val="00CC786E"/>
    <w:rsid w:val="00CC7968"/>
    <w:rsid w:val="00CC7990"/>
    <w:rsid w:val="00CC7E6C"/>
    <w:rsid w:val="00CC7FA5"/>
    <w:rsid w:val="00CD030F"/>
    <w:rsid w:val="00CD04F6"/>
    <w:rsid w:val="00CD0C26"/>
    <w:rsid w:val="00CD1CC1"/>
    <w:rsid w:val="00CD233B"/>
    <w:rsid w:val="00CD270D"/>
    <w:rsid w:val="00CD2BAB"/>
    <w:rsid w:val="00CD2D15"/>
    <w:rsid w:val="00CD3F54"/>
    <w:rsid w:val="00CD4051"/>
    <w:rsid w:val="00CD40C0"/>
    <w:rsid w:val="00CD41A7"/>
    <w:rsid w:val="00CD46AF"/>
    <w:rsid w:val="00CD47B9"/>
    <w:rsid w:val="00CD5540"/>
    <w:rsid w:val="00CD5596"/>
    <w:rsid w:val="00CD561B"/>
    <w:rsid w:val="00CD59E3"/>
    <w:rsid w:val="00CD60EA"/>
    <w:rsid w:val="00CD6149"/>
    <w:rsid w:val="00CD6A62"/>
    <w:rsid w:val="00CD6AE9"/>
    <w:rsid w:val="00CD78AF"/>
    <w:rsid w:val="00CD7953"/>
    <w:rsid w:val="00CD7DAE"/>
    <w:rsid w:val="00CE0092"/>
    <w:rsid w:val="00CE0236"/>
    <w:rsid w:val="00CE038D"/>
    <w:rsid w:val="00CE0730"/>
    <w:rsid w:val="00CE08FC"/>
    <w:rsid w:val="00CE0C68"/>
    <w:rsid w:val="00CE1003"/>
    <w:rsid w:val="00CE1477"/>
    <w:rsid w:val="00CE1647"/>
    <w:rsid w:val="00CE1874"/>
    <w:rsid w:val="00CE1A60"/>
    <w:rsid w:val="00CE1E4B"/>
    <w:rsid w:val="00CE1E6A"/>
    <w:rsid w:val="00CE202A"/>
    <w:rsid w:val="00CE2318"/>
    <w:rsid w:val="00CE340D"/>
    <w:rsid w:val="00CE3CE9"/>
    <w:rsid w:val="00CE3D5C"/>
    <w:rsid w:val="00CE3FBA"/>
    <w:rsid w:val="00CE47B4"/>
    <w:rsid w:val="00CE4D1E"/>
    <w:rsid w:val="00CE4E95"/>
    <w:rsid w:val="00CE518E"/>
    <w:rsid w:val="00CE5AEB"/>
    <w:rsid w:val="00CE5D4C"/>
    <w:rsid w:val="00CE5FB4"/>
    <w:rsid w:val="00CE61B3"/>
    <w:rsid w:val="00CE631E"/>
    <w:rsid w:val="00CE683B"/>
    <w:rsid w:val="00CE6DA9"/>
    <w:rsid w:val="00CE6DF4"/>
    <w:rsid w:val="00CE73B0"/>
    <w:rsid w:val="00CE7EA5"/>
    <w:rsid w:val="00CF00A1"/>
    <w:rsid w:val="00CF0265"/>
    <w:rsid w:val="00CF0F12"/>
    <w:rsid w:val="00CF0FFF"/>
    <w:rsid w:val="00CF15B1"/>
    <w:rsid w:val="00CF1980"/>
    <w:rsid w:val="00CF1C95"/>
    <w:rsid w:val="00CF1CB8"/>
    <w:rsid w:val="00CF1D51"/>
    <w:rsid w:val="00CF2B8F"/>
    <w:rsid w:val="00CF2EE4"/>
    <w:rsid w:val="00CF2F1F"/>
    <w:rsid w:val="00CF3691"/>
    <w:rsid w:val="00CF3757"/>
    <w:rsid w:val="00CF3823"/>
    <w:rsid w:val="00CF3C90"/>
    <w:rsid w:val="00CF429C"/>
    <w:rsid w:val="00CF472E"/>
    <w:rsid w:val="00CF50C7"/>
    <w:rsid w:val="00CF5463"/>
    <w:rsid w:val="00CF5494"/>
    <w:rsid w:val="00CF5694"/>
    <w:rsid w:val="00CF56F1"/>
    <w:rsid w:val="00CF58D0"/>
    <w:rsid w:val="00CF6774"/>
    <w:rsid w:val="00CF68A9"/>
    <w:rsid w:val="00CF69DF"/>
    <w:rsid w:val="00CF6CE1"/>
    <w:rsid w:val="00CF6F48"/>
    <w:rsid w:val="00CF6FEE"/>
    <w:rsid w:val="00CF789C"/>
    <w:rsid w:val="00CF7ACD"/>
    <w:rsid w:val="00CF7B57"/>
    <w:rsid w:val="00D00612"/>
    <w:rsid w:val="00D00BC0"/>
    <w:rsid w:val="00D00BC9"/>
    <w:rsid w:val="00D00E20"/>
    <w:rsid w:val="00D0110B"/>
    <w:rsid w:val="00D0110F"/>
    <w:rsid w:val="00D01BE2"/>
    <w:rsid w:val="00D01F73"/>
    <w:rsid w:val="00D023FE"/>
    <w:rsid w:val="00D0272A"/>
    <w:rsid w:val="00D02971"/>
    <w:rsid w:val="00D02AE2"/>
    <w:rsid w:val="00D037B9"/>
    <w:rsid w:val="00D03891"/>
    <w:rsid w:val="00D04020"/>
    <w:rsid w:val="00D04D0A"/>
    <w:rsid w:val="00D052F9"/>
    <w:rsid w:val="00D0530D"/>
    <w:rsid w:val="00D06B21"/>
    <w:rsid w:val="00D101B2"/>
    <w:rsid w:val="00D10C00"/>
    <w:rsid w:val="00D10F92"/>
    <w:rsid w:val="00D11286"/>
    <w:rsid w:val="00D11E2E"/>
    <w:rsid w:val="00D127D8"/>
    <w:rsid w:val="00D12A89"/>
    <w:rsid w:val="00D12F40"/>
    <w:rsid w:val="00D139CA"/>
    <w:rsid w:val="00D13B20"/>
    <w:rsid w:val="00D13CE8"/>
    <w:rsid w:val="00D13F3F"/>
    <w:rsid w:val="00D14DFF"/>
    <w:rsid w:val="00D14FBF"/>
    <w:rsid w:val="00D151D5"/>
    <w:rsid w:val="00D15998"/>
    <w:rsid w:val="00D16071"/>
    <w:rsid w:val="00D161AB"/>
    <w:rsid w:val="00D162EB"/>
    <w:rsid w:val="00D16D96"/>
    <w:rsid w:val="00D1702B"/>
    <w:rsid w:val="00D17A4F"/>
    <w:rsid w:val="00D17B96"/>
    <w:rsid w:val="00D208AD"/>
    <w:rsid w:val="00D20A25"/>
    <w:rsid w:val="00D20D2F"/>
    <w:rsid w:val="00D21548"/>
    <w:rsid w:val="00D21752"/>
    <w:rsid w:val="00D220D3"/>
    <w:rsid w:val="00D228C3"/>
    <w:rsid w:val="00D232F6"/>
    <w:rsid w:val="00D23655"/>
    <w:rsid w:val="00D236C6"/>
    <w:rsid w:val="00D23E7F"/>
    <w:rsid w:val="00D24055"/>
    <w:rsid w:val="00D24129"/>
    <w:rsid w:val="00D24487"/>
    <w:rsid w:val="00D24ADB"/>
    <w:rsid w:val="00D24BDE"/>
    <w:rsid w:val="00D24EC8"/>
    <w:rsid w:val="00D254D2"/>
    <w:rsid w:val="00D2565E"/>
    <w:rsid w:val="00D25C60"/>
    <w:rsid w:val="00D264C5"/>
    <w:rsid w:val="00D26865"/>
    <w:rsid w:val="00D2769B"/>
    <w:rsid w:val="00D279BB"/>
    <w:rsid w:val="00D30689"/>
    <w:rsid w:val="00D30792"/>
    <w:rsid w:val="00D307DF"/>
    <w:rsid w:val="00D30D86"/>
    <w:rsid w:val="00D31BF4"/>
    <w:rsid w:val="00D31C2D"/>
    <w:rsid w:val="00D31CAD"/>
    <w:rsid w:val="00D31DFA"/>
    <w:rsid w:val="00D323B5"/>
    <w:rsid w:val="00D325A6"/>
    <w:rsid w:val="00D326BE"/>
    <w:rsid w:val="00D3289A"/>
    <w:rsid w:val="00D334DE"/>
    <w:rsid w:val="00D33767"/>
    <w:rsid w:val="00D3385F"/>
    <w:rsid w:val="00D3441A"/>
    <w:rsid w:val="00D344F8"/>
    <w:rsid w:val="00D347F5"/>
    <w:rsid w:val="00D34CA2"/>
    <w:rsid w:val="00D34EF5"/>
    <w:rsid w:val="00D355BE"/>
    <w:rsid w:val="00D35767"/>
    <w:rsid w:val="00D35C11"/>
    <w:rsid w:val="00D361B0"/>
    <w:rsid w:val="00D36AF7"/>
    <w:rsid w:val="00D36D57"/>
    <w:rsid w:val="00D37057"/>
    <w:rsid w:val="00D373E7"/>
    <w:rsid w:val="00D37559"/>
    <w:rsid w:val="00D37D82"/>
    <w:rsid w:val="00D40246"/>
    <w:rsid w:val="00D40351"/>
    <w:rsid w:val="00D4041F"/>
    <w:rsid w:val="00D4087E"/>
    <w:rsid w:val="00D411EB"/>
    <w:rsid w:val="00D41B00"/>
    <w:rsid w:val="00D42066"/>
    <w:rsid w:val="00D422F4"/>
    <w:rsid w:val="00D42644"/>
    <w:rsid w:val="00D426A6"/>
    <w:rsid w:val="00D42879"/>
    <w:rsid w:val="00D42E43"/>
    <w:rsid w:val="00D43024"/>
    <w:rsid w:val="00D4342E"/>
    <w:rsid w:val="00D43668"/>
    <w:rsid w:val="00D439EB"/>
    <w:rsid w:val="00D44711"/>
    <w:rsid w:val="00D44C81"/>
    <w:rsid w:val="00D44FB1"/>
    <w:rsid w:val="00D45801"/>
    <w:rsid w:val="00D4592A"/>
    <w:rsid w:val="00D45ACB"/>
    <w:rsid w:val="00D45C04"/>
    <w:rsid w:val="00D4634D"/>
    <w:rsid w:val="00D46E5E"/>
    <w:rsid w:val="00D47F51"/>
    <w:rsid w:val="00D504A4"/>
    <w:rsid w:val="00D504DC"/>
    <w:rsid w:val="00D509C6"/>
    <w:rsid w:val="00D50ACA"/>
    <w:rsid w:val="00D5105A"/>
    <w:rsid w:val="00D5203B"/>
    <w:rsid w:val="00D525D8"/>
    <w:rsid w:val="00D52785"/>
    <w:rsid w:val="00D52AA4"/>
    <w:rsid w:val="00D52EDB"/>
    <w:rsid w:val="00D53085"/>
    <w:rsid w:val="00D53113"/>
    <w:rsid w:val="00D5354F"/>
    <w:rsid w:val="00D53582"/>
    <w:rsid w:val="00D53878"/>
    <w:rsid w:val="00D539FD"/>
    <w:rsid w:val="00D53A67"/>
    <w:rsid w:val="00D545B3"/>
    <w:rsid w:val="00D565D3"/>
    <w:rsid w:val="00D56831"/>
    <w:rsid w:val="00D56F8E"/>
    <w:rsid w:val="00D60299"/>
    <w:rsid w:val="00D60340"/>
    <w:rsid w:val="00D6061A"/>
    <w:rsid w:val="00D60733"/>
    <w:rsid w:val="00D6120F"/>
    <w:rsid w:val="00D61E1F"/>
    <w:rsid w:val="00D61F3B"/>
    <w:rsid w:val="00D61F7B"/>
    <w:rsid w:val="00D6208A"/>
    <w:rsid w:val="00D622D4"/>
    <w:rsid w:val="00D62423"/>
    <w:rsid w:val="00D62B3E"/>
    <w:rsid w:val="00D62CF7"/>
    <w:rsid w:val="00D6312C"/>
    <w:rsid w:val="00D63D42"/>
    <w:rsid w:val="00D640AD"/>
    <w:rsid w:val="00D6438D"/>
    <w:rsid w:val="00D64CC5"/>
    <w:rsid w:val="00D6530A"/>
    <w:rsid w:val="00D65FAF"/>
    <w:rsid w:val="00D665A8"/>
    <w:rsid w:val="00D66EDD"/>
    <w:rsid w:val="00D67475"/>
    <w:rsid w:val="00D676D8"/>
    <w:rsid w:val="00D67722"/>
    <w:rsid w:val="00D679BB"/>
    <w:rsid w:val="00D67B35"/>
    <w:rsid w:val="00D70382"/>
    <w:rsid w:val="00D705DF"/>
    <w:rsid w:val="00D708AF"/>
    <w:rsid w:val="00D70DCF"/>
    <w:rsid w:val="00D710DC"/>
    <w:rsid w:val="00D71180"/>
    <w:rsid w:val="00D7152F"/>
    <w:rsid w:val="00D7201A"/>
    <w:rsid w:val="00D72156"/>
    <w:rsid w:val="00D72740"/>
    <w:rsid w:val="00D73C00"/>
    <w:rsid w:val="00D740B7"/>
    <w:rsid w:val="00D74826"/>
    <w:rsid w:val="00D74827"/>
    <w:rsid w:val="00D74835"/>
    <w:rsid w:val="00D74A13"/>
    <w:rsid w:val="00D74C6A"/>
    <w:rsid w:val="00D74E89"/>
    <w:rsid w:val="00D7524B"/>
    <w:rsid w:val="00D758BF"/>
    <w:rsid w:val="00D75FAB"/>
    <w:rsid w:val="00D7628B"/>
    <w:rsid w:val="00D77164"/>
    <w:rsid w:val="00D77571"/>
    <w:rsid w:val="00D777D7"/>
    <w:rsid w:val="00D77FA3"/>
    <w:rsid w:val="00D80016"/>
    <w:rsid w:val="00D804FE"/>
    <w:rsid w:val="00D8095D"/>
    <w:rsid w:val="00D814E8"/>
    <w:rsid w:val="00D8167A"/>
    <w:rsid w:val="00D816AA"/>
    <w:rsid w:val="00D8180E"/>
    <w:rsid w:val="00D81821"/>
    <w:rsid w:val="00D81DFB"/>
    <w:rsid w:val="00D81E06"/>
    <w:rsid w:val="00D82777"/>
    <w:rsid w:val="00D82DC9"/>
    <w:rsid w:val="00D83466"/>
    <w:rsid w:val="00D8438E"/>
    <w:rsid w:val="00D8451A"/>
    <w:rsid w:val="00D8461C"/>
    <w:rsid w:val="00D85479"/>
    <w:rsid w:val="00D8571C"/>
    <w:rsid w:val="00D85733"/>
    <w:rsid w:val="00D85F43"/>
    <w:rsid w:val="00D86477"/>
    <w:rsid w:val="00D86673"/>
    <w:rsid w:val="00D874BA"/>
    <w:rsid w:val="00D87A03"/>
    <w:rsid w:val="00D87EE2"/>
    <w:rsid w:val="00D87F57"/>
    <w:rsid w:val="00D90025"/>
    <w:rsid w:val="00D9012E"/>
    <w:rsid w:val="00D90CF7"/>
    <w:rsid w:val="00D90DAB"/>
    <w:rsid w:val="00D90F1A"/>
    <w:rsid w:val="00D917F8"/>
    <w:rsid w:val="00D91C64"/>
    <w:rsid w:val="00D92058"/>
    <w:rsid w:val="00D92132"/>
    <w:rsid w:val="00D9252B"/>
    <w:rsid w:val="00D92E08"/>
    <w:rsid w:val="00D93929"/>
    <w:rsid w:val="00D93E2A"/>
    <w:rsid w:val="00D95107"/>
    <w:rsid w:val="00D95639"/>
    <w:rsid w:val="00D95A3F"/>
    <w:rsid w:val="00D95C14"/>
    <w:rsid w:val="00D95C81"/>
    <w:rsid w:val="00D95F84"/>
    <w:rsid w:val="00D9619A"/>
    <w:rsid w:val="00D964D5"/>
    <w:rsid w:val="00D9691D"/>
    <w:rsid w:val="00D96B3F"/>
    <w:rsid w:val="00D96F35"/>
    <w:rsid w:val="00D96FCA"/>
    <w:rsid w:val="00D974B9"/>
    <w:rsid w:val="00D97692"/>
    <w:rsid w:val="00D9795D"/>
    <w:rsid w:val="00D97C9B"/>
    <w:rsid w:val="00DA03A9"/>
    <w:rsid w:val="00DA03CF"/>
    <w:rsid w:val="00DA0671"/>
    <w:rsid w:val="00DA08DE"/>
    <w:rsid w:val="00DA0A21"/>
    <w:rsid w:val="00DA17C9"/>
    <w:rsid w:val="00DA1A97"/>
    <w:rsid w:val="00DA2010"/>
    <w:rsid w:val="00DA2E7C"/>
    <w:rsid w:val="00DA306F"/>
    <w:rsid w:val="00DA30F6"/>
    <w:rsid w:val="00DA3666"/>
    <w:rsid w:val="00DA4749"/>
    <w:rsid w:val="00DA4A2D"/>
    <w:rsid w:val="00DA4CCE"/>
    <w:rsid w:val="00DA4DCF"/>
    <w:rsid w:val="00DA4FDD"/>
    <w:rsid w:val="00DA5600"/>
    <w:rsid w:val="00DA5A32"/>
    <w:rsid w:val="00DA5E23"/>
    <w:rsid w:val="00DA61E5"/>
    <w:rsid w:val="00DA6616"/>
    <w:rsid w:val="00DA6F2B"/>
    <w:rsid w:val="00DA71EE"/>
    <w:rsid w:val="00DA7A91"/>
    <w:rsid w:val="00DA7EB0"/>
    <w:rsid w:val="00DB041B"/>
    <w:rsid w:val="00DB0718"/>
    <w:rsid w:val="00DB0908"/>
    <w:rsid w:val="00DB1F6D"/>
    <w:rsid w:val="00DB2CE8"/>
    <w:rsid w:val="00DB2CF4"/>
    <w:rsid w:val="00DB3029"/>
    <w:rsid w:val="00DB3164"/>
    <w:rsid w:val="00DB384C"/>
    <w:rsid w:val="00DB4192"/>
    <w:rsid w:val="00DB44D3"/>
    <w:rsid w:val="00DB44FF"/>
    <w:rsid w:val="00DB459E"/>
    <w:rsid w:val="00DB475D"/>
    <w:rsid w:val="00DB507E"/>
    <w:rsid w:val="00DB50DA"/>
    <w:rsid w:val="00DB55D5"/>
    <w:rsid w:val="00DB5708"/>
    <w:rsid w:val="00DB5CA8"/>
    <w:rsid w:val="00DB60C7"/>
    <w:rsid w:val="00DB6174"/>
    <w:rsid w:val="00DB6761"/>
    <w:rsid w:val="00DB68C8"/>
    <w:rsid w:val="00DB6CFE"/>
    <w:rsid w:val="00DB6FD5"/>
    <w:rsid w:val="00DB771E"/>
    <w:rsid w:val="00DB7783"/>
    <w:rsid w:val="00DB7890"/>
    <w:rsid w:val="00DB7B1F"/>
    <w:rsid w:val="00DB7DDD"/>
    <w:rsid w:val="00DB7DF9"/>
    <w:rsid w:val="00DC0072"/>
    <w:rsid w:val="00DC0F44"/>
    <w:rsid w:val="00DC1626"/>
    <w:rsid w:val="00DC1686"/>
    <w:rsid w:val="00DC1813"/>
    <w:rsid w:val="00DC1A9C"/>
    <w:rsid w:val="00DC1C1A"/>
    <w:rsid w:val="00DC1DDE"/>
    <w:rsid w:val="00DC22B4"/>
    <w:rsid w:val="00DC2767"/>
    <w:rsid w:val="00DC2884"/>
    <w:rsid w:val="00DC2BDA"/>
    <w:rsid w:val="00DC3233"/>
    <w:rsid w:val="00DC37E7"/>
    <w:rsid w:val="00DC406E"/>
    <w:rsid w:val="00DC476B"/>
    <w:rsid w:val="00DC4921"/>
    <w:rsid w:val="00DC4F39"/>
    <w:rsid w:val="00DC5747"/>
    <w:rsid w:val="00DC59B9"/>
    <w:rsid w:val="00DC5C30"/>
    <w:rsid w:val="00DC5C38"/>
    <w:rsid w:val="00DC5F90"/>
    <w:rsid w:val="00DC614B"/>
    <w:rsid w:val="00DC62E6"/>
    <w:rsid w:val="00DC6603"/>
    <w:rsid w:val="00DC7619"/>
    <w:rsid w:val="00DD0109"/>
    <w:rsid w:val="00DD0543"/>
    <w:rsid w:val="00DD0715"/>
    <w:rsid w:val="00DD1766"/>
    <w:rsid w:val="00DD1B43"/>
    <w:rsid w:val="00DD1C5B"/>
    <w:rsid w:val="00DD1F98"/>
    <w:rsid w:val="00DD229D"/>
    <w:rsid w:val="00DD2313"/>
    <w:rsid w:val="00DD2502"/>
    <w:rsid w:val="00DD2B59"/>
    <w:rsid w:val="00DD2BEC"/>
    <w:rsid w:val="00DD2FA1"/>
    <w:rsid w:val="00DD3124"/>
    <w:rsid w:val="00DD3A0F"/>
    <w:rsid w:val="00DD41DE"/>
    <w:rsid w:val="00DD45AC"/>
    <w:rsid w:val="00DD49BE"/>
    <w:rsid w:val="00DD4EC3"/>
    <w:rsid w:val="00DD52CE"/>
    <w:rsid w:val="00DD53CB"/>
    <w:rsid w:val="00DD54BD"/>
    <w:rsid w:val="00DD5754"/>
    <w:rsid w:val="00DD5FA8"/>
    <w:rsid w:val="00DD5FEC"/>
    <w:rsid w:val="00DD6589"/>
    <w:rsid w:val="00DD6780"/>
    <w:rsid w:val="00DD6B28"/>
    <w:rsid w:val="00DD6C4F"/>
    <w:rsid w:val="00DD6CAA"/>
    <w:rsid w:val="00DD6EF3"/>
    <w:rsid w:val="00DD7A15"/>
    <w:rsid w:val="00DD7B40"/>
    <w:rsid w:val="00DE06D9"/>
    <w:rsid w:val="00DE08DC"/>
    <w:rsid w:val="00DE0D5D"/>
    <w:rsid w:val="00DE0D9A"/>
    <w:rsid w:val="00DE1035"/>
    <w:rsid w:val="00DE1AB5"/>
    <w:rsid w:val="00DE2255"/>
    <w:rsid w:val="00DE22AC"/>
    <w:rsid w:val="00DE2398"/>
    <w:rsid w:val="00DE23A8"/>
    <w:rsid w:val="00DE24A3"/>
    <w:rsid w:val="00DE25C5"/>
    <w:rsid w:val="00DE26D4"/>
    <w:rsid w:val="00DE2A61"/>
    <w:rsid w:val="00DE2AF4"/>
    <w:rsid w:val="00DE2DFD"/>
    <w:rsid w:val="00DE315C"/>
    <w:rsid w:val="00DE3535"/>
    <w:rsid w:val="00DE4AE2"/>
    <w:rsid w:val="00DE4D2A"/>
    <w:rsid w:val="00DE5502"/>
    <w:rsid w:val="00DE569F"/>
    <w:rsid w:val="00DE5B6E"/>
    <w:rsid w:val="00DE5C25"/>
    <w:rsid w:val="00DE5F99"/>
    <w:rsid w:val="00DE6714"/>
    <w:rsid w:val="00DE690E"/>
    <w:rsid w:val="00DE7076"/>
    <w:rsid w:val="00DE72D0"/>
    <w:rsid w:val="00DE7487"/>
    <w:rsid w:val="00DE762F"/>
    <w:rsid w:val="00DE7A96"/>
    <w:rsid w:val="00DE7B26"/>
    <w:rsid w:val="00DF0044"/>
    <w:rsid w:val="00DF05EC"/>
    <w:rsid w:val="00DF0796"/>
    <w:rsid w:val="00DF08C1"/>
    <w:rsid w:val="00DF0FAF"/>
    <w:rsid w:val="00DF13F1"/>
    <w:rsid w:val="00DF160F"/>
    <w:rsid w:val="00DF18CE"/>
    <w:rsid w:val="00DF1C12"/>
    <w:rsid w:val="00DF1D86"/>
    <w:rsid w:val="00DF1EA2"/>
    <w:rsid w:val="00DF1EA4"/>
    <w:rsid w:val="00DF24B9"/>
    <w:rsid w:val="00DF254F"/>
    <w:rsid w:val="00DF2B4A"/>
    <w:rsid w:val="00DF31FF"/>
    <w:rsid w:val="00DF3445"/>
    <w:rsid w:val="00DF362F"/>
    <w:rsid w:val="00DF37DC"/>
    <w:rsid w:val="00DF39D8"/>
    <w:rsid w:val="00DF3A5A"/>
    <w:rsid w:val="00DF4303"/>
    <w:rsid w:val="00DF45E6"/>
    <w:rsid w:val="00DF4C27"/>
    <w:rsid w:val="00DF500B"/>
    <w:rsid w:val="00DF515F"/>
    <w:rsid w:val="00DF5A20"/>
    <w:rsid w:val="00DF5B95"/>
    <w:rsid w:val="00DF5D9E"/>
    <w:rsid w:val="00DF5E9E"/>
    <w:rsid w:val="00DF647B"/>
    <w:rsid w:val="00DF74B8"/>
    <w:rsid w:val="00DF7682"/>
    <w:rsid w:val="00E000AF"/>
    <w:rsid w:val="00E001B4"/>
    <w:rsid w:val="00E002D9"/>
    <w:rsid w:val="00E005B6"/>
    <w:rsid w:val="00E0080C"/>
    <w:rsid w:val="00E01058"/>
    <w:rsid w:val="00E01429"/>
    <w:rsid w:val="00E01B4D"/>
    <w:rsid w:val="00E01DB8"/>
    <w:rsid w:val="00E01FE8"/>
    <w:rsid w:val="00E02215"/>
    <w:rsid w:val="00E025D0"/>
    <w:rsid w:val="00E028F6"/>
    <w:rsid w:val="00E02A54"/>
    <w:rsid w:val="00E034B6"/>
    <w:rsid w:val="00E03627"/>
    <w:rsid w:val="00E03B42"/>
    <w:rsid w:val="00E03EF1"/>
    <w:rsid w:val="00E03F20"/>
    <w:rsid w:val="00E03F40"/>
    <w:rsid w:val="00E045E6"/>
    <w:rsid w:val="00E046C1"/>
    <w:rsid w:val="00E04DFB"/>
    <w:rsid w:val="00E050C3"/>
    <w:rsid w:val="00E05571"/>
    <w:rsid w:val="00E059CA"/>
    <w:rsid w:val="00E05F99"/>
    <w:rsid w:val="00E0609B"/>
    <w:rsid w:val="00E070A1"/>
    <w:rsid w:val="00E07507"/>
    <w:rsid w:val="00E07535"/>
    <w:rsid w:val="00E076F9"/>
    <w:rsid w:val="00E07970"/>
    <w:rsid w:val="00E07EFE"/>
    <w:rsid w:val="00E10093"/>
    <w:rsid w:val="00E10980"/>
    <w:rsid w:val="00E10CAD"/>
    <w:rsid w:val="00E10CDB"/>
    <w:rsid w:val="00E10F92"/>
    <w:rsid w:val="00E112FC"/>
    <w:rsid w:val="00E11617"/>
    <w:rsid w:val="00E11BB6"/>
    <w:rsid w:val="00E12788"/>
    <w:rsid w:val="00E12A55"/>
    <w:rsid w:val="00E13215"/>
    <w:rsid w:val="00E1334F"/>
    <w:rsid w:val="00E134F9"/>
    <w:rsid w:val="00E13B49"/>
    <w:rsid w:val="00E13BC4"/>
    <w:rsid w:val="00E13F21"/>
    <w:rsid w:val="00E14388"/>
    <w:rsid w:val="00E146C0"/>
    <w:rsid w:val="00E14C11"/>
    <w:rsid w:val="00E14C8F"/>
    <w:rsid w:val="00E14E10"/>
    <w:rsid w:val="00E14E36"/>
    <w:rsid w:val="00E1519A"/>
    <w:rsid w:val="00E155F1"/>
    <w:rsid w:val="00E156F6"/>
    <w:rsid w:val="00E15838"/>
    <w:rsid w:val="00E15BBA"/>
    <w:rsid w:val="00E15EDE"/>
    <w:rsid w:val="00E16342"/>
    <w:rsid w:val="00E16A75"/>
    <w:rsid w:val="00E16C64"/>
    <w:rsid w:val="00E16FB3"/>
    <w:rsid w:val="00E17D11"/>
    <w:rsid w:val="00E17E73"/>
    <w:rsid w:val="00E17F54"/>
    <w:rsid w:val="00E20001"/>
    <w:rsid w:val="00E20112"/>
    <w:rsid w:val="00E21139"/>
    <w:rsid w:val="00E2199C"/>
    <w:rsid w:val="00E22170"/>
    <w:rsid w:val="00E226E8"/>
    <w:rsid w:val="00E226FF"/>
    <w:rsid w:val="00E22E8E"/>
    <w:rsid w:val="00E23765"/>
    <w:rsid w:val="00E23AA2"/>
    <w:rsid w:val="00E23DBD"/>
    <w:rsid w:val="00E23DC1"/>
    <w:rsid w:val="00E250FA"/>
    <w:rsid w:val="00E252FA"/>
    <w:rsid w:val="00E25354"/>
    <w:rsid w:val="00E25DB9"/>
    <w:rsid w:val="00E2658F"/>
    <w:rsid w:val="00E26690"/>
    <w:rsid w:val="00E26A1C"/>
    <w:rsid w:val="00E26F61"/>
    <w:rsid w:val="00E270E5"/>
    <w:rsid w:val="00E271BE"/>
    <w:rsid w:val="00E273CC"/>
    <w:rsid w:val="00E27662"/>
    <w:rsid w:val="00E31379"/>
    <w:rsid w:val="00E315AB"/>
    <w:rsid w:val="00E319A2"/>
    <w:rsid w:val="00E31A45"/>
    <w:rsid w:val="00E31AD2"/>
    <w:rsid w:val="00E32123"/>
    <w:rsid w:val="00E3214B"/>
    <w:rsid w:val="00E32589"/>
    <w:rsid w:val="00E32AE0"/>
    <w:rsid w:val="00E32C1D"/>
    <w:rsid w:val="00E335A6"/>
    <w:rsid w:val="00E33DF4"/>
    <w:rsid w:val="00E34326"/>
    <w:rsid w:val="00E34687"/>
    <w:rsid w:val="00E34A57"/>
    <w:rsid w:val="00E34ADE"/>
    <w:rsid w:val="00E34FBF"/>
    <w:rsid w:val="00E3529D"/>
    <w:rsid w:val="00E3556A"/>
    <w:rsid w:val="00E35573"/>
    <w:rsid w:val="00E36611"/>
    <w:rsid w:val="00E36673"/>
    <w:rsid w:val="00E367F1"/>
    <w:rsid w:val="00E372D7"/>
    <w:rsid w:val="00E4014D"/>
    <w:rsid w:val="00E40213"/>
    <w:rsid w:val="00E40424"/>
    <w:rsid w:val="00E407FC"/>
    <w:rsid w:val="00E40D28"/>
    <w:rsid w:val="00E40F9C"/>
    <w:rsid w:val="00E41228"/>
    <w:rsid w:val="00E413CB"/>
    <w:rsid w:val="00E41F96"/>
    <w:rsid w:val="00E4269A"/>
    <w:rsid w:val="00E42E4A"/>
    <w:rsid w:val="00E43275"/>
    <w:rsid w:val="00E43718"/>
    <w:rsid w:val="00E4383F"/>
    <w:rsid w:val="00E44006"/>
    <w:rsid w:val="00E444A9"/>
    <w:rsid w:val="00E44ECD"/>
    <w:rsid w:val="00E4525B"/>
    <w:rsid w:val="00E452F8"/>
    <w:rsid w:val="00E4570A"/>
    <w:rsid w:val="00E46ABF"/>
    <w:rsid w:val="00E46AC7"/>
    <w:rsid w:val="00E46B77"/>
    <w:rsid w:val="00E46C39"/>
    <w:rsid w:val="00E472D0"/>
    <w:rsid w:val="00E47760"/>
    <w:rsid w:val="00E47A97"/>
    <w:rsid w:val="00E47B17"/>
    <w:rsid w:val="00E47F74"/>
    <w:rsid w:val="00E50257"/>
    <w:rsid w:val="00E502B9"/>
    <w:rsid w:val="00E50A2F"/>
    <w:rsid w:val="00E51ECC"/>
    <w:rsid w:val="00E51F1F"/>
    <w:rsid w:val="00E51F8B"/>
    <w:rsid w:val="00E52044"/>
    <w:rsid w:val="00E520E2"/>
    <w:rsid w:val="00E52749"/>
    <w:rsid w:val="00E52E67"/>
    <w:rsid w:val="00E53211"/>
    <w:rsid w:val="00E53516"/>
    <w:rsid w:val="00E536CF"/>
    <w:rsid w:val="00E53761"/>
    <w:rsid w:val="00E53905"/>
    <w:rsid w:val="00E53BDA"/>
    <w:rsid w:val="00E53E5C"/>
    <w:rsid w:val="00E54149"/>
    <w:rsid w:val="00E54AD5"/>
    <w:rsid w:val="00E54CD1"/>
    <w:rsid w:val="00E54D0B"/>
    <w:rsid w:val="00E54FF1"/>
    <w:rsid w:val="00E552A4"/>
    <w:rsid w:val="00E55F49"/>
    <w:rsid w:val="00E56561"/>
    <w:rsid w:val="00E56C1E"/>
    <w:rsid w:val="00E56DCC"/>
    <w:rsid w:val="00E56E24"/>
    <w:rsid w:val="00E5726B"/>
    <w:rsid w:val="00E5752A"/>
    <w:rsid w:val="00E575AE"/>
    <w:rsid w:val="00E57790"/>
    <w:rsid w:val="00E578A1"/>
    <w:rsid w:val="00E57958"/>
    <w:rsid w:val="00E57FF1"/>
    <w:rsid w:val="00E6026D"/>
    <w:rsid w:val="00E60C00"/>
    <w:rsid w:val="00E61564"/>
    <w:rsid w:val="00E61584"/>
    <w:rsid w:val="00E61B4A"/>
    <w:rsid w:val="00E62941"/>
    <w:rsid w:val="00E62948"/>
    <w:rsid w:val="00E6360F"/>
    <w:rsid w:val="00E63B19"/>
    <w:rsid w:val="00E64265"/>
    <w:rsid w:val="00E654B5"/>
    <w:rsid w:val="00E6570E"/>
    <w:rsid w:val="00E65847"/>
    <w:rsid w:val="00E6591E"/>
    <w:rsid w:val="00E65D07"/>
    <w:rsid w:val="00E666A6"/>
    <w:rsid w:val="00E66980"/>
    <w:rsid w:val="00E66A4B"/>
    <w:rsid w:val="00E66AE0"/>
    <w:rsid w:val="00E66D1E"/>
    <w:rsid w:val="00E66E6F"/>
    <w:rsid w:val="00E672E4"/>
    <w:rsid w:val="00E675A8"/>
    <w:rsid w:val="00E67767"/>
    <w:rsid w:val="00E67B00"/>
    <w:rsid w:val="00E7007F"/>
    <w:rsid w:val="00E701E0"/>
    <w:rsid w:val="00E70D1F"/>
    <w:rsid w:val="00E713C8"/>
    <w:rsid w:val="00E73108"/>
    <w:rsid w:val="00E73204"/>
    <w:rsid w:val="00E73999"/>
    <w:rsid w:val="00E73AE3"/>
    <w:rsid w:val="00E73E19"/>
    <w:rsid w:val="00E73F52"/>
    <w:rsid w:val="00E7448C"/>
    <w:rsid w:val="00E74901"/>
    <w:rsid w:val="00E74AFE"/>
    <w:rsid w:val="00E74FAA"/>
    <w:rsid w:val="00E7542B"/>
    <w:rsid w:val="00E755F4"/>
    <w:rsid w:val="00E7560C"/>
    <w:rsid w:val="00E7581B"/>
    <w:rsid w:val="00E7581D"/>
    <w:rsid w:val="00E75EAC"/>
    <w:rsid w:val="00E76214"/>
    <w:rsid w:val="00E762AB"/>
    <w:rsid w:val="00E762BD"/>
    <w:rsid w:val="00E76629"/>
    <w:rsid w:val="00E7697C"/>
    <w:rsid w:val="00E7699D"/>
    <w:rsid w:val="00E76C39"/>
    <w:rsid w:val="00E76CA9"/>
    <w:rsid w:val="00E77266"/>
    <w:rsid w:val="00E772C7"/>
    <w:rsid w:val="00E77392"/>
    <w:rsid w:val="00E77952"/>
    <w:rsid w:val="00E77E71"/>
    <w:rsid w:val="00E8003F"/>
    <w:rsid w:val="00E800E5"/>
    <w:rsid w:val="00E801EB"/>
    <w:rsid w:val="00E80DA0"/>
    <w:rsid w:val="00E80E90"/>
    <w:rsid w:val="00E8106B"/>
    <w:rsid w:val="00E81167"/>
    <w:rsid w:val="00E81470"/>
    <w:rsid w:val="00E81C8D"/>
    <w:rsid w:val="00E82840"/>
    <w:rsid w:val="00E82EF9"/>
    <w:rsid w:val="00E83236"/>
    <w:rsid w:val="00E83603"/>
    <w:rsid w:val="00E842EE"/>
    <w:rsid w:val="00E84510"/>
    <w:rsid w:val="00E84947"/>
    <w:rsid w:val="00E8495D"/>
    <w:rsid w:val="00E84975"/>
    <w:rsid w:val="00E85075"/>
    <w:rsid w:val="00E856EC"/>
    <w:rsid w:val="00E85CF7"/>
    <w:rsid w:val="00E85E9F"/>
    <w:rsid w:val="00E85F9C"/>
    <w:rsid w:val="00E8677D"/>
    <w:rsid w:val="00E868FF"/>
    <w:rsid w:val="00E8694B"/>
    <w:rsid w:val="00E86B71"/>
    <w:rsid w:val="00E8736B"/>
    <w:rsid w:val="00E90251"/>
    <w:rsid w:val="00E90A3A"/>
    <w:rsid w:val="00E90AEB"/>
    <w:rsid w:val="00E90D4F"/>
    <w:rsid w:val="00E91BC1"/>
    <w:rsid w:val="00E92277"/>
    <w:rsid w:val="00E92ACA"/>
    <w:rsid w:val="00E9313E"/>
    <w:rsid w:val="00E93773"/>
    <w:rsid w:val="00E93B21"/>
    <w:rsid w:val="00E941B2"/>
    <w:rsid w:val="00E9494E"/>
    <w:rsid w:val="00E94989"/>
    <w:rsid w:val="00E9502D"/>
    <w:rsid w:val="00E9525A"/>
    <w:rsid w:val="00E95AA9"/>
    <w:rsid w:val="00E96FE5"/>
    <w:rsid w:val="00E974AA"/>
    <w:rsid w:val="00E97595"/>
    <w:rsid w:val="00E9773A"/>
    <w:rsid w:val="00E977E9"/>
    <w:rsid w:val="00E97A12"/>
    <w:rsid w:val="00EA0198"/>
    <w:rsid w:val="00EA07B5"/>
    <w:rsid w:val="00EA09FD"/>
    <w:rsid w:val="00EA0E51"/>
    <w:rsid w:val="00EA10D3"/>
    <w:rsid w:val="00EA1115"/>
    <w:rsid w:val="00EA17BA"/>
    <w:rsid w:val="00EA195B"/>
    <w:rsid w:val="00EA1A07"/>
    <w:rsid w:val="00EA1A43"/>
    <w:rsid w:val="00EA1DCA"/>
    <w:rsid w:val="00EA1FFF"/>
    <w:rsid w:val="00EA2326"/>
    <w:rsid w:val="00EA2669"/>
    <w:rsid w:val="00EA2DDA"/>
    <w:rsid w:val="00EA2ED7"/>
    <w:rsid w:val="00EA2F2A"/>
    <w:rsid w:val="00EA387A"/>
    <w:rsid w:val="00EA3DAB"/>
    <w:rsid w:val="00EA3E09"/>
    <w:rsid w:val="00EA4F02"/>
    <w:rsid w:val="00EA5B80"/>
    <w:rsid w:val="00EA5B92"/>
    <w:rsid w:val="00EA6499"/>
    <w:rsid w:val="00EA66EA"/>
    <w:rsid w:val="00EA6B20"/>
    <w:rsid w:val="00EA6B4E"/>
    <w:rsid w:val="00EA6F77"/>
    <w:rsid w:val="00EA70BE"/>
    <w:rsid w:val="00EA7A76"/>
    <w:rsid w:val="00EA7EAC"/>
    <w:rsid w:val="00EB03BB"/>
    <w:rsid w:val="00EB0C4A"/>
    <w:rsid w:val="00EB0D7D"/>
    <w:rsid w:val="00EB1235"/>
    <w:rsid w:val="00EB13A7"/>
    <w:rsid w:val="00EB140D"/>
    <w:rsid w:val="00EB16B6"/>
    <w:rsid w:val="00EB1922"/>
    <w:rsid w:val="00EB2015"/>
    <w:rsid w:val="00EB27A2"/>
    <w:rsid w:val="00EB2CD2"/>
    <w:rsid w:val="00EB2E86"/>
    <w:rsid w:val="00EB355E"/>
    <w:rsid w:val="00EB3B5D"/>
    <w:rsid w:val="00EB3D4A"/>
    <w:rsid w:val="00EB41B1"/>
    <w:rsid w:val="00EB4FAB"/>
    <w:rsid w:val="00EB5BCC"/>
    <w:rsid w:val="00EB5ED6"/>
    <w:rsid w:val="00EB6255"/>
    <w:rsid w:val="00EB7258"/>
    <w:rsid w:val="00EB72D5"/>
    <w:rsid w:val="00EB7813"/>
    <w:rsid w:val="00EB78A1"/>
    <w:rsid w:val="00EB7B83"/>
    <w:rsid w:val="00EB7D75"/>
    <w:rsid w:val="00EB7D7D"/>
    <w:rsid w:val="00EC00F5"/>
    <w:rsid w:val="00EC0848"/>
    <w:rsid w:val="00EC0D1B"/>
    <w:rsid w:val="00EC0D77"/>
    <w:rsid w:val="00EC10DE"/>
    <w:rsid w:val="00EC132E"/>
    <w:rsid w:val="00EC1415"/>
    <w:rsid w:val="00EC1B6B"/>
    <w:rsid w:val="00EC1EDD"/>
    <w:rsid w:val="00EC2702"/>
    <w:rsid w:val="00EC3DDA"/>
    <w:rsid w:val="00EC465B"/>
    <w:rsid w:val="00EC48B7"/>
    <w:rsid w:val="00EC4CF8"/>
    <w:rsid w:val="00EC4E59"/>
    <w:rsid w:val="00EC5208"/>
    <w:rsid w:val="00EC53CA"/>
    <w:rsid w:val="00EC554B"/>
    <w:rsid w:val="00EC57E1"/>
    <w:rsid w:val="00EC67A5"/>
    <w:rsid w:val="00EC6A23"/>
    <w:rsid w:val="00EC6B41"/>
    <w:rsid w:val="00EC6C61"/>
    <w:rsid w:val="00EC7063"/>
    <w:rsid w:val="00EC7542"/>
    <w:rsid w:val="00EC7A5A"/>
    <w:rsid w:val="00EC7A85"/>
    <w:rsid w:val="00ED041F"/>
    <w:rsid w:val="00ED061C"/>
    <w:rsid w:val="00ED0CAB"/>
    <w:rsid w:val="00ED0E58"/>
    <w:rsid w:val="00ED16E9"/>
    <w:rsid w:val="00ED21B7"/>
    <w:rsid w:val="00ED2DE6"/>
    <w:rsid w:val="00ED36CA"/>
    <w:rsid w:val="00ED36EB"/>
    <w:rsid w:val="00ED3A56"/>
    <w:rsid w:val="00ED4081"/>
    <w:rsid w:val="00ED45C9"/>
    <w:rsid w:val="00ED464B"/>
    <w:rsid w:val="00ED47E3"/>
    <w:rsid w:val="00ED48B8"/>
    <w:rsid w:val="00ED48E1"/>
    <w:rsid w:val="00ED4BCD"/>
    <w:rsid w:val="00ED4F2B"/>
    <w:rsid w:val="00ED6435"/>
    <w:rsid w:val="00ED6C69"/>
    <w:rsid w:val="00ED6CA7"/>
    <w:rsid w:val="00ED6CBB"/>
    <w:rsid w:val="00ED7083"/>
    <w:rsid w:val="00ED735C"/>
    <w:rsid w:val="00ED7375"/>
    <w:rsid w:val="00ED74DC"/>
    <w:rsid w:val="00ED78B8"/>
    <w:rsid w:val="00ED7A20"/>
    <w:rsid w:val="00ED7A46"/>
    <w:rsid w:val="00ED7B6B"/>
    <w:rsid w:val="00ED7FA9"/>
    <w:rsid w:val="00EE0BE6"/>
    <w:rsid w:val="00EE0DD9"/>
    <w:rsid w:val="00EE1FB9"/>
    <w:rsid w:val="00EE2683"/>
    <w:rsid w:val="00EE2B66"/>
    <w:rsid w:val="00EE3845"/>
    <w:rsid w:val="00EE3AA4"/>
    <w:rsid w:val="00EE3F23"/>
    <w:rsid w:val="00EE400D"/>
    <w:rsid w:val="00EE44B8"/>
    <w:rsid w:val="00EE4562"/>
    <w:rsid w:val="00EE494C"/>
    <w:rsid w:val="00EE4A73"/>
    <w:rsid w:val="00EE4C21"/>
    <w:rsid w:val="00EE545B"/>
    <w:rsid w:val="00EE563A"/>
    <w:rsid w:val="00EE5DF7"/>
    <w:rsid w:val="00EE5E96"/>
    <w:rsid w:val="00EE63B7"/>
    <w:rsid w:val="00EE64B6"/>
    <w:rsid w:val="00EE653B"/>
    <w:rsid w:val="00EE6A18"/>
    <w:rsid w:val="00EE6DA4"/>
    <w:rsid w:val="00EE6EED"/>
    <w:rsid w:val="00EE774C"/>
    <w:rsid w:val="00EE77C7"/>
    <w:rsid w:val="00EE7DB8"/>
    <w:rsid w:val="00EF014C"/>
    <w:rsid w:val="00EF038B"/>
    <w:rsid w:val="00EF0442"/>
    <w:rsid w:val="00EF0A33"/>
    <w:rsid w:val="00EF1487"/>
    <w:rsid w:val="00EF16EE"/>
    <w:rsid w:val="00EF1B48"/>
    <w:rsid w:val="00EF223B"/>
    <w:rsid w:val="00EF279C"/>
    <w:rsid w:val="00EF28FA"/>
    <w:rsid w:val="00EF2B0E"/>
    <w:rsid w:val="00EF2FEA"/>
    <w:rsid w:val="00EF3472"/>
    <w:rsid w:val="00EF34AC"/>
    <w:rsid w:val="00EF37F6"/>
    <w:rsid w:val="00EF3869"/>
    <w:rsid w:val="00EF39B2"/>
    <w:rsid w:val="00EF4311"/>
    <w:rsid w:val="00EF48A2"/>
    <w:rsid w:val="00EF4A56"/>
    <w:rsid w:val="00EF4DD3"/>
    <w:rsid w:val="00EF4F41"/>
    <w:rsid w:val="00EF5178"/>
    <w:rsid w:val="00EF5265"/>
    <w:rsid w:val="00EF53E9"/>
    <w:rsid w:val="00EF59FA"/>
    <w:rsid w:val="00EF5E7D"/>
    <w:rsid w:val="00EF623C"/>
    <w:rsid w:val="00EF647A"/>
    <w:rsid w:val="00EF6C7D"/>
    <w:rsid w:val="00EF6E49"/>
    <w:rsid w:val="00EF7421"/>
    <w:rsid w:val="00EF75C0"/>
    <w:rsid w:val="00EF7CDB"/>
    <w:rsid w:val="00EF7D53"/>
    <w:rsid w:val="00EF7E5F"/>
    <w:rsid w:val="00F0005B"/>
    <w:rsid w:val="00F00814"/>
    <w:rsid w:val="00F00A3E"/>
    <w:rsid w:val="00F00CE8"/>
    <w:rsid w:val="00F00D2C"/>
    <w:rsid w:val="00F00DCD"/>
    <w:rsid w:val="00F00E12"/>
    <w:rsid w:val="00F015A6"/>
    <w:rsid w:val="00F016F7"/>
    <w:rsid w:val="00F01B6E"/>
    <w:rsid w:val="00F01C7E"/>
    <w:rsid w:val="00F02294"/>
    <w:rsid w:val="00F022E6"/>
    <w:rsid w:val="00F023AA"/>
    <w:rsid w:val="00F024A7"/>
    <w:rsid w:val="00F0281E"/>
    <w:rsid w:val="00F02A0B"/>
    <w:rsid w:val="00F02D6F"/>
    <w:rsid w:val="00F02F1A"/>
    <w:rsid w:val="00F033AD"/>
    <w:rsid w:val="00F03604"/>
    <w:rsid w:val="00F039F3"/>
    <w:rsid w:val="00F03B65"/>
    <w:rsid w:val="00F04C21"/>
    <w:rsid w:val="00F04C2D"/>
    <w:rsid w:val="00F04C57"/>
    <w:rsid w:val="00F05887"/>
    <w:rsid w:val="00F05CA9"/>
    <w:rsid w:val="00F0631B"/>
    <w:rsid w:val="00F064A8"/>
    <w:rsid w:val="00F06619"/>
    <w:rsid w:val="00F06687"/>
    <w:rsid w:val="00F068CD"/>
    <w:rsid w:val="00F0703E"/>
    <w:rsid w:val="00F07B9D"/>
    <w:rsid w:val="00F07EEA"/>
    <w:rsid w:val="00F107AB"/>
    <w:rsid w:val="00F108BB"/>
    <w:rsid w:val="00F11328"/>
    <w:rsid w:val="00F11370"/>
    <w:rsid w:val="00F115AD"/>
    <w:rsid w:val="00F1166D"/>
    <w:rsid w:val="00F11CCC"/>
    <w:rsid w:val="00F12274"/>
    <w:rsid w:val="00F1282E"/>
    <w:rsid w:val="00F12C70"/>
    <w:rsid w:val="00F1337C"/>
    <w:rsid w:val="00F1343E"/>
    <w:rsid w:val="00F13C1F"/>
    <w:rsid w:val="00F13ED0"/>
    <w:rsid w:val="00F14851"/>
    <w:rsid w:val="00F15350"/>
    <w:rsid w:val="00F154D4"/>
    <w:rsid w:val="00F15521"/>
    <w:rsid w:val="00F16067"/>
    <w:rsid w:val="00F162BA"/>
    <w:rsid w:val="00F16B72"/>
    <w:rsid w:val="00F16C16"/>
    <w:rsid w:val="00F17181"/>
    <w:rsid w:val="00F1798A"/>
    <w:rsid w:val="00F179E0"/>
    <w:rsid w:val="00F17DC0"/>
    <w:rsid w:val="00F200F2"/>
    <w:rsid w:val="00F2062C"/>
    <w:rsid w:val="00F208A3"/>
    <w:rsid w:val="00F2095E"/>
    <w:rsid w:val="00F21988"/>
    <w:rsid w:val="00F219E9"/>
    <w:rsid w:val="00F21AF0"/>
    <w:rsid w:val="00F21CD7"/>
    <w:rsid w:val="00F21EDC"/>
    <w:rsid w:val="00F22446"/>
    <w:rsid w:val="00F231D4"/>
    <w:rsid w:val="00F23ED1"/>
    <w:rsid w:val="00F24880"/>
    <w:rsid w:val="00F248F2"/>
    <w:rsid w:val="00F249A6"/>
    <w:rsid w:val="00F24AA3"/>
    <w:rsid w:val="00F24D16"/>
    <w:rsid w:val="00F24EEE"/>
    <w:rsid w:val="00F25417"/>
    <w:rsid w:val="00F25D42"/>
    <w:rsid w:val="00F25F17"/>
    <w:rsid w:val="00F25F89"/>
    <w:rsid w:val="00F262E5"/>
    <w:rsid w:val="00F26E0C"/>
    <w:rsid w:val="00F270ED"/>
    <w:rsid w:val="00F2765E"/>
    <w:rsid w:val="00F278FF"/>
    <w:rsid w:val="00F27C5E"/>
    <w:rsid w:val="00F3015B"/>
    <w:rsid w:val="00F3045C"/>
    <w:rsid w:val="00F30977"/>
    <w:rsid w:val="00F309CE"/>
    <w:rsid w:val="00F309F1"/>
    <w:rsid w:val="00F30F04"/>
    <w:rsid w:val="00F31040"/>
    <w:rsid w:val="00F310C7"/>
    <w:rsid w:val="00F31233"/>
    <w:rsid w:val="00F3159F"/>
    <w:rsid w:val="00F315C9"/>
    <w:rsid w:val="00F328F5"/>
    <w:rsid w:val="00F337B5"/>
    <w:rsid w:val="00F338D3"/>
    <w:rsid w:val="00F338E9"/>
    <w:rsid w:val="00F34154"/>
    <w:rsid w:val="00F346A7"/>
    <w:rsid w:val="00F348ED"/>
    <w:rsid w:val="00F34EAD"/>
    <w:rsid w:val="00F35620"/>
    <w:rsid w:val="00F3572E"/>
    <w:rsid w:val="00F359ED"/>
    <w:rsid w:val="00F367A5"/>
    <w:rsid w:val="00F36BCF"/>
    <w:rsid w:val="00F36E0F"/>
    <w:rsid w:val="00F37077"/>
    <w:rsid w:val="00F370EC"/>
    <w:rsid w:val="00F37538"/>
    <w:rsid w:val="00F379AC"/>
    <w:rsid w:val="00F37D7E"/>
    <w:rsid w:val="00F409CA"/>
    <w:rsid w:val="00F40BC4"/>
    <w:rsid w:val="00F41781"/>
    <w:rsid w:val="00F4228F"/>
    <w:rsid w:val="00F42A38"/>
    <w:rsid w:val="00F43900"/>
    <w:rsid w:val="00F43A0C"/>
    <w:rsid w:val="00F44018"/>
    <w:rsid w:val="00F44436"/>
    <w:rsid w:val="00F44515"/>
    <w:rsid w:val="00F44773"/>
    <w:rsid w:val="00F44D5D"/>
    <w:rsid w:val="00F453F2"/>
    <w:rsid w:val="00F45441"/>
    <w:rsid w:val="00F455E2"/>
    <w:rsid w:val="00F457F4"/>
    <w:rsid w:val="00F45C89"/>
    <w:rsid w:val="00F45D61"/>
    <w:rsid w:val="00F46481"/>
    <w:rsid w:val="00F46B1D"/>
    <w:rsid w:val="00F4739A"/>
    <w:rsid w:val="00F47647"/>
    <w:rsid w:val="00F47D65"/>
    <w:rsid w:val="00F47EA1"/>
    <w:rsid w:val="00F50BAC"/>
    <w:rsid w:val="00F50CCF"/>
    <w:rsid w:val="00F50DD5"/>
    <w:rsid w:val="00F50FD8"/>
    <w:rsid w:val="00F510C0"/>
    <w:rsid w:val="00F51811"/>
    <w:rsid w:val="00F5193B"/>
    <w:rsid w:val="00F5222E"/>
    <w:rsid w:val="00F524AA"/>
    <w:rsid w:val="00F52746"/>
    <w:rsid w:val="00F529DD"/>
    <w:rsid w:val="00F52AB2"/>
    <w:rsid w:val="00F52AB9"/>
    <w:rsid w:val="00F52D2F"/>
    <w:rsid w:val="00F52D3E"/>
    <w:rsid w:val="00F5303F"/>
    <w:rsid w:val="00F53172"/>
    <w:rsid w:val="00F53378"/>
    <w:rsid w:val="00F53D95"/>
    <w:rsid w:val="00F53E81"/>
    <w:rsid w:val="00F54A46"/>
    <w:rsid w:val="00F54B52"/>
    <w:rsid w:val="00F55023"/>
    <w:rsid w:val="00F55C41"/>
    <w:rsid w:val="00F55CB5"/>
    <w:rsid w:val="00F55E0F"/>
    <w:rsid w:val="00F55F02"/>
    <w:rsid w:val="00F5696D"/>
    <w:rsid w:val="00F56ACD"/>
    <w:rsid w:val="00F56F45"/>
    <w:rsid w:val="00F57057"/>
    <w:rsid w:val="00F57191"/>
    <w:rsid w:val="00F57BA8"/>
    <w:rsid w:val="00F57BAD"/>
    <w:rsid w:val="00F57BFF"/>
    <w:rsid w:val="00F57CCA"/>
    <w:rsid w:val="00F601F9"/>
    <w:rsid w:val="00F602A9"/>
    <w:rsid w:val="00F6091C"/>
    <w:rsid w:val="00F60965"/>
    <w:rsid w:val="00F60AD4"/>
    <w:rsid w:val="00F60E0F"/>
    <w:rsid w:val="00F61383"/>
    <w:rsid w:val="00F613A1"/>
    <w:rsid w:val="00F615C8"/>
    <w:rsid w:val="00F617C3"/>
    <w:rsid w:val="00F61B96"/>
    <w:rsid w:val="00F61DDF"/>
    <w:rsid w:val="00F61EE7"/>
    <w:rsid w:val="00F621A8"/>
    <w:rsid w:val="00F62C19"/>
    <w:rsid w:val="00F62C43"/>
    <w:rsid w:val="00F62FF8"/>
    <w:rsid w:val="00F63C05"/>
    <w:rsid w:val="00F63CE2"/>
    <w:rsid w:val="00F63E13"/>
    <w:rsid w:val="00F63FC3"/>
    <w:rsid w:val="00F64111"/>
    <w:rsid w:val="00F64287"/>
    <w:rsid w:val="00F642A9"/>
    <w:rsid w:val="00F64D9F"/>
    <w:rsid w:val="00F653D5"/>
    <w:rsid w:val="00F65929"/>
    <w:rsid w:val="00F65D60"/>
    <w:rsid w:val="00F65DB0"/>
    <w:rsid w:val="00F6613A"/>
    <w:rsid w:val="00F661C4"/>
    <w:rsid w:val="00F66590"/>
    <w:rsid w:val="00F675F2"/>
    <w:rsid w:val="00F67A07"/>
    <w:rsid w:val="00F67C18"/>
    <w:rsid w:val="00F70AF7"/>
    <w:rsid w:val="00F71F70"/>
    <w:rsid w:val="00F72C48"/>
    <w:rsid w:val="00F73D88"/>
    <w:rsid w:val="00F73FDE"/>
    <w:rsid w:val="00F7496C"/>
    <w:rsid w:val="00F7508A"/>
    <w:rsid w:val="00F754C4"/>
    <w:rsid w:val="00F75676"/>
    <w:rsid w:val="00F75D47"/>
    <w:rsid w:val="00F76009"/>
    <w:rsid w:val="00F76186"/>
    <w:rsid w:val="00F76231"/>
    <w:rsid w:val="00F762EB"/>
    <w:rsid w:val="00F763B7"/>
    <w:rsid w:val="00F7644D"/>
    <w:rsid w:val="00F7647B"/>
    <w:rsid w:val="00F7672E"/>
    <w:rsid w:val="00F77661"/>
    <w:rsid w:val="00F776C3"/>
    <w:rsid w:val="00F77901"/>
    <w:rsid w:val="00F77992"/>
    <w:rsid w:val="00F80679"/>
    <w:rsid w:val="00F8097D"/>
    <w:rsid w:val="00F81237"/>
    <w:rsid w:val="00F81A0E"/>
    <w:rsid w:val="00F8219F"/>
    <w:rsid w:val="00F82E55"/>
    <w:rsid w:val="00F83246"/>
    <w:rsid w:val="00F8338C"/>
    <w:rsid w:val="00F8341B"/>
    <w:rsid w:val="00F83562"/>
    <w:rsid w:val="00F83A20"/>
    <w:rsid w:val="00F83F3F"/>
    <w:rsid w:val="00F841ED"/>
    <w:rsid w:val="00F84DDF"/>
    <w:rsid w:val="00F8533A"/>
    <w:rsid w:val="00F85ADD"/>
    <w:rsid w:val="00F85B8A"/>
    <w:rsid w:val="00F85F2B"/>
    <w:rsid w:val="00F8614B"/>
    <w:rsid w:val="00F86AAA"/>
    <w:rsid w:val="00F87072"/>
    <w:rsid w:val="00F87814"/>
    <w:rsid w:val="00F87878"/>
    <w:rsid w:val="00F87C7A"/>
    <w:rsid w:val="00F87DB2"/>
    <w:rsid w:val="00F87E24"/>
    <w:rsid w:val="00F900BB"/>
    <w:rsid w:val="00F90577"/>
    <w:rsid w:val="00F90EFA"/>
    <w:rsid w:val="00F911BD"/>
    <w:rsid w:val="00F916BD"/>
    <w:rsid w:val="00F91A18"/>
    <w:rsid w:val="00F9222C"/>
    <w:rsid w:val="00F9222D"/>
    <w:rsid w:val="00F92A90"/>
    <w:rsid w:val="00F92E5F"/>
    <w:rsid w:val="00F933E5"/>
    <w:rsid w:val="00F9341E"/>
    <w:rsid w:val="00F9358A"/>
    <w:rsid w:val="00F93976"/>
    <w:rsid w:val="00F94CBC"/>
    <w:rsid w:val="00F950C7"/>
    <w:rsid w:val="00F95270"/>
    <w:rsid w:val="00F95612"/>
    <w:rsid w:val="00F956A1"/>
    <w:rsid w:val="00F95E39"/>
    <w:rsid w:val="00F963AA"/>
    <w:rsid w:val="00F9665E"/>
    <w:rsid w:val="00F96C7A"/>
    <w:rsid w:val="00F96D1A"/>
    <w:rsid w:val="00F96D51"/>
    <w:rsid w:val="00F97349"/>
    <w:rsid w:val="00F973EC"/>
    <w:rsid w:val="00F97580"/>
    <w:rsid w:val="00F975AC"/>
    <w:rsid w:val="00F97681"/>
    <w:rsid w:val="00F97D5F"/>
    <w:rsid w:val="00FA04CE"/>
    <w:rsid w:val="00FA08FB"/>
    <w:rsid w:val="00FA0B2A"/>
    <w:rsid w:val="00FA0DC2"/>
    <w:rsid w:val="00FA114E"/>
    <w:rsid w:val="00FA1925"/>
    <w:rsid w:val="00FA19E6"/>
    <w:rsid w:val="00FA23D6"/>
    <w:rsid w:val="00FA2745"/>
    <w:rsid w:val="00FA27A9"/>
    <w:rsid w:val="00FA2A03"/>
    <w:rsid w:val="00FA2A5B"/>
    <w:rsid w:val="00FA2B26"/>
    <w:rsid w:val="00FA2E45"/>
    <w:rsid w:val="00FA3159"/>
    <w:rsid w:val="00FA3283"/>
    <w:rsid w:val="00FA35C9"/>
    <w:rsid w:val="00FA3621"/>
    <w:rsid w:val="00FA384D"/>
    <w:rsid w:val="00FA40F8"/>
    <w:rsid w:val="00FA4532"/>
    <w:rsid w:val="00FA4A14"/>
    <w:rsid w:val="00FA4B69"/>
    <w:rsid w:val="00FA4F2C"/>
    <w:rsid w:val="00FA4F9B"/>
    <w:rsid w:val="00FA5097"/>
    <w:rsid w:val="00FA516E"/>
    <w:rsid w:val="00FA51E7"/>
    <w:rsid w:val="00FA5B71"/>
    <w:rsid w:val="00FA5C85"/>
    <w:rsid w:val="00FA5DEB"/>
    <w:rsid w:val="00FA615E"/>
    <w:rsid w:val="00FA68EE"/>
    <w:rsid w:val="00FA6A5F"/>
    <w:rsid w:val="00FA6B43"/>
    <w:rsid w:val="00FA7401"/>
    <w:rsid w:val="00FA74A6"/>
    <w:rsid w:val="00FA7648"/>
    <w:rsid w:val="00FA7B02"/>
    <w:rsid w:val="00FA7CC6"/>
    <w:rsid w:val="00FA7E66"/>
    <w:rsid w:val="00FB004F"/>
    <w:rsid w:val="00FB067E"/>
    <w:rsid w:val="00FB074C"/>
    <w:rsid w:val="00FB085B"/>
    <w:rsid w:val="00FB0974"/>
    <w:rsid w:val="00FB0A98"/>
    <w:rsid w:val="00FB0DE8"/>
    <w:rsid w:val="00FB0F5D"/>
    <w:rsid w:val="00FB166F"/>
    <w:rsid w:val="00FB1987"/>
    <w:rsid w:val="00FB1BE1"/>
    <w:rsid w:val="00FB1C57"/>
    <w:rsid w:val="00FB1D34"/>
    <w:rsid w:val="00FB1E10"/>
    <w:rsid w:val="00FB2332"/>
    <w:rsid w:val="00FB2358"/>
    <w:rsid w:val="00FB2517"/>
    <w:rsid w:val="00FB26A8"/>
    <w:rsid w:val="00FB2816"/>
    <w:rsid w:val="00FB328D"/>
    <w:rsid w:val="00FB3507"/>
    <w:rsid w:val="00FB377E"/>
    <w:rsid w:val="00FB3801"/>
    <w:rsid w:val="00FB3848"/>
    <w:rsid w:val="00FB3E03"/>
    <w:rsid w:val="00FB3F3D"/>
    <w:rsid w:val="00FB44CA"/>
    <w:rsid w:val="00FB4702"/>
    <w:rsid w:val="00FB473D"/>
    <w:rsid w:val="00FB5AAD"/>
    <w:rsid w:val="00FB5C0B"/>
    <w:rsid w:val="00FB6124"/>
    <w:rsid w:val="00FB63F1"/>
    <w:rsid w:val="00FB6413"/>
    <w:rsid w:val="00FB7FA0"/>
    <w:rsid w:val="00FC0C61"/>
    <w:rsid w:val="00FC0D12"/>
    <w:rsid w:val="00FC15D5"/>
    <w:rsid w:val="00FC16A5"/>
    <w:rsid w:val="00FC17A6"/>
    <w:rsid w:val="00FC197F"/>
    <w:rsid w:val="00FC1B3C"/>
    <w:rsid w:val="00FC1C35"/>
    <w:rsid w:val="00FC21B8"/>
    <w:rsid w:val="00FC2F38"/>
    <w:rsid w:val="00FC2F58"/>
    <w:rsid w:val="00FC338B"/>
    <w:rsid w:val="00FC3440"/>
    <w:rsid w:val="00FC3AB5"/>
    <w:rsid w:val="00FC411F"/>
    <w:rsid w:val="00FC430E"/>
    <w:rsid w:val="00FC43E7"/>
    <w:rsid w:val="00FC4BFC"/>
    <w:rsid w:val="00FC5040"/>
    <w:rsid w:val="00FC5137"/>
    <w:rsid w:val="00FC5716"/>
    <w:rsid w:val="00FC59F2"/>
    <w:rsid w:val="00FC5DB9"/>
    <w:rsid w:val="00FC62BA"/>
    <w:rsid w:val="00FC6CFA"/>
    <w:rsid w:val="00FC700B"/>
    <w:rsid w:val="00FC7729"/>
    <w:rsid w:val="00FC7C43"/>
    <w:rsid w:val="00FC7C60"/>
    <w:rsid w:val="00FC7E23"/>
    <w:rsid w:val="00FC7F48"/>
    <w:rsid w:val="00FD0B4B"/>
    <w:rsid w:val="00FD1839"/>
    <w:rsid w:val="00FD185F"/>
    <w:rsid w:val="00FD1BAC"/>
    <w:rsid w:val="00FD2EE0"/>
    <w:rsid w:val="00FD3394"/>
    <w:rsid w:val="00FD3E64"/>
    <w:rsid w:val="00FD4E33"/>
    <w:rsid w:val="00FD5FD4"/>
    <w:rsid w:val="00FD674E"/>
    <w:rsid w:val="00FD6792"/>
    <w:rsid w:val="00FD6E77"/>
    <w:rsid w:val="00FD7455"/>
    <w:rsid w:val="00FD76AB"/>
    <w:rsid w:val="00FE0664"/>
    <w:rsid w:val="00FE11C5"/>
    <w:rsid w:val="00FE1429"/>
    <w:rsid w:val="00FE1C54"/>
    <w:rsid w:val="00FE201A"/>
    <w:rsid w:val="00FE234E"/>
    <w:rsid w:val="00FE2F83"/>
    <w:rsid w:val="00FE322C"/>
    <w:rsid w:val="00FE3278"/>
    <w:rsid w:val="00FE3335"/>
    <w:rsid w:val="00FE3450"/>
    <w:rsid w:val="00FE351F"/>
    <w:rsid w:val="00FE3A55"/>
    <w:rsid w:val="00FE3ABE"/>
    <w:rsid w:val="00FE47A1"/>
    <w:rsid w:val="00FE47F2"/>
    <w:rsid w:val="00FE4985"/>
    <w:rsid w:val="00FE566B"/>
    <w:rsid w:val="00FE62D3"/>
    <w:rsid w:val="00FE690E"/>
    <w:rsid w:val="00FE6E3F"/>
    <w:rsid w:val="00FE7F72"/>
    <w:rsid w:val="00FF00EC"/>
    <w:rsid w:val="00FF03D2"/>
    <w:rsid w:val="00FF139B"/>
    <w:rsid w:val="00FF21D0"/>
    <w:rsid w:val="00FF2209"/>
    <w:rsid w:val="00FF2756"/>
    <w:rsid w:val="00FF33CD"/>
    <w:rsid w:val="00FF35AF"/>
    <w:rsid w:val="00FF378A"/>
    <w:rsid w:val="00FF3C43"/>
    <w:rsid w:val="00FF3FC8"/>
    <w:rsid w:val="00FF41C2"/>
    <w:rsid w:val="00FF4995"/>
    <w:rsid w:val="00FF49DF"/>
    <w:rsid w:val="00FF4A1B"/>
    <w:rsid w:val="00FF4EBB"/>
    <w:rsid w:val="00FF5F11"/>
    <w:rsid w:val="00FF61F7"/>
    <w:rsid w:val="00FF6368"/>
    <w:rsid w:val="00FF636D"/>
    <w:rsid w:val="00FF68EF"/>
    <w:rsid w:val="00FF697F"/>
    <w:rsid w:val="00FF6EA4"/>
    <w:rsid w:val="00FF720F"/>
    <w:rsid w:val="00FF722F"/>
    <w:rsid w:val="00FF7445"/>
    <w:rsid w:val="676FADFC"/>
    <w:rsid w:val="6F755F24"/>
    <w:rsid w:val="7607D425"/>
    <w:rsid w:val="7F058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93523B"/>
  <w15:docId w15:val="{8D40322B-B5F0-4F38-9795-FB0F946C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5C7"/>
    <w:rPr>
      <w:rFonts w:eastAsiaTheme="minorEastAsia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B65C7"/>
    <w:pPr>
      <w:keepNext/>
      <w:keepLines/>
      <w:widowControl w:val="0"/>
      <w:numPr>
        <w:numId w:val="1"/>
      </w:numPr>
      <w:spacing w:before="340" w:after="330" w:line="578" w:lineRule="auto"/>
      <w:jc w:val="both"/>
      <w:outlineLvl w:val="0"/>
    </w:pPr>
    <w:rPr>
      <w:rFonts w:asciiTheme="minorHAnsi" w:hAnsiTheme="minorHAnsi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B65C7"/>
    <w:pPr>
      <w:keepNext/>
      <w:keepLines/>
      <w:widowControl w:val="0"/>
      <w:numPr>
        <w:ilvl w:val="1"/>
        <w:numId w:val="1"/>
      </w:numPr>
      <w:tabs>
        <w:tab w:val="left" w:pos="709"/>
      </w:tabs>
      <w:spacing w:beforeLines="50" w:afterLines="50" w:line="360" w:lineRule="auto"/>
      <w:ind w:left="0" w:firstLine="0"/>
      <w:jc w:val="both"/>
      <w:outlineLvl w:val="1"/>
    </w:pPr>
    <w:rPr>
      <w:rFonts w:ascii="微软雅黑" w:eastAsia="微软雅黑" w:hAnsi="微软雅黑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B65C7"/>
    <w:pPr>
      <w:keepNext/>
      <w:keepLines/>
      <w:widowControl w:val="0"/>
      <w:numPr>
        <w:ilvl w:val="2"/>
        <w:numId w:val="1"/>
      </w:numPr>
      <w:tabs>
        <w:tab w:val="left" w:pos="851"/>
      </w:tabs>
      <w:spacing w:beforeLines="50" w:afterLines="50" w:line="360" w:lineRule="auto"/>
      <w:ind w:left="-1560"/>
      <w:jc w:val="both"/>
      <w:outlineLvl w:val="2"/>
    </w:pPr>
    <w:rPr>
      <w:rFonts w:ascii="微软雅黑" w:eastAsia="微软雅黑" w:hAnsi="微软雅黑"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B65C7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BB65C7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Theme="minorHAnsi" w:hAnsiTheme="minorHAnsi" w:cs="宋体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BB65C7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nhideWhenUsed/>
    <w:qFormat/>
    <w:rsid w:val="00BB65C7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Theme="minorHAnsi" w:hAnsiTheme="minorHAnsi" w:cs="宋体"/>
      <w:b/>
      <w:bCs/>
    </w:rPr>
  </w:style>
  <w:style w:type="paragraph" w:styleId="8">
    <w:name w:val="heading 8"/>
    <w:basedOn w:val="a"/>
    <w:next w:val="a"/>
    <w:link w:val="80"/>
    <w:unhideWhenUsed/>
    <w:qFormat/>
    <w:rsid w:val="00BB65C7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nhideWhenUsed/>
    <w:qFormat/>
    <w:rsid w:val="00BB65C7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BB65C7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BB65C7"/>
    <w:pPr>
      <w:widowControl w:val="0"/>
    </w:pPr>
    <w:rPr>
      <w:rFonts w:asciiTheme="minorHAnsi" w:hAnsiTheme="minorHAnsi" w:cs="宋体"/>
      <w:sz w:val="21"/>
      <w:szCs w:val="21"/>
    </w:rPr>
  </w:style>
  <w:style w:type="paragraph" w:styleId="TOC7">
    <w:name w:val="toc 7"/>
    <w:basedOn w:val="a"/>
    <w:next w:val="a"/>
    <w:uiPriority w:val="39"/>
    <w:unhideWhenUsed/>
    <w:qFormat/>
    <w:rsid w:val="00BB65C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a7">
    <w:name w:val="List Number"/>
    <w:basedOn w:val="a"/>
    <w:uiPriority w:val="99"/>
    <w:unhideWhenUsed/>
    <w:rsid w:val="00BB65C7"/>
    <w:pPr>
      <w:widowControl w:val="0"/>
      <w:tabs>
        <w:tab w:val="left" w:pos="420"/>
      </w:tabs>
      <w:spacing w:beforeLines="50" w:afterLines="50" w:line="400" w:lineRule="exact"/>
      <w:ind w:left="403" w:hanging="403"/>
      <w:contextualSpacing/>
      <w:jc w:val="both"/>
    </w:pPr>
    <w:rPr>
      <w:rFonts w:ascii="Arial" w:eastAsia="宋体" w:hAnsi="Arial" w:cstheme="minorBidi"/>
      <w:szCs w:val="21"/>
    </w:rPr>
  </w:style>
  <w:style w:type="paragraph" w:styleId="a8">
    <w:name w:val="Document Map"/>
    <w:basedOn w:val="a"/>
    <w:link w:val="a9"/>
    <w:uiPriority w:val="99"/>
    <w:unhideWhenUsed/>
    <w:rsid w:val="00BB65C7"/>
    <w:pPr>
      <w:widowControl w:val="0"/>
      <w:jc w:val="both"/>
    </w:pPr>
    <w:rPr>
      <w:rFonts w:ascii="Heiti SC Light" w:eastAsia="Heiti SC Light" w:hAnsiTheme="minorHAnsi" w:cs="宋体"/>
    </w:rPr>
  </w:style>
  <w:style w:type="paragraph" w:styleId="aa">
    <w:name w:val="Body Text"/>
    <w:basedOn w:val="a"/>
    <w:link w:val="ab"/>
    <w:uiPriority w:val="99"/>
    <w:unhideWhenUsed/>
    <w:rsid w:val="00BB65C7"/>
    <w:pPr>
      <w:widowControl w:val="0"/>
      <w:spacing w:beforeLines="50" w:afterLines="50" w:line="400" w:lineRule="exact"/>
      <w:ind w:leftChars="400" w:left="840"/>
      <w:jc w:val="both"/>
    </w:pPr>
    <w:rPr>
      <w:rFonts w:ascii="Arial" w:eastAsia="华文细黑" w:hAnsi="Arial" w:cstheme="minorBidi"/>
      <w:szCs w:val="21"/>
    </w:rPr>
  </w:style>
  <w:style w:type="paragraph" w:styleId="TOC5">
    <w:name w:val="toc 5"/>
    <w:basedOn w:val="a"/>
    <w:next w:val="a"/>
    <w:uiPriority w:val="39"/>
    <w:unhideWhenUsed/>
    <w:rsid w:val="00BB65C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3">
    <w:name w:val="toc 3"/>
    <w:basedOn w:val="a"/>
    <w:next w:val="a"/>
    <w:uiPriority w:val="39"/>
    <w:rsid w:val="00BB65C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a"/>
    <w:next w:val="a"/>
    <w:uiPriority w:val="39"/>
    <w:unhideWhenUsed/>
    <w:rsid w:val="00BB65C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ac">
    <w:name w:val="Balloon Text"/>
    <w:basedOn w:val="a"/>
    <w:link w:val="ad"/>
    <w:uiPriority w:val="99"/>
    <w:unhideWhenUsed/>
    <w:rsid w:val="00BB65C7"/>
    <w:pPr>
      <w:widowControl w:val="0"/>
      <w:jc w:val="both"/>
    </w:pPr>
    <w:rPr>
      <w:rFonts w:asciiTheme="minorHAnsi" w:hAnsiTheme="minorHAnsi" w:cs="宋体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B65C7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="宋体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BB65C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="宋体"/>
      <w:sz w:val="18"/>
      <w:szCs w:val="18"/>
    </w:rPr>
  </w:style>
  <w:style w:type="paragraph" w:styleId="TOC1">
    <w:name w:val="toc 1"/>
    <w:basedOn w:val="a"/>
    <w:next w:val="a"/>
    <w:uiPriority w:val="39"/>
    <w:rsid w:val="00BB65C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4">
    <w:name w:val="toc 4"/>
    <w:basedOn w:val="a"/>
    <w:next w:val="a"/>
    <w:uiPriority w:val="39"/>
    <w:unhideWhenUsed/>
    <w:qFormat/>
    <w:rsid w:val="00BB65C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a"/>
    <w:next w:val="a"/>
    <w:uiPriority w:val="39"/>
    <w:unhideWhenUsed/>
    <w:qFormat/>
    <w:rsid w:val="00BB65C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a"/>
    <w:next w:val="a"/>
    <w:uiPriority w:val="39"/>
    <w:rsid w:val="00BB65C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9">
    <w:name w:val="toc 9"/>
    <w:basedOn w:val="a"/>
    <w:next w:val="a"/>
    <w:uiPriority w:val="39"/>
    <w:unhideWhenUsed/>
    <w:rsid w:val="00BB65C7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BB6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f2">
    <w:name w:val="Normal (Web)"/>
    <w:basedOn w:val="a"/>
    <w:uiPriority w:val="99"/>
    <w:unhideWhenUsed/>
    <w:rsid w:val="00BB65C7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3">
    <w:name w:val="Title"/>
    <w:basedOn w:val="a"/>
    <w:next w:val="a"/>
    <w:link w:val="af4"/>
    <w:uiPriority w:val="10"/>
    <w:qFormat/>
    <w:rsid w:val="00BB65C7"/>
    <w:pPr>
      <w:keepNext/>
      <w:pageBreakBefore/>
      <w:widowControl w:val="0"/>
      <w:pBdr>
        <w:bottom w:val="thickThinSmallGap" w:sz="24" w:space="1" w:color="auto"/>
      </w:pBdr>
      <w:spacing w:before="240" w:after="60" w:line="800" w:lineRule="exact"/>
      <w:outlineLvl w:val="0"/>
    </w:pPr>
    <w:rPr>
      <w:rFonts w:ascii="Arial" w:eastAsia="华文细黑" w:hAnsi="Arial" w:cstheme="majorBidi"/>
      <w:b/>
      <w:bCs/>
      <w:color w:val="00A2CA"/>
      <w:sz w:val="40"/>
      <w:szCs w:val="32"/>
    </w:rPr>
  </w:style>
  <w:style w:type="character" w:styleId="af5">
    <w:name w:val="Strong"/>
    <w:basedOn w:val="a0"/>
    <w:uiPriority w:val="22"/>
    <w:qFormat/>
    <w:rsid w:val="00BB65C7"/>
    <w:rPr>
      <w:b/>
      <w:bCs/>
    </w:rPr>
  </w:style>
  <w:style w:type="character" w:styleId="af6">
    <w:name w:val="page number"/>
    <w:basedOn w:val="a0"/>
    <w:rsid w:val="00BB65C7"/>
  </w:style>
  <w:style w:type="character" w:styleId="af7">
    <w:name w:val="FollowedHyperlink"/>
    <w:basedOn w:val="a0"/>
    <w:uiPriority w:val="99"/>
    <w:unhideWhenUsed/>
    <w:rsid w:val="00BB65C7"/>
    <w:rPr>
      <w:color w:val="954F72" w:themeColor="followedHyperlink"/>
      <w:u w:val="single"/>
    </w:rPr>
  </w:style>
  <w:style w:type="character" w:styleId="af8">
    <w:name w:val="Emphasis"/>
    <w:basedOn w:val="a0"/>
    <w:uiPriority w:val="20"/>
    <w:qFormat/>
    <w:rsid w:val="00BB65C7"/>
    <w:rPr>
      <w:color w:val="CC0000"/>
    </w:rPr>
  </w:style>
  <w:style w:type="character" w:styleId="af9">
    <w:name w:val="Hyperlink"/>
    <w:basedOn w:val="a0"/>
    <w:uiPriority w:val="99"/>
    <w:unhideWhenUsed/>
    <w:qFormat/>
    <w:rsid w:val="00BB65C7"/>
    <w:rPr>
      <w:color w:val="0000FF"/>
      <w:u w:val="single"/>
    </w:rPr>
  </w:style>
  <w:style w:type="character" w:styleId="afa">
    <w:name w:val="annotation reference"/>
    <w:basedOn w:val="a0"/>
    <w:uiPriority w:val="99"/>
    <w:unhideWhenUsed/>
    <w:qFormat/>
    <w:rsid w:val="00BB65C7"/>
    <w:rPr>
      <w:sz w:val="21"/>
      <w:szCs w:val="21"/>
    </w:rPr>
  </w:style>
  <w:style w:type="table" w:styleId="afb">
    <w:name w:val="Table Grid"/>
    <w:basedOn w:val="a1"/>
    <w:uiPriority w:val="39"/>
    <w:qFormat/>
    <w:rsid w:val="00BB6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BB65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B65C7"/>
    <w:rPr>
      <w:rFonts w:ascii="微软雅黑" w:eastAsia="微软雅黑" w:hAnsi="微软雅黑" w:cstheme="majorBidi"/>
      <w:b/>
      <w:bCs/>
      <w:kern w:val="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B65C7"/>
    <w:rPr>
      <w:rFonts w:ascii="微软雅黑" w:eastAsia="微软雅黑" w:hAnsi="微软雅黑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BB65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BB65C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BB65C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BB6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BB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rsid w:val="00BB65C7"/>
    <w:rPr>
      <w:rFonts w:asciiTheme="majorHAnsi" w:eastAsiaTheme="majorEastAsia" w:hAnsiTheme="majorHAnsi" w:cstheme="majorBidi"/>
    </w:rPr>
  </w:style>
  <w:style w:type="character" w:customStyle="1" w:styleId="a6">
    <w:name w:val="批注文字 字符"/>
    <w:basedOn w:val="a0"/>
    <w:link w:val="a4"/>
    <w:uiPriority w:val="99"/>
    <w:rsid w:val="00BB65C7"/>
  </w:style>
  <w:style w:type="character" w:customStyle="1" w:styleId="a5">
    <w:name w:val="批注主题 字符"/>
    <w:basedOn w:val="a6"/>
    <w:link w:val="a3"/>
    <w:uiPriority w:val="99"/>
    <w:semiHidden/>
    <w:rsid w:val="00BB65C7"/>
    <w:rPr>
      <w:b/>
      <w:bCs/>
    </w:rPr>
  </w:style>
  <w:style w:type="character" w:customStyle="1" w:styleId="a9">
    <w:name w:val="文档结构图 字符"/>
    <w:basedOn w:val="a0"/>
    <w:link w:val="a8"/>
    <w:uiPriority w:val="99"/>
    <w:semiHidden/>
    <w:rsid w:val="00BB65C7"/>
    <w:rPr>
      <w:rFonts w:ascii="Heiti SC Light" w:eastAsia="Heiti SC Light"/>
      <w:sz w:val="24"/>
      <w:szCs w:val="24"/>
    </w:rPr>
  </w:style>
  <w:style w:type="character" w:customStyle="1" w:styleId="ab">
    <w:name w:val="正文文本 字符"/>
    <w:basedOn w:val="a0"/>
    <w:link w:val="aa"/>
    <w:uiPriority w:val="99"/>
    <w:rsid w:val="00BB65C7"/>
    <w:rPr>
      <w:rFonts w:ascii="Arial" w:eastAsia="华文细黑" w:hAnsi="Arial" w:cstheme="minorBidi"/>
      <w:sz w:val="24"/>
    </w:rPr>
  </w:style>
  <w:style w:type="character" w:customStyle="1" w:styleId="ad">
    <w:name w:val="批注框文本 字符"/>
    <w:basedOn w:val="a0"/>
    <w:link w:val="ac"/>
    <w:uiPriority w:val="99"/>
    <w:semiHidden/>
    <w:rsid w:val="00BB65C7"/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B65C7"/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BB65C7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BB65C7"/>
    <w:rPr>
      <w:rFonts w:ascii="宋体" w:eastAsia="宋体" w:hAnsi="宋体" w:cs="宋体"/>
      <w:kern w:val="0"/>
      <w:sz w:val="24"/>
      <w:szCs w:val="24"/>
    </w:rPr>
  </w:style>
  <w:style w:type="character" w:customStyle="1" w:styleId="af4">
    <w:name w:val="标题 字符"/>
    <w:basedOn w:val="a0"/>
    <w:link w:val="af3"/>
    <w:uiPriority w:val="10"/>
    <w:rsid w:val="00BB65C7"/>
    <w:rPr>
      <w:rFonts w:ascii="Arial" w:eastAsia="华文细黑" w:hAnsi="Arial" w:cstheme="majorBidi"/>
      <w:b/>
      <w:bCs/>
      <w:color w:val="00A2CA"/>
      <w:sz w:val="40"/>
      <w:szCs w:val="32"/>
    </w:rPr>
  </w:style>
  <w:style w:type="paragraph" w:customStyle="1" w:styleId="11">
    <w:name w:val="列表段落1"/>
    <w:basedOn w:val="a"/>
    <w:link w:val="afc"/>
    <w:uiPriority w:val="34"/>
    <w:qFormat/>
    <w:rsid w:val="00BB65C7"/>
    <w:pPr>
      <w:ind w:firstLine="420"/>
      <w:jc w:val="both"/>
    </w:pPr>
    <w:rPr>
      <w:rFonts w:ascii="Calibri" w:eastAsia="宋体" w:hAnsi="Calibri" w:cs="宋体"/>
      <w:sz w:val="21"/>
      <w:szCs w:val="21"/>
    </w:rPr>
  </w:style>
  <w:style w:type="character" w:customStyle="1" w:styleId="afc">
    <w:name w:val="列表段落 字符"/>
    <w:link w:val="11"/>
    <w:uiPriority w:val="34"/>
    <w:qFormat/>
    <w:rsid w:val="00BB65C7"/>
    <w:rPr>
      <w:rFonts w:ascii="Calibri" w:eastAsia="宋体" w:hAnsi="Calibri"/>
    </w:rPr>
  </w:style>
  <w:style w:type="character" w:customStyle="1" w:styleId="apple-converted-space">
    <w:name w:val="apple-converted-space"/>
    <w:basedOn w:val="a0"/>
    <w:qFormat/>
    <w:rsid w:val="00BB65C7"/>
  </w:style>
  <w:style w:type="paragraph" w:customStyle="1" w:styleId="afd">
    <w:name w:val="正式正文"/>
    <w:basedOn w:val="a"/>
    <w:rsid w:val="00BB65C7"/>
    <w:pPr>
      <w:widowControl w:val="0"/>
      <w:spacing w:line="312" w:lineRule="auto"/>
      <w:ind w:firstLineChars="200" w:firstLine="200"/>
      <w:jc w:val="both"/>
    </w:pPr>
    <w:rPr>
      <w:rFonts w:eastAsia="宋体"/>
    </w:rPr>
  </w:style>
  <w:style w:type="paragraph" w:customStyle="1" w:styleId="afe">
    <w:name w:val="四级标题"/>
    <w:basedOn w:val="a"/>
    <w:next w:val="afd"/>
    <w:qFormat/>
    <w:rsid w:val="00BB65C7"/>
    <w:pPr>
      <w:widowControl w:val="0"/>
      <w:tabs>
        <w:tab w:val="left" w:pos="936"/>
      </w:tabs>
      <w:spacing w:before="60" w:after="60"/>
      <w:jc w:val="both"/>
      <w:outlineLvl w:val="3"/>
    </w:pPr>
    <w:rPr>
      <w:rFonts w:eastAsia="宋体"/>
      <w:b/>
      <w:sz w:val="28"/>
    </w:rPr>
  </w:style>
  <w:style w:type="paragraph" w:customStyle="1" w:styleId="aff">
    <w:name w:val="一级标题"/>
    <w:basedOn w:val="a"/>
    <w:next w:val="afd"/>
    <w:rsid w:val="00BB65C7"/>
    <w:pPr>
      <w:keepNext/>
      <w:keepLines/>
      <w:pageBreakBefore/>
      <w:widowControl w:val="0"/>
      <w:tabs>
        <w:tab w:val="left" w:pos="1247"/>
      </w:tabs>
      <w:spacing w:before="100" w:after="100"/>
      <w:jc w:val="both"/>
      <w:outlineLvl w:val="0"/>
    </w:pPr>
    <w:rPr>
      <w:rFonts w:eastAsia="宋体"/>
      <w:b/>
      <w:sz w:val="32"/>
    </w:rPr>
  </w:style>
  <w:style w:type="paragraph" w:customStyle="1" w:styleId="aff0">
    <w:name w:val="二级标题"/>
    <w:basedOn w:val="a"/>
    <w:next w:val="afd"/>
    <w:rsid w:val="00BB65C7"/>
    <w:pPr>
      <w:widowControl w:val="0"/>
      <w:tabs>
        <w:tab w:val="left" w:pos="454"/>
      </w:tabs>
      <w:spacing w:before="60" w:after="60"/>
      <w:jc w:val="both"/>
      <w:outlineLvl w:val="1"/>
    </w:pPr>
    <w:rPr>
      <w:rFonts w:eastAsia="宋体"/>
      <w:b/>
      <w:sz w:val="28"/>
    </w:rPr>
  </w:style>
  <w:style w:type="paragraph" w:customStyle="1" w:styleId="aff1">
    <w:name w:val="三级标题"/>
    <w:basedOn w:val="a"/>
    <w:next w:val="afd"/>
    <w:qFormat/>
    <w:rsid w:val="00BB65C7"/>
    <w:pPr>
      <w:widowControl w:val="0"/>
      <w:tabs>
        <w:tab w:val="left" w:pos="709"/>
      </w:tabs>
      <w:spacing w:before="60" w:after="60"/>
      <w:jc w:val="both"/>
      <w:outlineLvl w:val="2"/>
    </w:pPr>
    <w:rPr>
      <w:rFonts w:eastAsia="宋体"/>
      <w:b/>
      <w:sz w:val="28"/>
    </w:rPr>
  </w:style>
  <w:style w:type="paragraph" w:customStyle="1" w:styleId="aff2">
    <w:name w:val="五级标题"/>
    <w:basedOn w:val="a"/>
    <w:next w:val="afd"/>
    <w:rsid w:val="00BB65C7"/>
    <w:pPr>
      <w:widowControl w:val="0"/>
      <w:tabs>
        <w:tab w:val="left" w:pos="2242"/>
      </w:tabs>
      <w:spacing w:before="60" w:after="60"/>
      <w:ind w:left="1080"/>
      <w:jc w:val="both"/>
      <w:outlineLvl w:val="4"/>
    </w:pPr>
    <w:rPr>
      <w:rFonts w:eastAsia="宋体"/>
      <w:b/>
      <w:sz w:val="28"/>
    </w:rPr>
  </w:style>
  <w:style w:type="paragraph" w:customStyle="1" w:styleId="aff3">
    <w:name w:val="六级标题"/>
    <w:basedOn w:val="a"/>
    <w:next w:val="afd"/>
    <w:rsid w:val="00BB65C7"/>
    <w:pPr>
      <w:widowControl w:val="0"/>
      <w:tabs>
        <w:tab w:val="left" w:pos="1389"/>
      </w:tabs>
      <w:spacing w:before="60" w:after="60"/>
      <w:jc w:val="both"/>
      <w:outlineLvl w:val="5"/>
    </w:pPr>
    <w:rPr>
      <w:rFonts w:eastAsia="宋体"/>
      <w:b/>
      <w:sz w:val="28"/>
    </w:rPr>
  </w:style>
  <w:style w:type="paragraph" w:customStyle="1" w:styleId="12">
    <w:name w:val="列出段落1"/>
    <w:basedOn w:val="a"/>
    <w:uiPriority w:val="34"/>
    <w:qFormat/>
    <w:rsid w:val="00BB65C7"/>
    <w:pPr>
      <w:widowControl w:val="0"/>
      <w:ind w:firstLineChars="200" w:firstLine="420"/>
      <w:jc w:val="both"/>
    </w:pPr>
    <w:rPr>
      <w:rFonts w:ascii="Calibri" w:eastAsia="宋体" w:hAnsi="Calibri"/>
      <w:sz w:val="21"/>
      <w:szCs w:val="21"/>
    </w:rPr>
  </w:style>
  <w:style w:type="character" w:customStyle="1" w:styleId="headline-content">
    <w:name w:val="headline-content"/>
    <w:basedOn w:val="a0"/>
    <w:qFormat/>
    <w:rsid w:val="00BB65C7"/>
  </w:style>
  <w:style w:type="character" w:customStyle="1" w:styleId="textedit">
    <w:name w:val="text_edit"/>
    <w:basedOn w:val="a0"/>
    <w:qFormat/>
    <w:rsid w:val="00BB65C7"/>
  </w:style>
  <w:style w:type="paragraph" w:customStyle="1" w:styleId="pic-info">
    <w:name w:val="pic-info"/>
    <w:basedOn w:val="a"/>
    <w:qFormat/>
    <w:rsid w:val="00BB65C7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13">
    <w:name w:val="修订1"/>
    <w:hidden/>
    <w:uiPriority w:val="99"/>
    <w:semiHidden/>
    <w:rsid w:val="00BB65C7"/>
    <w:rPr>
      <w:rFonts w:asciiTheme="minorHAnsi" w:eastAsiaTheme="minorEastAsia" w:hAnsiTheme="minorHAnsi" w:cs="宋体"/>
      <w:kern w:val="2"/>
      <w:sz w:val="21"/>
      <w:szCs w:val="21"/>
    </w:rPr>
  </w:style>
  <w:style w:type="paragraph" w:customStyle="1" w:styleId="14">
    <w:name w:val="无间隔1"/>
    <w:uiPriority w:val="1"/>
    <w:qFormat/>
    <w:rsid w:val="00BB65C7"/>
    <w:pPr>
      <w:widowControl w:val="0"/>
      <w:jc w:val="both"/>
    </w:pPr>
    <w:rPr>
      <w:rFonts w:eastAsia="黑体"/>
      <w:kern w:val="2"/>
      <w:sz w:val="21"/>
      <w:szCs w:val="24"/>
    </w:rPr>
  </w:style>
  <w:style w:type="table" w:customStyle="1" w:styleId="-11">
    <w:name w:val="浅色网格 - 强调文字颜色 11"/>
    <w:basedOn w:val="a1"/>
    <w:uiPriority w:val="62"/>
    <w:qFormat/>
    <w:rsid w:val="00BB65C7"/>
    <w:rPr>
      <w:rFonts w:ascii="Calibri" w:hAnsi="Calibri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BB65C7"/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5">
    <w:name w:val="网格型1"/>
    <w:basedOn w:val="a1"/>
    <w:uiPriority w:val="39"/>
    <w:rsid w:val="00BB65C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4">
    <w:name w:val="表格文字"/>
    <w:basedOn w:val="a"/>
    <w:rsid w:val="00BB65C7"/>
    <w:pPr>
      <w:widowControl w:val="0"/>
      <w:spacing w:line="360" w:lineRule="auto"/>
      <w:ind w:firstLineChars="200" w:firstLine="200"/>
      <w:jc w:val="both"/>
    </w:pPr>
    <w:rPr>
      <w:rFonts w:ascii="Courier New" w:eastAsia="宋体" w:hAnsi="Courier New"/>
      <w:sz w:val="21"/>
    </w:rPr>
  </w:style>
  <w:style w:type="paragraph" w:customStyle="1" w:styleId="TOC10">
    <w:name w:val="TOC 标题1"/>
    <w:basedOn w:val="1"/>
    <w:next w:val="a"/>
    <w:uiPriority w:val="39"/>
    <w:unhideWhenUsed/>
    <w:qFormat/>
    <w:rsid w:val="00BB65C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customStyle="1" w:styleId="4-11">
    <w:name w:val="网格表 4 - 着色 11"/>
    <w:basedOn w:val="a1"/>
    <w:uiPriority w:val="49"/>
    <w:qFormat/>
    <w:rsid w:val="00BB65C7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6">
    <w:name w:val="明显参考1"/>
    <w:basedOn w:val="a0"/>
    <w:uiPriority w:val="32"/>
    <w:qFormat/>
    <w:rsid w:val="00BB65C7"/>
    <w:rPr>
      <w:b/>
      <w:bCs/>
      <w:smallCaps/>
      <w:color w:val="5B9BD5" w:themeColor="accent1"/>
      <w:spacing w:val="5"/>
    </w:rPr>
  </w:style>
  <w:style w:type="table" w:customStyle="1" w:styleId="aff5">
    <w:name w:val="表格"/>
    <w:basedOn w:val="a1"/>
    <w:uiPriority w:val="99"/>
    <w:qFormat/>
    <w:rsid w:val="00BB65C7"/>
    <w:pPr>
      <w:spacing w:line="400" w:lineRule="exact"/>
      <w:jc w:val="both"/>
    </w:pPr>
    <w:rPr>
      <w:rFonts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eastAsia="宋体"/>
        <w:b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bleHeadingChar">
    <w:name w:val="Table Heading Char"/>
    <w:basedOn w:val="a"/>
    <w:link w:val="TableHeadingCharChar"/>
    <w:qFormat/>
    <w:rsid w:val="00BB65C7"/>
    <w:pPr>
      <w:keepNext/>
      <w:autoSpaceDE w:val="0"/>
      <w:autoSpaceDN w:val="0"/>
      <w:adjustRightInd w:val="0"/>
      <w:spacing w:before="80" w:after="80"/>
      <w:jc w:val="center"/>
    </w:pPr>
    <w:rPr>
      <w:rFonts w:ascii="Arial" w:eastAsia="宋体" w:hAnsi="Arial"/>
      <w:b/>
      <w:kern w:val="0"/>
      <w:sz w:val="18"/>
      <w:szCs w:val="20"/>
    </w:rPr>
  </w:style>
  <w:style w:type="character" w:customStyle="1" w:styleId="TableHeadingCharChar">
    <w:name w:val="Table Heading Char Char"/>
    <w:link w:val="TableHeadingChar"/>
    <w:qFormat/>
    <w:rsid w:val="00BB65C7"/>
    <w:rPr>
      <w:rFonts w:ascii="Arial" w:eastAsia="宋体" w:hAnsi="Arial" w:cs="Times New Roman"/>
      <w:b/>
      <w:kern w:val="0"/>
      <w:sz w:val="18"/>
      <w:szCs w:val="20"/>
    </w:rPr>
  </w:style>
  <w:style w:type="paragraph" w:customStyle="1" w:styleId="TableTextChar">
    <w:name w:val="Table Text Char"/>
    <w:basedOn w:val="a"/>
    <w:link w:val="TableTextCharChar"/>
    <w:rsid w:val="00BB65C7"/>
    <w:pPr>
      <w:tabs>
        <w:tab w:val="decimal" w:pos="0"/>
      </w:tabs>
      <w:autoSpaceDE w:val="0"/>
      <w:autoSpaceDN w:val="0"/>
      <w:adjustRightInd w:val="0"/>
      <w:spacing w:before="80" w:after="80"/>
      <w:jc w:val="both"/>
    </w:pPr>
    <w:rPr>
      <w:rFonts w:ascii="Arial" w:eastAsia="宋体" w:hAnsi="Arial"/>
      <w:kern w:val="0"/>
      <w:sz w:val="18"/>
      <w:szCs w:val="20"/>
    </w:rPr>
  </w:style>
  <w:style w:type="character" w:customStyle="1" w:styleId="TableTextCharChar">
    <w:name w:val="Table Text Char Char"/>
    <w:link w:val="TableTextChar"/>
    <w:qFormat/>
    <w:rsid w:val="00BB65C7"/>
    <w:rPr>
      <w:rFonts w:ascii="Arial" w:eastAsia="宋体" w:hAnsi="Arial" w:cs="Times New Roman"/>
      <w:kern w:val="0"/>
      <w:sz w:val="18"/>
      <w:szCs w:val="20"/>
    </w:rPr>
  </w:style>
  <w:style w:type="paragraph" w:styleId="aff6">
    <w:name w:val="List Paragraph"/>
    <w:basedOn w:val="a"/>
    <w:uiPriority w:val="34"/>
    <w:qFormat/>
    <w:rsid w:val="00BB65C7"/>
    <w:pPr>
      <w:ind w:firstLineChars="200" w:firstLine="420"/>
    </w:pPr>
  </w:style>
  <w:style w:type="character" w:customStyle="1" w:styleId="md-line">
    <w:name w:val="md-line"/>
    <w:basedOn w:val="a0"/>
    <w:qFormat/>
    <w:rsid w:val="00BB65C7"/>
  </w:style>
  <w:style w:type="character" w:customStyle="1" w:styleId="md-expand">
    <w:name w:val="md-expand"/>
    <w:basedOn w:val="a0"/>
    <w:qFormat/>
    <w:rsid w:val="00BB65C7"/>
  </w:style>
  <w:style w:type="character" w:customStyle="1" w:styleId="17">
    <w:name w:val="未处理的提及1"/>
    <w:basedOn w:val="a0"/>
    <w:uiPriority w:val="99"/>
    <w:semiHidden/>
    <w:unhideWhenUsed/>
    <w:rsid w:val="00BB65C7"/>
    <w:rPr>
      <w:color w:val="605E5C"/>
      <w:shd w:val="clear" w:color="auto" w:fill="E1DFDD"/>
    </w:rPr>
  </w:style>
  <w:style w:type="paragraph" w:customStyle="1" w:styleId="TOC20">
    <w:name w:val="TOC 标题2"/>
    <w:basedOn w:val="1"/>
    <w:next w:val="a"/>
    <w:uiPriority w:val="39"/>
    <w:unhideWhenUsed/>
    <w:qFormat/>
    <w:rsid w:val="00BB65C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ordinary-output">
    <w:name w:val="ordinary-output"/>
    <w:basedOn w:val="a"/>
    <w:qFormat/>
    <w:rsid w:val="00BB65C7"/>
    <w:pPr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customStyle="1" w:styleId="ordinary-span-edit">
    <w:name w:val="ordinary-span-edit"/>
    <w:basedOn w:val="a0"/>
    <w:rsid w:val="00BB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9&#24180;&#24037;&#20316;\6-&#25509;&#21475;&#35268;&#21017;\&#25509;&#21475;&#35268;&#21017;v1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接口规则v1.0.dotx</Template>
  <TotalTime>864</TotalTime>
  <Pages>25</Pages>
  <Words>1739</Words>
  <Characters>9918</Characters>
  <Application>Microsoft Office Word</Application>
  <DocSecurity>0</DocSecurity>
  <Lines>82</Lines>
  <Paragraphs>23</Paragraphs>
  <ScaleCrop>false</ScaleCrop>
  <Company>Aliyun CityBrain</Company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阿里云城市大脑</dc:title>
  <dc:creator>jianyy</dc:creator>
  <cp:lastModifiedBy> </cp:lastModifiedBy>
  <cp:revision>270</cp:revision>
  <dcterms:created xsi:type="dcterms:W3CDTF">2019-05-24T02:18:00Z</dcterms:created>
  <dcterms:modified xsi:type="dcterms:W3CDTF">2019-06-04T02:21:00Z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