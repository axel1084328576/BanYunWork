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5C7" w:rsidRDefault="00BB65C7">
      <w:pPr>
        <w:jc w:val="center"/>
        <w:rPr>
          <w:rFonts w:ascii="宋体" w:eastAsia="宋体" w:hAnsi="宋体"/>
          <w:color w:val="000000" w:themeColor="text1"/>
          <w:sz w:val="84"/>
          <w:szCs w:val="84"/>
        </w:rPr>
      </w:pPr>
    </w:p>
    <w:p w:rsidR="00BB65C7" w:rsidRDefault="003B29B7" w:rsidP="00DC5F90">
      <w:pPr>
        <w:jc w:val="center"/>
        <w:rPr>
          <w:rFonts w:ascii="宋体" w:eastAsia="宋体" w:hAnsi="宋体"/>
          <w:color w:val="000000" w:themeColor="text1"/>
          <w:sz w:val="84"/>
          <w:szCs w:val="84"/>
        </w:rPr>
      </w:pPr>
      <w:r>
        <w:rPr>
          <w:rFonts w:ascii="宋体" w:eastAsia="宋体" w:hAnsi="宋体" w:hint="eastAsia"/>
          <w:color w:val="000000" w:themeColor="text1"/>
          <w:sz w:val="84"/>
          <w:szCs w:val="84"/>
        </w:rPr>
        <w:t>大屏可视化</w:t>
      </w:r>
    </w:p>
    <w:p w:rsidR="00BB65C7" w:rsidRDefault="00090F12">
      <w:pPr>
        <w:jc w:val="center"/>
        <w:rPr>
          <w:rFonts w:ascii="宋体" w:eastAsia="宋体" w:hAnsi="宋体"/>
          <w:color w:val="000000" w:themeColor="text1"/>
          <w:sz w:val="84"/>
          <w:szCs w:val="84"/>
        </w:rPr>
        <w:sectPr w:rsidR="00BB65C7">
          <w:footerReference w:type="default" r:id="rId8"/>
          <w:headerReference w:type="first" r:id="rId9"/>
          <w:type w:val="continuous"/>
          <w:pgSz w:w="11906" w:h="16838"/>
          <w:pgMar w:top="1134" w:right="1077" w:bottom="1134" w:left="1077" w:header="851" w:footer="567" w:gutter="0"/>
          <w:cols w:space="425"/>
          <w:titlePg/>
          <w:docGrid w:type="lines" w:linePitch="312"/>
        </w:sectPr>
      </w:pPr>
      <w:r>
        <w:rPr>
          <w:rFonts w:ascii="宋体" w:eastAsia="宋体" w:hAnsi="宋体" w:hint="eastAsia"/>
          <w:color w:val="000000" w:themeColor="text1"/>
          <w:sz w:val="84"/>
          <w:szCs w:val="84"/>
        </w:rPr>
        <w:t>数据对接</w:t>
      </w:r>
      <w:r w:rsidR="006E4854">
        <w:rPr>
          <w:rFonts w:ascii="宋体" w:eastAsia="宋体" w:hAnsi="宋体" w:hint="eastAsia"/>
          <w:color w:val="000000" w:themeColor="text1"/>
          <w:sz w:val="84"/>
          <w:szCs w:val="84"/>
        </w:rPr>
        <w:t>（</w:t>
      </w:r>
      <w:r w:rsidR="00DA61CA">
        <w:rPr>
          <w:rFonts w:ascii="宋体" w:eastAsia="宋体" w:hAnsi="宋体" w:hint="eastAsia"/>
          <w:color w:val="000000" w:themeColor="text1"/>
          <w:sz w:val="84"/>
          <w:szCs w:val="84"/>
        </w:rPr>
        <w:t>车辆</w:t>
      </w:r>
      <w:r w:rsidR="006E4854">
        <w:rPr>
          <w:rFonts w:ascii="宋体" w:eastAsia="宋体" w:hAnsi="宋体" w:hint="eastAsia"/>
          <w:color w:val="000000" w:themeColor="text1"/>
          <w:sz w:val="84"/>
          <w:szCs w:val="84"/>
        </w:rPr>
        <w:t>）</w:t>
      </w:r>
      <w:r>
        <w:rPr>
          <w:rFonts w:ascii="宋体" w:eastAsia="宋体" w:hAnsi="宋体" w:hint="eastAsia"/>
          <w:color w:val="000000" w:themeColor="text1"/>
          <w:sz w:val="84"/>
          <w:szCs w:val="84"/>
        </w:rPr>
        <w:t>A</w:t>
      </w:r>
      <w:r>
        <w:rPr>
          <w:rFonts w:ascii="宋体" w:eastAsia="宋体" w:hAnsi="宋体"/>
          <w:color w:val="000000" w:themeColor="text1"/>
          <w:sz w:val="84"/>
          <w:szCs w:val="84"/>
        </w:rPr>
        <w:t>PI</w:t>
      </w:r>
      <w:r>
        <w:rPr>
          <w:rFonts w:ascii="宋体" w:eastAsia="宋体" w:hAnsi="宋体" w:hint="eastAsia"/>
          <w:color w:val="000000" w:themeColor="text1"/>
          <w:sz w:val="84"/>
          <w:szCs w:val="84"/>
        </w:rPr>
        <w:t>文档</w:t>
      </w:r>
    </w:p>
    <w:p w:rsidR="00BB65C7" w:rsidRDefault="00090F12">
      <w:pPr>
        <w:pBdr>
          <w:bottom w:val="single" w:sz="12" w:space="1" w:color="auto"/>
        </w:pBdr>
        <w:rPr>
          <w:rFonts w:ascii="微软雅黑" w:eastAsia="微软雅黑" w:hAnsi="微软雅黑"/>
          <w:color w:val="000000" w:themeColor="text1"/>
          <w:sz w:val="44"/>
          <w:szCs w:val="30"/>
        </w:rPr>
      </w:pPr>
      <w:bookmarkStart w:id="0" w:name="_Toc519701525"/>
      <w:bookmarkStart w:id="1" w:name="_Toc488827061"/>
      <w:r>
        <w:rPr>
          <w:rFonts w:ascii="微软雅黑" w:eastAsia="微软雅黑" w:hAnsi="微软雅黑" w:hint="eastAsia"/>
          <w:color w:val="000000" w:themeColor="text1"/>
          <w:sz w:val="36"/>
          <w:szCs w:val="30"/>
        </w:rPr>
        <w:lastRenderedPageBreak/>
        <w:t>版本记录</w:t>
      </w:r>
      <w:bookmarkEnd w:id="0"/>
    </w:p>
    <w:tbl>
      <w:tblPr>
        <w:tblW w:w="991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5B9BD5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1965"/>
        <w:gridCol w:w="1591"/>
        <w:gridCol w:w="4498"/>
      </w:tblGrid>
      <w:tr w:rsidR="00BB65C7" w:rsidTr="0049401E">
        <w:trPr>
          <w:trHeight w:val="280"/>
          <w:tblHeader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lang w:val="zh-TW" w:eastAsia="zh-TW"/>
              </w:rPr>
              <w:t>修改日期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lang w:val="zh-TW" w:eastAsia="zh-TW"/>
              </w:rPr>
              <w:t>修改人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lang w:val="zh-TW" w:eastAsia="zh-TW"/>
              </w:rPr>
              <w:t>修改版本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lang w:val="zh-TW" w:eastAsia="zh-TW"/>
              </w:rPr>
              <w:t>修改内容摘要</w:t>
            </w:r>
          </w:p>
        </w:tc>
      </w:tr>
      <w:tr w:rsidR="00BB65C7" w:rsidTr="0049401E">
        <w:tblPrEx>
          <w:shd w:val="clear" w:color="auto" w:fill="D0DDEF"/>
        </w:tblPrEx>
        <w:trPr>
          <w:trHeight w:val="290"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</w:rPr>
              <w:t>2019-</w:t>
            </w:r>
            <w:r w:rsidR="00E96FE5">
              <w:rPr>
                <w:rFonts w:ascii="宋体" w:eastAsia="宋体" w:hAnsi="宋体" w:cs="宋体"/>
                <w:color w:val="000000" w:themeColor="text1"/>
                <w:kern w:val="0"/>
              </w:rPr>
              <w:t>06</w:t>
            </w:r>
            <w:r w:rsidR="00E96FE5">
              <w:rPr>
                <w:rFonts w:ascii="宋体" w:eastAsia="宋体" w:hAnsi="宋体" w:cs="宋体" w:hint="eastAsia"/>
                <w:color w:val="000000" w:themeColor="text1"/>
                <w:kern w:val="0"/>
              </w:rPr>
              <w:t>-</w:t>
            </w:r>
            <w:r w:rsidR="00E96FE5">
              <w:rPr>
                <w:rFonts w:ascii="宋体" w:eastAsia="宋体" w:hAnsi="宋体" w:cs="宋体"/>
                <w:color w:val="000000" w:themeColor="text1"/>
                <w:kern w:val="0"/>
              </w:rPr>
              <w:t>0</w:t>
            </w:r>
            <w:r w:rsidR="00DF439D">
              <w:rPr>
                <w:rFonts w:ascii="宋体" w:eastAsia="宋体" w:hAnsi="宋体" w:cs="宋体"/>
                <w:color w:val="000000" w:themeColor="text1"/>
                <w:kern w:val="0"/>
              </w:rPr>
              <w:t>5</w:t>
            </w:r>
            <w:bookmarkStart w:id="2" w:name="_GoBack"/>
            <w:bookmarkEnd w:id="2"/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CC62EE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hint="eastAsia"/>
                <w:color w:val="000000" w:themeColor="text1"/>
                <w:kern w:val="0"/>
              </w:rPr>
              <w:t>张彬</w:t>
            </w:r>
            <w:r w:rsidR="00A96E93">
              <w:rPr>
                <w:rFonts w:ascii="宋体" w:eastAsia="宋体" w:hAnsi="宋体" w:hint="eastAsia"/>
                <w:color w:val="000000" w:themeColor="text1"/>
                <w:kern w:val="0"/>
              </w:rPr>
              <w:t>、简耀耀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0E3C5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/>
                <w:color w:val="000000" w:themeColor="text1"/>
                <w:kern w:val="0"/>
              </w:rPr>
              <w:t>V0.</w:t>
            </w:r>
            <w:r w:rsidR="00580085">
              <w:rPr>
                <w:rFonts w:ascii="宋体" w:eastAsia="宋体" w:hAnsi="宋体"/>
                <w:color w:val="000000" w:themeColor="text1"/>
                <w:kern w:val="0"/>
              </w:rPr>
              <w:t>1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  <w:lang w:eastAsia="zh-TW"/>
              </w:rPr>
            </w:pPr>
            <w:r>
              <w:rPr>
                <w:rFonts w:ascii="宋体" w:eastAsia="宋体" w:hAnsi="宋体" w:hint="eastAsia"/>
                <w:color w:val="000000" w:themeColor="text1"/>
                <w:kern w:val="0"/>
                <w:lang w:val="zh-TW"/>
              </w:rPr>
              <w:t>初稿</w:t>
            </w:r>
          </w:p>
        </w:tc>
      </w:tr>
      <w:tr w:rsidR="00BB65C7" w:rsidTr="0049401E">
        <w:tblPrEx>
          <w:shd w:val="clear" w:color="auto" w:fill="D0DDEF"/>
        </w:tblPrEx>
        <w:trPr>
          <w:trHeight w:val="290"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 w:cs="宋体"/>
                <w:color w:val="000000" w:themeColor="text1"/>
                <w:kern w:val="0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  <w:lang w:val="zh-TW"/>
              </w:rPr>
            </w:pPr>
          </w:p>
        </w:tc>
      </w:tr>
      <w:tr w:rsidR="00BB65C7" w:rsidTr="0049401E">
        <w:tblPrEx>
          <w:shd w:val="clear" w:color="auto" w:fill="D0DDEF"/>
        </w:tblPrEx>
        <w:trPr>
          <w:trHeight w:val="290"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 w:cs="宋体"/>
                <w:color w:val="000000" w:themeColor="text1"/>
                <w:kern w:val="0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  <w:lang w:val="zh-TW"/>
              </w:rPr>
            </w:pPr>
          </w:p>
        </w:tc>
      </w:tr>
      <w:tr w:rsidR="00BB65C7" w:rsidTr="0049401E">
        <w:tblPrEx>
          <w:shd w:val="clear" w:color="auto" w:fill="D0DDEF"/>
        </w:tblPrEx>
        <w:trPr>
          <w:trHeight w:val="290"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 w:cs="宋体"/>
                <w:color w:val="000000" w:themeColor="text1"/>
                <w:kern w:val="0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  <w:lang w:val="zh-TW"/>
              </w:rPr>
            </w:pPr>
          </w:p>
        </w:tc>
      </w:tr>
    </w:tbl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rPr>
          <w:rFonts w:ascii="华文细黑" w:eastAsia="华文细黑" w:hAnsi="华文细黑" w:cstheme="minorBidi"/>
          <w:color w:val="000000" w:themeColor="text1"/>
          <w:szCs w:val="21"/>
        </w:rPr>
      </w:pPr>
    </w:p>
    <w:p w:rsidR="00BB65C7" w:rsidRDefault="00BB65C7">
      <w:pPr>
        <w:rPr>
          <w:rFonts w:ascii="华文细黑" w:eastAsia="华文细黑" w:hAnsi="华文细黑" w:cstheme="minorBidi"/>
          <w:color w:val="000000" w:themeColor="text1"/>
          <w:szCs w:val="21"/>
        </w:rPr>
        <w:sectPr w:rsidR="00BB65C7">
          <w:footerReference w:type="default" r:id="rId10"/>
          <w:pgSz w:w="11906" w:h="16838"/>
          <w:pgMar w:top="1134" w:right="1077" w:bottom="1134" w:left="1077" w:header="851" w:footer="567" w:gutter="0"/>
          <w:pgNumType w:fmt="upperRoman"/>
          <w:cols w:space="425"/>
          <w:docGrid w:type="lines" w:linePitch="326"/>
        </w:sectPr>
      </w:pPr>
    </w:p>
    <w:p w:rsidR="00BB65C7" w:rsidRDefault="00090F12">
      <w:pPr>
        <w:rPr>
          <w:rFonts w:ascii="微软雅黑" w:eastAsia="微软雅黑" w:hAnsi="微软雅黑" w:cs="宋体"/>
          <w:b/>
          <w:bCs/>
          <w:color w:val="000000" w:themeColor="text1"/>
          <w:kern w:val="44"/>
          <w:sz w:val="44"/>
          <w:szCs w:val="44"/>
        </w:rPr>
      </w:pPr>
      <w:bookmarkStart w:id="3" w:name="_Toc531349836"/>
      <w:bookmarkEnd w:id="1"/>
      <w:r>
        <w:rPr>
          <w:rFonts w:ascii="微软雅黑" w:eastAsia="微软雅黑" w:hAnsi="微软雅黑"/>
          <w:color w:val="000000" w:themeColor="text1"/>
        </w:rPr>
        <w:br w:type="page"/>
      </w:r>
    </w:p>
    <w:bookmarkEnd w:id="3"/>
    <w:p w:rsidR="00BB65C7" w:rsidRDefault="00090F12" w:rsidP="008D655B">
      <w:pPr>
        <w:pStyle w:val="1"/>
        <w:tabs>
          <w:tab w:val="left" w:pos="426"/>
        </w:tabs>
        <w:spacing w:beforeLines="50" w:before="156" w:afterLines="50" w:after="156" w:line="360" w:lineRule="auto"/>
        <w:ind w:left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概述</w:t>
      </w:r>
    </w:p>
    <w:p w:rsidR="00BB65C7" w:rsidRDefault="00090F12">
      <w:pPr>
        <w:pStyle w:val="2"/>
        <w:spacing w:before="156" w:after="156"/>
        <w:rPr>
          <w:color w:val="000000" w:themeColor="text1"/>
        </w:rPr>
      </w:pPr>
      <w:bookmarkStart w:id="4" w:name="_Toc451449366"/>
      <w:r>
        <w:rPr>
          <w:color w:val="000000" w:themeColor="text1"/>
        </w:rPr>
        <w:t>接口文档设计原则及接口说明</w:t>
      </w:r>
      <w:bookmarkEnd w:id="4"/>
    </w:p>
    <w:p w:rsidR="00BB65C7" w:rsidRDefault="00090F12">
      <w:pPr>
        <w:pStyle w:val="aff6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命名原则：接口文档所有URL是小写。</w:t>
      </w:r>
    </w:p>
    <w:p w:rsidR="00BB65C7" w:rsidRDefault="00090F12">
      <w:pPr>
        <w:pStyle w:val="aff6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时间相关的格式都采用: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 xml:space="preserve"> 2019-03-14 10:00:05</w:t>
      </w:r>
    </w:p>
    <w:p w:rsidR="00BB65C7" w:rsidRDefault="00090F12">
      <w:pPr>
        <w:pStyle w:val="aff6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所有编码使用utf-8，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Content-Type设置为application/json，提交方式设置为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POST。</w:t>
      </w:r>
    </w:p>
    <w:p w:rsidR="00BB65C7" w:rsidRDefault="00090F12">
      <w:pPr>
        <w:pStyle w:val="aff6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参数在http body以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JSON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方式提交,如要提交a=1,b=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"2s",c=3,JSON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格式如：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{"a":1,"b":"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2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s","c":3}</w:t>
      </w:r>
    </w:p>
    <w:p w:rsidR="00BB65C7" w:rsidRDefault="00090F12">
      <w:pPr>
        <w:pStyle w:val="aff6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以JSON格式数据返回，返回内容形如：{"msg":"","status":200}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，其中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status为固定名称， 具体见错误码，当为200时表示操作或查询成功，msg无意义，当不为200时，msg为失败原因，成功如返回列表数据，在具体接口说明。</w:t>
      </w:r>
    </w:p>
    <w:p w:rsidR="00BB65C7" w:rsidRDefault="00090F12">
      <w:pPr>
        <w:pStyle w:val="aff6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接口另行规定的以接口规定为准。</w:t>
      </w:r>
    </w:p>
    <w:p w:rsidR="00BB65C7" w:rsidRDefault="00090F12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提供给企业的参数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448"/>
        <w:gridCol w:w="6236"/>
      </w:tblGrid>
      <w:tr w:rsidR="00BB65C7">
        <w:tc>
          <w:tcPr>
            <w:tcW w:w="1998" w:type="dxa"/>
            <w:vAlign w:val="center"/>
          </w:tcPr>
          <w:p w:rsidR="00BB65C7" w:rsidRDefault="00090F12">
            <w:pPr>
              <w:spacing w:before="100" w:beforeAutospacing="1" w:afterAutospacing="1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21"/>
                <w:szCs w:val="21"/>
              </w:rPr>
              <w:t>名称</w:t>
            </w:r>
          </w:p>
        </w:tc>
        <w:tc>
          <w:tcPr>
            <w:tcW w:w="2448" w:type="dxa"/>
            <w:vAlign w:val="center"/>
          </w:tcPr>
          <w:p w:rsidR="00BB65C7" w:rsidRDefault="00090F12">
            <w:pPr>
              <w:spacing w:before="100" w:beforeAutospacing="1" w:afterAutospacing="1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21"/>
                <w:szCs w:val="21"/>
              </w:rPr>
              <w:t>类型</w:t>
            </w:r>
          </w:p>
        </w:tc>
        <w:tc>
          <w:tcPr>
            <w:tcW w:w="6236" w:type="dxa"/>
            <w:vAlign w:val="center"/>
          </w:tcPr>
          <w:p w:rsidR="00BB65C7" w:rsidRDefault="00090F12">
            <w:pPr>
              <w:spacing w:before="100" w:beforeAutospacing="1" w:afterAutospacing="1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21"/>
                <w:szCs w:val="21"/>
              </w:rPr>
              <w:t>说明</w:t>
            </w:r>
          </w:p>
        </w:tc>
      </w:tr>
      <w:tr w:rsidR="00BB65C7">
        <w:tc>
          <w:tcPr>
            <w:tcW w:w="1998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compno</w:t>
            </w:r>
          </w:p>
        </w:tc>
        <w:tc>
          <w:tcPr>
            <w:tcW w:w="2448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String</w:t>
            </w:r>
          </w:p>
        </w:tc>
        <w:tc>
          <w:tcPr>
            <w:tcW w:w="6236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企业ID</w:t>
            </w:r>
          </w:p>
        </w:tc>
      </w:tr>
      <w:tr w:rsidR="00BB65C7">
        <w:tc>
          <w:tcPr>
            <w:tcW w:w="1998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token</w:t>
            </w:r>
          </w:p>
        </w:tc>
        <w:tc>
          <w:tcPr>
            <w:tcW w:w="2448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String</w:t>
            </w:r>
          </w:p>
        </w:tc>
        <w:tc>
          <w:tcPr>
            <w:tcW w:w="6236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oken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,header传输使用</w:t>
            </w:r>
          </w:p>
        </w:tc>
      </w:tr>
    </w:tbl>
    <w:p w:rsidR="00BB65C7" w:rsidRDefault="00090F12">
      <w:pPr>
        <w:pStyle w:val="2"/>
        <w:spacing w:before="156" w:after="156"/>
        <w:rPr>
          <w:color w:val="000000" w:themeColor="text1"/>
        </w:rPr>
      </w:pPr>
      <w:bookmarkStart w:id="5" w:name="_接口必传参数列表"/>
      <w:bookmarkEnd w:id="5"/>
      <w:r>
        <w:rPr>
          <w:rFonts w:hint="eastAsia"/>
          <w:color w:val="000000" w:themeColor="text1"/>
        </w:rPr>
        <w:t>接口必传参数列表</w:t>
      </w:r>
    </w:p>
    <w:p w:rsidR="00BB65C7" w:rsidRDefault="00090F12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>说明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：在</w:t>
      </w:r>
      <w:r>
        <w:rPr>
          <w:rFonts w:ascii="宋体" w:eastAsia="宋体" w:hAnsi="宋体" w:hint="eastAsia"/>
          <w:b/>
          <w:i/>
          <w:color w:val="000000" w:themeColor="text1"/>
          <w:sz w:val="28"/>
          <w:szCs w:val="28"/>
        </w:rPr>
        <w:t>header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中传输。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7"/>
        <w:gridCol w:w="1788"/>
        <w:gridCol w:w="7037"/>
      </w:tblGrid>
      <w:tr w:rsidR="00BB65C7">
        <w:tc>
          <w:tcPr>
            <w:tcW w:w="185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名称</w:t>
            </w:r>
          </w:p>
        </w:tc>
        <w:tc>
          <w:tcPr>
            <w:tcW w:w="1788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70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说明</w:t>
            </w:r>
          </w:p>
        </w:tc>
      </w:tr>
      <w:tr w:rsidR="00BB65C7">
        <w:tc>
          <w:tcPr>
            <w:tcW w:w="1857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compno</w:t>
            </w:r>
          </w:p>
        </w:tc>
        <w:tc>
          <w:tcPr>
            <w:tcW w:w="1788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7037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企业ID</w:t>
            </w:r>
          </w:p>
        </w:tc>
      </w:tr>
      <w:tr w:rsidR="00BB65C7">
        <w:tc>
          <w:tcPr>
            <w:tcW w:w="1857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imestamp</w:t>
            </w:r>
          </w:p>
        </w:tc>
        <w:tc>
          <w:tcPr>
            <w:tcW w:w="1788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7037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请求发起的时间(unix时间戳，毫秒)</w:t>
            </w:r>
          </w:p>
        </w:tc>
      </w:tr>
      <w:tr w:rsidR="00BB65C7">
        <w:tc>
          <w:tcPr>
            <w:tcW w:w="1857" w:type="dxa"/>
          </w:tcPr>
          <w:p w:rsidR="00BB65C7" w:rsidRDefault="00090F12">
            <w:pP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lastRenderedPageBreak/>
              <w:t>token</w:t>
            </w:r>
          </w:p>
        </w:tc>
        <w:tc>
          <w:tcPr>
            <w:tcW w:w="1788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7037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认证成功后取得token</w:t>
            </w:r>
          </w:p>
        </w:tc>
      </w:tr>
    </w:tbl>
    <w:p w:rsidR="00BB65C7" w:rsidRDefault="00090F12">
      <w:pPr>
        <w:pStyle w:val="2"/>
        <w:spacing w:before="156" w:after="156"/>
        <w:rPr>
          <w:color w:val="000000" w:themeColor="text1"/>
        </w:rPr>
      </w:pPr>
      <w:bookmarkStart w:id="6" w:name="_错误码"/>
      <w:bookmarkEnd w:id="6"/>
      <w:r>
        <w:rPr>
          <w:rFonts w:hint="eastAsia"/>
          <w:color w:val="000000" w:themeColor="text1"/>
        </w:rPr>
        <w:t>错误码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7"/>
        <w:gridCol w:w="7845"/>
      </w:tblGrid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错误码(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status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7845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错误消息(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msg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)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200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请求成功.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4000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企业id不存在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4001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请求时间过期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4002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签名错误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4003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请求参数错误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004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公共必传参数错误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4444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服务器错误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5001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认证失败,账号或密码错误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5002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认证失败,账号已失效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5003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认证失败,非指定企业账号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5004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认证验证失败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5005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ip验证失败</w:t>
            </w:r>
          </w:p>
        </w:tc>
      </w:tr>
    </w:tbl>
    <w:p w:rsidR="00BB65C7" w:rsidRDefault="00BB65C7">
      <w:pPr>
        <w:rPr>
          <w:color w:val="000000" w:themeColor="text1"/>
        </w:rPr>
      </w:pPr>
    </w:p>
    <w:p w:rsidR="00BB65C7" w:rsidRDefault="00090F12" w:rsidP="008D655B">
      <w:pPr>
        <w:pStyle w:val="1"/>
        <w:tabs>
          <w:tab w:val="left" w:pos="426"/>
        </w:tabs>
        <w:spacing w:beforeLines="50" w:before="156" w:afterLines="50" w:after="156" w:line="360" w:lineRule="auto"/>
        <w:ind w:left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接口</w:t>
      </w:r>
      <w:r w:rsidR="008B75B6">
        <w:rPr>
          <w:rFonts w:ascii="微软雅黑" w:eastAsia="微软雅黑" w:hAnsi="微软雅黑" w:hint="eastAsia"/>
          <w:color w:val="000000" w:themeColor="text1"/>
        </w:rPr>
        <w:t>规范</w:t>
      </w:r>
      <w:r>
        <w:rPr>
          <w:rFonts w:ascii="微软雅黑" w:eastAsia="微软雅黑" w:hAnsi="微软雅黑" w:hint="eastAsia"/>
          <w:color w:val="000000" w:themeColor="text1"/>
        </w:rPr>
        <w:t>说明</w:t>
      </w:r>
    </w:p>
    <w:p w:rsidR="00BB65C7" w:rsidRDefault="00BB65C7" w:rsidP="008D655B">
      <w:pPr>
        <w:pStyle w:val="aff6"/>
        <w:keepNext/>
        <w:keepLines/>
        <w:widowControl w:val="0"/>
        <w:numPr>
          <w:ilvl w:val="0"/>
          <w:numId w:val="3"/>
        </w:numPr>
        <w:spacing w:beforeLines="50" w:before="156" w:afterLines="50" w:after="156" w:line="360" w:lineRule="auto"/>
        <w:ind w:firstLineChars="0"/>
        <w:jc w:val="both"/>
        <w:outlineLvl w:val="1"/>
        <w:rPr>
          <w:rFonts w:ascii="Calibri Light" w:eastAsia="宋体" w:hAnsi="Calibri Light"/>
          <w:b/>
          <w:bCs/>
          <w:vanish/>
          <w:color w:val="000000" w:themeColor="text1"/>
          <w:sz w:val="36"/>
          <w:szCs w:val="36"/>
        </w:rPr>
      </w:pPr>
      <w:bookmarkStart w:id="7" w:name="_Toc3555190"/>
      <w:bookmarkStart w:id="8" w:name="_Toc3556086"/>
      <w:bookmarkStart w:id="9" w:name="_Toc3540819"/>
      <w:bookmarkStart w:id="10" w:name="_Toc3554307"/>
      <w:bookmarkStart w:id="11" w:name="_Toc3554749"/>
      <w:bookmarkEnd w:id="7"/>
      <w:bookmarkEnd w:id="8"/>
      <w:bookmarkEnd w:id="9"/>
      <w:bookmarkEnd w:id="10"/>
      <w:bookmarkEnd w:id="11"/>
    </w:p>
    <w:p w:rsidR="00BB65C7" w:rsidRDefault="00090F12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接口列表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9536"/>
      </w:tblGrid>
      <w:tr w:rsidR="00E96FE5" w:rsidTr="00E96FE5">
        <w:trPr>
          <w:trHeight w:val="639"/>
        </w:trPr>
        <w:tc>
          <w:tcPr>
            <w:tcW w:w="1091" w:type="dxa"/>
            <w:vAlign w:val="center"/>
          </w:tcPr>
          <w:p w:rsidR="00E96FE5" w:rsidRDefault="00E96FE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序号</w:t>
            </w:r>
          </w:p>
        </w:tc>
        <w:tc>
          <w:tcPr>
            <w:tcW w:w="9536" w:type="dxa"/>
            <w:vAlign w:val="center"/>
          </w:tcPr>
          <w:p w:rsidR="00E96FE5" w:rsidRDefault="00E96FE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接口名称</w:t>
            </w:r>
          </w:p>
        </w:tc>
      </w:tr>
      <w:tr w:rsidR="00E96FE5" w:rsidTr="00E96FE5">
        <w:trPr>
          <w:trHeight w:val="639"/>
        </w:trPr>
        <w:tc>
          <w:tcPr>
            <w:tcW w:w="1091" w:type="dxa"/>
            <w:vAlign w:val="center"/>
          </w:tcPr>
          <w:p w:rsidR="00E96FE5" w:rsidRDefault="00E96FE5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9536" w:type="dxa"/>
            <w:vAlign w:val="center"/>
          </w:tcPr>
          <w:p w:rsidR="00E96FE5" w:rsidRDefault="00E96FE5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oken认证接口示例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首页-智能快件箱统计接口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9536" w:type="dxa"/>
            <w:vAlign w:val="center"/>
          </w:tcPr>
          <w:p w:rsidR="00E96FE5" w:rsidRPr="00681F68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首页-安检机统计信息接口规范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lastRenderedPageBreak/>
              <w:t>4</w:t>
            </w:r>
          </w:p>
        </w:tc>
        <w:tc>
          <w:tcPr>
            <w:tcW w:w="9536" w:type="dxa"/>
            <w:vAlign w:val="center"/>
          </w:tcPr>
          <w:p w:rsidR="00E96FE5" w:rsidRPr="00681F68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首页-区域详细业务量接口规范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首页-总业务量波动接口规范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首页-流量流向接口规范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首页-企业排行列表接口规范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首页-从业人员接口规范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首页-车辆信息接口规范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首页-总业务量信息接口规范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首页-战备指挥信息接口规范</w:t>
            </w:r>
          </w:p>
        </w:tc>
      </w:tr>
    </w:tbl>
    <w:p w:rsidR="00CA1B17" w:rsidRPr="007464F5" w:rsidRDefault="00413117" w:rsidP="007464F5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</w:t>
      </w:r>
      <w:r w:rsidR="00BE1A30">
        <w:rPr>
          <w:rFonts w:hint="eastAsia"/>
          <w:color w:val="000000" w:themeColor="text1"/>
        </w:rPr>
        <w:t>基础信息</w:t>
      </w:r>
    </w:p>
    <w:p w:rsidR="00CA1B17" w:rsidRPr="00CA1B17" w:rsidRDefault="00CA1B17" w:rsidP="00CA1B17">
      <w:pPr>
        <w:spacing w:line="360" w:lineRule="auto"/>
        <w:ind w:firstLineChars="200" w:firstLine="482"/>
        <w:rPr>
          <w:rFonts w:ascii="宋体" w:eastAsia="宋体" w:hAnsi="宋体" w:cs="宋体"/>
          <w:b/>
          <w:color w:val="000000" w:themeColor="text1"/>
          <w:kern w:val="0"/>
        </w:rPr>
      </w:pPr>
    </w:p>
    <w:tbl>
      <w:tblPr>
        <w:tblW w:w="10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2448"/>
        <w:gridCol w:w="3260"/>
        <w:gridCol w:w="3260"/>
      </w:tblGrid>
      <w:tr w:rsidR="00BE1A30" w:rsidTr="00BC7DA7">
        <w:trPr>
          <w:trHeight w:val="639"/>
        </w:trPr>
        <w:tc>
          <w:tcPr>
            <w:tcW w:w="1091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序号</w:t>
            </w:r>
          </w:p>
        </w:tc>
        <w:tc>
          <w:tcPr>
            <w:tcW w:w="2448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名称</w:t>
            </w:r>
          </w:p>
        </w:tc>
        <w:tc>
          <w:tcPr>
            <w:tcW w:w="3260" w:type="dxa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值</w:t>
            </w:r>
          </w:p>
        </w:tc>
        <w:tc>
          <w:tcPr>
            <w:tcW w:w="3260" w:type="dxa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说明</w:t>
            </w:r>
          </w:p>
        </w:tc>
      </w:tr>
      <w:tr w:rsidR="00BE1A30" w:rsidTr="00BC7DA7">
        <w:trPr>
          <w:trHeight w:val="639"/>
        </w:trPr>
        <w:tc>
          <w:tcPr>
            <w:tcW w:w="1091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2448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ame</w:t>
            </w:r>
          </w:p>
        </w:tc>
        <w:tc>
          <w:tcPr>
            <w:tcW w:w="3260" w:type="dxa"/>
          </w:tcPr>
          <w:p w:rsidR="00BE1A30" w:rsidRPr="00BE1A30" w:rsidRDefault="00BE1A30" w:rsidP="00BC7DA7">
            <w:pPr>
              <w:jc w:val="center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BE1A30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待定</w:t>
            </w:r>
          </w:p>
        </w:tc>
        <w:tc>
          <w:tcPr>
            <w:tcW w:w="3260" w:type="dxa"/>
          </w:tcPr>
          <w:p w:rsidR="00BE1A30" w:rsidRDefault="00BA333F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接口系统开发中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…</w:t>
            </w:r>
          </w:p>
        </w:tc>
      </w:tr>
      <w:tr w:rsidR="00BE1A30" w:rsidTr="00BC7DA7">
        <w:trPr>
          <w:trHeight w:val="627"/>
        </w:trPr>
        <w:tc>
          <w:tcPr>
            <w:tcW w:w="1091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2448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passwd</w:t>
            </w:r>
          </w:p>
        </w:tc>
        <w:tc>
          <w:tcPr>
            <w:tcW w:w="3260" w:type="dxa"/>
          </w:tcPr>
          <w:p w:rsidR="00BE1A30" w:rsidRPr="00BE1A30" w:rsidRDefault="00BE1A30" w:rsidP="00BC7DA7">
            <w:pPr>
              <w:jc w:val="center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BE1A30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待定</w:t>
            </w:r>
          </w:p>
        </w:tc>
        <w:tc>
          <w:tcPr>
            <w:tcW w:w="3260" w:type="dxa"/>
          </w:tcPr>
          <w:p w:rsidR="00BE1A30" w:rsidRDefault="00BA333F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接口系统开发中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…</w:t>
            </w:r>
          </w:p>
        </w:tc>
      </w:tr>
      <w:tr w:rsidR="00BE1A30" w:rsidTr="00BC7DA7">
        <w:trPr>
          <w:trHeight w:val="627"/>
        </w:trPr>
        <w:tc>
          <w:tcPr>
            <w:tcW w:w="1091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2448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compno</w:t>
            </w:r>
          </w:p>
        </w:tc>
        <w:tc>
          <w:tcPr>
            <w:tcW w:w="3260" w:type="dxa"/>
          </w:tcPr>
          <w:p w:rsidR="00BE1A30" w:rsidRPr="00BE1A30" w:rsidRDefault="00BE1A30" w:rsidP="00BC7DA7">
            <w:pPr>
              <w:jc w:val="center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BE1A30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待定</w:t>
            </w:r>
          </w:p>
        </w:tc>
        <w:tc>
          <w:tcPr>
            <w:tcW w:w="3260" w:type="dxa"/>
          </w:tcPr>
          <w:p w:rsidR="00BE1A30" w:rsidRPr="00D3385F" w:rsidRDefault="00133EB7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后续提供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…</w:t>
            </w:r>
          </w:p>
        </w:tc>
      </w:tr>
    </w:tbl>
    <w:p w:rsidR="00BB65C7" w:rsidRDefault="00090F12">
      <w:pPr>
        <w:pStyle w:val="2"/>
        <w:spacing w:before="156" w:after="156"/>
        <w:rPr>
          <w:color w:val="000000" w:themeColor="text1"/>
        </w:rPr>
      </w:pPr>
      <w:r>
        <w:rPr>
          <w:color w:val="000000" w:themeColor="text1"/>
        </w:rPr>
        <w:t>Token</w:t>
      </w:r>
      <w:r>
        <w:rPr>
          <w:rFonts w:hint="eastAsia"/>
          <w:color w:val="000000" w:themeColor="text1"/>
        </w:rPr>
        <w:t>认证接口</w:t>
      </w:r>
      <w:r w:rsidR="000A433D">
        <w:rPr>
          <w:rFonts w:hint="eastAsia"/>
          <w:color w:val="000000" w:themeColor="text1"/>
        </w:rPr>
        <w:t>规范</w:t>
      </w:r>
    </w:p>
    <w:p w:rsidR="00BB65C7" w:rsidRDefault="00090F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：平台向每个企业提供的token认证信息。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/apiv1/auth/</w:t>
      </w:r>
      <w:r>
        <w:rPr>
          <w:rFonts w:ascii="宋体" w:eastAsia="宋体" w:hAnsi="宋体" w:cs="宋体" w:hint="eastAsia"/>
          <w:color w:val="000000" w:themeColor="text1"/>
          <w:kern w:val="0"/>
        </w:rPr>
        <w:t>{</w:t>
      </w:r>
      <w:r>
        <w:rPr>
          <w:rFonts w:ascii="宋体" w:eastAsia="宋体" w:hAnsi="宋体" w:cs="宋体"/>
          <w:color w:val="000000" w:themeColor="text1"/>
          <w:kern w:val="0"/>
        </w:rPr>
        <w:t>compno</w:t>
      </w:r>
      <w:r>
        <w:rPr>
          <w:rFonts w:ascii="宋体" w:eastAsia="宋体" w:hAnsi="宋体" w:cs="宋体" w:hint="eastAsia"/>
          <w:color w:val="000000" w:themeColor="text1"/>
          <w:kern w:val="0"/>
        </w:rPr>
        <w:t>}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：空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ind w:left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091"/>
        <w:gridCol w:w="1134"/>
        <w:gridCol w:w="3894"/>
      </w:tblGrid>
      <w:tr w:rsidR="00BB65C7">
        <w:tc>
          <w:tcPr>
            <w:tcW w:w="1616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091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BB65C7">
        <w:tc>
          <w:tcPr>
            <w:tcW w:w="161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</w:t>
            </w:r>
          </w:p>
        </w:tc>
      </w:tr>
      <w:tr w:rsidR="00BB65C7">
        <w:tc>
          <w:tcPr>
            <w:tcW w:w="1616" w:type="dxa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compno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企业代码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56E5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企业代码</w:t>
            </w:r>
          </w:p>
        </w:tc>
      </w:tr>
      <w:tr w:rsidR="00BB65C7">
        <w:tc>
          <w:tcPr>
            <w:tcW w:w="1616" w:type="dxa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ame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用户名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转成base64的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加密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数据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，加密内容为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:用户名+换行（\n）+时间（参数中的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imestamp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）</w:t>
            </w:r>
          </w:p>
        </w:tc>
      </w:tr>
      <w:tr w:rsidR="00BB65C7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passwd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密码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转成base64的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加密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数据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，加密内容为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:密码+换行（\n）+时间（参数中的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imestamp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）</w:t>
            </w:r>
          </w:p>
        </w:tc>
      </w:tr>
      <w:tr w:rsidR="00BB65C7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imestamp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 xml:space="preserve">YYY-MM-DD HH24:MI:SS 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如2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019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01 01:01:58</w:t>
            </w:r>
          </w:p>
        </w:tc>
      </w:tr>
      <w:tr w:rsidR="00BB65C7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code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验证信息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转成base64的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加密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数据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，加密内容为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:内网ip+换行（\n）+时间（参数中的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imestamp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+换行（\n）+请求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唯一凭证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（参数中的requestid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）</w:t>
            </w:r>
          </w:p>
        </w:tc>
      </w:tr>
    </w:tbl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ind w:left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2126"/>
        <w:gridCol w:w="1418"/>
        <w:gridCol w:w="3752"/>
      </w:tblGrid>
      <w:tr w:rsidR="00BB65C7">
        <w:tc>
          <w:tcPr>
            <w:tcW w:w="1271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BB65C7">
        <w:tc>
          <w:tcPr>
            <w:tcW w:w="1271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lastRenderedPageBreak/>
              <w:t>requestid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65C7" w:rsidRDefault="00BB65C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BB65C7" w:rsidRDefault="00090F1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BB65C7">
        <w:tc>
          <w:tcPr>
            <w:tcW w:w="1271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BB65C7" w:rsidRDefault="00090F1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BB65C7">
        <w:tc>
          <w:tcPr>
            <w:tcW w:w="1271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token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认证标识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BB65C7" w:rsidRDefault="00090F1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时效2个小时，超过2个小时需要重新获取</w:t>
            </w:r>
          </w:p>
        </w:tc>
      </w:tr>
      <w:tr w:rsidR="00BB65C7">
        <w:tc>
          <w:tcPr>
            <w:tcW w:w="1271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65C7" w:rsidRDefault="00BB65C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3752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</w:tbl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ind w:left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"requestid ":"19eb68ee5abe42ce9adb57aad8ea59dd ",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"compno":"sf",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use</w:t>
      </w:r>
      <w:r>
        <w:rPr>
          <w:rFonts w:ascii="Arial" w:hAnsi="Arial" w:cs="Arial"/>
          <w:color w:val="000000" w:themeColor="text1"/>
        </w:rPr>
        <w:t>n</w:t>
      </w:r>
      <w:r>
        <w:rPr>
          <w:rFonts w:ascii="Arial" w:hAnsi="Arial" w:cs="Arial" w:hint="eastAsia"/>
          <w:color w:val="000000" w:themeColor="text1"/>
        </w:rPr>
        <w:t>ame</w:t>
      </w:r>
      <w:r>
        <w:rPr>
          <w:rFonts w:ascii="Arial" w:hAnsi="Arial" w:cs="Arial"/>
          <w:color w:val="000000" w:themeColor="text1"/>
        </w:rPr>
        <w:t>":"sf00001",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"passwd":"</w:t>
      </w:r>
      <w:r>
        <w:rPr>
          <w:rFonts w:ascii="Arial" w:hAnsi="Arial" w:cs="Arial" w:hint="eastAsia"/>
          <w:color w:val="000000" w:themeColor="text1"/>
        </w:rPr>
        <w:t>123456</w:t>
      </w:r>
      <w:r>
        <w:rPr>
          <w:rFonts w:ascii="Arial" w:hAnsi="Arial" w:cs="Arial"/>
          <w:color w:val="000000" w:themeColor="text1"/>
        </w:rPr>
        <w:t>",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>imestamp":"</w:t>
      </w:r>
      <w:r>
        <w:rPr>
          <w:rFonts w:ascii="Arial" w:hAnsi="Arial" w:cs="Arial" w:hint="eastAsia"/>
          <w:color w:val="000000" w:themeColor="text1"/>
        </w:rPr>
        <w:t>2</w:t>
      </w:r>
      <w:r>
        <w:rPr>
          <w:rFonts w:ascii="Arial" w:hAnsi="Arial" w:cs="Arial"/>
          <w:color w:val="000000" w:themeColor="text1"/>
        </w:rPr>
        <w:t>019</w:t>
      </w:r>
      <w:r>
        <w:rPr>
          <w:rFonts w:ascii="Arial" w:hAnsi="Arial" w:cs="Arial" w:hint="eastAsia"/>
          <w:color w:val="000000" w:themeColor="text1"/>
        </w:rPr>
        <w:t>-</w:t>
      </w:r>
      <w:r>
        <w:rPr>
          <w:rFonts w:ascii="Arial" w:hAnsi="Arial" w:cs="Arial"/>
          <w:color w:val="000000" w:themeColor="text1"/>
        </w:rPr>
        <w:t>01</w:t>
      </w:r>
      <w:r>
        <w:rPr>
          <w:rFonts w:ascii="Arial" w:hAnsi="Arial" w:cs="Arial" w:hint="eastAsia"/>
          <w:color w:val="000000" w:themeColor="text1"/>
        </w:rPr>
        <w:t>-</w:t>
      </w:r>
      <w:r>
        <w:rPr>
          <w:rFonts w:ascii="Arial" w:hAnsi="Arial" w:cs="Arial"/>
          <w:color w:val="000000" w:themeColor="text1"/>
        </w:rPr>
        <w:t>01 01:01:58"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}</w:t>
      </w:r>
    </w:p>
    <w:p w:rsidR="00BB65C7" w:rsidRDefault="00090F12">
      <w:pPr>
        <w:pStyle w:val="3"/>
        <w:spacing w:before="156" w:after="156"/>
        <w:ind w:left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requestid</w:t>
      </w:r>
      <w:r>
        <w:rPr>
          <w:rFonts w:ascii="Arial" w:hAnsi="Arial" w:cs="Arial"/>
          <w:color w:val="000000" w:themeColor="text1"/>
        </w:rPr>
        <w:t xml:space="preserve"> ":"19eb68ee5abe42ce9adb57aad8ea59dd ",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"status": 200,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"token": "</w:t>
      </w:r>
      <w:r>
        <w:rPr>
          <w:rFonts w:ascii="Arial" w:hAnsi="Arial" w:cs="Arial" w:hint="eastAsia"/>
          <w:color w:val="000000" w:themeColor="text1"/>
        </w:rPr>
        <w:t>abc123desesss</w:t>
      </w:r>
      <w:r>
        <w:rPr>
          <w:rFonts w:ascii="Arial" w:hAnsi="Arial" w:cs="Arial"/>
          <w:color w:val="000000" w:themeColor="text1"/>
        </w:rPr>
        <w:t>"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BB65C7" w:rsidRDefault="00BB65C7">
      <w:pPr>
        <w:rPr>
          <w:color w:val="000000" w:themeColor="text1"/>
        </w:rPr>
      </w:pPr>
    </w:p>
    <w:p w:rsidR="00BB65C7" w:rsidRDefault="00BB65C7">
      <w:pPr>
        <w:rPr>
          <w:color w:val="000000" w:themeColor="text1"/>
        </w:rPr>
      </w:pPr>
    </w:p>
    <w:p w:rsidR="00BB65C7" w:rsidRDefault="00ED77F0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车辆</w:t>
      </w:r>
      <w:r w:rsidR="006A41ED"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企业车辆公里排名</w:t>
      </w:r>
      <w:r w:rsidR="00090F12">
        <w:rPr>
          <w:rFonts w:hint="eastAsia"/>
          <w:color w:val="000000" w:themeColor="text1"/>
        </w:rPr>
        <w:t>接口</w:t>
      </w:r>
      <w:r w:rsidR="006025FE">
        <w:rPr>
          <w:rFonts w:hint="eastAsia"/>
          <w:color w:val="000000" w:themeColor="text1"/>
        </w:rPr>
        <w:t>规范</w:t>
      </w:r>
    </w:p>
    <w:p w:rsidR="00BB65C7" w:rsidRDefault="00090F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 w:rsidR="006A41ED">
        <w:rPr>
          <w:rFonts w:ascii="宋体" w:eastAsia="宋体" w:hAnsi="宋体" w:cs="宋体" w:hint="eastAsia"/>
          <w:color w:val="000000" w:themeColor="text1"/>
          <w:kern w:val="0"/>
        </w:rPr>
        <w:t>获取</w:t>
      </w:r>
      <w:r w:rsidR="00ED77F0">
        <w:rPr>
          <w:rFonts w:ascii="宋体" w:eastAsia="宋体" w:hAnsi="宋体" w:cs="宋体" w:hint="eastAsia"/>
          <w:color w:val="000000" w:themeColor="text1"/>
          <w:kern w:val="0"/>
        </w:rPr>
        <w:t>企业车辆公里排名</w:t>
      </w:r>
      <w:r w:rsidR="006A41ED">
        <w:rPr>
          <w:rFonts w:ascii="宋体" w:eastAsia="宋体" w:hAnsi="宋体" w:cs="宋体" w:hint="eastAsia"/>
          <w:color w:val="000000" w:themeColor="text1"/>
          <w:kern w:val="0"/>
        </w:rPr>
        <w:t>信息</w:t>
      </w:r>
      <w:r>
        <w:rPr>
          <w:rFonts w:ascii="宋体" w:eastAsia="宋体" w:hAnsi="宋体" w:cs="宋体" w:hint="eastAsia"/>
          <w:color w:val="000000" w:themeColor="text1"/>
          <w:kern w:val="0"/>
        </w:rPr>
        <w:t>。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</w:t>
      </w:r>
      <w:r w:rsidR="003B4779">
        <w:rPr>
          <w:rFonts w:ascii="宋体" w:eastAsia="宋体" w:hAnsi="宋体" w:cs="宋体"/>
          <w:color w:val="000000" w:themeColor="text1"/>
          <w:kern w:val="0"/>
        </w:rPr>
        <w:t>/</w:t>
      </w:r>
      <w:r w:rsidR="00ED77F0">
        <w:rPr>
          <w:rFonts w:ascii="宋体" w:eastAsia="宋体" w:hAnsi="宋体" w:cs="宋体" w:hint="eastAsia"/>
          <w:color w:val="000000" w:themeColor="text1"/>
          <w:kern w:val="0"/>
        </w:rPr>
        <w:t>car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r w:rsidR="00ED77F0" w:rsidRPr="00ED77F0">
        <w:rPr>
          <w:rFonts w:ascii="宋体" w:eastAsia="宋体" w:hAnsi="宋体" w:cs="宋体"/>
          <w:color w:val="000000" w:themeColor="text1"/>
          <w:kern w:val="0"/>
        </w:rPr>
        <w:t>mileage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lastRenderedPageBreak/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hyperlink w:anchor="_接口必传参数列表" w:history="1">
        <w:r>
          <w:rPr>
            <w:rStyle w:val="af9"/>
            <w:rFonts w:ascii="宋体" w:eastAsia="宋体" w:hAnsi="宋体" w:cs="宋体" w:hint="eastAsia"/>
            <w:b/>
            <w:color w:val="000000" w:themeColor="text1"/>
            <w:kern w:val="0"/>
          </w:rPr>
          <w:t>1</w:t>
        </w:r>
        <w:r>
          <w:rPr>
            <w:rStyle w:val="af9"/>
            <w:rFonts w:ascii="宋体" w:eastAsia="宋体" w:hAnsi="宋体" w:cs="宋体"/>
            <w:b/>
            <w:color w:val="000000" w:themeColor="text1"/>
            <w:kern w:val="0"/>
          </w:rPr>
          <w:t>.3 接口必传参数列表</w:t>
        </w:r>
      </w:hyperlink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843"/>
        <w:gridCol w:w="1275"/>
        <w:gridCol w:w="3611"/>
      </w:tblGrid>
      <w:tr w:rsidR="00BB65C7">
        <w:tc>
          <w:tcPr>
            <w:tcW w:w="1980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BB65C7">
        <w:tc>
          <w:tcPr>
            <w:tcW w:w="1980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BB65C7" w:rsidRDefault="00090F1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</w:t>
            </w:r>
          </w:p>
        </w:tc>
      </w:tr>
    </w:tbl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2410"/>
        <w:gridCol w:w="3800"/>
      </w:tblGrid>
      <w:tr w:rsidR="00605971" w:rsidTr="00C40628">
        <w:trPr>
          <w:trHeight w:val="633"/>
        </w:trPr>
        <w:tc>
          <w:tcPr>
            <w:tcW w:w="2122" w:type="dxa"/>
            <w:shd w:val="clear" w:color="auto" w:fill="auto"/>
            <w:vAlign w:val="center"/>
          </w:tcPr>
          <w:p w:rsidR="00605971" w:rsidRDefault="00605971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971" w:rsidRDefault="00605971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5971" w:rsidRDefault="00605971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605971" w:rsidRDefault="00605971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605971" w:rsidTr="00C40628">
        <w:trPr>
          <w:trHeight w:val="1886"/>
        </w:trPr>
        <w:tc>
          <w:tcPr>
            <w:tcW w:w="2122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605971" w:rsidRDefault="00605971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605971" w:rsidTr="00C40628">
        <w:trPr>
          <w:trHeight w:val="619"/>
        </w:trPr>
        <w:tc>
          <w:tcPr>
            <w:tcW w:w="2122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605971" w:rsidRDefault="00605971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605971" w:rsidTr="00C40628">
        <w:trPr>
          <w:trHeight w:val="1266"/>
        </w:trPr>
        <w:tc>
          <w:tcPr>
            <w:tcW w:w="2122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605971" w:rsidTr="00C40628">
        <w:trPr>
          <w:trHeight w:val="619"/>
        </w:trPr>
        <w:tc>
          <w:tcPr>
            <w:tcW w:w="2122" w:type="dxa"/>
            <w:shd w:val="clear" w:color="auto" w:fill="auto"/>
            <w:vAlign w:val="center"/>
          </w:tcPr>
          <w:p w:rsidR="00605971" w:rsidRPr="00C40628" w:rsidRDefault="00770B61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small</w:t>
            </w:r>
          </w:p>
        </w:tc>
        <w:tc>
          <w:tcPr>
            <w:tcW w:w="1559" w:type="dxa"/>
            <w:shd w:val="clear" w:color="auto" w:fill="auto"/>
          </w:tcPr>
          <w:p w:rsidR="00605971" w:rsidRDefault="00770B61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Array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5971" w:rsidRDefault="00770B61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605971" w:rsidRDefault="00770B61" w:rsidP="00C46EE8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小型车辆里程</w:t>
            </w:r>
          </w:p>
        </w:tc>
      </w:tr>
      <w:tr w:rsidR="00B80FD4" w:rsidTr="00C40628">
        <w:trPr>
          <w:trHeight w:val="619"/>
        </w:trPr>
        <w:tc>
          <w:tcPr>
            <w:tcW w:w="2122" w:type="dxa"/>
            <w:shd w:val="clear" w:color="auto" w:fill="auto"/>
            <w:vAlign w:val="center"/>
          </w:tcPr>
          <w:p w:rsidR="00B80FD4" w:rsidRPr="00C40628" w:rsidRDefault="00770B61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big</w:t>
            </w:r>
          </w:p>
        </w:tc>
        <w:tc>
          <w:tcPr>
            <w:tcW w:w="1559" w:type="dxa"/>
            <w:shd w:val="clear" w:color="auto" w:fill="auto"/>
          </w:tcPr>
          <w:p w:rsidR="00B80FD4" w:rsidRDefault="00770B61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Array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80FD4" w:rsidRDefault="00770B61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B80FD4" w:rsidRDefault="00770B61" w:rsidP="00C46EE8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大型车辆里程</w:t>
            </w:r>
          </w:p>
        </w:tc>
      </w:tr>
      <w:tr w:rsidR="00C40628" w:rsidTr="00C40628">
        <w:trPr>
          <w:trHeight w:val="619"/>
        </w:trPr>
        <w:tc>
          <w:tcPr>
            <w:tcW w:w="2122" w:type="dxa"/>
            <w:shd w:val="clear" w:color="auto" w:fill="auto"/>
            <w:vAlign w:val="center"/>
          </w:tcPr>
          <w:p w:rsidR="00C40628" w:rsidRPr="00C40628" w:rsidRDefault="00770B61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compName</w:t>
            </w:r>
          </w:p>
        </w:tc>
        <w:tc>
          <w:tcPr>
            <w:tcW w:w="1559" w:type="dxa"/>
            <w:shd w:val="clear" w:color="auto" w:fill="auto"/>
          </w:tcPr>
          <w:p w:rsidR="00C40628" w:rsidRDefault="00C40628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40628" w:rsidRDefault="00770B61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企业名称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C40628" w:rsidRDefault="00C40628" w:rsidP="00C46EE8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C40628" w:rsidTr="00C40628">
        <w:trPr>
          <w:trHeight w:val="619"/>
        </w:trPr>
        <w:tc>
          <w:tcPr>
            <w:tcW w:w="2122" w:type="dxa"/>
            <w:shd w:val="clear" w:color="auto" w:fill="auto"/>
            <w:vAlign w:val="center"/>
          </w:tcPr>
          <w:p w:rsidR="00C40628" w:rsidRPr="00C40628" w:rsidRDefault="00770B61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770B6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mileage</w:t>
            </w:r>
          </w:p>
        </w:tc>
        <w:tc>
          <w:tcPr>
            <w:tcW w:w="1559" w:type="dxa"/>
            <w:shd w:val="clear" w:color="auto" w:fill="auto"/>
          </w:tcPr>
          <w:p w:rsidR="00C40628" w:rsidRDefault="00C40628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40628" w:rsidRDefault="00770B61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里程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C40628" w:rsidRDefault="00C40628" w:rsidP="00C46EE8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D75FAB" w:rsidRPr="00D75FAB" w:rsidRDefault="00D75FAB" w:rsidP="00D75FAB"/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AF1530" w:rsidRDefault="00090F12" w:rsidP="004A3A2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"</w:t>
      </w:r>
      <w:r>
        <w:rPr>
          <w:rFonts w:ascii="Arial" w:eastAsia="微软雅黑" w:hAnsi="Arial" w:cs="Arial"/>
          <w:color w:val="000000" w:themeColor="text1"/>
          <w:sz w:val="21"/>
          <w:szCs w:val="21"/>
        </w:rPr>
        <w:t>requestid</w:t>
      </w:r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BB65C7" w:rsidRDefault="00BB65C7">
      <w:pPr>
        <w:rPr>
          <w:color w:val="000000" w:themeColor="text1"/>
        </w:rPr>
      </w:pPr>
    </w:p>
    <w:p w:rsidR="00BB65C7" w:rsidRPr="00AF1530" w:rsidRDefault="00090F12" w:rsidP="00AF1530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AF1530" w:rsidRP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>{</w:t>
      </w:r>
    </w:p>
    <w:p w:rsidR="00AF1530" w:rsidRP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>"requestid ":"19eb68ee5abe42ce9adb57aad8ea59dd ",</w:t>
      </w:r>
    </w:p>
    <w:p w:rsid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>"status": 200,</w:t>
      </w:r>
    </w:p>
    <w:p w:rsidR="00B52A8D" w:rsidRPr="00AF1530" w:rsidRDefault="00B52A8D" w:rsidP="00AF153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"msg": "</w:t>
      </w:r>
      <w:r>
        <w:rPr>
          <w:rFonts w:ascii="Arial" w:hAnsi="Arial" w:cs="Arial" w:hint="eastAsia"/>
          <w:color w:val="000000" w:themeColor="text1"/>
        </w:rPr>
        <w:t>获取成功</w:t>
      </w: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,</w:t>
      </w:r>
    </w:p>
    <w:p w:rsidR="001D6E4E" w:rsidRPr="001D6E4E" w:rsidRDefault="001D6E4E" w:rsidP="001D6E4E">
      <w:pPr>
        <w:rPr>
          <w:rFonts w:ascii="Arial" w:hAnsi="Arial" w:cs="Arial"/>
          <w:color w:val="000000" w:themeColor="text1"/>
        </w:rPr>
      </w:pPr>
      <w:r w:rsidRPr="001D6E4E">
        <w:rPr>
          <w:rFonts w:ascii="Arial" w:hAnsi="Arial" w:cs="Arial"/>
          <w:color w:val="000000" w:themeColor="text1"/>
        </w:rPr>
        <w:t>"data":{</w:t>
      </w:r>
    </w:p>
    <w:p w:rsidR="001D6E4E" w:rsidRPr="001D6E4E" w:rsidRDefault="001D6E4E" w:rsidP="001D6E4E">
      <w:pPr>
        <w:rPr>
          <w:rFonts w:ascii="Arial" w:hAnsi="Arial" w:cs="Arial"/>
          <w:color w:val="000000" w:themeColor="text1"/>
        </w:rPr>
      </w:pPr>
      <w:r w:rsidRPr="001D6E4E">
        <w:rPr>
          <w:rFonts w:ascii="Arial" w:hAnsi="Arial" w:cs="Arial"/>
          <w:color w:val="000000" w:themeColor="text1"/>
        </w:rPr>
        <w:tab/>
        <w:t>"small":[{</w:t>
      </w:r>
    </w:p>
    <w:p w:rsidR="001D6E4E" w:rsidRPr="001D6E4E" w:rsidRDefault="001D6E4E" w:rsidP="001D6E4E">
      <w:pPr>
        <w:rPr>
          <w:rFonts w:ascii="Arial" w:hAnsi="Arial" w:cs="Arial" w:hint="eastAsia"/>
          <w:color w:val="000000" w:themeColor="text1"/>
        </w:rPr>
      </w:pPr>
      <w:r w:rsidRPr="001D6E4E">
        <w:rPr>
          <w:rFonts w:ascii="Arial" w:hAnsi="Arial" w:cs="Arial" w:hint="eastAsia"/>
          <w:color w:val="000000" w:themeColor="text1"/>
        </w:rPr>
        <w:tab/>
      </w:r>
      <w:r w:rsidRPr="001D6E4E">
        <w:rPr>
          <w:rFonts w:ascii="Arial" w:hAnsi="Arial" w:cs="Arial" w:hint="eastAsia"/>
          <w:color w:val="000000" w:themeColor="text1"/>
        </w:rPr>
        <w:tab/>
        <w:t>"compName":"</w:t>
      </w:r>
      <w:r w:rsidRPr="001D6E4E">
        <w:rPr>
          <w:rFonts w:ascii="Arial" w:hAnsi="Arial" w:cs="Arial" w:hint="eastAsia"/>
          <w:color w:val="000000" w:themeColor="text1"/>
        </w:rPr>
        <w:t>申通</w:t>
      </w:r>
      <w:r w:rsidRPr="001D6E4E">
        <w:rPr>
          <w:rFonts w:ascii="Arial" w:hAnsi="Arial" w:cs="Arial" w:hint="eastAsia"/>
          <w:color w:val="000000" w:themeColor="text1"/>
        </w:rPr>
        <w:t>",</w:t>
      </w:r>
    </w:p>
    <w:p w:rsidR="001D6E4E" w:rsidRPr="001D6E4E" w:rsidRDefault="001D6E4E" w:rsidP="001D6E4E">
      <w:pPr>
        <w:rPr>
          <w:rFonts w:ascii="Arial" w:hAnsi="Arial" w:cs="Arial"/>
          <w:color w:val="000000" w:themeColor="text1"/>
        </w:rPr>
      </w:pPr>
      <w:r w:rsidRPr="001D6E4E">
        <w:rPr>
          <w:rFonts w:ascii="Arial" w:hAnsi="Arial" w:cs="Arial"/>
          <w:color w:val="000000" w:themeColor="text1"/>
        </w:rPr>
        <w:tab/>
      </w:r>
      <w:r w:rsidRPr="001D6E4E">
        <w:rPr>
          <w:rFonts w:ascii="Arial" w:hAnsi="Arial" w:cs="Arial"/>
          <w:color w:val="000000" w:themeColor="text1"/>
        </w:rPr>
        <w:tab/>
        <w:t>"mileage":"268472"</w:t>
      </w:r>
    </w:p>
    <w:p w:rsidR="001D6E4E" w:rsidRPr="001D6E4E" w:rsidRDefault="001D6E4E" w:rsidP="001D6E4E">
      <w:pPr>
        <w:rPr>
          <w:rFonts w:ascii="Arial" w:hAnsi="Arial" w:cs="Arial"/>
          <w:color w:val="000000" w:themeColor="text1"/>
        </w:rPr>
      </w:pPr>
      <w:r w:rsidRPr="001D6E4E">
        <w:rPr>
          <w:rFonts w:ascii="Arial" w:hAnsi="Arial" w:cs="Arial"/>
          <w:color w:val="000000" w:themeColor="text1"/>
        </w:rPr>
        <w:tab/>
        <w:t>},{</w:t>
      </w:r>
    </w:p>
    <w:p w:rsidR="001D6E4E" w:rsidRPr="001D6E4E" w:rsidRDefault="001D6E4E" w:rsidP="001D6E4E">
      <w:pPr>
        <w:rPr>
          <w:rFonts w:ascii="Arial" w:hAnsi="Arial" w:cs="Arial" w:hint="eastAsia"/>
          <w:color w:val="000000" w:themeColor="text1"/>
        </w:rPr>
      </w:pPr>
      <w:r w:rsidRPr="001D6E4E">
        <w:rPr>
          <w:rFonts w:ascii="Arial" w:hAnsi="Arial" w:cs="Arial" w:hint="eastAsia"/>
          <w:color w:val="000000" w:themeColor="text1"/>
        </w:rPr>
        <w:tab/>
      </w:r>
      <w:r w:rsidRPr="001D6E4E">
        <w:rPr>
          <w:rFonts w:ascii="Arial" w:hAnsi="Arial" w:cs="Arial" w:hint="eastAsia"/>
          <w:color w:val="000000" w:themeColor="text1"/>
        </w:rPr>
        <w:tab/>
        <w:t>"compName":"</w:t>
      </w:r>
      <w:r w:rsidRPr="001D6E4E">
        <w:rPr>
          <w:rFonts w:ascii="Arial" w:hAnsi="Arial" w:cs="Arial" w:hint="eastAsia"/>
          <w:color w:val="000000" w:themeColor="text1"/>
        </w:rPr>
        <w:t>京邦达</w:t>
      </w:r>
      <w:r w:rsidRPr="001D6E4E">
        <w:rPr>
          <w:rFonts w:ascii="Arial" w:hAnsi="Arial" w:cs="Arial" w:hint="eastAsia"/>
          <w:color w:val="000000" w:themeColor="text1"/>
        </w:rPr>
        <w:t>",</w:t>
      </w:r>
    </w:p>
    <w:p w:rsidR="001D6E4E" w:rsidRPr="001D6E4E" w:rsidRDefault="001D6E4E" w:rsidP="001D6E4E">
      <w:pPr>
        <w:rPr>
          <w:rFonts w:ascii="Arial" w:hAnsi="Arial" w:cs="Arial"/>
          <w:color w:val="000000" w:themeColor="text1"/>
        </w:rPr>
      </w:pPr>
      <w:r w:rsidRPr="001D6E4E">
        <w:rPr>
          <w:rFonts w:ascii="Arial" w:hAnsi="Arial" w:cs="Arial"/>
          <w:color w:val="000000" w:themeColor="text1"/>
        </w:rPr>
        <w:tab/>
      </w:r>
      <w:r w:rsidRPr="001D6E4E">
        <w:rPr>
          <w:rFonts w:ascii="Arial" w:hAnsi="Arial" w:cs="Arial"/>
          <w:color w:val="000000" w:themeColor="text1"/>
        </w:rPr>
        <w:tab/>
        <w:t>"mileage":"259057"</w:t>
      </w:r>
    </w:p>
    <w:p w:rsidR="001D6E4E" w:rsidRPr="001D6E4E" w:rsidRDefault="001D6E4E" w:rsidP="001D6E4E">
      <w:pPr>
        <w:rPr>
          <w:rFonts w:ascii="Arial" w:hAnsi="Arial" w:cs="Arial"/>
          <w:color w:val="000000" w:themeColor="text1"/>
        </w:rPr>
      </w:pPr>
      <w:r w:rsidRPr="001D6E4E">
        <w:rPr>
          <w:rFonts w:ascii="Arial" w:hAnsi="Arial" w:cs="Arial"/>
          <w:color w:val="000000" w:themeColor="text1"/>
        </w:rPr>
        <w:tab/>
        <w:t>}],</w:t>
      </w:r>
    </w:p>
    <w:p w:rsidR="001D6E4E" w:rsidRPr="001D6E4E" w:rsidRDefault="001D6E4E" w:rsidP="001D6E4E">
      <w:pPr>
        <w:rPr>
          <w:rFonts w:ascii="Arial" w:hAnsi="Arial" w:cs="Arial"/>
          <w:color w:val="000000" w:themeColor="text1"/>
        </w:rPr>
      </w:pPr>
      <w:r w:rsidRPr="001D6E4E">
        <w:rPr>
          <w:rFonts w:ascii="Arial" w:hAnsi="Arial" w:cs="Arial"/>
          <w:color w:val="000000" w:themeColor="text1"/>
        </w:rPr>
        <w:tab/>
        <w:t>"big":[{</w:t>
      </w:r>
    </w:p>
    <w:p w:rsidR="001D6E4E" w:rsidRPr="001D6E4E" w:rsidRDefault="001D6E4E" w:rsidP="001D6E4E">
      <w:pPr>
        <w:rPr>
          <w:rFonts w:ascii="Arial" w:hAnsi="Arial" w:cs="Arial" w:hint="eastAsia"/>
          <w:color w:val="000000" w:themeColor="text1"/>
        </w:rPr>
      </w:pPr>
      <w:r w:rsidRPr="001D6E4E">
        <w:rPr>
          <w:rFonts w:ascii="Arial" w:hAnsi="Arial" w:cs="Arial" w:hint="eastAsia"/>
          <w:color w:val="000000" w:themeColor="text1"/>
        </w:rPr>
        <w:tab/>
      </w:r>
      <w:r w:rsidRPr="001D6E4E">
        <w:rPr>
          <w:rFonts w:ascii="Arial" w:hAnsi="Arial" w:cs="Arial" w:hint="eastAsia"/>
          <w:color w:val="000000" w:themeColor="text1"/>
        </w:rPr>
        <w:tab/>
        <w:t>"compName":"</w:t>
      </w:r>
      <w:r w:rsidRPr="001D6E4E">
        <w:rPr>
          <w:rFonts w:ascii="Arial" w:hAnsi="Arial" w:cs="Arial" w:hint="eastAsia"/>
          <w:color w:val="000000" w:themeColor="text1"/>
        </w:rPr>
        <w:t>顺丰</w:t>
      </w:r>
      <w:r w:rsidRPr="001D6E4E">
        <w:rPr>
          <w:rFonts w:ascii="Arial" w:hAnsi="Arial" w:cs="Arial" w:hint="eastAsia"/>
          <w:color w:val="000000" w:themeColor="text1"/>
        </w:rPr>
        <w:t>",</w:t>
      </w:r>
    </w:p>
    <w:p w:rsidR="001D6E4E" w:rsidRPr="001D6E4E" w:rsidRDefault="001D6E4E" w:rsidP="001D6E4E">
      <w:pPr>
        <w:rPr>
          <w:rFonts w:ascii="Arial" w:hAnsi="Arial" w:cs="Arial"/>
          <w:color w:val="000000" w:themeColor="text1"/>
        </w:rPr>
      </w:pPr>
      <w:r w:rsidRPr="001D6E4E">
        <w:rPr>
          <w:rFonts w:ascii="Arial" w:hAnsi="Arial" w:cs="Arial"/>
          <w:color w:val="000000" w:themeColor="text1"/>
        </w:rPr>
        <w:tab/>
      </w:r>
      <w:r w:rsidRPr="001D6E4E">
        <w:rPr>
          <w:rFonts w:ascii="Arial" w:hAnsi="Arial" w:cs="Arial"/>
          <w:color w:val="000000" w:themeColor="text1"/>
        </w:rPr>
        <w:tab/>
        <w:t>"mileage":"376472"</w:t>
      </w:r>
    </w:p>
    <w:p w:rsidR="001D6E4E" w:rsidRPr="001D6E4E" w:rsidRDefault="001D6E4E" w:rsidP="001D6E4E">
      <w:pPr>
        <w:rPr>
          <w:rFonts w:ascii="Arial" w:hAnsi="Arial" w:cs="Arial"/>
          <w:color w:val="000000" w:themeColor="text1"/>
        </w:rPr>
      </w:pPr>
      <w:r w:rsidRPr="001D6E4E">
        <w:rPr>
          <w:rFonts w:ascii="Arial" w:hAnsi="Arial" w:cs="Arial"/>
          <w:color w:val="000000" w:themeColor="text1"/>
        </w:rPr>
        <w:tab/>
        <w:t>},{</w:t>
      </w:r>
    </w:p>
    <w:p w:rsidR="001D6E4E" w:rsidRPr="001D6E4E" w:rsidRDefault="001D6E4E" w:rsidP="001D6E4E">
      <w:pPr>
        <w:rPr>
          <w:rFonts w:ascii="Arial" w:hAnsi="Arial" w:cs="Arial" w:hint="eastAsia"/>
          <w:color w:val="000000" w:themeColor="text1"/>
        </w:rPr>
      </w:pPr>
      <w:r w:rsidRPr="001D6E4E">
        <w:rPr>
          <w:rFonts w:ascii="Arial" w:hAnsi="Arial" w:cs="Arial" w:hint="eastAsia"/>
          <w:color w:val="000000" w:themeColor="text1"/>
        </w:rPr>
        <w:tab/>
      </w:r>
      <w:r w:rsidRPr="001D6E4E">
        <w:rPr>
          <w:rFonts w:ascii="Arial" w:hAnsi="Arial" w:cs="Arial" w:hint="eastAsia"/>
          <w:color w:val="000000" w:themeColor="text1"/>
        </w:rPr>
        <w:tab/>
        <w:t>"compName":"</w:t>
      </w:r>
      <w:r w:rsidRPr="001D6E4E">
        <w:rPr>
          <w:rFonts w:ascii="Arial" w:hAnsi="Arial" w:cs="Arial" w:hint="eastAsia"/>
          <w:color w:val="000000" w:themeColor="text1"/>
        </w:rPr>
        <w:t>圆通</w:t>
      </w:r>
      <w:r w:rsidRPr="001D6E4E">
        <w:rPr>
          <w:rFonts w:ascii="Arial" w:hAnsi="Arial" w:cs="Arial" w:hint="eastAsia"/>
          <w:color w:val="000000" w:themeColor="text1"/>
        </w:rPr>
        <w:t>",</w:t>
      </w:r>
    </w:p>
    <w:p w:rsidR="001D6E4E" w:rsidRPr="001D6E4E" w:rsidRDefault="001D6E4E" w:rsidP="001D6E4E">
      <w:pPr>
        <w:rPr>
          <w:rFonts w:ascii="Arial" w:hAnsi="Arial" w:cs="Arial"/>
          <w:color w:val="000000" w:themeColor="text1"/>
        </w:rPr>
      </w:pPr>
      <w:r w:rsidRPr="001D6E4E">
        <w:rPr>
          <w:rFonts w:ascii="Arial" w:hAnsi="Arial" w:cs="Arial"/>
          <w:color w:val="000000" w:themeColor="text1"/>
        </w:rPr>
        <w:tab/>
      </w:r>
      <w:r w:rsidRPr="001D6E4E">
        <w:rPr>
          <w:rFonts w:ascii="Arial" w:hAnsi="Arial" w:cs="Arial"/>
          <w:color w:val="000000" w:themeColor="text1"/>
        </w:rPr>
        <w:tab/>
        <w:t>"mileage":"300057"</w:t>
      </w:r>
    </w:p>
    <w:p w:rsidR="001D6E4E" w:rsidRPr="001D6E4E" w:rsidRDefault="001D6E4E" w:rsidP="001D6E4E">
      <w:pPr>
        <w:rPr>
          <w:rFonts w:ascii="Arial" w:hAnsi="Arial" w:cs="Arial"/>
          <w:color w:val="000000" w:themeColor="text1"/>
        </w:rPr>
      </w:pPr>
      <w:r w:rsidRPr="001D6E4E">
        <w:rPr>
          <w:rFonts w:ascii="Arial" w:hAnsi="Arial" w:cs="Arial"/>
          <w:color w:val="000000" w:themeColor="text1"/>
        </w:rPr>
        <w:tab/>
        <w:t>}]</w:t>
      </w:r>
    </w:p>
    <w:p w:rsidR="001D6E4E" w:rsidRDefault="001D6E4E" w:rsidP="001D6E4E">
      <w:pPr>
        <w:rPr>
          <w:rFonts w:ascii="Arial" w:hAnsi="Arial" w:cs="Arial"/>
          <w:color w:val="000000" w:themeColor="text1"/>
        </w:rPr>
      </w:pPr>
      <w:r w:rsidRPr="001D6E4E">
        <w:rPr>
          <w:rFonts w:ascii="Arial" w:hAnsi="Arial" w:cs="Arial"/>
          <w:color w:val="000000" w:themeColor="text1"/>
        </w:rPr>
        <w:t>}</w:t>
      </w:r>
      <w:r w:rsidRPr="001D6E4E">
        <w:rPr>
          <w:rFonts w:ascii="Arial" w:hAnsi="Arial" w:cs="Arial"/>
          <w:color w:val="000000" w:themeColor="text1"/>
        </w:rPr>
        <w:t xml:space="preserve"> </w:t>
      </w:r>
    </w:p>
    <w:p w:rsidR="00BB65C7" w:rsidRDefault="00AF1530" w:rsidP="001D6E4E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>}</w:t>
      </w:r>
    </w:p>
    <w:p w:rsidR="00375D71" w:rsidRDefault="00332884" w:rsidP="00375D71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车辆</w:t>
      </w:r>
      <w:r w:rsidR="00B52A8D">
        <w:rPr>
          <w:rFonts w:hint="eastAsia"/>
          <w:color w:val="000000" w:themeColor="text1"/>
        </w:rPr>
        <w:t>-</w:t>
      </w:r>
      <w:r w:rsidR="00571FD4">
        <w:rPr>
          <w:rFonts w:hint="eastAsia"/>
          <w:color w:val="000000" w:themeColor="text1"/>
        </w:rPr>
        <w:t>车辆信息统计</w:t>
      </w:r>
      <w:r w:rsidR="00375D71">
        <w:rPr>
          <w:rFonts w:hint="eastAsia"/>
          <w:color w:val="000000" w:themeColor="text1"/>
        </w:rPr>
        <w:t>接口规范</w:t>
      </w:r>
    </w:p>
    <w:p w:rsidR="00375D71" w:rsidRDefault="00375D71" w:rsidP="00375D7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375D71" w:rsidRDefault="00375D71" w:rsidP="00375D7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 w:rsidR="00F66D92">
        <w:rPr>
          <w:rFonts w:hint="eastAsia"/>
          <w:color w:val="000000" w:themeColor="text1"/>
        </w:rPr>
        <w:t>车辆信息统计</w:t>
      </w:r>
      <w:r>
        <w:rPr>
          <w:rFonts w:ascii="宋体" w:eastAsia="宋体" w:hAnsi="宋体" w:cs="宋体" w:hint="eastAsia"/>
          <w:color w:val="000000" w:themeColor="text1"/>
          <w:kern w:val="0"/>
        </w:rPr>
        <w:t>接口规范示例。</w:t>
      </w:r>
    </w:p>
    <w:p w:rsidR="00375D71" w:rsidRDefault="00375D71" w:rsidP="00375D7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</w:t>
      </w:r>
      <w:r w:rsidR="003B4779">
        <w:rPr>
          <w:rFonts w:ascii="宋体" w:eastAsia="宋体" w:hAnsi="宋体" w:cs="宋体"/>
          <w:color w:val="000000" w:themeColor="text1"/>
          <w:kern w:val="0"/>
        </w:rPr>
        <w:t>/</w:t>
      </w:r>
      <w:r w:rsidR="00F66D92">
        <w:rPr>
          <w:rFonts w:ascii="宋体" w:eastAsia="宋体" w:hAnsi="宋体" w:cs="宋体" w:hint="eastAsia"/>
          <w:color w:val="000000" w:themeColor="text1"/>
          <w:kern w:val="0"/>
        </w:rPr>
        <w:t>car</w:t>
      </w:r>
      <w:r w:rsidR="00345419">
        <w:rPr>
          <w:rFonts w:ascii="宋体" w:eastAsia="宋体" w:hAnsi="宋体" w:cs="宋体"/>
          <w:color w:val="000000" w:themeColor="text1"/>
          <w:kern w:val="0"/>
        </w:rPr>
        <w:t>/</w:t>
      </w:r>
      <w:r w:rsidR="00F66D92">
        <w:rPr>
          <w:rFonts w:ascii="宋体" w:hAnsi="宋体"/>
          <w:szCs w:val="21"/>
        </w:rPr>
        <w:t>carinfos</w:t>
      </w:r>
    </w:p>
    <w:p w:rsidR="00375D71" w:rsidRDefault="00375D71" w:rsidP="00375D7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375D71" w:rsidRDefault="00375D71" w:rsidP="00375D7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375D71" w:rsidRDefault="00375D71" w:rsidP="00375D7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hyperlink w:anchor="_接口必传参数列表" w:history="1">
        <w:r>
          <w:rPr>
            <w:rStyle w:val="af9"/>
            <w:rFonts w:ascii="宋体" w:eastAsia="宋体" w:hAnsi="宋体" w:cs="宋体" w:hint="eastAsia"/>
            <w:b/>
            <w:color w:val="000000" w:themeColor="text1"/>
            <w:kern w:val="0"/>
          </w:rPr>
          <w:t>1</w:t>
        </w:r>
        <w:r>
          <w:rPr>
            <w:rStyle w:val="af9"/>
            <w:rFonts w:ascii="宋体" w:eastAsia="宋体" w:hAnsi="宋体" w:cs="宋体"/>
            <w:b/>
            <w:color w:val="000000" w:themeColor="text1"/>
            <w:kern w:val="0"/>
          </w:rPr>
          <w:t>.3 接口必传参数列表</w:t>
        </w:r>
      </w:hyperlink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375D71" w:rsidRDefault="00375D71" w:rsidP="00375D71">
      <w:pPr>
        <w:rPr>
          <w:color w:val="000000" w:themeColor="text1"/>
        </w:rPr>
      </w:pPr>
    </w:p>
    <w:p w:rsidR="00375D71" w:rsidRDefault="00375D71" w:rsidP="00375D7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985"/>
        <w:gridCol w:w="1275"/>
        <w:gridCol w:w="3611"/>
      </w:tblGrid>
      <w:tr w:rsidR="00375D71" w:rsidTr="002211F9">
        <w:tc>
          <w:tcPr>
            <w:tcW w:w="1838" w:type="dxa"/>
            <w:shd w:val="clear" w:color="auto" w:fill="auto"/>
            <w:vAlign w:val="center"/>
          </w:tcPr>
          <w:p w:rsidR="00375D71" w:rsidRDefault="00375D7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5D71" w:rsidRDefault="00375D7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75D71" w:rsidRDefault="00375D7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75D71" w:rsidRDefault="00375D7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375D71" w:rsidRDefault="00375D7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375D71" w:rsidTr="002211F9">
        <w:tc>
          <w:tcPr>
            <w:tcW w:w="1838" w:type="dxa"/>
            <w:shd w:val="clear" w:color="auto" w:fill="auto"/>
            <w:vAlign w:val="center"/>
          </w:tcPr>
          <w:p w:rsidR="00375D71" w:rsidRPr="00F64111" w:rsidRDefault="00375D7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lastRenderedPageBreak/>
              <w:t>requestid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5D71" w:rsidRDefault="00375D7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75D71" w:rsidRDefault="00375D7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75D71" w:rsidRDefault="00375D7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375D71" w:rsidRPr="00F64111" w:rsidRDefault="00375D71" w:rsidP="000720B2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375D71" w:rsidRDefault="00375D71" w:rsidP="00375D71">
      <w:pPr>
        <w:rPr>
          <w:color w:val="000000" w:themeColor="text1"/>
        </w:rPr>
      </w:pPr>
    </w:p>
    <w:p w:rsidR="00375D71" w:rsidRDefault="00375D71" w:rsidP="00375D7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066"/>
        <w:gridCol w:w="2889"/>
        <w:gridCol w:w="4069"/>
      </w:tblGrid>
      <w:tr w:rsidR="00B52A8D" w:rsidTr="00B52A8D">
        <w:trPr>
          <w:trHeight w:val="655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B52A8D" w:rsidRDefault="00B52A8D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B52A8D" w:rsidRDefault="00B52A8D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Default="00B52A8D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B52A8D" w:rsidTr="00B52A8D">
        <w:trPr>
          <w:trHeight w:val="1951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B52A8D" w:rsidTr="00B52A8D">
        <w:trPr>
          <w:trHeight w:val="640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B52A8D" w:rsidTr="00B52A8D">
        <w:trPr>
          <w:trHeight w:val="1296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B52A8D" w:rsidTr="00B52A8D">
        <w:trPr>
          <w:trHeight w:val="759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total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B52A8D" w:rsidRDefault="00D61E29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车辆</w:t>
            </w:r>
            <w:r w:rsidR="00B52A8D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总数量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Pr="00B52A8D" w:rsidRDefault="00B52A8D" w:rsidP="00B52A8D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A50F18" w:rsidTr="00B52A8D">
        <w:trPr>
          <w:trHeight w:val="759"/>
        </w:trPr>
        <w:tc>
          <w:tcPr>
            <w:tcW w:w="1696" w:type="dxa"/>
            <w:shd w:val="clear" w:color="auto" w:fill="auto"/>
            <w:vAlign w:val="center"/>
          </w:tcPr>
          <w:p w:rsidR="00A50F18" w:rsidRDefault="00A50F18" w:rsidP="00B52A8D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 w:rsidRPr="00B5021D"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licence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A50F18" w:rsidRDefault="00A50F18" w:rsidP="00B52A8D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A50F18" w:rsidRDefault="00A50F18" w:rsidP="00B52A8D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持证车辆总数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A50F18" w:rsidRPr="00B52A8D" w:rsidRDefault="00A50F18" w:rsidP="00B52A8D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B52A8D" w:rsidTr="00B52A8D">
        <w:trPr>
          <w:trHeight w:val="759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working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运行中的数量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Pr="00B52A8D" w:rsidRDefault="00B52A8D" w:rsidP="00B52A8D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B52A8D" w:rsidTr="00B52A8D">
        <w:trPr>
          <w:trHeight w:val="759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network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联网的数量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Pr="00B52A8D" w:rsidRDefault="00B52A8D" w:rsidP="00B52A8D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:rsidR="00375D71" w:rsidRDefault="00375D71" w:rsidP="00375D71">
      <w:pPr>
        <w:rPr>
          <w:color w:val="000000" w:themeColor="text1"/>
        </w:rPr>
      </w:pPr>
    </w:p>
    <w:p w:rsidR="00375D71" w:rsidRDefault="00375D71" w:rsidP="00375D7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490D68" w:rsidRPr="00490D68" w:rsidRDefault="00DF0796" w:rsidP="00490D68">
      <w:pPr>
        <w:rPr>
          <w:rFonts w:ascii="Arial" w:hAnsi="Arial" w:cs="Arial"/>
          <w:color w:val="000000" w:themeColor="text1"/>
        </w:rPr>
      </w:pPr>
      <w:r w:rsidRPr="00DF0796">
        <w:rPr>
          <w:rFonts w:ascii="Arial" w:hAnsi="Arial" w:cs="Arial"/>
          <w:color w:val="000000" w:themeColor="text1"/>
        </w:rPr>
        <w:t>{</w:t>
      </w:r>
    </w:p>
    <w:p w:rsidR="00490D68" w:rsidRPr="00490D68" w:rsidRDefault="00490D68" w:rsidP="004A3A27">
      <w:pPr>
        <w:rPr>
          <w:rFonts w:ascii="Arial" w:hAnsi="Arial" w:cs="Arial"/>
          <w:color w:val="000000" w:themeColor="text1"/>
        </w:rPr>
      </w:pPr>
      <w:r w:rsidRPr="00490D68">
        <w:rPr>
          <w:rFonts w:ascii="Arial" w:hAnsi="Arial" w:cs="Arial"/>
          <w:color w:val="000000" w:themeColor="text1"/>
        </w:rPr>
        <w:tab/>
        <w:t>"requestid": "22eb68ee5abe42ce9adb57aad8ea59dd "</w:t>
      </w:r>
    </w:p>
    <w:p w:rsidR="00375D71" w:rsidRDefault="00DF0796" w:rsidP="00490D68">
      <w:pPr>
        <w:rPr>
          <w:color w:val="000000" w:themeColor="text1"/>
        </w:rPr>
      </w:pPr>
      <w:r w:rsidRPr="00DF0796">
        <w:rPr>
          <w:rFonts w:ascii="Arial" w:hAnsi="Arial" w:cs="Arial"/>
          <w:color w:val="000000" w:themeColor="text1"/>
        </w:rPr>
        <w:t>}</w:t>
      </w:r>
    </w:p>
    <w:p w:rsidR="00375D71" w:rsidRDefault="00375D71" w:rsidP="00375D7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375D71" w:rsidRDefault="00375D71" w:rsidP="00375D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375D71" w:rsidRDefault="00375D71" w:rsidP="00375D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requestid</w:t>
      </w:r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375D71" w:rsidRDefault="00375D71" w:rsidP="00375D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"status": 200,</w:t>
      </w:r>
    </w:p>
    <w:p w:rsidR="00375D71" w:rsidRDefault="00375D71" w:rsidP="00375D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"msg": "</w:t>
      </w:r>
      <w:r w:rsidR="00B52A8D">
        <w:rPr>
          <w:rFonts w:ascii="Arial" w:hAnsi="Arial" w:cs="Arial" w:hint="eastAsia"/>
          <w:color w:val="000000" w:themeColor="text1"/>
        </w:rPr>
        <w:t>获取成功</w:t>
      </w:r>
      <w:r>
        <w:rPr>
          <w:rFonts w:ascii="Arial" w:hAnsi="Arial" w:cs="Arial"/>
          <w:color w:val="000000" w:themeColor="text1"/>
        </w:rPr>
        <w:t>"</w:t>
      </w:r>
      <w:r w:rsidR="00B52A8D">
        <w:rPr>
          <w:rFonts w:ascii="Arial" w:hAnsi="Arial" w:cs="Arial" w:hint="eastAsia"/>
          <w:color w:val="000000" w:themeColor="text1"/>
        </w:rPr>
        <w:t>,</w:t>
      </w:r>
    </w:p>
    <w:p w:rsidR="008C288B" w:rsidRPr="008C288B" w:rsidRDefault="008C288B" w:rsidP="008C288B">
      <w:pPr>
        <w:rPr>
          <w:rFonts w:ascii="Arial" w:hAnsi="Arial" w:cs="Arial"/>
          <w:color w:val="000000" w:themeColor="text1"/>
        </w:rPr>
      </w:pPr>
      <w:r w:rsidRPr="008C288B">
        <w:rPr>
          <w:rFonts w:ascii="Arial" w:hAnsi="Arial" w:cs="Arial"/>
          <w:color w:val="000000" w:themeColor="text1"/>
        </w:rPr>
        <w:t>"data":{</w:t>
      </w:r>
    </w:p>
    <w:p w:rsidR="008C288B" w:rsidRPr="008C288B" w:rsidRDefault="008C288B" w:rsidP="008C288B">
      <w:pPr>
        <w:rPr>
          <w:rFonts w:ascii="Arial" w:hAnsi="Arial" w:cs="Arial"/>
          <w:color w:val="000000" w:themeColor="text1"/>
        </w:rPr>
      </w:pPr>
      <w:r w:rsidRPr="008C288B">
        <w:rPr>
          <w:rFonts w:ascii="Arial" w:hAnsi="Arial" w:cs="Arial"/>
          <w:color w:val="000000" w:themeColor="text1"/>
        </w:rPr>
        <w:tab/>
        <w:t>"total":"26985",</w:t>
      </w:r>
    </w:p>
    <w:p w:rsidR="008C288B" w:rsidRPr="008C288B" w:rsidRDefault="008C288B" w:rsidP="008C288B">
      <w:pPr>
        <w:rPr>
          <w:rFonts w:ascii="Arial" w:hAnsi="Arial" w:cs="Arial"/>
          <w:color w:val="000000" w:themeColor="text1"/>
        </w:rPr>
      </w:pPr>
      <w:r w:rsidRPr="008C288B">
        <w:rPr>
          <w:rFonts w:ascii="Arial" w:hAnsi="Arial" w:cs="Arial"/>
          <w:color w:val="000000" w:themeColor="text1"/>
        </w:rPr>
        <w:tab/>
        <w:t>"licence":"19587",</w:t>
      </w:r>
    </w:p>
    <w:p w:rsidR="008C288B" w:rsidRPr="008C288B" w:rsidRDefault="008C288B" w:rsidP="008C288B">
      <w:pPr>
        <w:rPr>
          <w:rFonts w:ascii="Arial" w:hAnsi="Arial" w:cs="Arial"/>
          <w:color w:val="000000" w:themeColor="text1"/>
        </w:rPr>
      </w:pPr>
      <w:r w:rsidRPr="008C288B">
        <w:rPr>
          <w:rFonts w:ascii="Arial" w:hAnsi="Arial" w:cs="Arial"/>
          <w:color w:val="000000" w:themeColor="text1"/>
        </w:rPr>
        <w:tab/>
        <w:t>"working":"20164",</w:t>
      </w:r>
    </w:p>
    <w:p w:rsidR="008C288B" w:rsidRPr="008C288B" w:rsidRDefault="008C288B" w:rsidP="008C288B">
      <w:pPr>
        <w:rPr>
          <w:rFonts w:ascii="Arial" w:hAnsi="Arial" w:cs="Arial"/>
          <w:color w:val="000000" w:themeColor="text1"/>
        </w:rPr>
      </w:pPr>
      <w:r w:rsidRPr="008C288B">
        <w:rPr>
          <w:rFonts w:ascii="Arial" w:hAnsi="Arial" w:cs="Arial"/>
          <w:color w:val="000000" w:themeColor="text1"/>
        </w:rPr>
        <w:tab/>
        <w:t>"network":"9856"</w:t>
      </w:r>
    </w:p>
    <w:p w:rsidR="008C288B" w:rsidRDefault="008C288B" w:rsidP="008C288B">
      <w:pPr>
        <w:rPr>
          <w:rFonts w:ascii="Arial" w:hAnsi="Arial" w:cs="Arial"/>
          <w:color w:val="000000" w:themeColor="text1"/>
        </w:rPr>
      </w:pPr>
      <w:r w:rsidRPr="008C288B">
        <w:rPr>
          <w:rFonts w:ascii="Arial" w:hAnsi="Arial" w:cs="Arial"/>
          <w:color w:val="000000" w:themeColor="text1"/>
        </w:rPr>
        <w:t>}</w:t>
      </w:r>
      <w:r w:rsidRPr="008C288B">
        <w:rPr>
          <w:rFonts w:ascii="Arial" w:hAnsi="Arial" w:cs="Arial"/>
          <w:color w:val="000000" w:themeColor="text1"/>
        </w:rPr>
        <w:t xml:space="preserve"> </w:t>
      </w:r>
    </w:p>
    <w:p w:rsidR="00375D71" w:rsidRDefault="00375D71" w:rsidP="008C288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375D71" w:rsidRDefault="00375D71" w:rsidP="00375D71">
      <w:pPr>
        <w:rPr>
          <w:color w:val="000000" w:themeColor="text1"/>
        </w:rPr>
      </w:pPr>
    </w:p>
    <w:p w:rsidR="000643F6" w:rsidRDefault="00DE7553" w:rsidP="000643F6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车辆</w:t>
      </w:r>
      <w:r w:rsidR="00A900A1"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车辆数量趋势</w:t>
      </w:r>
      <w:r w:rsidR="000643F6">
        <w:rPr>
          <w:rFonts w:hint="eastAsia"/>
          <w:color w:val="000000" w:themeColor="text1"/>
        </w:rPr>
        <w:t>接口规范</w:t>
      </w:r>
    </w:p>
    <w:p w:rsidR="000643F6" w:rsidRDefault="000643F6" w:rsidP="000643F6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0643F6" w:rsidRDefault="000643F6" w:rsidP="000643F6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 w:rsidR="00DE7553">
        <w:rPr>
          <w:rFonts w:ascii="宋体" w:eastAsia="宋体" w:hAnsi="宋体" w:cs="宋体" w:hint="eastAsia"/>
          <w:color w:val="000000" w:themeColor="text1"/>
          <w:kern w:val="0"/>
        </w:rPr>
        <w:t>车辆数量趋势</w:t>
      </w:r>
      <w:r>
        <w:rPr>
          <w:rFonts w:ascii="宋体" w:eastAsia="宋体" w:hAnsi="宋体" w:cs="宋体" w:hint="eastAsia"/>
          <w:color w:val="000000" w:themeColor="text1"/>
          <w:kern w:val="0"/>
        </w:rPr>
        <w:t>接口规范示例。</w:t>
      </w:r>
    </w:p>
    <w:p w:rsidR="000643F6" w:rsidRDefault="000643F6" w:rsidP="000643F6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</w:t>
      </w:r>
      <w:r w:rsidR="003B4779">
        <w:rPr>
          <w:rFonts w:ascii="宋体" w:eastAsia="宋体" w:hAnsi="宋体" w:cs="宋体"/>
          <w:color w:val="000000" w:themeColor="text1"/>
          <w:kern w:val="0"/>
        </w:rPr>
        <w:t>/</w:t>
      </w:r>
      <w:r w:rsidR="00DE7553">
        <w:rPr>
          <w:rFonts w:ascii="宋体" w:eastAsia="宋体" w:hAnsi="宋体" w:cs="宋体" w:hint="eastAsia"/>
          <w:color w:val="000000" w:themeColor="text1"/>
          <w:kern w:val="0"/>
        </w:rPr>
        <w:t>car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r w:rsidR="00DE7553">
        <w:rPr>
          <w:rFonts w:ascii="宋体" w:hAnsi="宋体"/>
          <w:szCs w:val="21"/>
        </w:rPr>
        <w:t>cartrend</w:t>
      </w:r>
    </w:p>
    <w:p w:rsidR="000643F6" w:rsidRDefault="000643F6" w:rsidP="000643F6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0643F6" w:rsidRDefault="000643F6" w:rsidP="000643F6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0643F6" w:rsidRDefault="000643F6" w:rsidP="000643F6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hyperlink w:anchor="_接口必传参数列表" w:history="1">
        <w:r>
          <w:rPr>
            <w:rStyle w:val="af9"/>
            <w:rFonts w:ascii="宋体" w:eastAsia="宋体" w:hAnsi="宋体" w:cs="宋体" w:hint="eastAsia"/>
            <w:b/>
            <w:color w:val="000000" w:themeColor="text1"/>
            <w:kern w:val="0"/>
          </w:rPr>
          <w:t>1</w:t>
        </w:r>
        <w:r>
          <w:rPr>
            <w:rStyle w:val="af9"/>
            <w:rFonts w:ascii="宋体" w:eastAsia="宋体" w:hAnsi="宋体" w:cs="宋体"/>
            <w:b/>
            <w:color w:val="000000" w:themeColor="text1"/>
            <w:kern w:val="0"/>
          </w:rPr>
          <w:t>.3 接口必传参数列表</w:t>
        </w:r>
      </w:hyperlink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0643F6" w:rsidRDefault="000643F6" w:rsidP="000643F6">
      <w:pPr>
        <w:rPr>
          <w:color w:val="000000" w:themeColor="text1"/>
        </w:rPr>
      </w:pPr>
    </w:p>
    <w:p w:rsidR="000643F6" w:rsidRDefault="000643F6" w:rsidP="000643F6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233"/>
        <w:gridCol w:w="1275"/>
        <w:gridCol w:w="3611"/>
      </w:tblGrid>
      <w:tr w:rsidR="000643F6" w:rsidTr="000720B2">
        <w:tc>
          <w:tcPr>
            <w:tcW w:w="1616" w:type="dxa"/>
            <w:shd w:val="clear" w:color="auto" w:fill="auto"/>
            <w:vAlign w:val="center"/>
          </w:tcPr>
          <w:p w:rsidR="000643F6" w:rsidRDefault="000643F6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0643F6" w:rsidRDefault="000643F6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0643F6" w:rsidRDefault="000643F6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643F6" w:rsidRDefault="000643F6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0643F6" w:rsidRDefault="000643F6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0643F6" w:rsidTr="000720B2">
        <w:tc>
          <w:tcPr>
            <w:tcW w:w="1616" w:type="dxa"/>
            <w:shd w:val="clear" w:color="auto" w:fill="auto"/>
            <w:vAlign w:val="center"/>
          </w:tcPr>
          <w:p w:rsidR="000643F6" w:rsidRPr="00F64111" w:rsidRDefault="000643F6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0643F6" w:rsidRDefault="000643F6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0643F6" w:rsidRDefault="000643F6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643F6" w:rsidRDefault="000643F6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0643F6" w:rsidRPr="00F64111" w:rsidRDefault="000643F6" w:rsidP="000720B2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0643F6" w:rsidRDefault="000643F6" w:rsidP="000643F6">
      <w:pPr>
        <w:rPr>
          <w:color w:val="000000" w:themeColor="text1"/>
        </w:rPr>
      </w:pPr>
    </w:p>
    <w:p w:rsidR="000643F6" w:rsidRDefault="000643F6" w:rsidP="000643F6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2835"/>
        <w:gridCol w:w="4252"/>
      </w:tblGrid>
      <w:tr w:rsidR="00A900A1" w:rsidTr="00A900A1">
        <w:tc>
          <w:tcPr>
            <w:tcW w:w="1696" w:type="dxa"/>
            <w:shd w:val="clear" w:color="auto" w:fill="auto"/>
            <w:vAlign w:val="center"/>
          </w:tcPr>
          <w:p w:rsidR="00A900A1" w:rsidRDefault="00A900A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900A1" w:rsidRDefault="00A900A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900A1" w:rsidRDefault="00A900A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900A1" w:rsidRDefault="00A900A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A900A1" w:rsidTr="00A900A1">
        <w:tc>
          <w:tcPr>
            <w:tcW w:w="1696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A900A1" w:rsidTr="00A900A1">
        <w:tc>
          <w:tcPr>
            <w:tcW w:w="1696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lastRenderedPageBreak/>
              <w:t>status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A900A1" w:rsidTr="00A900A1">
        <w:tc>
          <w:tcPr>
            <w:tcW w:w="1696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A900A1" w:rsidTr="00A900A1">
        <w:tc>
          <w:tcPr>
            <w:tcW w:w="1696" w:type="dxa"/>
            <w:shd w:val="clear" w:color="auto" w:fill="auto"/>
            <w:vAlign w:val="center"/>
          </w:tcPr>
          <w:p w:rsidR="00A900A1" w:rsidRDefault="00DE7553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small</w:t>
            </w:r>
          </w:p>
        </w:tc>
        <w:tc>
          <w:tcPr>
            <w:tcW w:w="993" w:type="dxa"/>
            <w:shd w:val="clear" w:color="auto" w:fill="auto"/>
          </w:tcPr>
          <w:p w:rsidR="00A900A1" w:rsidRDefault="00A900A1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Array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900A1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</w:t>
            </w:r>
            <w:r w:rsidR="00A900A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数据数组[</w:t>
            </w:r>
            <w:r w:rsidR="00A900A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900A1" w:rsidRDefault="00DE7553" w:rsidP="00A900A1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小型车车辆数量趋势</w:t>
            </w:r>
          </w:p>
        </w:tc>
      </w:tr>
      <w:tr w:rsidR="004A3A27" w:rsidTr="00A900A1">
        <w:tc>
          <w:tcPr>
            <w:tcW w:w="1696" w:type="dxa"/>
            <w:shd w:val="clear" w:color="auto" w:fill="auto"/>
            <w:vAlign w:val="center"/>
          </w:tcPr>
          <w:p w:rsidR="004A3A27" w:rsidRDefault="00DE7553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ig</w:t>
            </w:r>
          </w:p>
        </w:tc>
        <w:tc>
          <w:tcPr>
            <w:tcW w:w="993" w:type="dxa"/>
            <w:shd w:val="clear" w:color="auto" w:fill="auto"/>
          </w:tcPr>
          <w:p w:rsidR="004A3A27" w:rsidRDefault="00DE7553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Array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A3A27" w:rsidRDefault="00DE7553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A3A27" w:rsidRDefault="00DE7553" w:rsidP="00A900A1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大型车车辆数量趋势</w:t>
            </w:r>
          </w:p>
        </w:tc>
      </w:tr>
      <w:tr w:rsidR="004A3A27" w:rsidTr="00A900A1">
        <w:tc>
          <w:tcPr>
            <w:tcW w:w="1696" w:type="dxa"/>
            <w:shd w:val="clear" w:color="auto" w:fill="auto"/>
            <w:vAlign w:val="center"/>
          </w:tcPr>
          <w:p w:rsidR="004A3A27" w:rsidRDefault="00DE7553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year</w:t>
            </w:r>
          </w:p>
        </w:tc>
        <w:tc>
          <w:tcPr>
            <w:tcW w:w="993" w:type="dxa"/>
            <w:shd w:val="clear" w:color="auto" w:fill="auto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A3A27" w:rsidRDefault="00DE7553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年份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A3A27" w:rsidRDefault="004A3A27" w:rsidP="00A900A1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4A3A27" w:rsidTr="00A900A1">
        <w:tc>
          <w:tcPr>
            <w:tcW w:w="1696" w:type="dxa"/>
            <w:shd w:val="clear" w:color="auto" w:fill="auto"/>
            <w:vAlign w:val="center"/>
          </w:tcPr>
          <w:p w:rsidR="004A3A27" w:rsidRDefault="00DE7553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num</w:t>
            </w:r>
          </w:p>
        </w:tc>
        <w:tc>
          <w:tcPr>
            <w:tcW w:w="993" w:type="dxa"/>
            <w:shd w:val="clear" w:color="auto" w:fill="auto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A3A27" w:rsidRDefault="00DE7553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数</w:t>
            </w:r>
            <w:r w:rsidR="004A3A2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量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A3A27" w:rsidRDefault="004A3A27" w:rsidP="00A900A1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:rsidR="000643F6" w:rsidRDefault="000643F6" w:rsidP="000643F6">
      <w:pPr>
        <w:rPr>
          <w:color w:val="000000" w:themeColor="text1"/>
        </w:rPr>
      </w:pPr>
    </w:p>
    <w:p w:rsidR="000643F6" w:rsidRDefault="000643F6" w:rsidP="000643F6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BA3CB9" w:rsidRDefault="00BA3CB9" w:rsidP="00BA3CB9">
      <w:r>
        <w:t>{</w:t>
      </w:r>
    </w:p>
    <w:p w:rsidR="00BA3CB9" w:rsidRDefault="00BA3CB9" w:rsidP="004A3A27">
      <w:r>
        <w:tab/>
        <w:t>"requestid": "22eb68ee5abe42ce9adb57aad8ea59dd "</w:t>
      </w:r>
    </w:p>
    <w:p w:rsidR="00BA3CB9" w:rsidRPr="00BA3CB9" w:rsidRDefault="00BA3CB9" w:rsidP="00BA3CB9">
      <w:r>
        <w:t>}</w:t>
      </w:r>
    </w:p>
    <w:p w:rsidR="000643F6" w:rsidRDefault="000643F6" w:rsidP="000643F6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0643F6" w:rsidRDefault="000643F6" w:rsidP="000643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0643F6" w:rsidRDefault="000643F6" w:rsidP="000643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requestid</w:t>
      </w:r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0643F6" w:rsidRDefault="000643F6" w:rsidP="000643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"status": 200,</w:t>
      </w:r>
    </w:p>
    <w:p w:rsidR="000643F6" w:rsidRDefault="000643F6" w:rsidP="000643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"msg": "</w:t>
      </w:r>
      <w:r w:rsidR="004A3A27">
        <w:rPr>
          <w:rFonts w:ascii="Arial" w:hAnsi="Arial" w:cs="Arial" w:hint="eastAsia"/>
          <w:color w:val="000000" w:themeColor="text1"/>
        </w:rPr>
        <w:t>返回</w:t>
      </w:r>
      <w:r>
        <w:rPr>
          <w:rFonts w:ascii="Arial" w:hAnsi="Arial" w:cs="Arial" w:hint="eastAsia"/>
          <w:color w:val="000000" w:themeColor="text1"/>
        </w:rPr>
        <w:t>成功</w:t>
      </w:r>
      <w:r>
        <w:rPr>
          <w:rFonts w:ascii="Arial" w:hAnsi="Arial" w:cs="Arial"/>
          <w:color w:val="000000" w:themeColor="text1"/>
        </w:rPr>
        <w:t>"</w:t>
      </w:r>
      <w:r w:rsidR="004A3A27">
        <w:rPr>
          <w:rFonts w:ascii="Arial" w:hAnsi="Arial" w:cs="Arial" w:hint="eastAsia"/>
          <w:color w:val="000000" w:themeColor="text1"/>
        </w:rPr>
        <w:t>,</w:t>
      </w:r>
    </w:p>
    <w:p w:rsidR="00DC1BFD" w:rsidRPr="00DC1BFD" w:rsidRDefault="00DC1BFD" w:rsidP="00DC1BFD">
      <w:pPr>
        <w:rPr>
          <w:rFonts w:ascii="Arial" w:hAnsi="Arial" w:cs="Arial"/>
          <w:color w:val="000000" w:themeColor="text1"/>
        </w:rPr>
      </w:pPr>
      <w:r w:rsidRPr="00DC1BFD">
        <w:rPr>
          <w:rFonts w:ascii="Arial" w:hAnsi="Arial" w:cs="Arial"/>
          <w:color w:val="000000" w:themeColor="text1"/>
        </w:rPr>
        <w:t>"data":{</w:t>
      </w:r>
    </w:p>
    <w:p w:rsidR="00DC1BFD" w:rsidRPr="00DC1BFD" w:rsidRDefault="00DC1BFD" w:rsidP="00DC1BFD">
      <w:pPr>
        <w:rPr>
          <w:rFonts w:ascii="Arial" w:hAnsi="Arial" w:cs="Arial"/>
          <w:color w:val="000000" w:themeColor="text1"/>
        </w:rPr>
      </w:pPr>
      <w:r w:rsidRPr="00DC1BFD">
        <w:rPr>
          <w:rFonts w:ascii="Arial" w:hAnsi="Arial" w:cs="Arial"/>
          <w:color w:val="000000" w:themeColor="text1"/>
        </w:rPr>
        <w:tab/>
        <w:t>"small":[{</w:t>
      </w:r>
    </w:p>
    <w:p w:rsidR="00DC1BFD" w:rsidRPr="00DC1BFD" w:rsidRDefault="00DC1BFD" w:rsidP="00DC1BFD">
      <w:pPr>
        <w:rPr>
          <w:rFonts w:ascii="Arial" w:hAnsi="Arial" w:cs="Arial"/>
          <w:color w:val="000000" w:themeColor="text1"/>
        </w:rPr>
      </w:pPr>
      <w:r w:rsidRPr="00DC1BFD">
        <w:rPr>
          <w:rFonts w:ascii="Arial" w:hAnsi="Arial" w:cs="Arial"/>
          <w:color w:val="000000" w:themeColor="text1"/>
        </w:rPr>
        <w:tab/>
      </w:r>
      <w:r w:rsidRPr="00DC1BFD">
        <w:rPr>
          <w:rFonts w:ascii="Arial" w:hAnsi="Arial" w:cs="Arial"/>
          <w:color w:val="000000" w:themeColor="text1"/>
        </w:rPr>
        <w:tab/>
        <w:t>"year":"2009",</w:t>
      </w:r>
    </w:p>
    <w:p w:rsidR="00DC1BFD" w:rsidRPr="00DC1BFD" w:rsidRDefault="00DC1BFD" w:rsidP="00DC1BFD">
      <w:pPr>
        <w:rPr>
          <w:rFonts w:ascii="Arial" w:hAnsi="Arial" w:cs="Arial"/>
          <w:color w:val="000000" w:themeColor="text1"/>
        </w:rPr>
      </w:pPr>
      <w:r w:rsidRPr="00DC1BFD">
        <w:rPr>
          <w:rFonts w:ascii="Arial" w:hAnsi="Arial" w:cs="Arial"/>
          <w:color w:val="000000" w:themeColor="text1"/>
        </w:rPr>
        <w:tab/>
      </w:r>
      <w:r w:rsidRPr="00DC1BFD">
        <w:rPr>
          <w:rFonts w:ascii="Arial" w:hAnsi="Arial" w:cs="Arial"/>
          <w:color w:val="000000" w:themeColor="text1"/>
        </w:rPr>
        <w:tab/>
        <w:t>"num":"5000"</w:t>
      </w:r>
    </w:p>
    <w:p w:rsidR="00DC1BFD" w:rsidRPr="00DC1BFD" w:rsidRDefault="00DC1BFD" w:rsidP="00DC1BFD">
      <w:pPr>
        <w:rPr>
          <w:rFonts w:ascii="Arial" w:hAnsi="Arial" w:cs="Arial"/>
          <w:color w:val="000000" w:themeColor="text1"/>
        </w:rPr>
      </w:pPr>
      <w:r w:rsidRPr="00DC1BFD">
        <w:rPr>
          <w:rFonts w:ascii="Arial" w:hAnsi="Arial" w:cs="Arial"/>
          <w:color w:val="000000" w:themeColor="text1"/>
        </w:rPr>
        <w:tab/>
        <w:t>},{</w:t>
      </w:r>
    </w:p>
    <w:p w:rsidR="00DC1BFD" w:rsidRPr="00DC1BFD" w:rsidRDefault="00DC1BFD" w:rsidP="00DC1BFD">
      <w:pPr>
        <w:rPr>
          <w:rFonts w:ascii="Arial" w:hAnsi="Arial" w:cs="Arial"/>
          <w:color w:val="000000" w:themeColor="text1"/>
        </w:rPr>
      </w:pPr>
      <w:r w:rsidRPr="00DC1BFD">
        <w:rPr>
          <w:rFonts w:ascii="Arial" w:hAnsi="Arial" w:cs="Arial"/>
          <w:color w:val="000000" w:themeColor="text1"/>
        </w:rPr>
        <w:tab/>
      </w:r>
      <w:r w:rsidRPr="00DC1BFD">
        <w:rPr>
          <w:rFonts w:ascii="Arial" w:hAnsi="Arial" w:cs="Arial"/>
          <w:color w:val="000000" w:themeColor="text1"/>
        </w:rPr>
        <w:tab/>
        <w:t>"compName":"2010",</w:t>
      </w:r>
    </w:p>
    <w:p w:rsidR="00DC1BFD" w:rsidRPr="00DC1BFD" w:rsidRDefault="00DC1BFD" w:rsidP="00DC1BFD">
      <w:pPr>
        <w:rPr>
          <w:rFonts w:ascii="Arial" w:hAnsi="Arial" w:cs="Arial"/>
          <w:color w:val="000000" w:themeColor="text1"/>
        </w:rPr>
      </w:pPr>
      <w:r w:rsidRPr="00DC1BFD">
        <w:rPr>
          <w:rFonts w:ascii="Arial" w:hAnsi="Arial" w:cs="Arial"/>
          <w:color w:val="000000" w:themeColor="text1"/>
        </w:rPr>
        <w:tab/>
      </w:r>
      <w:r w:rsidRPr="00DC1BFD">
        <w:rPr>
          <w:rFonts w:ascii="Arial" w:hAnsi="Arial" w:cs="Arial"/>
          <w:color w:val="000000" w:themeColor="text1"/>
        </w:rPr>
        <w:tab/>
        <w:t>"mileage":"6000"</w:t>
      </w:r>
    </w:p>
    <w:p w:rsidR="00DC1BFD" w:rsidRPr="00DC1BFD" w:rsidRDefault="00DC1BFD" w:rsidP="00DC1BFD">
      <w:pPr>
        <w:rPr>
          <w:rFonts w:ascii="Arial" w:hAnsi="Arial" w:cs="Arial"/>
          <w:color w:val="000000" w:themeColor="text1"/>
        </w:rPr>
      </w:pPr>
      <w:r w:rsidRPr="00DC1BFD">
        <w:rPr>
          <w:rFonts w:ascii="Arial" w:hAnsi="Arial" w:cs="Arial"/>
          <w:color w:val="000000" w:themeColor="text1"/>
        </w:rPr>
        <w:tab/>
        <w:t>}],</w:t>
      </w:r>
    </w:p>
    <w:p w:rsidR="00DC1BFD" w:rsidRPr="00DC1BFD" w:rsidRDefault="00DC1BFD" w:rsidP="00DC1BFD">
      <w:pPr>
        <w:rPr>
          <w:rFonts w:ascii="Arial" w:hAnsi="Arial" w:cs="Arial"/>
          <w:color w:val="000000" w:themeColor="text1"/>
        </w:rPr>
      </w:pPr>
      <w:r w:rsidRPr="00DC1BFD">
        <w:rPr>
          <w:rFonts w:ascii="Arial" w:hAnsi="Arial" w:cs="Arial"/>
          <w:color w:val="000000" w:themeColor="text1"/>
        </w:rPr>
        <w:tab/>
        <w:t>"big":[{</w:t>
      </w:r>
    </w:p>
    <w:p w:rsidR="00DC1BFD" w:rsidRPr="00DC1BFD" w:rsidRDefault="00DC1BFD" w:rsidP="00DC1BFD">
      <w:pPr>
        <w:rPr>
          <w:rFonts w:ascii="Arial" w:hAnsi="Arial" w:cs="Arial"/>
          <w:color w:val="000000" w:themeColor="text1"/>
        </w:rPr>
      </w:pPr>
      <w:r w:rsidRPr="00DC1BFD">
        <w:rPr>
          <w:rFonts w:ascii="Arial" w:hAnsi="Arial" w:cs="Arial"/>
          <w:color w:val="000000" w:themeColor="text1"/>
        </w:rPr>
        <w:tab/>
      </w:r>
      <w:r w:rsidRPr="00DC1BFD">
        <w:rPr>
          <w:rFonts w:ascii="Arial" w:hAnsi="Arial" w:cs="Arial"/>
          <w:color w:val="000000" w:themeColor="text1"/>
        </w:rPr>
        <w:tab/>
        <w:t>"year":"2009",</w:t>
      </w:r>
    </w:p>
    <w:p w:rsidR="00DC1BFD" w:rsidRPr="00DC1BFD" w:rsidRDefault="00DC1BFD" w:rsidP="00DC1BFD">
      <w:pPr>
        <w:rPr>
          <w:rFonts w:ascii="Arial" w:hAnsi="Arial" w:cs="Arial"/>
          <w:color w:val="000000" w:themeColor="text1"/>
        </w:rPr>
      </w:pPr>
      <w:r w:rsidRPr="00DC1BFD">
        <w:rPr>
          <w:rFonts w:ascii="Arial" w:hAnsi="Arial" w:cs="Arial"/>
          <w:color w:val="000000" w:themeColor="text1"/>
        </w:rPr>
        <w:tab/>
      </w:r>
      <w:r w:rsidRPr="00DC1BFD">
        <w:rPr>
          <w:rFonts w:ascii="Arial" w:hAnsi="Arial" w:cs="Arial"/>
          <w:color w:val="000000" w:themeColor="text1"/>
        </w:rPr>
        <w:tab/>
        <w:t>"num":"5000"</w:t>
      </w:r>
    </w:p>
    <w:p w:rsidR="00DC1BFD" w:rsidRPr="00DC1BFD" w:rsidRDefault="00DC1BFD" w:rsidP="00DC1BFD">
      <w:pPr>
        <w:rPr>
          <w:rFonts w:ascii="Arial" w:hAnsi="Arial" w:cs="Arial"/>
          <w:color w:val="000000" w:themeColor="text1"/>
        </w:rPr>
      </w:pPr>
      <w:r w:rsidRPr="00DC1BFD">
        <w:rPr>
          <w:rFonts w:ascii="Arial" w:hAnsi="Arial" w:cs="Arial"/>
          <w:color w:val="000000" w:themeColor="text1"/>
        </w:rPr>
        <w:tab/>
        <w:t>},{</w:t>
      </w:r>
    </w:p>
    <w:p w:rsidR="00DC1BFD" w:rsidRPr="00DC1BFD" w:rsidRDefault="00DC1BFD" w:rsidP="00DC1BFD">
      <w:pPr>
        <w:rPr>
          <w:rFonts w:ascii="Arial" w:hAnsi="Arial" w:cs="Arial"/>
          <w:color w:val="000000" w:themeColor="text1"/>
        </w:rPr>
      </w:pPr>
      <w:r w:rsidRPr="00DC1BFD">
        <w:rPr>
          <w:rFonts w:ascii="Arial" w:hAnsi="Arial" w:cs="Arial"/>
          <w:color w:val="000000" w:themeColor="text1"/>
        </w:rPr>
        <w:tab/>
      </w:r>
      <w:r w:rsidRPr="00DC1BFD">
        <w:rPr>
          <w:rFonts w:ascii="Arial" w:hAnsi="Arial" w:cs="Arial"/>
          <w:color w:val="000000" w:themeColor="text1"/>
        </w:rPr>
        <w:tab/>
        <w:t>"compName":"2010",</w:t>
      </w:r>
    </w:p>
    <w:p w:rsidR="00DC1BFD" w:rsidRPr="00DC1BFD" w:rsidRDefault="00DC1BFD" w:rsidP="00DC1BFD">
      <w:pPr>
        <w:rPr>
          <w:rFonts w:ascii="Arial" w:hAnsi="Arial" w:cs="Arial"/>
          <w:color w:val="000000" w:themeColor="text1"/>
        </w:rPr>
      </w:pPr>
      <w:r w:rsidRPr="00DC1BFD">
        <w:rPr>
          <w:rFonts w:ascii="Arial" w:hAnsi="Arial" w:cs="Arial"/>
          <w:color w:val="000000" w:themeColor="text1"/>
        </w:rPr>
        <w:tab/>
      </w:r>
      <w:r w:rsidRPr="00DC1BFD">
        <w:rPr>
          <w:rFonts w:ascii="Arial" w:hAnsi="Arial" w:cs="Arial"/>
          <w:color w:val="000000" w:themeColor="text1"/>
        </w:rPr>
        <w:tab/>
        <w:t>"mileage":"6000"</w:t>
      </w:r>
    </w:p>
    <w:p w:rsidR="00DC1BFD" w:rsidRPr="00DC1BFD" w:rsidRDefault="00DC1BFD" w:rsidP="00DC1BFD">
      <w:pPr>
        <w:rPr>
          <w:rFonts w:ascii="Arial" w:hAnsi="Arial" w:cs="Arial"/>
          <w:color w:val="000000" w:themeColor="text1"/>
        </w:rPr>
      </w:pPr>
      <w:r w:rsidRPr="00DC1BFD">
        <w:rPr>
          <w:rFonts w:ascii="Arial" w:hAnsi="Arial" w:cs="Arial"/>
          <w:color w:val="000000" w:themeColor="text1"/>
        </w:rPr>
        <w:tab/>
        <w:t>}]</w:t>
      </w:r>
    </w:p>
    <w:p w:rsidR="00DC1BFD" w:rsidRDefault="00DC1BFD" w:rsidP="00DC1BFD">
      <w:pPr>
        <w:rPr>
          <w:rFonts w:ascii="Arial" w:hAnsi="Arial" w:cs="Arial"/>
          <w:color w:val="000000" w:themeColor="text1"/>
        </w:rPr>
      </w:pPr>
      <w:r w:rsidRPr="00DC1BFD">
        <w:rPr>
          <w:rFonts w:ascii="Arial" w:hAnsi="Arial" w:cs="Arial"/>
          <w:color w:val="000000" w:themeColor="text1"/>
        </w:rPr>
        <w:t>}</w:t>
      </w:r>
    </w:p>
    <w:p w:rsidR="000643F6" w:rsidRDefault="000643F6" w:rsidP="00DC1BF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EE6DA4" w:rsidRDefault="00DC72E8" w:rsidP="00EE6DA4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车辆</w:t>
      </w:r>
      <w:r w:rsidR="007D56B6"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持证车辆趋势</w:t>
      </w:r>
      <w:r w:rsidR="00EE6DA4">
        <w:rPr>
          <w:rFonts w:hint="eastAsia"/>
          <w:color w:val="000000" w:themeColor="text1"/>
        </w:rPr>
        <w:t>接口规范</w:t>
      </w:r>
    </w:p>
    <w:p w:rsidR="00EE6DA4" w:rsidRDefault="00EE6DA4" w:rsidP="00EE6DA4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EE6DA4" w:rsidRDefault="00EE6DA4" w:rsidP="00EE6DA4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 w:rsidR="00DC72E8">
        <w:rPr>
          <w:rFonts w:ascii="宋体" w:eastAsia="宋体" w:hAnsi="宋体" w:cs="宋体" w:hint="eastAsia"/>
          <w:color w:val="000000" w:themeColor="text1"/>
          <w:kern w:val="0"/>
        </w:rPr>
        <w:t>持证车辆趋势</w:t>
      </w:r>
      <w:r>
        <w:rPr>
          <w:rFonts w:ascii="宋体" w:eastAsia="宋体" w:hAnsi="宋体" w:cs="宋体" w:hint="eastAsia"/>
          <w:color w:val="000000" w:themeColor="text1"/>
          <w:kern w:val="0"/>
        </w:rPr>
        <w:t>接口规范示例。</w:t>
      </w:r>
    </w:p>
    <w:p w:rsidR="00EE6DA4" w:rsidRDefault="00EE6DA4" w:rsidP="00EE6DA4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/api/</w:t>
      </w:r>
      <w:r w:rsidR="00DC72E8">
        <w:rPr>
          <w:rFonts w:ascii="宋体" w:eastAsia="宋体" w:hAnsi="宋体" w:cs="宋体" w:hint="eastAsia"/>
          <w:color w:val="000000" w:themeColor="text1"/>
          <w:kern w:val="0"/>
        </w:rPr>
        <w:t>car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r w:rsidR="00DC72E8" w:rsidRPr="00DC72E8">
        <w:rPr>
          <w:rFonts w:ascii="宋体" w:eastAsia="宋体" w:hAnsi="宋体" w:cs="宋体"/>
          <w:color w:val="000000" w:themeColor="text1"/>
          <w:kern w:val="0"/>
        </w:rPr>
        <w:t>licence</w:t>
      </w:r>
      <w:r w:rsidR="00DC72E8">
        <w:rPr>
          <w:rFonts w:ascii="宋体" w:eastAsia="宋体" w:hAnsi="宋体" w:cs="宋体" w:hint="eastAsia"/>
          <w:color w:val="000000" w:themeColor="text1"/>
          <w:kern w:val="0"/>
        </w:rPr>
        <w:t>car</w:t>
      </w:r>
      <w:r w:rsidR="00DC72E8">
        <w:rPr>
          <w:rFonts w:ascii="宋体" w:eastAsia="宋体" w:hAnsi="宋体" w:cs="宋体"/>
          <w:color w:val="000000" w:themeColor="text1"/>
          <w:kern w:val="0"/>
        </w:rPr>
        <w:t>trend</w:t>
      </w:r>
      <w:r w:rsidR="00F97580">
        <w:rPr>
          <w:rFonts w:ascii="宋体" w:hAnsi="宋体"/>
          <w:szCs w:val="21"/>
        </w:rPr>
        <w:tab/>
      </w:r>
    </w:p>
    <w:p w:rsidR="00EE6DA4" w:rsidRDefault="00EE6DA4" w:rsidP="00EE6DA4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EE6DA4" w:rsidRDefault="00EE6DA4" w:rsidP="00EE6DA4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EE6DA4" w:rsidRDefault="00EE6DA4" w:rsidP="00EE6DA4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hyperlink w:anchor="_接口必传参数列表" w:history="1">
        <w:r>
          <w:rPr>
            <w:rStyle w:val="af9"/>
            <w:rFonts w:ascii="宋体" w:eastAsia="宋体" w:hAnsi="宋体" w:cs="宋体" w:hint="eastAsia"/>
            <w:b/>
            <w:color w:val="000000" w:themeColor="text1"/>
            <w:kern w:val="0"/>
          </w:rPr>
          <w:t>1</w:t>
        </w:r>
        <w:r>
          <w:rPr>
            <w:rStyle w:val="af9"/>
            <w:rFonts w:ascii="宋体" w:eastAsia="宋体" w:hAnsi="宋体" w:cs="宋体"/>
            <w:b/>
            <w:color w:val="000000" w:themeColor="text1"/>
            <w:kern w:val="0"/>
          </w:rPr>
          <w:t>.3 接口必传参数列表</w:t>
        </w:r>
      </w:hyperlink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E20112" w:rsidRDefault="00E20112" w:rsidP="00E201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985"/>
        <w:gridCol w:w="1275"/>
        <w:gridCol w:w="3611"/>
      </w:tblGrid>
      <w:tr w:rsidR="002307FF" w:rsidTr="006A41ED">
        <w:tc>
          <w:tcPr>
            <w:tcW w:w="1838" w:type="dxa"/>
            <w:shd w:val="clear" w:color="auto" w:fill="auto"/>
            <w:vAlign w:val="center"/>
          </w:tcPr>
          <w:p w:rsidR="002307FF" w:rsidRDefault="002307FF" w:rsidP="006A41ED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07FF" w:rsidRDefault="002307FF" w:rsidP="006A41ED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307FF" w:rsidRDefault="002307FF" w:rsidP="006A41ED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307FF" w:rsidRDefault="002307FF" w:rsidP="006A41ED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2307FF" w:rsidRDefault="002307FF" w:rsidP="006A41ED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2307FF" w:rsidTr="006A41ED">
        <w:tc>
          <w:tcPr>
            <w:tcW w:w="1838" w:type="dxa"/>
            <w:shd w:val="clear" w:color="auto" w:fill="auto"/>
            <w:vAlign w:val="center"/>
          </w:tcPr>
          <w:p w:rsidR="002307FF" w:rsidRPr="00F64111" w:rsidRDefault="002307FF" w:rsidP="006A41E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07FF" w:rsidRDefault="002307FF" w:rsidP="006A41E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307FF" w:rsidRDefault="002307FF" w:rsidP="006A41E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307FF" w:rsidRDefault="002307FF" w:rsidP="006A41E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2307FF" w:rsidRPr="00F64111" w:rsidRDefault="002307FF" w:rsidP="006A41ED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E20112" w:rsidRDefault="00E20112" w:rsidP="00E20112">
      <w:pPr>
        <w:rPr>
          <w:color w:val="000000" w:themeColor="text1"/>
        </w:rPr>
      </w:pPr>
    </w:p>
    <w:p w:rsidR="00E20112" w:rsidRDefault="00E20112" w:rsidP="00E201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2835"/>
        <w:gridCol w:w="3621"/>
      </w:tblGrid>
      <w:tr w:rsidR="004B66F2" w:rsidTr="004B66F2">
        <w:trPr>
          <w:trHeight w:val="642"/>
        </w:trPr>
        <w:tc>
          <w:tcPr>
            <w:tcW w:w="1838" w:type="dxa"/>
            <w:shd w:val="clear" w:color="auto" w:fill="auto"/>
            <w:vAlign w:val="center"/>
          </w:tcPr>
          <w:p w:rsidR="004B66F2" w:rsidRDefault="004B66F2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B66F2" w:rsidRDefault="004B66F2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B66F2" w:rsidRDefault="004B66F2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4B66F2" w:rsidRDefault="004B66F2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4B66F2" w:rsidTr="004B66F2">
        <w:trPr>
          <w:trHeight w:val="1914"/>
        </w:trPr>
        <w:tc>
          <w:tcPr>
            <w:tcW w:w="1838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4B66F2" w:rsidTr="004B66F2">
        <w:trPr>
          <w:trHeight w:val="628"/>
        </w:trPr>
        <w:tc>
          <w:tcPr>
            <w:tcW w:w="1838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4B66F2" w:rsidTr="004B66F2">
        <w:trPr>
          <w:trHeight w:val="1284"/>
        </w:trPr>
        <w:tc>
          <w:tcPr>
            <w:tcW w:w="1838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DC72E8" w:rsidTr="000108AB">
        <w:trPr>
          <w:trHeight w:val="628"/>
        </w:trPr>
        <w:tc>
          <w:tcPr>
            <w:tcW w:w="1838" w:type="dxa"/>
            <w:shd w:val="clear" w:color="auto" w:fill="auto"/>
            <w:vAlign w:val="center"/>
          </w:tcPr>
          <w:p w:rsidR="00DC72E8" w:rsidRDefault="00DC72E8" w:rsidP="00DC72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small</w:t>
            </w:r>
          </w:p>
        </w:tc>
        <w:tc>
          <w:tcPr>
            <w:tcW w:w="1559" w:type="dxa"/>
            <w:shd w:val="clear" w:color="auto" w:fill="auto"/>
          </w:tcPr>
          <w:p w:rsidR="00DC72E8" w:rsidRDefault="00DC72E8" w:rsidP="00DC72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Array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C72E8" w:rsidRDefault="00DC72E8" w:rsidP="00DC72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DC72E8" w:rsidRDefault="00DC72E8" w:rsidP="00DC72E8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小型车车辆数量趋势</w:t>
            </w:r>
          </w:p>
        </w:tc>
      </w:tr>
      <w:tr w:rsidR="00DC72E8" w:rsidTr="000108AB">
        <w:trPr>
          <w:trHeight w:val="642"/>
        </w:trPr>
        <w:tc>
          <w:tcPr>
            <w:tcW w:w="1838" w:type="dxa"/>
            <w:shd w:val="clear" w:color="auto" w:fill="auto"/>
            <w:vAlign w:val="center"/>
          </w:tcPr>
          <w:p w:rsidR="00DC72E8" w:rsidRDefault="00DC72E8" w:rsidP="00DC72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ig</w:t>
            </w:r>
          </w:p>
        </w:tc>
        <w:tc>
          <w:tcPr>
            <w:tcW w:w="1559" w:type="dxa"/>
            <w:shd w:val="clear" w:color="auto" w:fill="auto"/>
          </w:tcPr>
          <w:p w:rsidR="00DC72E8" w:rsidRDefault="00DC72E8" w:rsidP="00DC72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Array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C72E8" w:rsidRDefault="00DC72E8" w:rsidP="00DC72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DC72E8" w:rsidRDefault="00DC72E8" w:rsidP="00DC72E8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大型车车辆数量趋势</w:t>
            </w:r>
          </w:p>
        </w:tc>
      </w:tr>
      <w:tr w:rsidR="00DC72E8" w:rsidTr="000108AB">
        <w:trPr>
          <w:trHeight w:val="628"/>
        </w:trPr>
        <w:tc>
          <w:tcPr>
            <w:tcW w:w="1838" w:type="dxa"/>
            <w:shd w:val="clear" w:color="auto" w:fill="auto"/>
            <w:vAlign w:val="center"/>
          </w:tcPr>
          <w:p w:rsidR="00DC72E8" w:rsidRDefault="00DC72E8" w:rsidP="00DC72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lastRenderedPageBreak/>
              <w:t>year</w:t>
            </w:r>
          </w:p>
        </w:tc>
        <w:tc>
          <w:tcPr>
            <w:tcW w:w="1559" w:type="dxa"/>
            <w:shd w:val="clear" w:color="auto" w:fill="auto"/>
          </w:tcPr>
          <w:p w:rsidR="00DC72E8" w:rsidRDefault="00DC72E8" w:rsidP="00DC72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C72E8" w:rsidRDefault="00DC72E8" w:rsidP="00DC72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年份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DC72E8" w:rsidRDefault="00DC72E8" w:rsidP="00DC72E8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DC72E8" w:rsidTr="000108AB">
        <w:trPr>
          <w:trHeight w:val="628"/>
        </w:trPr>
        <w:tc>
          <w:tcPr>
            <w:tcW w:w="1838" w:type="dxa"/>
            <w:shd w:val="clear" w:color="auto" w:fill="auto"/>
            <w:vAlign w:val="center"/>
          </w:tcPr>
          <w:p w:rsidR="00DC72E8" w:rsidRDefault="00DC72E8" w:rsidP="00DC72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num</w:t>
            </w:r>
          </w:p>
        </w:tc>
        <w:tc>
          <w:tcPr>
            <w:tcW w:w="1559" w:type="dxa"/>
            <w:shd w:val="clear" w:color="auto" w:fill="auto"/>
          </w:tcPr>
          <w:p w:rsidR="00DC72E8" w:rsidRDefault="00DC72E8" w:rsidP="00DC72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C72E8" w:rsidRDefault="00DC72E8" w:rsidP="00DC72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数量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DC72E8" w:rsidRDefault="00DC72E8" w:rsidP="00DC72E8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:rsidR="00E20112" w:rsidRDefault="00E20112" w:rsidP="00E20112">
      <w:pPr>
        <w:rPr>
          <w:color w:val="000000" w:themeColor="text1"/>
        </w:rPr>
      </w:pPr>
    </w:p>
    <w:p w:rsidR="00E20112" w:rsidRDefault="00E20112" w:rsidP="00E201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E20112" w:rsidRDefault="00E20112" w:rsidP="00E20112">
      <w:r>
        <w:t>{</w:t>
      </w:r>
    </w:p>
    <w:p w:rsidR="002307FF" w:rsidRPr="00490D68" w:rsidRDefault="002307FF" w:rsidP="00C20688">
      <w:pPr>
        <w:rPr>
          <w:rFonts w:ascii="Arial" w:hAnsi="Arial" w:cs="Arial"/>
          <w:color w:val="000000" w:themeColor="text1"/>
        </w:rPr>
      </w:pPr>
      <w:r w:rsidRPr="00490D68">
        <w:rPr>
          <w:rFonts w:ascii="Arial" w:hAnsi="Arial" w:cs="Arial"/>
          <w:color w:val="000000" w:themeColor="text1"/>
        </w:rPr>
        <w:tab/>
        <w:t>"requestid": "22eb68ee5abe42ce9adb57aad8ea59dd "</w:t>
      </w:r>
    </w:p>
    <w:p w:rsidR="00E20112" w:rsidRPr="00BA3CB9" w:rsidRDefault="00E20112" w:rsidP="00E20112">
      <w:r>
        <w:t>}</w:t>
      </w:r>
    </w:p>
    <w:p w:rsidR="00E20112" w:rsidRPr="004B66F2" w:rsidRDefault="00E20112" w:rsidP="00E201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>{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>"requestid ":"22eb68ee5abe42ce9adb57aad8ea59dd ",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>"status": 200,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 w:hint="eastAsia"/>
          <w:color w:val="000000" w:themeColor="text1"/>
        </w:rPr>
        <w:t>"msg": "</w:t>
      </w:r>
      <w:r w:rsidRPr="004B66F2">
        <w:rPr>
          <w:rFonts w:ascii="Arial" w:hAnsi="Arial" w:cs="Arial" w:hint="eastAsia"/>
          <w:color w:val="000000" w:themeColor="text1"/>
        </w:rPr>
        <w:t>返回成功</w:t>
      </w:r>
      <w:r w:rsidRPr="004B66F2">
        <w:rPr>
          <w:rFonts w:ascii="Arial" w:hAnsi="Arial" w:cs="Arial" w:hint="eastAsia"/>
          <w:color w:val="000000" w:themeColor="text1"/>
        </w:rPr>
        <w:t>",</w:t>
      </w:r>
    </w:p>
    <w:p w:rsidR="00DC72E8" w:rsidRPr="00DC72E8" w:rsidRDefault="00DC72E8" w:rsidP="00DC72E8">
      <w:pPr>
        <w:rPr>
          <w:rFonts w:ascii="Arial" w:hAnsi="Arial" w:cs="Arial"/>
          <w:color w:val="000000" w:themeColor="text1"/>
        </w:rPr>
      </w:pPr>
      <w:r w:rsidRPr="00DC72E8">
        <w:rPr>
          <w:rFonts w:ascii="Arial" w:hAnsi="Arial" w:cs="Arial"/>
          <w:color w:val="000000" w:themeColor="text1"/>
        </w:rPr>
        <w:t>"data":{</w:t>
      </w:r>
    </w:p>
    <w:p w:rsidR="00DC72E8" w:rsidRPr="00DC72E8" w:rsidRDefault="00DC72E8" w:rsidP="00DC72E8">
      <w:pPr>
        <w:rPr>
          <w:rFonts w:ascii="Arial" w:hAnsi="Arial" w:cs="Arial"/>
          <w:color w:val="000000" w:themeColor="text1"/>
        </w:rPr>
      </w:pPr>
      <w:r w:rsidRPr="00DC72E8">
        <w:rPr>
          <w:rFonts w:ascii="Arial" w:hAnsi="Arial" w:cs="Arial"/>
          <w:color w:val="000000" w:themeColor="text1"/>
        </w:rPr>
        <w:tab/>
        <w:t>"small":[{</w:t>
      </w:r>
    </w:p>
    <w:p w:rsidR="00DC72E8" w:rsidRPr="00DC72E8" w:rsidRDefault="00DC72E8" w:rsidP="00DC72E8">
      <w:pPr>
        <w:rPr>
          <w:rFonts w:ascii="Arial" w:hAnsi="Arial" w:cs="Arial"/>
          <w:color w:val="000000" w:themeColor="text1"/>
        </w:rPr>
      </w:pPr>
      <w:r w:rsidRPr="00DC72E8">
        <w:rPr>
          <w:rFonts w:ascii="Arial" w:hAnsi="Arial" w:cs="Arial"/>
          <w:color w:val="000000" w:themeColor="text1"/>
        </w:rPr>
        <w:tab/>
      </w:r>
      <w:r w:rsidRPr="00DC72E8">
        <w:rPr>
          <w:rFonts w:ascii="Arial" w:hAnsi="Arial" w:cs="Arial"/>
          <w:color w:val="000000" w:themeColor="text1"/>
        </w:rPr>
        <w:tab/>
        <w:t>"year":"2009",</w:t>
      </w:r>
    </w:p>
    <w:p w:rsidR="00DC72E8" w:rsidRPr="00DC72E8" w:rsidRDefault="00DC72E8" w:rsidP="00DC72E8">
      <w:pPr>
        <w:rPr>
          <w:rFonts w:ascii="Arial" w:hAnsi="Arial" w:cs="Arial"/>
          <w:color w:val="000000" w:themeColor="text1"/>
        </w:rPr>
      </w:pPr>
      <w:r w:rsidRPr="00DC72E8">
        <w:rPr>
          <w:rFonts w:ascii="Arial" w:hAnsi="Arial" w:cs="Arial"/>
          <w:color w:val="000000" w:themeColor="text1"/>
        </w:rPr>
        <w:tab/>
      </w:r>
      <w:r w:rsidRPr="00DC72E8">
        <w:rPr>
          <w:rFonts w:ascii="Arial" w:hAnsi="Arial" w:cs="Arial"/>
          <w:color w:val="000000" w:themeColor="text1"/>
        </w:rPr>
        <w:tab/>
        <w:t>"num":"5000"</w:t>
      </w:r>
    </w:p>
    <w:p w:rsidR="00DC72E8" w:rsidRPr="00DC72E8" w:rsidRDefault="00DC72E8" w:rsidP="00DC72E8">
      <w:pPr>
        <w:rPr>
          <w:rFonts w:ascii="Arial" w:hAnsi="Arial" w:cs="Arial"/>
          <w:color w:val="000000" w:themeColor="text1"/>
        </w:rPr>
      </w:pPr>
      <w:r w:rsidRPr="00DC72E8">
        <w:rPr>
          <w:rFonts w:ascii="Arial" w:hAnsi="Arial" w:cs="Arial"/>
          <w:color w:val="000000" w:themeColor="text1"/>
        </w:rPr>
        <w:tab/>
        <w:t>},{</w:t>
      </w:r>
    </w:p>
    <w:p w:rsidR="00DC72E8" w:rsidRPr="00DC72E8" w:rsidRDefault="00DC72E8" w:rsidP="00DC72E8">
      <w:pPr>
        <w:rPr>
          <w:rFonts w:ascii="Arial" w:hAnsi="Arial" w:cs="Arial"/>
          <w:color w:val="000000" w:themeColor="text1"/>
        </w:rPr>
      </w:pPr>
      <w:r w:rsidRPr="00DC72E8">
        <w:rPr>
          <w:rFonts w:ascii="Arial" w:hAnsi="Arial" w:cs="Arial"/>
          <w:color w:val="000000" w:themeColor="text1"/>
        </w:rPr>
        <w:tab/>
      </w:r>
      <w:r w:rsidRPr="00DC72E8">
        <w:rPr>
          <w:rFonts w:ascii="Arial" w:hAnsi="Arial" w:cs="Arial"/>
          <w:color w:val="000000" w:themeColor="text1"/>
        </w:rPr>
        <w:tab/>
        <w:t>"compName":"2010",</w:t>
      </w:r>
    </w:p>
    <w:p w:rsidR="00DC72E8" w:rsidRPr="00DC72E8" w:rsidRDefault="00DC72E8" w:rsidP="00DC72E8">
      <w:pPr>
        <w:rPr>
          <w:rFonts w:ascii="Arial" w:hAnsi="Arial" w:cs="Arial"/>
          <w:color w:val="000000" w:themeColor="text1"/>
        </w:rPr>
      </w:pPr>
      <w:r w:rsidRPr="00DC72E8">
        <w:rPr>
          <w:rFonts w:ascii="Arial" w:hAnsi="Arial" w:cs="Arial"/>
          <w:color w:val="000000" w:themeColor="text1"/>
        </w:rPr>
        <w:tab/>
      </w:r>
      <w:r w:rsidRPr="00DC72E8">
        <w:rPr>
          <w:rFonts w:ascii="Arial" w:hAnsi="Arial" w:cs="Arial"/>
          <w:color w:val="000000" w:themeColor="text1"/>
        </w:rPr>
        <w:tab/>
        <w:t>"mileage":"6000"</w:t>
      </w:r>
    </w:p>
    <w:p w:rsidR="00DC72E8" w:rsidRPr="00DC72E8" w:rsidRDefault="00DC72E8" w:rsidP="00DC72E8">
      <w:pPr>
        <w:rPr>
          <w:rFonts w:ascii="Arial" w:hAnsi="Arial" w:cs="Arial"/>
          <w:color w:val="000000" w:themeColor="text1"/>
        </w:rPr>
      </w:pPr>
      <w:r w:rsidRPr="00DC72E8">
        <w:rPr>
          <w:rFonts w:ascii="Arial" w:hAnsi="Arial" w:cs="Arial"/>
          <w:color w:val="000000" w:themeColor="text1"/>
        </w:rPr>
        <w:tab/>
        <w:t>}],</w:t>
      </w:r>
    </w:p>
    <w:p w:rsidR="00DC72E8" w:rsidRPr="00DC72E8" w:rsidRDefault="00DC72E8" w:rsidP="00DC72E8">
      <w:pPr>
        <w:rPr>
          <w:rFonts w:ascii="Arial" w:hAnsi="Arial" w:cs="Arial"/>
          <w:color w:val="000000" w:themeColor="text1"/>
        </w:rPr>
      </w:pPr>
      <w:r w:rsidRPr="00DC72E8">
        <w:rPr>
          <w:rFonts w:ascii="Arial" w:hAnsi="Arial" w:cs="Arial"/>
          <w:color w:val="000000" w:themeColor="text1"/>
        </w:rPr>
        <w:tab/>
        <w:t>"big":[{</w:t>
      </w:r>
    </w:p>
    <w:p w:rsidR="00DC72E8" w:rsidRPr="00DC72E8" w:rsidRDefault="00DC72E8" w:rsidP="00DC72E8">
      <w:pPr>
        <w:rPr>
          <w:rFonts w:ascii="Arial" w:hAnsi="Arial" w:cs="Arial"/>
          <w:color w:val="000000" w:themeColor="text1"/>
        </w:rPr>
      </w:pPr>
      <w:r w:rsidRPr="00DC72E8">
        <w:rPr>
          <w:rFonts w:ascii="Arial" w:hAnsi="Arial" w:cs="Arial"/>
          <w:color w:val="000000" w:themeColor="text1"/>
        </w:rPr>
        <w:tab/>
      </w:r>
      <w:r w:rsidRPr="00DC72E8">
        <w:rPr>
          <w:rFonts w:ascii="Arial" w:hAnsi="Arial" w:cs="Arial"/>
          <w:color w:val="000000" w:themeColor="text1"/>
        </w:rPr>
        <w:tab/>
        <w:t>"year":"2009",</w:t>
      </w:r>
    </w:p>
    <w:p w:rsidR="00DC72E8" w:rsidRPr="00DC72E8" w:rsidRDefault="00DC72E8" w:rsidP="00DC72E8">
      <w:pPr>
        <w:rPr>
          <w:rFonts w:ascii="Arial" w:hAnsi="Arial" w:cs="Arial"/>
          <w:color w:val="000000" w:themeColor="text1"/>
        </w:rPr>
      </w:pPr>
      <w:r w:rsidRPr="00DC72E8">
        <w:rPr>
          <w:rFonts w:ascii="Arial" w:hAnsi="Arial" w:cs="Arial"/>
          <w:color w:val="000000" w:themeColor="text1"/>
        </w:rPr>
        <w:tab/>
      </w:r>
      <w:r w:rsidRPr="00DC72E8">
        <w:rPr>
          <w:rFonts w:ascii="Arial" w:hAnsi="Arial" w:cs="Arial"/>
          <w:color w:val="000000" w:themeColor="text1"/>
        </w:rPr>
        <w:tab/>
        <w:t>"num":"5000"</w:t>
      </w:r>
    </w:p>
    <w:p w:rsidR="00DC72E8" w:rsidRPr="00DC72E8" w:rsidRDefault="00DC72E8" w:rsidP="00DC72E8">
      <w:pPr>
        <w:rPr>
          <w:rFonts w:ascii="Arial" w:hAnsi="Arial" w:cs="Arial"/>
          <w:color w:val="000000" w:themeColor="text1"/>
        </w:rPr>
      </w:pPr>
      <w:r w:rsidRPr="00DC72E8">
        <w:rPr>
          <w:rFonts w:ascii="Arial" w:hAnsi="Arial" w:cs="Arial"/>
          <w:color w:val="000000" w:themeColor="text1"/>
        </w:rPr>
        <w:tab/>
        <w:t>},{</w:t>
      </w:r>
    </w:p>
    <w:p w:rsidR="00DC72E8" w:rsidRPr="00DC72E8" w:rsidRDefault="00DC72E8" w:rsidP="00DC72E8">
      <w:pPr>
        <w:rPr>
          <w:rFonts w:ascii="Arial" w:hAnsi="Arial" w:cs="Arial"/>
          <w:color w:val="000000" w:themeColor="text1"/>
        </w:rPr>
      </w:pPr>
      <w:r w:rsidRPr="00DC72E8">
        <w:rPr>
          <w:rFonts w:ascii="Arial" w:hAnsi="Arial" w:cs="Arial"/>
          <w:color w:val="000000" w:themeColor="text1"/>
        </w:rPr>
        <w:tab/>
      </w:r>
      <w:r w:rsidRPr="00DC72E8">
        <w:rPr>
          <w:rFonts w:ascii="Arial" w:hAnsi="Arial" w:cs="Arial"/>
          <w:color w:val="000000" w:themeColor="text1"/>
        </w:rPr>
        <w:tab/>
        <w:t>"compName":"2010",</w:t>
      </w:r>
    </w:p>
    <w:p w:rsidR="00DC72E8" w:rsidRPr="00DC72E8" w:rsidRDefault="00DC72E8" w:rsidP="00DC72E8">
      <w:pPr>
        <w:rPr>
          <w:rFonts w:ascii="Arial" w:hAnsi="Arial" w:cs="Arial"/>
          <w:color w:val="000000" w:themeColor="text1"/>
        </w:rPr>
      </w:pPr>
      <w:r w:rsidRPr="00DC72E8">
        <w:rPr>
          <w:rFonts w:ascii="Arial" w:hAnsi="Arial" w:cs="Arial"/>
          <w:color w:val="000000" w:themeColor="text1"/>
        </w:rPr>
        <w:tab/>
      </w:r>
      <w:r w:rsidRPr="00DC72E8">
        <w:rPr>
          <w:rFonts w:ascii="Arial" w:hAnsi="Arial" w:cs="Arial"/>
          <w:color w:val="000000" w:themeColor="text1"/>
        </w:rPr>
        <w:tab/>
        <w:t>"mileage":"6000"</w:t>
      </w:r>
    </w:p>
    <w:p w:rsidR="00DC72E8" w:rsidRPr="00DC72E8" w:rsidRDefault="00DC72E8" w:rsidP="00DC72E8">
      <w:pPr>
        <w:rPr>
          <w:rFonts w:ascii="Arial" w:hAnsi="Arial" w:cs="Arial"/>
          <w:color w:val="000000" w:themeColor="text1"/>
        </w:rPr>
      </w:pPr>
      <w:r w:rsidRPr="00DC72E8">
        <w:rPr>
          <w:rFonts w:ascii="Arial" w:hAnsi="Arial" w:cs="Arial"/>
          <w:color w:val="000000" w:themeColor="text1"/>
        </w:rPr>
        <w:tab/>
        <w:t>}]</w:t>
      </w:r>
    </w:p>
    <w:p w:rsidR="00DC72E8" w:rsidRDefault="00DC72E8" w:rsidP="00DC72E8">
      <w:pPr>
        <w:rPr>
          <w:rFonts w:ascii="Arial" w:hAnsi="Arial" w:cs="Arial"/>
          <w:color w:val="000000" w:themeColor="text1"/>
        </w:rPr>
      </w:pPr>
      <w:r w:rsidRPr="00DC72E8">
        <w:rPr>
          <w:rFonts w:ascii="Arial" w:hAnsi="Arial" w:cs="Arial"/>
          <w:color w:val="000000" w:themeColor="text1"/>
        </w:rPr>
        <w:t>}</w:t>
      </w:r>
    </w:p>
    <w:p w:rsidR="00E20112" w:rsidRDefault="004B66F2" w:rsidP="00DC72E8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>}</w:t>
      </w:r>
    </w:p>
    <w:p w:rsidR="00E20112" w:rsidRDefault="00E20112" w:rsidP="00EE6DA4">
      <w:pPr>
        <w:spacing w:line="360" w:lineRule="auto"/>
        <w:ind w:firstLineChars="200" w:firstLine="480"/>
        <w:rPr>
          <w:rFonts w:ascii="宋体" w:eastAsia="宋体" w:hAnsi="宋体" w:cs="宋体"/>
          <w:color w:val="000000" w:themeColor="text1"/>
          <w:kern w:val="0"/>
        </w:rPr>
      </w:pPr>
    </w:p>
    <w:p w:rsidR="00EE6DA4" w:rsidRDefault="00EE6DA4" w:rsidP="00EE6DA4">
      <w:pPr>
        <w:rPr>
          <w:color w:val="000000" w:themeColor="text1"/>
        </w:rPr>
      </w:pPr>
    </w:p>
    <w:p w:rsidR="0017258B" w:rsidRDefault="00982A9D" w:rsidP="0017258B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车辆</w:t>
      </w:r>
      <w:r w:rsidR="0073194F"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企业车辆数量排名</w:t>
      </w:r>
      <w:r w:rsidR="0017258B">
        <w:rPr>
          <w:rFonts w:hint="eastAsia"/>
          <w:color w:val="000000" w:themeColor="text1"/>
        </w:rPr>
        <w:t>接口规范</w:t>
      </w:r>
    </w:p>
    <w:p w:rsidR="0017258B" w:rsidRDefault="0017258B" w:rsidP="0017258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17258B" w:rsidRDefault="0017258B" w:rsidP="0017258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 w:rsidR="00982A9D">
        <w:rPr>
          <w:rFonts w:ascii="宋体" w:eastAsia="宋体" w:hAnsi="宋体" w:cs="宋体" w:hint="eastAsia"/>
          <w:color w:val="000000" w:themeColor="text1"/>
          <w:kern w:val="0"/>
        </w:rPr>
        <w:t>企业车辆数量排名</w:t>
      </w:r>
      <w:r>
        <w:rPr>
          <w:rFonts w:ascii="宋体" w:eastAsia="宋体" w:hAnsi="宋体" w:cs="宋体" w:hint="eastAsia"/>
          <w:color w:val="000000" w:themeColor="text1"/>
          <w:kern w:val="0"/>
        </w:rPr>
        <w:t>接口规范示例。</w:t>
      </w:r>
    </w:p>
    <w:p w:rsidR="0017258B" w:rsidRDefault="0017258B" w:rsidP="0017258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</w:t>
      </w:r>
      <w:r w:rsidR="003B4779">
        <w:rPr>
          <w:rFonts w:ascii="宋体" w:eastAsia="宋体" w:hAnsi="宋体" w:cs="宋体"/>
          <w:color w:val="000000" w:themeColor="text1"/>
          <w:kern w:val="0"/>
        </w:rPr>
        <w:t>/</w:t>
      </w:r>
      <w:r w:rsidR="00982A9D">
        <w:rPr>
          <w:rFonts w:ascii="宋体" w:eastAsia="宋体" w:hAnsi="宋体" w:cs="宋体"/>
          <w:color w:val="000000" w:themeColor="text1"/>
          <w:kern w:val="0"/>
        </w:rPr>
        <w:t>car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r w:rsidR="00982A9D">
        <w:rPr>
          <w:rFonts w:ascii="宋体" w:hAnsi="宋体"/>
          <w:szCs w:val="21"/>
        </w:rPr>
        <w:t>comcarsort</w:t>
      </w:r>
    </w:p>
    <w:p w:rsidR="0017258B" w:rsidRDefault="0017258B" w:rsidP="0017258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17258B" w:rsidRDefault="0017258B" w:rsidP="0017258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lastRenderedPageBreak/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17258B" w:rsidRDefault="0017258B" w:rsidP="0017258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hyperlink w:anchor="_接口必传参数列表" w:history="1">
        <w:r>
          <w:rPr>
            <w:rStyle w:val="af9"/>
            <w:rFonts w:ascii="宋体" w:eastAsia="宋体" w:hAnsi="宋体" w:cs="宋体" w:hint="eastAsia"/>
            <w:b/>
            <w:color w:val="000000" w:themeColor="text1"/>
            <w:kern w:val="0"/>
          </w:rPr>
          <w:t>1</w:t>
        </w:r>
        <w:r>
          <w:rPr>
            <w:rStyle w:val="af9"/>
            <w:rFonts w:ascii="宋体" w:eastAsia="宋体" w:hAnsi="宋体" w:cs="宋体"/>
            <w:b/>
            <w:color w:val="000000" w:themeColor="text1"/>
            <w:kern w:val="0"/>
          </w:rPr>
          <w:t>.3 接口必传参数列表</w:t>
        </w:r>
      </w:hyperlink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17258B" w:rsidRDefault="0017258B" w:rsidP="0017258B">
      <w:pPr>
        <w:rPr>
          <w:color w:val="000000" w:themeColor="text1"/>
        </w:rPr>
      </w:pPr>
    </w:p>
    <w:p w:rsidR="0017258B" w:rsidRDefault="0017258B" w:rsidP="0017258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233"/>
        <w:gridCol w:w="1275"/>
        <w:gridCol w:w="3611"/>
      </w:tblGrid>
      <w:tr w:rsidR="0017258B" w:rsidTr="00BC7DA7">
        <w:tc>
          <w:tcPr>
            <w:tcW w:w="1616" w:type="dxa"/>
            <w:shd w:val="clear" w:color="auto" w:fill="auto"/>
            <w:vAlign w:val="center"/>
          </w:tcPr>
          <w:p w:rsidR="0017258B" w:rsidRDefault="0017258B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7258B" w:rsidRDefault="0017258B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17258B" w:rsidRDefault="0017258B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7258B" w:rsidRDefault="0017258B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17258B" w:rsidRDefault="0017258B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17258B" w:rsidTr="00BC7DA7">
        <w:tc>
          <w:tcPr>
            <w:tcW w:w="1616" w:type="dxa"/>
            <w:shd w:val="clear" w:color="auto" w:fill="auto"/>
            <w:vAlign w:val="center"/>
          </w:tcPr>
          <w:p w:rsidR="0017258B" w:rsidRPr="00F64111" w:rsidRDefault="0017258B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7258B" w:rsidRDefault="0017258B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17258B" w:rsidRDefault="0017258B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7258B" w:rsidRDefault="0017258B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17258B" w:rsidRPr="00F64111" w:rsidRDefault="0017258B" w:rsidP="00BC7DA7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17258B" w:rsidRDefault="0017258B" w:rsidP="0017258B">
      <w:pPr>
        <w:rPr>
          <w:color w:val="000000" w:themeColor="text1"/>
        </w:rPr>
      </w:pPr>
    </w:p>
    <w:p w:rsidR="0017258B" w:rsidRDefault="0017258B" w:rsidP="0017258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60"/>
        <w:gridCol w:w="2945"/>
        <w:gridCol w:w="4147"/>
      </w:tblGrid>
      <w:tr w:rsidR="0042779C" w:rsidTr="00865750">
        <w:trPr>
          <w:trHeight w:val="633"/>
        </w:trPr>
        <w:tc>
          <w:tcPr>
            <w:tcW w:w="1555" w:type="dxa"/>
            <w:shd w:val="clear" w:color="auto" w:fill="auto"/>
            <w:vAlign w:val="center"/>
          </w:tcPr>
          <w:p w:rsidR="0042779C" w:rsidRDefault="0042779C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2779C" w:rsidRDefault="0042779C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42779C" w:rsidRDefault="0042779C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42779C" w:rsidRDefault="0042779C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42779C" w:rsidTr="00865750">
        <w:trPr>
          <w:trHeight w:val="1887"/>
        </w:trPr>
        <w:tc>
          <w:tcPr>
            <w:tcW w:w="155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42779C" w:rsidTr="00865750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42779C" w:rsidTr="00865750">
        <w:trPr>
          <w:trHeight w:val="1266"/>
        </w:trPr>
        <w:tc>
          <w:tcPr>
            <w:tcW w:w="155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675AFE" w:rsidTr="00D34D29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675AFE" w:rsidRPr="00C40628" w:rsidRDefault="00675AFE" w:rsidP="00675AFE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small</w:t>
            </w:r>
          </w:p>
        </w:tc>
        <w:tc>
          <w:tcPr>
            <w:tcW w:w="1260" w:type="dxa"/>
            <w:shd w:val="clear" w:color="auto" w:fill="auto"/>
          </w:tcPr>
          <w:p w:rsidR="00675AFE" w:rsidRDefault="00675AFE" w:rsidP="00675AFE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Array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675AFE" w:rsidRDefault="00675AFE" w:rsidP="00675AFE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675AFE" w:rsidRDefault="00675AFE" w:rsidP="00675AFE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小型车辆里程</w:t>
            </w:r>
          </w:p>
        </w:tc>
      </w:tr>
      <w:tr w:rsidR="00675AFE" w:rsidTr="00D34D29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675AFE" w:rsidRPr="00C40628" w:rsidRDefault="00675AFE" w:rsidP="00675AFE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big</w:t>
            </w:r>
          </w:p>
        </w:tc>
        <w:tc>
          <w:tcPr>
            <w:tcW w:w="1260" w:type="dxa"/>
            <w:shd w:val="clear" w:color="auto" w:fill="auto"/>
          </w:tcPr>
          <w:p w:rsidR="00675AFE" w:rsidRDefault="00675AFE" w:rsidP="00675AFE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Array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675AFE" w:rsidRDefault="00675AFE" w:rsidP="00675AFE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675AFE" w:rsidRDefault="00675AFE" w:rsidP="00675AFE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大型车辆里程</w:t>
            </w:r>
          </w:p>
        </w:tc>
      </w:tr>
      <w:tr w:rsidR="00675AFE" w:rsidTr="00D34D29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675AFE" w:rsidRPr="00C40628" w:rsidRDefault="00675AFE" w:rsidP="00675AFE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compName</w:t>
            </w:r>
          </w:p>
        </w:tc>
        <w:tc>
          <w:tcPr>
            <w:tcW w:w="1260" w:type="dxa"/>
            <w:shd w:val="clear" w:color="auto" w:fill="auto"/>
          </w:tcPr>
          <w:p w:rsidR="00675AFE" w:rsidRDefault="00675AFE" w:rsidP="00675AFE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675AFE" w:rsidRDefault="00675AFE" w:rsidP="00675AFE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企业名称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675AFE" w:rsidRDefault="00675AFE" w:rsidP="00675AFE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675AFE" w:rsidTr="00D34D29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675AFE" w:rsidRDefault="00675AFE" w:rsidP="00675AFE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um</w:t>
            </w:r>
          </w:p>
        </w:tc>
        <w:tc>
          <w:tcPr>
            <w:tcW w:w="1260" w:type="dxa"/>
            <w:shd w:val="clear" w:color="auto" w:fill="auto"/>
          </w:tcPr>
          <w:p w:rsidR="00675AFE" w:rsidRDefault="00675AFE" w:rsidP="00675AFE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675AFE" w:rsidRDefault="00675AFE" w:rsidP="00675AFE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车辆数量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675AFE" w:rsidRDefault="00675AFE" w:rsidP="00675AFE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:rsidR="0017258B" w:rsidRDefault="0017258B" w:rsidP="0017258B">
      <w:pPr>
        <w:rPr>
          <w:color w:val="000000" w:themeColor="text1"/>
        </w:rPr>
      </w:pPr>
    </w:p>
    <w:p w:rsidR="0017258B" w:rsidRDefault="0017258B" w:rsidP="0017258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17258B" w:rsidRDefault="0017258B" w:rsidP="0017258B">
      <w:r>
        <w:t>{</w:t>
      </w:r>
    </w:p>
    <w:p w:rsidR="0017258B" w:rsidRDefault="0017258B" w:rsidP="0017258B">
      <w:r>
        <w:tab/>
        <w:t>"requestid": "22eb68ee5abe42ce9adb57aad8ea59dd ",</w:t>
      </w:r>
    </w:p>
    <w:p w:rsidR="0017258B" w:rsidRPr="007A58A1" w:rsidRDefault="0017258B" w:rsidP="0017258B">
      <w:r>
        <w:lastRenderedPageBreak/>
        <w:t>}</w:t>
      </w:r>
    </w:p>
    <w:p w:rsidR="0017258B" w:rsidRDefault="0017258B" w:rsidP="0017258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17258B" w:rsidRDefault="0017258B" w:rsidP="0017258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17258B" w:rsidRDefault="0017258B" w:rsidP="0017258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requestid</w:t>
      </w:r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17258B" w:rsidRDefault="0017258B" w:rsidP="0017258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"status": 200,</w:t>
      </w:r>
    </w:p>
    <w:p w:rsidR="00531495" w:rsidRPr="00531495" w:rsidRDefault="00531495" w:rsidP="00531495">
      <w:pPr>
        <w:rPr>
          <w:rFonts w:ascii="Arial" w:hAnsi="Arial" w:cs="Arial"/>
          <w:color w:val="000000" w:themeColor="text1"/>
        </w:rPr>
      </w:pPr>
      <w:r w:rsidRPr="00531495">
        <w:rPr>
          <w:rFonts w:ascii="Arial" w:hAnsi="Arial" w:cs="Arial" w:hint="eastAsia"/>
          <w:color w:val="000000" w:themeColor="text1"/>
        </w:rPr>
        <w:t>"msg": "</w:t>
      </w:r>
      <w:r w:rsidRPr="00531495">
        <w:rPr>
          <w:rFonts w:ascii="Arial" w:hAnsi="Arial" w:cs="Arial" w:hint="eastAsia"/>
          <w:color w:val="000000" w:themeColor="text1"/>
        </w:rPr>
        <w:t>返回成功</w:t>
      </w:r>
      <w:r w:rsidRPr="00531495">
        <w:rPr>
          <w:rFonts w:ascii="Arial" w:hAnsi="Arial" w:cs="Arial" w:hint="eastAsia"/>
          <w:color w:val="000000" w:themeColor="text1"/>
        </w:rPr>
        <w:t>",</w:t>
      </w:r>
    </w:p>
    <w:p w:rsidR="00675AFE" w:rsidRPr="00675AFE" w:rsidRDefault="00675AFE" w:rsidP="00675AFE">
      <w:pPr>
        <w:rPr>
          <w:rFonts w:ascii="Arial" w:hAnsi="Arial" w:cs="Arial"/>
          <w:color w:val="000000" w:themeColor="text1"/>
        </w:rPr>
      </w:pPr>
      <w:r w:rsidRPr="00675AFE">
        <w:rPr>
          <w:rFonts w:ascii="Arial" w:hAnsi="Arial" w:cs="Arial"/>
          <w:color w:val="000000" w:themeColor="text1"/>
        </w:rPr>
        <w:t>"data":{</w:t>
      </w:r>
    </w:p>
    <w:p w:rsidR="00675AFE" w:rsidRPr="00675AFE" w:rsidRDefault="00675AFE" w:rsidP="00675AFE">
      <w:pPr>
        <w:rPr>
          <w:rFonts w:ascii="Arial" w:hAnsi="Arial" w:cs="Arial"/>
          <w:color w:val="000000" w:themeColor="text1"/>
        </w:rPr>
      </w:pPr>
      <w:r w:rsidRPr="00675AFE">
        <w:rPr>
          <w:rFonts w:ascii="Arial" w:hAnsi="Arial" w:cs="Arial"/>
          <w:color w:val="000000" w:themeColor="text1"/>
        </w:rPr>
        <w:tab/>
        <w:t>"small":[{</w:t>
      </w:r>
    </w:p>
    <w:p w:rsidR="00675AFE" w:rsidRPr="00675AFE" w:rsidRDefault="00675AFE" w:rsidP="00675AFE">
      <w:pPr>
        <w:rPr>
          <w:rFonts w:ascii="Arial" w:hAnsi="Arial" w:cs="Arial" w:hint="eastAsia"/>
          <w:color w:val="000000" w:themeColor="text1"/>
        </w:rPr>
      </w:pPr>
      <w:r w:rsidRPr="00675AFE">
        <w:rPr>
          <w:rFonts w:ascii="Arial" w:hAnsi="Arial" w:cs="Arial" w:hint="eastAsia"/>
          <w:color w:val="000000" w:themeColor="text1"/>
        </w:rPr>
        <w:tab/>
      </w:r>
      <w:r w:rsidRPr="00675AFE">
        <w:rPr>
          <w:rFonts w:ascii="Arial" w:hAnsi="Arial" w:cs="Arial" w:hint="eastAsia"/>
          <w:color w:val="000000" w:themeColor="text1"/>
        </w:rPr>
        <w:tab/>
        <w:t>"compName":"</w:t>
      </w:r>
      <w:r w:rsidRPr="00675AFE">
        <w:rPr>
          <w:rFonts w:ascii="Arial" w:hAnsi="Arial" w:cs="Arial" w:hint="eastAsia"/>
          <w:color w:val="000000" w:themeColor="text1"/>
        </w:rPr>
        <w:t>申通</w:t>
      </w:r>
      <w:r w:rsidRPr="00675AFE">
        <w:rPr>
          <w:rFonts w:ascii="Arial" w:hAnsi="Arial" w:cs="Arial" w:hint="eastAsia"/>
          <w:color w:val="000000" w:themeColor="text1"/>
        </w:rPr>
        <w:t>",</w:t>
      </w:r>
    </w:p>
    <w:p w:rsidR="00675AFE" w:rsidRPr="00675AFE" w:rsidRDefault="00675AFE" w:rsidP="00675AFE">
      <w:pPr>
        <w:rPr>
          <w:rFonts w:ascii="Arial" w:hAnsi="Arial" w:cs="Arial"/>
          <w:color w:val="000000" w:themeColor="text1"/>
        </w:rPr>
      </w:pPr>
      <w:r w:rsidRPr="00675AFE">
        <w:rPr>
          <w:rFonts w:ascii="Arial" w:hAnsi="Arial" w:cs="Arial"/>
          <w:color w:val="000000" w:themeColor="text1"/>
        </w:rPr>
        <w:tab/>
      </w:r>
      <w:r w:rsidRPr="00675AFE">
        <w:rPr>
          <w:rFonts w:ascii="Arial" w:hAnsi="Arial" w:cs="Arial"/>
          <w:color w:val="000000" w:themeColor="text1"/>
        </w:rPr>
        <w:tab/>
        <w:t>"num":"8742"</w:t>
      </w:r>
    </w:p>
    <w:p w:rsidR="00675AFE" w:rsidRPr="00675AFE" w:rsidRDefault="00675AFE" w:rsidP="00675AFE">
      <w:pPr>
        <w:rPr>
          <w:rFonts w:ascii="Arial" w:hAnsi="Arial" w:cs="Arial"/>
          <w:color w:val="000000" w:themeColor="text1"/>
        </w:rPr>
      </w:pPr>
      <w:r w:rsidRPr="00675AFE">
        <w:rPr>
          <w:rFonts w:ascii="Arial" w:hAnsi="Arial" w:cs="Arial"/>
          <w:color w:val="000000" w:themeColor="text1"/>
        </w:rPr>
        <w:tab/>
        <w:t>},{</w:t>
      </w:r>
    </w:p>
    <w:p w:rsidR="00675AFE" w:rsidRPr="00675AFE" w:rsidRDefault="00675AFE" w:rsidP="00675AFE">
      <w:pPr>
        <w:rPr>
          <w:rFonts w:ascii="Arial" w:hAnsi="Arial" w:cs="Arial" w:hint="eastAsia"/>
          <w:color w:val="000000" w:themeColor="text1"/>
        </w:rPr>
      </w:pPr>
      <w:r w:rsidRPr="00675AFE">
        <w:rPr>
          <w:rFonts w:ascii="Arial" w:hAnsi="Arial" w:cs="Arial" w:hint="eastAsia"/>
          <w:color w:val="000000" w:themeColor="text1"/>
        </w:rPr>
        <w:tab/>
      </w:r>
      <w:r w:rsidRPr="00675AFE">
        <w:rPr>
          <w:rFonts w:ascii="Arial" w:hAnsi="Arial" w:cs="Arial" w:hint="eastAsia"/>
          <w:color w:val="000000" w:themeColor="text1"/>
        </w:rPr>
        <w:tab/>
        <w:t>"compName":"</w:t>
      </w:r>
      <w:r w:rsidRPr="00675AFE">
        <w:rPr>
          <w:rFonts w:ascii="Arial" w:hAnsi="Arial" w:cs="Arial" w:hint="eastAsia"/>
          <w:color w:val="000000" w:themeColor="text1"/>
        </w:rPr>
        <w:t>京邦达</w:t>
      </w:r>
      <w:r w:rsidRPr="00675AFE">
        <w:rPr>
          <w:rFonts w:ascii="Arial" w:hAnsi="Arial" w:cs="Arial" w:hint="eastAsia"/>
          <w:color w:val="000000" w:themeColor="text1"/>
        </w:rPr>
        <w:t>",</w:t>
      </w:r>
    </w:p>
    <w:p w:rsidR="00675AFE" w:rsidRPr="00675AFE" w:rsidRDefault="00675AFE" w:rsidP="00675AFE">
      <w:pPr>
        <w:rPr>
          <w:rFonts w:ascii="Arial" w:hAnsi="Arial" w:cs="Arial"/>
          <w:color w:val="000000" w:themeColor="text1"/>
        </w:rPr>
      </w:pPr>
      <w:r w:rsidRPr="00675AFE">
        <w:rPr>
          <w:rFonts w:ascii="Arial" w:hAnsi="Arial" w:cs="Arial"/>
          <w:color w:val="000000" w:themeColor="text1"/>
        </w:rPr>
        <w:tab/>
      </w:r>
      <w:r w:rsidRPr="00675AFE">
        <w:rPr>
          <w:rFonts w:ascii="Arial" w:hAnsi="Arial" w:cs="Arial"/>
          <w:color w:val="000000" w:themeColor="text1"/>
        </w:rPr>
        <w:tab/>
        <w:t>"num":"8057"</w:t>
      </w:r>
    </w:p>
    <w:p w:rsidR="00675AFE" w:rsidRPr="00675AFE" w:rsidRDefault="00675AFE" w:rsidP="00675AFE">
      <w:pPr>
        <w:rPr>
          <w:rFonts w:ascii="Arial" w:hAnsi="Arial" w:cs="Arial"/>
          <w:color w:val="000000" w:themeColor="text1"/>
        </w:rPr>
      </w:pPr>
      <w:r w:rsidRPr="00675AFE">
        <w:rPr>
          <w:rFonts w:ascii="Arial" w:hAnsi="Arial" w:cs="Arial"/>
          <w:color w:val="000000" w:themeColor="text1"/>
        </w:rPr>
        <w:tab/>
        <w:t>}],</w:t>
      </w:r>
    </w:p>
    <w:p w:rsidR="00675AFE" w:rsidRPr="00675AFE" w:rsidRDefault="00675AFE" w:rsidP="00675AFE">
      <w:pPr>
        <w:rPr>
          <w:rFonts w:ascii="Arial" w:hAnsi="Arial" w:cs="Arial"/>
          <w:color w:val="000000" w:themeColor="text1"/>
        </w:rPr>
      </w:pPr>
      <w:r w:rsidRPr="00675AFE">
        <w:rPr>
          <w:rFonts w:ascii="Arial" w:hAnsi="Arial" w:cs="Arial"/>
          <w:color w:val="000000" w:themeColor="text1"/>
        </w:rPr>
        <w:tab/>
        <w:t>"big":[{</w:t>
      </w:r>
    </w:p>
    <w:p w:rsidR="00675AFE" w:rsidRPr="00675AFE" w:rsidRDefault="00675AFE" w:rsidP="00675AFE">
      <w:pPr>
        <w:rPr>
          <w:rFonts w:ascii="Arial" w:hAnsi="Arial" w:cs="Arial" w:hint="eastAsia"/>
          <w:color w:val="000000" w:themeColor="text1"/>
        </w:rPr>
      </w:pPr>
      <w:r w:rsidRPr="00675AFE">
        <w:rPr>
          <w:rFonts w:ascii="Arial" w:hAnsi="Arial" w:cs="Arial" w:hint="eastAsia"/>
          <w:color w:val="000000" w:themeColor="text1"/>
        </w:rPr>
        <w:tab/>
      </w:r>
      <w:r w:rsidRPr="00675AFE">
        <w:rPr>
          <w:rFonts w:ascii="Arial" w:hAnsi="Arial" w:cs="Arial" w:hint="eastAsia"/>
          <w:color w:val="000000" w:themeColor="text1"/>
        </w:rPr>
        <w:tab/>
        <w:t>"compName":"</w:t>
      </w:r>
      <w:r w:rsidRPr="00675AFE">
        <w:rPr>
          <w:rFonts w:ascii="Arial" w:hAnsi="Arial" w:cs="Arial" w:hint="eastAsia"/>
          <w:color w:val="000000" w:themeColor="text1"/>
        </w:rPr>
        <w:t>顺丰</w:t>
      </w:r>
      <w:r w:rsidRPr="00675AFE">
        <w:rPr>
          <w:rFonts w:ascii="Arial" w:hAnsi="Arial" w:cs="Arial" w:hint="eastAsia"/>
          <w:color w:val="000000" w:themeColor="text1"/>
        </w:rPr>
        <w:t>",</w:t>
      </w:r>
    </w:p>
    <w:p w:rsidR="00675AFE" w:rsidRPr="00675AFE" w:rsidRDefault="00675AFE" w:rsidP="00675AFE">
      <w:pPr>
        <w:rPr>
          <w:rFonts w:ascii="Arial" w:hAnsi="Arial" w:cs="Arial"/>
          <w:color w:val="000000" w:themeColor="text1"/>
        </w:rPr>
      </w:pPr>
      <w:r w:rsidRPr="00675AFE">
        <w:rPr>
          <w:rFonts w:ascii="Arial" w:hAnsi="Arial" w:cs="Arial"/>
          <w:color w:val="000000" w:themeColor="text1"/>
        </w:rPr>
        <w:tab/>
      </w:r>
      <w:r w:rsidRPr="00675AFE">
        <w:rPr>
          <w:rFonts w:ascii="Arial" w:hAnsi="Arial" w:cs="Arial"/>
          <w:color w:val="000000" w:themeColor="text1"/>
        </w:rPr>
        <w:tab/>
        <w:t>"num":"4500"</w:t>
      </w:r>
    </w:p>
    <w:p w:rsidR="00675AFE" w:rsidRPr="00675AFE" w:rsidRDefault="00675AFE" w:rsidP="00675AFE">
      <w:pPr>
        <w:rPr>
          <w:rFonts w:ascii="Arial" w:hAnsi="Arial" w:cs="Arial"/>
          <w:color w:val="000000" w:themeColor="text1"/>
        </w:rPr>
      </w:pPr>
      <w:r w:rsidRPr="00675AFE">
        <w:rPr>
          <w:rFonts w:ascii="Arial" w:hAnsi="Arial" w:cs="Arial"/>
          <w:color w:val="000000" w:themeColor="text1"/>
        </w:rPr>
        <w:tab/>
        <w:t>},{</w:t>
      </w:r>
    </w:p>
    <w:p w:rsidR="00675AFE" w:rsidRPr="00675AFE" w:rsidRDefault="00675AFE" w:rsidP="00675AFE">
      <w:pPr>
        <w:rPr>
          <w:rFonts w:ascii="Arial" w:hAnsi="Arial" w:cs="Arial" w:hint="eastAsia"/>
          <w:color w:val="000000" w:themeColor="text1"/>
        </w:rPr>
      </w:pPr>
      <w:r w:rsidRPr="00675AFE">
        <w:rPr>
          <w:rFonts w:ascii="Arial" w:hAnsi="Arial" w:cs="Arial" w:hint="eastAsia"/>
          <w:color w:val="000000" w:themeColor="text1"/>
        </w:rPr>
        <w:tab/>
      </w:r>
      <w:r w:rsidRPr="00675AFE">
        <w:rPr>
          <w:rFonts w:ascii="Arial" w:hAnsi="Arial" w:cs="Arial" w:hint="eastAsia"/>
          <w:color w:val="000000" w:themeColor="text1"/>
        </w:rPr>
        <w:tab/>
        <w:t>"compName":"</w:t>
      </w:r>
      <w:r w:rsidRPr="00675AFE">
        <w:rPr>
          <w:rFonts w:ascii="Arial" w:hAnsi="Arial" w:cs="Arial" w:hint="eastAsia"/>
          <w:color w:val="000000" w:themeColor="text1"/>
        </w:rPr>
        <w:t>圆通</w:t>
      </w:r>
      <w:r w:rsidRPr="00675AFE">
        <w:rPr>
          <w:rFonts w:ascii="Arial" w:hAnsi="Arial" w:cs="Arial" w:hint="eastAsia"/>
          <w:color w:val="000000" w:themeColor="text1"/>
        </w:rPr>
        <w:t>",</w:t>
      </w:r>
    </w:p>
    <w:p w:rsidR="00675AFE" w:rsidRPr="00675AFE" w:rsidRDefault="00675AFE" w:rsidP="00675AFE">
      <w:pPr>
        <w:rPr>
          <w:rFonts w:ascii="Arial" w:hAnsi="Arial" w:cs="Arial"/>
          <w:color w:val="000000" w:themeColor="text1"/>
        </w:rPr>
      </w:pPr>
      <w:r w:rsidRPr="00675AFE">
        <w:rPr>
          <w:rFonts w:ascii="Arial" w:hAnsi="Arial" w:cs="Arial"/>
          <w:color w:val="000000" w:themeColor="text1"/>
        </w:rPr>
        <w:tab/>
      </w:r>
      <w:r w:rsidRPr="00675AFE">
        <w:rPr>
          <w:rFonts w:ascii="Arial" w:hAnsi="Arial" w:cs="Arial"/>
          <w:color w:val="000000" w:themeColor="text1"/>
        </w:rPr>
        <w:tab/>
        <w:t>"num":"3200"</w:t>
      </w:r>
    </w:p>
    <w:p w:rsidR="00675AFE" w:rsidRPr="00675AFE" w:rsidRDefault="00675AFE" w:rsidP="00675AFE">
      <w:pPr>
        <w:rPr>
          <w:rFonts w:ascii="Arial" w:hAnsi="Arial" w:cs="Arial"/>
          <w:color w:val="000000" w:themeColor="text1"/>
        </w:rPr>
      </w:pPr>
      <w:r w:rsidRPr="00675AFE">
        <w:rPr>
          <w:rFonts w:ascii="Arial" w:hAnsi="Arial" w:cs="Arial"/>
          <w:color w:val="000000" w:themeColor="text1"/>
        </w:rPr>
        <w:tab/>
        <w:t>}]</w:t>
      </w:r>
    </w:p>
    <w:p w:rsidR="00675AFE" w:rsidRDefault="00675AFE" w:rsidP="00675AFE">
      <w:pPr>
        <w:rPr>
          <w:rFonts w:ascii="Arial" w:hAnsi="Arial" w:cs="Arial"/>
          <w:color w:val="000000" w:themeColor="text1"/>
        </w:rPr>
      </w:pPr>
      <w:r w:rsidRPr="00675AFE">
        <w:rPr>
          <w:rFonts w:ascii="Arial" w:hAnsi="Arial" w:cs="Arial"/>
          <w:color w:val="000000" w:themeColor="text1"/>
        </w:rPr>
        <w:t xml:space="preserve">} </w:t>
      </w:r>
    </w:p>
    <w:p w:rsidR="0017258B" w:rsidRDefault="0017258B" w:rsidP="00675AF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sectPr w:rsidR="0017258B" w:rsidSect="00BB65C7">
      <w:footerReference w:type="default" r:id="rId11"/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B06" w:rsidRDefault="00A91B06" w:rsidP="00BB65C7">
      <w:r>
        <w:separator/>
      </w:r>
    </w:p>
  </w:endnote>
  <w:endnote w:type="continuationSeparator" w:id="0">
    <w:p w:rsidR="00A91B06" w:rsidRDefault="00A91B06" w:rsidP="00BB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iti SC Light">
    <w:charset w:val="80"/>
    <w:family w:val="auto"/>
    <w:pitch w:val="variable"/>
    <w:sig w:usb0="00000001" w:usb1="08070000" w:usb2="00000010" w:usb3="00000000" w:csb0="003E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36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68"/>
      <w:gridCol w:w="4868"/>
    </w:tblGrid>
    <w:tr w:rsidR="005E2F63">
      <w:tc>
        <w:tcPr>
          <w:tcW w:w="4868" w:type="dxa"/>
          <w:shd w:val="clear" w:color="auto" w:fill="auto"/>
          <w:vAlign w:val="bottom"/>
        </w:tcPr>
        <w:p w:rsidR="005E2F63" w:rsidRDefault="005E2F63">
          <w:pPr>
            <w:pStyle w:val="af0"/>
            <w:pBdr>
              <w:bottom w:val="none" w:sz="0" w:space="0" w:color="auto"/>
            </w:pBdr>
            <w:jc w:val="left"/>
            <w:rPr>
              <w:rFonts w:ascii="Arial" w:eastAsia="华文细黑" w:hAnsi="Arial"/>
            </w:rPr>
          </w:pPr>
          <w:r>
            <w:rPr>
              <w:rFonts w:ascii="Arial" w:eastAsia="华文细黑" w:hAnsi="Arial" w:hint="eastAsia"/>
            </w:rPr>
            <w:t>文档</w:t>
          </w:r>
          <w:r>
            <w:rPr>
              <w:rFonts w:ascii="Arial" w:eastAsia="华文细黑" w:hAnsi="Arial"/>
            </w:rPr>
            <w:t>版本：</w:t>
          </w:r>
          <w:r>
            <w:rPr>
              <w:rFonts w:ascii="Arial" w:eastAsia="华文细黑" w:hAnsi="Arial"/>
            </w:rPr>
            <w:fldChar w:fldCharType="begin"/>
          </w:r>
          <w:r>
            <w:rPr>
              <w:rFonts w:ascii="Arial" w:eastAsia="华文细黑" w:hAnsi="Arial"/>
            </w:rPr>
            <w:instrText xml:space="preserve"> DOCPROPERTY  </w:instrText>
          </w:r>
          <w:r>
            <w:rPr>
              <w:rFonts w:ascii="Arial" w:eastAsia="华文细黑" w:hAnsi="Arial"/>
            </w:rPr>
            <w:instrText>文档版本</w:instrText>
          </w:r>
          <w:r>
            <w:rPr>
              <w:rFonts w:ascii="Arial" w:eastAsia="华文细黑" w:hAnsi="Arial"/>
            </w:rPr>
            <w:instrText xml:space="preserve">  \* MERGEFORMAT </w:instrText>
          </w:r>
          <w:r>
            <w:rPr>
              <w:rFonts w:ascii="Arial" w:eastAsia="华文细黑" w:hAnsi="Arial"/>
            </w:rPr>
            <w:fldChar w:fldCharType="separate"/>
          </w:r>
          <w:r>
            <w:rPr>
              <w:rFonts w:ascii="Arial" w:eastAsia="华文细黑" w:hAnsi="Arial" w:hint="eastAsia"/>
              <w:b/>
              <w:bCs/>
            </w:rPr>
            <w:t>错误</w:t>
          </w:r>
          <w:r>
            <w:rPr>
              <w:rFonts w:ascii="Arial" w:eastAsia="华文细黑" w:hAnsi="Arial" w:hint="eastAsia"/>
              <w:b/>
              <w:bCs/>
            </w:rPr>
            <w:t>!</w:t>
          </w:r>
          <w:r>
            <w:rPr>
              <w:rFonts w:ascii="Arial" w:eastAsia="华文细黑" w:hAnsi="Arial" w:hint="eastAsia"/>
              <w:b/>
              <w:bCs/>
            </w:rPr>
            <w:t>未知的文档属性名称</w:t>
          </w:r>
          <w:r>
            <w:rPr>
              <w:rFonts w:ascii="Arial" w:eastAsia="华文细黑" w:hAnsi="Arial"/>
            </w:rPr>
            <w:fldChar w:fldCharType="end"/>
          </w:r>
        </w:p>
      </w:tc>
      <w:tc>
        <w:tcPr>
          <w:tcW w:w="4868" w:type="dxa"/>
          <w:shd w:val="clear" w:color="auto" w:fill="auto"/>
          <w:vAlign w:val="bottom"/>
        </w:tcPr>
        <w:p w:rsidR="005E2F63" w:rsidRDefault="005E2F63">
          <w:pPr>
            <w:pStyle w:val="af0"/>
            <w:pBdr>
              <w:bottom w:val="none" w:sz="0" w:space="0" w:color="auto"/>
            </w:pBdr>
            <w:jc w:val="right"/>
            <w:rPr>
              <w:rFonts w:ascii="Arial" w:eastAsia="华文细黑" w:hAnsi="Arial"/>
            </w:rPr>
          </w:pPr>
          <w:r>
            <w:rPr>
              <w:rFonts w:ascii="Arial" w:eastAsia="华文细黑" w:hAnsi="Arial"/>
              <w:bCs/>
            </w:rPr>
            <w:fldChar w:fldCharType="begin"/>
          </w:r>
          <w:r>
            <w:rPr>
              <w:rFonts w:ascii="Arial" w:eastAsia="华文细黑" w:hAnsi="Arial"/>
              <w:bCs/>
            </w:rPr>
            <w:instrText xml:space="preserve"> PAGE  \* ROMAN  \* MERGEFORMAT </w:instrText>
          </w:r>
          <w:r>
            <w:rPr>
              <w:rFonts w:ascii="Arial" w:eastAsia="华文细黑" w:hAnsi="Arial"/>
              <w:bCs/>
            </w:rPr>
            <w:fldChar w:fldCharType="separate"/>
          </w:r>
          <w:r>
            <w:rPr>
              <w:rFonts w:ascii="Arial" w:eastAsia="华文细黑" w:hAnsi="Arial"/>
              <w:bCs/>
            </w:rPr>
            <w:t>I</w:t>
          </w:r>
          <w:r>
            <w:rPr>
              <w:rFonts w:ascii="Arial" w:eastAsia="华文细黑" w:hAnsi="Arial"/>
              <w:bCs/>
            </w:rPr>
            <w:fldChar w:fldCharType="end"/>
          </w:r>
          <w:r>
            <w:rPr>
              <w:rFonts w:ascii="Arial" w:eastAsia="华文细黑" w:hAnsi="Arial"/>
            </w:rPr>
            <w:t xml:space="preserve"> </w:t>
          </w:r>
        </w:p>
      </w:tc>
    </w:tr>
  </w:tbl>
  <w:p w:rsidR="005E2F63" w:rsidRDefault="005E2F63">
    <w:pPr>
      <w:pStyle w:val="ae"/>
      <w:rPr>
        <w:rFonts w:eastAsia="华文细黑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36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68"/>
      <w:gridCol w:w="4868"/>
    </w:tblGrid>
    <w:tr w:rsidR="005E2F63">
      <w:trPr>
        <w:trHeight w:val="130"/>
      </w:trPr>
      <w:tc>
        <w:tcPr>
          <w:tcW w:w="4868" w:type="dxa"/>
          <w:shd w:val="clear" w:color="auto" w:fill="auto"/>
          <w:vAlign w:val="bottom"/>
        </w:tcPr>
        <w:p w:rsidR="005E2F63" w:rsidRDefault="005E2F63">
          <w:pPr>
            <w:pStyle w:val="af0"/>
            <w:pBdr>
              <w:bottom w:val="none" w:sz="0" w:space="0" w:color="auto"/>
            </w:pBdr>
            <w:rPr>
              <w:rFonts w:ascii="Arial" w:eastAsia="华文细黑" w:hAnsi="Arial"/>
            </w:rPr>
          </w:pPr>
        </w:p>
      </w:tc>
      <w:tc>
        <w:tcPr>
          <w:tcW w:w="4868" w:type="dxa"/>
          <w:shd w:val="clear" w:color="auto" w:fill="auto"/>
          <w:vAlign w:val="bottom"/>
        </w:tcPr>
        <w:p w:rsidR="005E2F63" w:rsidRDefault="005E2F63">
          <w:pPr>
            <w:pStyle w:val="af0"/>
            <w:pBdr>
              <w:bottom w:val="none" w:sz="0" w:space="0" w:color="auto"/>
            </w:pBdr>
            <w:jc w:val="left"/>
            <w:rPr>
              <w:rFonts w:ascii="Arial" w:eastAsia="华文细黑" w:hAnsi="Arial"/>
            </w:rPr>
          </w:pPr>
          <w:r>
            <w:rPr>
              <w:rFonts w:ascii="Arial" w:eastAsia="华文细黑" w:hAnsi="Arial"/>
              <w:bCs/>
            </w:rPr>
            <w:fldChar w:fldCharType="begin"/>
          </w:r>
          <w:r>
            <w:rPr>
              <w:rFonts w:ascii="Arial" w:eastAsia="华文细黑" w:hAnsi="Arial"/>
              <w:b/>
              <w:bCs/>
            </w:rPr>
            <w:instrText xml:space="preserve"> PAGE  \* ROMAN  \* MERGEFORMAT </w:instrText>
          </w:r>
          <w:r>
            <w:rPr>
              <w:rFonts w:ascii="Arial" w:eastAsia="华文细黑" w:hAnsi="Arial"/>
              <w:bCs/>
            </w:rPr>
            <w:fldChar w:fldCharType="separate"/>
          </w:r>
          <w:r>
            <w:rPr>
              <w:rFonts w:ascii="Arial" w:eastAsia="华文细黑" w:hAnsi="Arial"/>
              <w:b/>
              <w:bCs/>
              <w:noProof/>
            </w:rPr>
            <w:t>II</w:t>
          </w:r>
          <w:r>
            <w:rPr>
              <w:rFonts w:ascii="Arial" w:eastAsia="华文细黑" w:hAnsi="Arial"/>
              <w:bCs/>
            </w:rPr>
            <w:fldChar w:fldCharType="end"/>
          </w:r>
        </w:p>
      </w:tc>
    </w:tr>
  </w:tbl>
  <w:p w:rsidR="005E2F63" w:rsidRDefault="005E2F63">
    <w:pPr>
      <w:pStyle w:val="ae"/>
      <w:rPr>
        <w:rFonts w:eastAsia="华文细黑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F63" w:rsidRDefault="005E2F63">
    <w:pPr>
      <w:ind w:firstLine="360"/>
      <w:jc w:val="center"/>
      <w:rPr>
        <w:rFonts w:ascii="微软雅黑" w:eastAsia="微软雅黑" w:hAnsi="微软雅黑"/>
        <w:sz w:val="18"/>
        <w:szCs w:val="18"/>
      </w:rPr>
    </w:pPr>
    <w:r>
      <w:rPr>
        <w:rFonts w:ascii="微软雅黑" w:eastAsia="微软雅黑" w:hAnsi="微软雅黑" w:hint="eastAsia"/>
        <w:sz w:val="18"/>
        <w:szCs w:val="18"/>
      </w:rPr>
      <w:t>第</w:t>
    </w:r>
    <w:r>
      <w:rPr>
        <w:rStyle w:val="af6"/>
        <w:rFonts w:ascii="微软雅黑" w:eastAsia="微软雅黑" w:hAnsi="微软雅黑"/>
        <w:sz w:val="18"/>
        <w:szCs w:val="18"/>
      </w:rPr>
      <w:fldChar w:fldCharType="begin"/>
    </w:r>
    <w:r>
      <w:rPr>
        <w:rStyle w:val="af6"/>
        <w:rFonts w:ascii="微软雅黑" w:eastAsia="微软雅黑" w:hAnsi="微软雅黑"/>
        <w:sz w:val="18"/>
        <w:szCs w:val="18"/>
      </w:rPr>
      <w:instrText xml:space="preserve"> PAGE </w:instrText>
    </w:r>
    <w:r>
      <w:rPr>
        <w:rStyle w:val="af6"/>
        <w:rFonts w:ascii="微软雅黑" w:eastAsia="微软雅黑" w:hAnsi="微软雅黑"/>
        <w:sz w:val="18"/>
        <w:szCs w:val="18"/>
      </w:rPr>
      <w:fldChar w:fldCharType="separate"/>
    </w:r>
    <w:r>
      <w:rPr>
        <w:rStyle w:val="af6"/>
        <w:rFonts w:ascii="微软雅黑" w:eastAsia="微软雅黑" w:hAnsi="微软雅黑"/>
        <w:noProof/>
        <w:sz w:val="18"/>
        <w:szCs w:val="18"/>
      </w:rPr>
      <w:t>15</w:t>
    </w:r>
    <w:r>
      <w:rPr>
        <w:rStyle w:val="af6"/>
        <w:rFonts w:ascii="微软雅黑" w:eastAsia="微软雅黑" w:hAnsi="微软雅黑"/>
        <w:sz w:val="18"/>
        <w:szCs w:val="18"/>
      </w:rPr>
      <w:fldChar w:fldCharType="end"/>
    </w:r>
    <w:r>
      <w:rPr>
        <w:rStyle w:val="af6"/>
        <w:rFonts w:ascii="微软雅黑" w:eastAsia="微软雅黑" w:hAnsi="微软雅黑" w:hint="eastAsia"/>
        <w:sz w:val="18"/>
        <w:szCs w:val="18"/>
      </w:rPr>
      <w:t>页  共</w:t>
    </w:r>
    <w:r>
      <w:rPr>
        <w:rStyle w:val="af6"/>
        <w:rFonts w:ascii="微软雅黑" w:eastAsia="微软雅黑" w:hAnsi="微软雅黑"/>
        <w:sz w:val="18"/>
        <w:szCs w:val="18"/>
      </w:rPr>
      <w:fldChar w:fldCharType="begin"/>
    </w:r>
    <w:r>
      <w:rPr>
        <w:rStyle w:val="af6"/>
        <w:rFonts w:ascii="微软雅黑" w:eastAsia="微软雅黑" w:hAnsi="微软雅黑"/>
        <w:sz w:val="18"/>
        <w:szCs w:val="18"/>
      </w:rPr>
      <w:instrText>SECTIONPAGES</w:instrText>
    </w:r>
    <w:r>
      <w:rPr>
        <w:rStyle w:val="af6"/>
        <w:rFonts w:ascii="微软雅黑" w:eastAsia="微软雅黑" w:hAnsi="微软雅黑"/>
        <w:sz w:val="18"/>
        <w:szCs w:val="18"/>
      </w:rPr>
      <w:fldChar w:fldCharType="separate"/>
    </w:r>
    <w:r w:rsidR="00DF439D">
      <w:rPr>
        <w:rStyle w:val="af6"/>
        <w:rFonts w:ascii="微软雅黑" w:eastAsia="微软雅黑" w:hAnsi="微软雅黑"/>
        <w:noProof/>
        <w:sz w:val="18"/>
        <w:szCs w:val="18"/>
      </w:rPr>
      <w:t>15</w:t>
    </w:r>
    <w:r>
      <w:rPr>
        <w:rStyle w:val="af6"/>
        <w:rFonts w:ascii="微软雅黑" w:eastAsia="微软雅黑" w:hAnsi="微软雅黑"/>
        <w:sz w:val="18"/>
        <w:szCs w:val="18"/>
      </w:rPr>
      <w:fldChar w:fldCharType="end"/>
    </w:r>
    <w:r>
      <w:rPr>
        <w:rStyle w:val="af6"/>
        <w:rFonts w:ascii="微软雅黑" w:eastAsia="微软雅黑" w:hAnsi="微软雅黑"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B06" w:rsidRDefault="00A91B06" w:rsidP="00BB65C7">
      <w:r>
        <w:separator/>
      </w:r>
    </w:p>
  </w:footnote>
  <w:footnote w:type="continuationSeparator" w:id="0">
    <w:p w:rsidR="00A91B06" w:rsidRDefault="00A91B06" w:rsidP="00BB6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F63" w:rsidRDefault="005E2F63">
    <w:pPr>
      <w:pStyle w:val="af0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2934"/>
    <w:multiLevelType w:val="multilevel"/>
    <w:tmpl w:val="0EAD29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F52968"/>
    <w:multiLevelType w:val="multilevel"/>
    <w:tmpl w:val="11F52968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40356F41"/>
    <w:multiLevelType w:val="multilevel"/>
    <w:tmpl w:val="40356F4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F566805"/>
    <w:multiLevelType w:val="multilevel"/>
    <w:tmpl w:val="7F566805"/>
    <w:lvl w:ilvl="0">
      <w:start w:val="1"/>
      <w:numFmt w:val="decimal"/>
      <w:pStyle w:val="1"/>
      <w:lvlText w:val="%1"/>
      <w:lvlJc w:val="left"/>
      <w:pPr>
        <w:ind w:left="2133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firstLine="156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ttachedTemplate r:id="rId1"/>
  <w:defaultTabStop w:val="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88"/>
    <w:rsid w:val="CD8EF49C"/>
    <w:rsid w:val="FB2D918F"/>
    <w:rsid w:val="0000084E"/>
    <w:rsid w:val="00000B0E"/>
    <w:rsid w:val="00000E00"/>
    <w:rsid w:val="00001066"/>
    <w:rsid w:val="000012D2"/>
    <w:rsid w:val="000013C2"/>
    <w:rsid w:val="00001A10"/>
    <w:rsid w:val="00002574"/>
    <w:rsid w:val="00002789"/>
    <w:rsid w:val="00002C86"/>
    <w:rsid w:val="000035B5"/>
    <w:rsid w:val="0000425D"/>
    <w:rsid w:val="00004E04"/>
    <w:rsid w:val="00004F4C"/>
    <w:rsid w:val="00005009"/>
    <w:rsid w:val="000053ED"/>
    <w:rsid w:val="0000562B"/>
    <w:rsid w:val="0000602F"/>
    <w:rsid w:val="00006A45"/>
    <w:rsid w:val="00006C50"/>
    <w:rsid w:val="00007096"/>
    <w:rsid w:val="000077F8"/>
    <w:rsid w:val="000107BD"/>
    <w:rsid w:val="00010C10"/>
    <w:rsid w:val="000110EB"/>
    <w:rsid w:val="00011352"/>
    <w:rsid w:val="0001145E"/>
    <w:rsid w:val="000117C0"/>
    <w:rsid w:val="00011978"/>
    <w:rsid w:val="00011CA3"/>
    <w:rsid w:val="00012244"/>
    <w:rsid w:val="00012450"/>
    <w:rsid w:val="000125CD"/>
    <w:rsid w:val="00012641"/>
    <w:rsid w:val="00012DB3"/>
    <w:rsid w:val="00013132"/>
    <w:rsid w:val="00013480"/>
    <w:rsid w:val="0001380A"/>
    <w:rsid w:val="00013828"/>
    <w:rsid w:val="00013CE5"/>
    <w:rsid w:val="0001468D"/>
    <w:rsid w:val="00014746"/>
    <w:rsid w:val="00014BAC"/>
    <w:rsid w:val="00014D5B"/>
    <w:rsid w:val="0001510B"/>
    <w:rsid w:val="0001544C"/>
    <w:rsid w:val="0001567F"/>
    <w:rsid w:val="000156FA"/>
    <w:rsid w:val="00015CBA"/>
    <w:rsid w:val="00015D2C"/>
    <w:rsid w:val="000160E3"/>
    <w:rsid w:val="0001612D"/>
    <w:rsid w:val="0001656E"/>
    <w:rsid w:val="000166A7"/>
    <w:rsid w:val="00016C66"/>
    <w:rsid w:val="00016DC9"/>
    <w:rsid w:val="00017504"/>
    <w:rsid w:val="000209C5"/>
    <w:rsid w:val="00020BCB"/>
    <w:rsid w:val="00020CE9"/>
    <w:rsid w:val="0002140D"/>
    <w:rsid w:val="00021664"/>
    <w:rsid w:val="00021B33"/>
    <w:rsid w:val="00021F89"/>
    <w:rsid w:val="00022620"/>
    <w:rsid w:val="0002286C"/>
    <w:rsid w:val="000233A3"/>
    <w:rsid w:val="0002349C"/>
    <w:rsid w:val="00023A65"/>
    <w:rsid w:val="00023E16"/>
    <w:rsid w:val="00024426"/>
    <w:rsid w:val="000244B4"/>
    <w:rsid w:val="000247E2"/>
    <w:rsid w:val="00024801"/>
    <w:rsid w:val="00024A34"/>
    <w:rsid w:val="00024B5A"/>
    <w:rsid w:val="000256C8"/>
    <w:rsid w:val="000257E7"/>
    <w:rsid w:val="00025A69"/>
    <w:rsid w:val="0002669F"/>
    <w:rsid w:val="00026D2A"/>
    <w:rsid w:val="00027167"/>
    <w:rsid w:val="00027544"/>
    <w:rsid w:val="00027C26"/>
    <w:rsid w:val="00027D91"/>
    <w:rsid w:val="00027EF6"/>
    <w:rsid w:val="000305EE"/>
    <w:rsid w:val="000306C5"/>
    <w:rsid w:val="00030D44"/>
    <w:rsid w:val="000310B1"/>
    <w:rsid w:val="0003150B"/>
    <w:rsid w:val="000316A9"/>
    <w:rsid w:val="000316CB"/>
    <w:rsid w:val="00031C15"/>
    <w:rsid w:val="00031C39"/>
    <w:rsid w:val="00031F7E"/>
    <w:rsid w:val="00031F84"/>
    <w:rsid w:val="000327FB"/>
    <w:rsid w:val="00032F88"/>
    <w:rsid w:val="00033ADD"/>
    <w:rsid w:val="000343B4"/>
    <w:rsid w:val="0003455C"/>
    <w:rsid w:val="000347F8"/>
    <w:rsid w:val="00034950"/>
    <w:rsid w:val="000349A2"/>
    <w:rsid w:val="00035471"/>
    <w:rsid w:val="00035A03"/>
    <w:rsid w:val="00036251"/>
    <w:rsid w:val="000363AA"/>
    <w:rsid w:val="000368BF"/>
    <w:rsid w:val="00036934"/>
    <w:rsid w:val="0003742E"/>
    <w:rsid w:val="000407D2"/>
    <w:rsid w:val="00040885"/>
    <w:rsid w:val="00040BE1"/>
    <w:rsid w:val="00040CD2"/>
    <w:rsid w:val="00040FBC"/>
    <w:rsid w:val="00041084"/>
    <w:rsid w:val="00041422"/>
    <w:rsid w:val="0004173A"/>
    <w:rsid w:val="00041832"/>
    <w:rsid w:val="00041998"/>
    <w:rsid w:val="00041A64"/>
    <w:rsid w:val="00042128"/>
    <w:rsid w:val="00042355"/>
    <w:rsid w:val="0004235F"/>
    <w:rsid w:val="000424A5"/>
    <w:rsid w:val="000426E9"/>
    <w:rsid w:val="00042E67"/>
    <w:rsid w:val="00043530"/>
    <w:rsid w:val="00043568"/>
    <w:rsid w:val="000436C6"/>
    <w:rsid w:val="00044AA8"/>
    <w:rsid w:val="00044C02"/>
    <w:rsid w:val="000451F1"/>
    <w:rsid w:val="000451F4"/>
    <w:rsid w:val="000455EA"/>
    <w:rsid w:val="00045747"/>
    <w:rsid w:val="00045792"/>
    <w:rsid w:val="000461B2"/>
    <w:rsid w:val="00046220"/>
    <w:rsid w:val="00046710"/>
    <w:rsid w:val="000467B5"/>
    <w:rsid w:val="00046889"/>
    <w:rsid w:val="000468C2"/>
    <w:rsid w:val="00046AE4"/>
    <w:rsid w:val="00046BB6"/>
    <w:rsid w:val="00046D33"/>
    <w:rsid w:val="0004756A"/>
    <w:rsid w:val="00047992"/>
    <w:rsid w:val="00047BE2"/>
    <w:rsid w:val="00047D54"/>
    <w:rsid w:val="00047D66"/>
    <w:rsid w:val="00047FB3"/>
    <w:rsid w:val="00050F7C"/>
    <w:rsid w:val="00051E20"/>
    <w:rsid w:val="00052151"/>
    <w:rsid w:val="00052CCA"/>
    <w:rsid w:val="00052F4C"/>
    <w:rsid w:val="000534D9"/>
    <w:rsid w:val="00053873"/>
    <w:rsid w:val="00054C78"/>
    <w:rsid w:val="00054CB4"/>
    <w:rsid w:val="00054F8D"/>
    <w:rsid w:val="000553E0"/>
    <w:rsid w:val="00055C14"/>
    <w:rsid w:val="00055FD4"/>
    <w:rsid w:val="000560AC"/>
    <w:rsid w:val="00056830"/>
    <w:rsid w:val="00056E5F"/>
    <w:rsid w:val="0005717F"/>
    <w:rsid w:val="00057722"/>
    <w:rsid w:val="00057ED7"/>
    <w:rsid w:val="000600F2"/>
    <w:rsid w:val="00060167"/>
    <w:rsid w:val="000602E7"/>
    <w:rsid w:val="0006110B"/>
    <w:rsid w:val="00061335"/>
    <w:rsid w:val="0006169D"/>
    <w:rsid w:val="0006174D"/>
    <w:rsid w:val="00061C61"/>
    <w:rsid w:val="00062BEF"/>
    <w:rsid w:val="00062FE9"/>
    <w:rsid w:val="0006301E"/>
    <w:rsid w:val="00063773"/>
    <w:rsid w:val="0006380C"/>
    <w:rsid w:val="00063ABA"/>
    <w:rsid w:val="00063CAC"/>
    <w:rsid w:val="00063D19"/>
    <w:rsid w:val="00064058"/>
    <w:rsid w:val="0006414B"/>
    <w:rsid w:val="000643F6"/>
    <w:rsid w:val="00064542"/>
    <w:rsid w:val="00064807"/>
    <w:rsid w:val="000654DA"/>
    <w:rsid w:val="000658BA"/>
    <w:rsid w:val="00065C1C"/>
    <w:rsid w:val="00065EC9"/>
    <w:rsid w:val="000662C9"/>
    <w:rsid w:val="0006672C"/>
    <w:rsid w:val="0006681D"/>
    <w:rsid w:val="000669BB"/>
    <w:rsid w:val="00066AD9"/>
    <w:rsid w:val="0006740A"/>
    <w:rsid w:val="00067675"/>
    <w:rsid w:val="00067941"/>
    <w:rsid w:val="00067BBF"/>
    <w:rsid w:val="00071AB6"/>
    <w:rsid w:val="00071C22"/>
    <w:rsid w:val="000720B2"/>
    <w:rsid w:val="00072394"/>
    <w:rsid w:val="00072973"/>
    <w:rsid w:val="000735BF"/>
    <w:rsid w:val="000737D0"/>
    <w:rsid w:val="000739FF"/>
    <w:rsid w:val="000745EB"/>
    <w:rsid w:val="0007476B"/>
    <w:rsid w:val="00075361"/>
    <w:rsid w:val="0007574D"/>
    <w:rsid w:val="000759A8"/>
    <w:rsid w:val="00076476"/>
    <w:rsid w:val="0007731C"/>
    <w:rsid w:val="0007790F"/>
    <w:rsid w:val="00077A8E"/>
    <w:rsid w:val="00077E85"/>
    <w:rsid w:val="00077F8A"/>
    <w:rsid w:val="000803AB"/>
    <w:rsid w:val="000804A1"/>
    <w:rsid w:val="00080606"/>
    <w:rsid w:val="0008068E"/>
    <w:rsid w:val="00080D4B"/>
    <w:rsid w:val="00080EB7"/>
    <w:rsid w:val="00080EE5"/>
    <w:rsid w:val="00080FC3"/>
    <w:rsid w:val="000811C6"/>
    <w:rsid w:val="00081387"/>
    <w:rsid w:val="00081517"/>
    <w:rsid w:val="00081EDE"/>
    <w:rsid w:val="0008284B"/>
    <w:rsid w:val="00082932"/>
    <w:rsid w:val="00082C5A"/>
    <w:rsid w:val="00082D4B"/>
    <w:rsid w:val="00083A86"/>
    <w:rsid w:val="00083B4A"/>
    <w:rsid w:val="00083E11"/>
    <w:rsid w:val="00084403"/>
    <w:rsid w:val="000856DA"/>
    <w:rsid w:val="000856E8"/>
    <w:rsid w:val="00085BF6"/>
    <w:rsid w:val="00085CCA"/>
    <w:rsid w:val="00085E09"/>
    <w:rsid w:val="000862ED"/>
    <w:rsid w:val="00086443"/>
    <w:rsid w:val="000869B9"/>
    <w:rsid w:val="00086C02"/>
    <w:rsid w:val="00086D1E"/>
    <w:rsid w:val="00086F52"/>
    <w:rsid w:val="000875B8"/>
    <w:rsid w:val="00087711"/>
    <w:rsid w:val="000878B6"/>
    <w:rsid w:val="000878E0"/>
    <w:rsid w:val="00087B3F"/>
    <w:rsid w:val="00087BD9"/>
    <w:rsid w:val="000903AB"/>
    <w:rsid w:val="000903CA"/>
    <w:rsid w:val="000907D0"/>
    <w:rsid w:val="00090976"/>
    <w:rsid w:val="00090F12"/>
    <w:rsid w:val="00091512"/>
    <w:rsid w:val="0009164C"/>
    <w:rsid w:val="00091F39"/>
    <w:rsid w:val="000920E5"/>
    <w:rsid w:val="0009267E"/>
    <w:rsid w:val="00092825"/>
    <w:rsid w:val="00092B26"/>
    <w:rsid w:val="00093433"/>
    <w:rsid w:val="000935E7"/>
    <w:rsid w:val="00093D61"/>
    <w:rsid w:val="00093EF9"/>
    <w:rsid w:val="0009405F"/>
    <w:rsid w:val="00094951"/>
    <w:rsid w:val="00094C1E"/>
    <w:rsid w:val="000966B1"/>
    <w:rsid w:val="00096718"/>
    <w:rsid w:val="00096B38"/>
    <w:rsid w:val="0009717E"/>
    <w:rsid w:val="000972E3"/>
    <w:rsid w:val="000975B5"/>
    <w:rsid w:val="000A01BD"/>
    <w:rsid w:val="000A0CCB"/>
    <w:rsid w:val="000A139B"/>
    <w:rsid w:val="000A1F64"/>
    <w:rsid w:val="000A243C"/>
    <w:rsid w:val="000A261B"/>
    <w:rsid w:val="000A2A59"/>
    <w:rsid w:val="000A2FD3"/>
    <w:rsid w:val="000A3B15"/>
    <w:rsid w:val="000A3CD0"/>
    <w:rsid w:val="000A3F51"/>
    <w:rsid w:val="000A433D"/>
    <w:rsid w:val="000A53EC"/>
    <w:rsid w:val="000A5635"/>
    <w:rsid w:val="000A5B7C"/>
    <w:rsid w:val="000A5CED"/>
    <w:rsid w:val="000A64AA"/>
    <w:rsid w:val="000A66DC"/>
    <w:rsid w:val="000A6F8A"/>
    <w:rsid w:val="000A71CE"/>
    <w:rsid w:val="000A723B"/>
    <w:rsid w:val="000A728E"/>
    <w:rsid w:val="000A730A"/>
    <w:rsid w:val="000A74E0"/>
    <w:rsid w:val="000A7630"/>
    <w:rsid w:val="000A7651"/>
    <w:rsid w:val="000B000E"/>
    <w:rsid w:val="000B028C"/>
    <w:rsid w:val="000B068C"/>
    <w:rsid w:val="000B0A31"/>
    <w:rsid w:val="000B0BDD"/>
    <w:rsid w:val="000B0D3D"/>
    <w:rsid w:val="000B1506"/>
    <w:rsid w:val="000B1619"/>
    <w:rsid w:val="000B16C6"/>
    <w:rsid w:val="000B1744"/>
    <w:rsid w:val="000B1D58"/>
    <w:rsid w:val="000B230A"/>
    <w:rsid w:val="000B2735"/>
    <w:rsid w:val="000B30BA"/>
    <w:rsid w:val="000B35DC"/>
    <w:rsid w:val="000B391F"/>
    <w:rsid w:val="000B4317"/>
    <w:rsid w:val="000B45BB"/>
    <w:rsid w:val="000B4907"/>
    <w:rsid w:val="000B4C46"/>
    <w:rsid w:val="000B514B"/>
    <w:rsid w:val="000B582C"/>
    <w:rsid w:val="000B65E1"/>
    <w:rsid w:val="000B6FF0"/>
    <w:rsid w:val="000B7C61"/>
    <w:rsid w:val="000C02D2"/>
    <w:rsid w:val="000C04F0"/>
    <w:rsid w:val="000C0530"/>
    <w:rsid w:val="000C1071"/>
    <w:rsid w:val="000C185B"/>
    <w:rsid w:val="000C1D31"/>
    <w:rsid w:val="000C2068"/>
    <w:rsid w:val="000C2300"/>
    <w:rsid w:val="000C23A9"/>
    <w:rsid w:val="000C2A19"/>
    <w:rsid w:val="000C2A9B"/>
    <w:rsid w:val="000C2AA8"/>
    <w:rsid w:val="000C2D64"/>
    <w:rsid w:val="000C2E12"/>
    <w:rsid w:val="000C335D"/>
    <w:rsid w:val="000C397C"/>
    <w:rsid w:val="000C411F"/>
    <w:rsid w:val="000C49E3"/>
    <w:rsid w:val="000C4AFC"/>
    <w:rsid w:val="000C5483"/>
    <w:rsid w:val="000C59E3"/>
    <w:rsid w:val="000C5DF3"/>
    <w:rsid w:val="000C6754"/>
    <w:rsid w:val="000C6864"/>
    <w:rsid w:val="000C6B8C"/>
    <w:rsid w:val="000C6B94"/>
    <w:rsid w:val="000C6FA8"/>
    <w:rsid w:val="000C71BF"/>
    <w:rsid w:val="000C7454"/>
    <w:rsid w:val="000C77A5"/>
    <w:rsid w:val="000C796E"/>
    <w:rsid w:val="000C7C06"/>
    <w:rsid w:val="000C7CF2"/>
    <w:rsid w:val="000D02E0"/>
    <w:rsid w:val="000D040E"/>
    <w:rsid w:val="000D06C6"/>
    <w:rsid w:val="000D0963"/>
    <w:rsid w:val="000D1188"/>
    <w:rsid w:val="000D1402"/>
    <w:rsid w:val="000D173A"/>
    <w:rsid w:val="000D1CEE"/>
    <w:rsid w:val="000D241C"/>
    <w:rsid w:val="000D28AC"/>
    <w:rsid w:val="000D52C4"/>
    <w:rsid w:val="000D60B6"/>
    <w:rsid w:val="000D6285"/>
    <w:rsid w:val="000D684C"/>
    <w:rsid w:val="000D69F5"/>
    <w:rsid w:val="000D74E2"/>
    <w:rsid w:val="000D76E0"/>
    <w:rsid w:val="000D7927"/>
    <w:rsid w:val="000E08CF"/>
    <w:rsid w:val="000E0DF5"/>
    <w:rsid w:val="000E1048"/>
    <w:rsid w:val="000E12CA"/>
    <w:rsid w:val="000E17A2"/>
    <w:rsid w:val="000E1D1C"/>
    <w:rsid w:val="000E1D41"/>
    <w:rsid w:val="000E2104"/>
    <w:rsid w:val="000E2806"/>
    <w:rsid w:val="000E2EDB"/>
    <w:rsid w:val="000E322B"/>
    <w:rsid w:val="000E33FA"/>
    <w:rsid w:val="000E3870"/>
    <w:rsid w:val="000E3993"/>
    <w:rsid w:val="000E3C52"/>
    <w:rsid w:val="000E3DCA"/>
    <w:rsid w:val="000E4168"/>
    <w:rsid w:val="000E41E3"/>
    <w:rsid w:val="000E4573"/>
    <w:rsid w:val="000E4836"/>
    <w:rsid w:val="000E487C"/>
    <w:rsid w:val="000E4C49"/>
    <w:rsid w:val="000E6168"/>
    <w:rsid w:val="000E6C70"/>
    <w:rsid w:val="000E6F69"/>
    <w:rsid w:val="000E6FA9"/>
    <w:rsid w:val="000E73DD"/>
    <w:rsid w:val="000E7509"/>
    <w:rsid w:val="000E75E7"/>
    <w:rsid w:val="000E7A47"/>
    <w:rsid w:val="000E7E19"/>
    <w:rsid w:val="000F0083"/>
    <w:rsid w:val="000F0093"/>
    <w:rsid w:val="000F05A8"/>
    <w:rsid w:val="000F0A93"/>
    <w:rsid w:val="000F1417"/>
    <w:rsid w:val="000F141E"/>
    <w:rsid w:val="000F15C5"/>
    <w:rsid w:val="000F199A"/>
    <w:rsid w:val="000F1FD7"/>
    <w:rsid w:val="000F2381"/>
    <w:rsid w:val="000F2948"/>
    <w:rsid w:val="000F2C04"/>
    <w:rsid w:val="000F2E5D"/>
    <w:rsid w:val="000F4176"/>
    <w:rsid w:val="000F4570"/>
    <w:rsid w:val="000F4716"/>
    <w:rsid w:val="000F4FB6"/>
    <w:rsid w:val="000F54A6"/>
    <w:rsid w:val="000F56F4"/>
    <w:rsid w:val="000F5DC5"/>
    <w:rsid w:val="000F5F05"/>
    <w:rsid w:val="000F63D3"/>
    <w:rsid w:val="000F6544"/>
    <w:rsid w:val="000F69A6"/>
    <w:rsid w:val="000F79EA"/>
    <w:rsid w:val="00100CC7"/>
    <w:rsid w:val="00100D5B"/>
    <w:rsid w:val="00100F66"/>
    <w:rsid w:val="001012EE"/>
    <w:rsid w:val="00101584"/>
    <w:rsid w:val="00101650"/>
    <w:rsid w:val="0010191B"/>
    <w:rsid w:val="001019FC"/>
    <w:rsid w:val="00101B71"/>
    <w:rsid w:val="00101F3B"/>
    <w:rsid w:val="00101FD4"/>
    <w:rsid w:val="00102010"/>
    <w:rsid w:val="00102650"/>
    <w:rsid w:val="00102C0A"/>
    <w:rsid w:val="001032FE"/>
    <w:rsid w:val="0010360C"/>
    <w:rsid w:val="00103611"/>
    <w:rsid w:val="00103D0C"/>
    <w:rsid w:val="00104898"/>
    <w:rsid w:val="00104CCC"/>
    <w:rsid w:val="00104D28"/>
    <w:rsid w:val="00104E30"/>
    <w:rsid w:val="00104E33"/>
    <w:rsid w:val="00104F29"/>
    <w:rsid w:val="001057C4"/>
    <w:rsid w:val="001058D9"/>
    <w:rsid w:val="001059D9"/>
    <w:rsid w:val="001059EB"/>
    <w:rsid w:val="001061B8"/>
    <w:rsid w:val="00106254"/>
    <w:rsid w:val="00106FBA"/>
    <w:rsid w:val="001071D5"/>
    <w:rsid w:val="00107E4E"/>
    <w:rsid w:val="001102EB"/>
    <w:rsid w:val="00110342"/>
    <w:rsid w:val="00110881"/>
    <w:rsid w:val="001114B5"/>
    <w:rsid w:val="001117C9"/>
    <w:rsid w:val="00111957"/>
    <w:rsid w:val="001120F5"/>
    <w:rsid w:val="00112419"/>
    <w:rsid w:val="0011297A"/>
    <w:rsid w:val="00112A94"/>
    <w:rsid w:val="001133F3"/>
    <w:rsid w:val="00113619"/>
    <w:rsid w:val="00113FA9"/>
    <w:rsid w:val="001142FA"/>
    <w:rsid w:val="00114844"/>
    <w:rsid w:val="0011493C"/>
    <w:rsid w:val="001149C9"/>
    <w:rsid w:val="00114A12"/>
    <w:rsid w:val="00114C4F"/>
    <w:rsid w:val="001153F1"/>
    <w:rsid w:val="00115738"/>
    <w:rsid w:val="00115B83"/>
    <w:rsid w:val="00115CFF"/>
    <w:rsid w:val="001162A5"/>
    <w:rsid w:val="00116599"/>
    <w:rsid w:val="0011691C"/>
    <w:rsid w:val="0011739C"/>
    <w:rsid w:val="001174E6"/>
    <w:rsid w:val="00117A1F"/>
    <w:rsid w:val="001204AC"/>
    <w:rsid w:val="001205E5"/>
    <w:rsid w:val="00120877"/>
    <w:rsid w:val="0012089C"/>
    <w:rsid w:val="00120AEE"/>
    <w:rsid w:val="00120FE7"/>
    <w:rsid w:val="00121794"/>
    <w:rsid w:val="00121B7C"/>
    <w:rsid w:val="00121DE0"/>
    <w:rsid w:val="00121F74"/>
    <w:rsid w:val="0012216F"/>
    <w:rsid w:val="00122230"/>
    <w:rsid w:val="001225E9"/>
    <w:rsid w:val="0012269C"/>
    <w:rsid w:val="00122993"/>
    <w:rsid w:val="00122A96"/>
    <w:rsid w:val="00122EDB"/>
    <w:rsid w:val="00122EDE"/>
    <w:rsid w:val="00123715"/>
    <w:rsid w:val="00123717"/>
    <w:rsid w:val="00123794"/>
    <w:rsid w:val="00123811"/>
    <w:rsid w:val="00123BA2"/>
    <w:rsid w:val="00123C82"/>
    <w:rsid w:val="00123F3C"/>
    <w:rsid w:val="001242DE"/>
    <w:rsid w:val="00124500"/>
    <w:rsid w:val="0012458C"/>
    <w:rsid w:val="0012497F"/>
    <w:rsid w:val="00124B91"/>
    <w:rsid w:val="00124E47"/>
    <w:rsid w:val="00124FB0"/>
    <w:rsid w:val="00125737"/>
    <w:rsid w:val="00125931"/>
    <w:rsid w:val="001259B8"/>
    <w:rsid w:val="00126734"/>
    <w:rsid w:val="00126D85"/>
    <w:rsid w:val="00126F69"/>
    <w:rsid w:val="00127554"/>
    <w:rsid w:val="0012783B"/>
    <w:rsid w:val="001304BA"/>
    <w:rsid w:val="00130550"/>
    <w:rsid w:val="001306DF"/>
    <w:rsid w:val="001307A3"/>
    <w:rsid w:val="001307B9"/>
    <w:rsid w:val="00130BF1"/>
    <w:rsid w:val="00130F84"/>
    <w:rsid w:val="00131036"/>
    <w:rsid w:val="0013165D"/>
    <w:rsid w:val="0013182D"/>
    <w:rsid w:val="00131B1B"/>
    <w:rsid w:val="00131D19"/>
    <w:rsid w:val="00131D25"/>
    <w:rsid w:val="00131D33"/>
    <w:rsid w:val="001320FB"/>
    <w:rsid w:val="001322C8"/>
    <w:rsid w:val="00132E01"/>
    <w:rsid w:val="0013301B"/>
    <w:rsid w:val="001336CE"/>
    <w:rsid w:val="00133EB7"/>
    <w:rsid w:val="0013442F"/>
    <w:rsid w:val="00134555"/>
    <w:rsid w:val="00134646"/>
    <w:rsid w:val="00134805"/>
    <w:rsid w:val="001349E0"/>
    <w:rsid w:val="00134A34"/>
    <w:rsid w:val="00134A54"/>
    <w:rsid w:val="00134E2F"/>
    <w:rsid w:val="00134FCC"/>
    <w:rsid w:val="00135662"/>
    <w:rsid w:val="00135B05"/>
    <w:rsid w:val="00135E90"/>
    <w:rsid w:val="00136630"/>
    <w:rsid w:val="001366CB"/>
    <w:rsid w:val="00136793"/>
    <w:rsid w:val="00136858"/>
    <w:rsid w:val="00136DF0"/>
    <w:rsid w:val="00137092"/>
    <w:rsid w:val="0013771F"/>
    <w:rsid w:val="00137862"/>
    <w:rsid w:val="00137F19"/>
    <w:rsid w:val="00140073"/>
    <w:rsid w:val="00140682"/>
    <w:rsid w:val="001408BF"/>
    <w:rsid w:val="00140AEA"/>
    <w:rsid w:val="00140B1B"/>
    <w:rsid w:val="00140B76"/>
    <w:rsid w:val="00140BA2"/>
    <w:rsid w:val="00140F62"/>
    <w:rsid w:val="00141033"/>
    <w:rsid w:val="0014119A"/>
    <w:rsid w:val="00141F83"/>
    <w:rsid w:val="001420B9"/>
    <w:rsid w:val="0014215E"/>
    <w:rsid w:val="001421EF"/>
    <w:rsid w:val="00142B2C"/>
    <w:rsid w:val="00142C57"/>
    <w:rsid w:val="001431F5"/>
    <w:rsid w:val="001435A4"/>
    <w:rsid w:val="00143A1E"/>
    <w:rsid w:val="00145C37"/>
    <w:rsid w:val="00146170"/>
    <w:rsid w:val="00146376"/>
    <w:rsid w:val="0014640B"/>
    <w:rsid w:val="00146584"/>
    <w:rsid w:val="001465A1"/>
    <w:rsid w:val="00146923"/>
    <w:rsid w:val="001476CF"/>
    <w:rsid w:val="001479DF"/>
    <w:rsid w:val="00147B3A"/>
    <w:rsid w:val="00150316"/>
    <w:rsid w:val="00150962"/>
    <w:rsid w:val="001513EA"/>
    <w:rsid w:val="00151491"/>
    <w:rsid w:val="001514AB"/>
    <w:rsid w:val="001514FB"/>
    <w:rsid w:val="00151E09"/>
    <w:rsid w:val="0015238C"/>
    <w:rsid w:val="001526F3"/>
    <w:rsid w:val="00152CBB"/>
    <w:rsid w:val="00152ED3"/>
    <w:rsid w:val="00152F4D"/>
    <w:rsid w:val="00153581"/>
    <w:rsid w:val="001539EC"/>
    <w:rsid w:val="00153A97"/>
    <w:rsid w:val="00153B42"/>
    <w:rsid w:val="00153F45"/>
    <w:rsid w:val="001549CA"/>
    <w:rsid w:val="00154C99"/>
    <w:rsid w:val="00154D5E"/>
    <w:rsid w:val="0015553C"/>
    <w:rsid w:val="00155A88"/>
    <w:rsid w:val="00155C47"/>
    <w:rsid w:val="00155C98"/>
    <w:rsid w:val="00155E32"/>
    <w:rsid w:val="001570D4"/>
    <w:rsid w:val="001601A6"/>
    <w:rsid w:val="00160217"/>
    <w:rsid w:val="00160937"/>
    <w:rsid w:val="00160982"/>
    <w:rsid w:val="00161319"/>
    <w:rsid w:val="00161B9B"/>
    <w:rsid w:val="00161E77"/>
    <w:rsid w:val="00162139"/>
    <w:rsid w:val="00162236"/>
    <w:rsid w:val="00162B28"/>
    <w:rsid w:val="001637A8"/>
    <w:rsid w:val="001639FD"/>
    <w:rsid w:val="0016485D"/>
    <w:rsid w:val="00165619"/>
    <w:rsid w:val="00165AA1"/>
    <w:rsid w:val="00165F4F"/>
    <w:rsid w:val="00165FD3"/>
    <w:rsid w:val="00166196"/>
    <w:rsid w:val="0016689D"/>
    <w:rsid w:val="001669CF"/>
    <w:rsid w:val="001673C1"/>
    <w:rsid w:val="00167A2F"/>
    <w:rsid w:val="001701A3"/>
    <w:rsid w:val="00170820"/>
    <w:rsid w:val="0017095C"/>
    <w:rsid w:val="001714AD"/>
    <w:rsid w:val="00171633"/>
    <w:rsid w:val="00171FD6"/>
    <w:rsid w:val="0017258B"/>
    <w:rsid w:val="00173096"/>
    <w:rsid w:val="0017324D"/>
    <w:rsid w:val="00173367"/>
    <w:rsid w:val="00173A32"/>
    <w:rsid w:val="00173A5A"/>
    <w:rsid w:val="00173F39"/>
    <w:rsid w:val="00174592"/>
    <w:rsid w:val="00174A80"/>
    <w:rsid w:val="00175103"/>
    <w:rsid w:val="00175998"/>
    <w:rsid w:val="00175B73"/>
    <w:rsid w:val="00175EFA"/>
    <w:rsid w:val="0017629B"/>
    <w:rsid w:val="001765D2"/>
    <w:rsid w:val="00176906"/>
    <w:rsid w:val="00176DC7"/>
    <w:rsid w:val="00176EAE"/>
    <w:rsid w:val="00177268"/>
    <w:rsid w:val="00177472"/>
    <w:rsid w:val="0017776F"/>
    <w:rsid w:val="00177BC6"/>
    <w:rsid w:val="00180072"/>
    <w:rsid w:val="0018027C"/>
    <w:rsid w:val="0018036B"/>
    <w:rsid w:val="001808DA"/>
    <w:rsid w:val="00180EBA"/>
    <w:rsid w:val="00181BA6"/>
    <w:rsid w:val="00181BD2"/>
    <w:rsid w:val="001820C5"/>
    <w:rsid w:val="00182527"/>
    <w:rsid w:val="0018274C"/>
    <w:rsid w:val="001827E8"/>
    <w:rsid w:val="001833ED"/>
    <w:rsid w:val="001841FA"/>
    <w:rsid w:val="00184565"/>
    <w:rsid w:val="0018481D"/>
    <w:rsid w:val="00185749"/>
    <w:rsid w:val="00185B21"/>
    <w:rsid w:val="00185B39"/>
    <w:rsid w:val="00185E33"/>
    <w:rsid w:val="00185E84"/>
    <w:rsid w:val="0018632D"/>
    <w:rsid w:val="001864C3"/>
    <w:rsid w:val="00186937"/>
    <w:rsid w:val="001869C7"/>
    <w:rsid w:val="00186AEE"/>
    <w:rsid w:val="001877EB"/>
    <w:rsid w:val="0018782C"/>
    <w:rsid w:val="00187F13"/>
    <w:rsid w:val="00190AB5"/>
    <w:rsid w:val="00190B78"/>
    <w:rsid w:val="00190E28"/>
    <w:rsid w:val="00190F6D"/>
    <w:rsid w:val="00190FC2"/>
    <w:rsid w:val="00191177"/>
    <w:rsid w:val="0019198A"/>
    <w:rsid w:val="00191E58"/>
    <w:rsid w:val="00191FFC"/>
    <w:rsid w:val="00192183"/>
    <w:rsid w:val="00192AF9"/>
    <w:rsid w:val="00192D0B"/>
    <w:rsid w:val="00192DAF"/>
    <w:rsid w:val="00193B80"/>
    <w:rsid w:val="001947CB"/>
    <w:rsid w:val="00194960"/>
    <w:rsid w:val="0019499B"/>
    <w:rsid w:val="00194CDC"/>
    <w:rsid w:val="00194FFC"/>
    <w:rsid w:val="0019532A"/>
    <w:rsid w:val="00195A5C"/>
    <w:rsid w:val="00195E1D"/>
    <w:rsid w:val="001963EC"/>
    <w:rsid w:val="0019657A"/>
    <w:rsid w:val="001965AB"/>
    <w:rsid w:val="0019677D"/>
    <w:rsid w:val="001968E8"/>
    <w:rsid w:val="00196E1C"/>
    <w:rsid w:val="00197527"/>
    <w:rsid w:val="00197A1C"/>
    <w:rsid w:val="00197FC0"/>
    <w:rsid w:val="001A038C"/>
    <w:rsid w:val="001A0D85"/>
    <w:rsid w:val="001A0F2F"/>
    <w:rsid w:val="001A293D"/>
    <w:rsid w:val="001A3495"/>
    <w:rsid w:val="001A38C7"/>
    <w:rsid w:val="001A3F5C"/>
    <w:rsid w:val="001A4595"/>
    <w:rsid w:val="001A4C20"/>
    <w:rsid w:val="001A51AB"/>
    <w:rsid w:val="001A52E6"/>
    <w:rsid w:val="001A536C"/>
    <w:rsid w:val="001A5DB7"/>
    <w:rsid w:val="001A618B"/>
    <w:rsid w:val="001A671B"/>
    <w:rsid w:val="001A67D5"/>
    <w:rsid w:val="001A69BB"/>
    <w:rsid w:val="001A70AF"/>
    <w:rsid w:val="001A78B9"/>
    <w:rsid w:val="001B0310"/>
    <w:rsid w:val="001B09CB"/>
    <w:rsid w:val="001B1150"/>
    <w:rsid w:val="001B1338"/>
    <w:rsid w:val="001B17A5"/>
    <w:rsid w:val="001B1E1E"/>
    <w:rsid w:val="001B1E6F"/>
    <w:rsid w:val="001B24B7"/>
    <w:rsid w:val="001B3A5B"/>
    <w:rsid w:val="001B3ABD"/>
    <w:rsid w:val="001B3B37"/>
    <w:rsid w:val="001B3F4E"/>
    <w:rsid w:val="001B4ECB"/>
    <w:rsid w:val="001B52BC"/>
    <w:rsid w:val="001B52D5"/>
    <w:rsid w:val="001B54B3"/>
    <w:rsid w:val="001B5531"/>
    <w:rsid w:val="001B59C5"/>
    <w:rsid w:val="001B5A36"/>
    <w:rsid w:val="001B5ADB"/>
    <w:rsid w:val="001B5C49"/>
    <w:rsid w:val="001B5F62"/>
    <w:rsid w:val="001B638E"/>
    <w:rsid w:val="001B701C"/>
    <w:rsid w:val="001B735E"/>
    <w:rsid w:val="001B77B5"/>
    <w:rsid w:val="001B7B2D"/>
    <w:rsid w:val="001B7CFD"/>
    <w:rsid w:val="001B7F5D"/>
    <w:rsid w:val="001C00FC"/>
    <w:rsid w:val="001C029D"/>
    <w:rsid w:val="001C0407"/>
    <w:rsid w:val="001C04A4"/>
    <w:rsid w:val="001C07CB"/>
    <w:rsid w:val="001C189C"/>
    <w:rsid w:val="001C1E85"/>
    <w:rsid w:val="001C207E"/>
    <w:rsid w:val="001C2336"/>
    <w:rsid w:val="001C2DDD"/>
    <w:rsid w:val="001C2E16"/>
    <w:rsid w:val="001C30D5"/>
    <w:rsid w:val="001C355F"/>
    <w:rsid w:val="001C3755"/>
    <w:rsid w:val="001C3FD6"/>
    <w:rsid w:val="001C5246"/>
    <w:rsid w:val="001C5455"/>
    <w:rsid w:val="001C58E3"/>
    <w:rsid w:val="001C5A7A"/>
    <w:rsid w:val="001C5AED"/>
    <w:rsid w:val="001C5DC4"/>
    <w:rsid w:val="001C5E72"/>
    <w:rsid w:val="001C778E"/>
    <w:rsid w:val="001C78B5"/>
    <w:rsid w:val="001D0556"/>
    <w:rsid w:val="001D063D"/>
    <w:rsid w:val="001D0D68"/>
    <w:rsid w:val="001D1741"/>
    <w:rsid w:val="001D1A26"/>
    <w:rsid w:val="001D1C1E"/>
    <w:rsid w:val="001D225C"/>
    <w:rsid w:val="001D2F14"/>
    <w:rsid w:val="001D33B7"/>
    <w:rsid w:val="001D4372"/>
    <w:rsid w:val="001D4E20"/>
    <w:rsid w:val="001D5872"/>
    <w:rsid w:val="001D5DEF"/>
    <w:rsid w:val="001D60A6"/>
    <w:rsid w:val="001D6215"/>
    <w:rsid w:val="001D6703"/>
    <w:rsid w:val="001D6E4E"/>
    <w:rsid w:val="001D6EBD"/>
    <w:rsid w:val="001D6EDC"/>
    <w:rsid w:val="001D70ED"/>
    <w:rsid w:val="001D75CE"/>
    <w:rsid w:val="001D7CF5"/>
    <w:rsid w:val="001D7D63"/>
    <w:rsid w:val="001E01CF"/>
    <w:rsid w:val="001E02AA"/>
    <w:rsid w:val="001E05E9"/>
    <w:rsid w:val="001E0A9C"/>
    <w:rsid w:val="001E0B0C"/>
    <w:rsid w:val="001E1E57"/>
    <w:rsid w:val="001E1FC0"/>
    <w:rsid w:val="001E2CA6"/>
    <w:rsid w:val="001E2FA7"/>
    <w:rsid w:val="001E34FA"/>
    <w:rsid w:val="001E39BF"/>
    <w:rsid w:val="001E4368"/>
    <w:rsid w:val="001E4803"/>
    <w:rsid w:val="001E4966"/>
    <w:rsid w:val="001E4EA2"/>
    <w:rsid w:val="001E4FC9"/>
    <w:rsid w:val="001E537E"/>
    <w:rsid w:val="001E5538"/>
    <w:rsid w:val="001E55BF"/>
    <w:rsid w:val="001E588A"/>
    <w:rsid w:val="001E5C7F"/>
    <w:rsid w:val="001E5D40"/>
    <w:rsid w:val="001E63F8"/>
    <w:rsid w:val="001E6694"/>
    <w:rsid w:val="001E6728"/>
    <w:rsid w:val="001E68BC"/>
    <w:rsid w:val="001E7467"/>
    <w:rsid w:val="001E7475"/>
    <w:rsid w:val="001E77F7"/>
    <w:rsid w:val="001F0958"/>
    <w:rsid w:val="001F0D5A"/>
    <w:rsid w:val="001F10AE"/>
    <w:rsid w:val="001F1272"/>
    <w:rsid w:val="001F1E06"/>
    <w:rsid w:val="001F1FD1"/>
    <w:rsid w:val="001F2103"/>
    <w:rsid w:val="001F2128"/>
    <w:rsid w:val="001F2508"/>
    <w:rsid w:val="001F26C8"/>
    <w:rsid w:val="001F2A88"/>
    <w:rsid w:val="001F2DAB"/>
    <w:rsid w:val="001F2E8A"/>
    <w:rsid w:val="001F31EB"/>
    <w:rsid w:val="001F3382"/>
    <w:rsid w:val="001F3CD6"/>
    <w:rsid w:val="001F4104"/>
    <w:rsid w:val="001F433A"/>
    <w:rsid w:val="001F56D7"/>
    <w:rsid w:val="001F5743"/>
    <w:rsid w:val="001F5C61"/>
    <w:rsid w:val="001F5D9D"/>
    <w:rsid w:val="001F63A5"/>
    <w:rsid w:val="001F6946"/>
    <w:rsid w:val="001F69BD"/>
    <w:rsid w:val="001F6EC1"/>
    <w:rsid w:val="001F7719"/>
    <w:rsid w:val="001F7CF3"/>
    <w:rsid w:val="002001E5"/>
    <w:rsid w:val="00200DB5"/>
    <w:rsid w:val="002019CA"/>
    <w:rsid w:val="0020281D"/>
    <w:rsid w:val="0020292E"/>
    <w:rsid w:val="002029AD"/>
    <w:rsid w:val="00202A4B"/>
    <w:rsid w:val="00203888"/>
    <w:rsid w:val="00203CF5"/>
    <w:rsid w:val="00203D3A"/>
    <w:rsid w:val="0020403D"/>
    <w:rsid w:val="00204537"/>
    <w:rsid w:val="00204B41"/>
    <w:rsid w:val="00204E6C"/>
    <w:rsid w:val="002058B5"/>
    <w:rsid w:val="002059C8"/>
    <w:rsid w:val="002060CF"/>
    <w:rsid w:val="0020658A"/>
    <w:rsid w:val="00206703"/>
    <w:rsid w:val="002072DB"/>
    <w:rsid w:val="0020744E"/>
    <w:rsid w:val="002075FC"/>
    <w:rsid w:val="0020775E"/>
    <w:rsid w:val="002078C7"/>
    <w:rsid w:val="00207CC7"/>
    <w:rsid w:val="00207E12"/>
    <w:rsid w:val="0021018A"/>
    <w:rsid w:val="002102F0"/>
    <w:rsid w:val="00210C0E"/>
    <w:rsid w:val="00210D74"/>
    <w:rsid w:val="00211355"/>
    <w:rsid w:val="00211BC0"/>
    <w:rsid w:val="00211ECD"/>
    <w:rsid w:val="00211FBB"/>
    <w:rsid w:val="00212BFB"/>
    <w:rsid w:val="00212CC4"/>
    <w:rsid w:val="00213051"/>
    <w:rsid w:val="002140D0"/>
    <w:rsid w:val="002143D8"/>
    <w:rsid w:val="00214506"/>
    <w:rsid w:val="002148DF"/>
    <w:rsid w:val="002150A8"/>
    <w:rsid w:val="00215477"/>
    <w:rsid w:val="00215AF2"/>
    <w:rsid w:val="00215CBC"/>
    <w:rsid w:val="00215F33"/>
    <w:rsid w:val="002169D3"/>
    <w:rsid w:val="00216AA8"/>
    <w:rsid w:val="00216BA9"/>
    <w:rsid w:val="00216BB7"/>
    <w:rsid w:val="002177ED"/>
    <w:rsid w:val="00217B34"/>
    <w:rsid w:val="00217CBF"/>
    <w:rsid w:val="00220092"/>
    <w:rsid w:val="00220268"/>
    <w:rsid w:val="00220366"/>
    <w:rsid w:val="00220659"/>
    <w:rsid w:val="00220FE8"/>
    <w:rsid w:val="002211F9"/>
    <w:rsid w:val="002215AF"/>
    <w:rsid w:val="002219A9"/>
    <w:rsid w:val="00221A8A"/>
    <w:rsid w:val="00222B4A"/>
    <w:rsid w:val="00222F5F"/>
    <w:rsid w:val="002232DD"/>
    <w:rsid w:val="0022473A"/>
    <w:rsid w:val="00225214"/>
    <w:rsid w:val="00225765"/>
    <w:rsid w:val="002258E2"/>
    <w:rsid w:val="00225D90"/>
    <w:rsid w:val="002269CD"/>
    <w:rsid w:val="00227136"/>
    <w:rsid w:val="002273DA"/>
    <w:rsid w:val="00227C6D"/>
    <w:rsid w:val="00227D05"/>
    <w:rsid w:val="00227DA4"/>
    <w:rsid w:val="0023063F"/>
    <w:rsid w:val="002307FF"/>
    <w:rsid w:val="00230F9D"/>
    <w:rsid w:val="0023102A"/>
    <w:rsid w:val="002317CE"/>
    <w:rsid w:val="00231882"/>
    <w:rsid w:val="00232C4D"/>
    <w:rsid w:val="0023310E"/>
    <w:rsid w:val="0023335B"/>
    <w:rsid w:val="002337C8"/>
    <w:rsid w:val="002339C8"/>
    <w:rsid w:val="00233E5B"/>
    <w:rsid w:val="002340E8"/>
    <w:rsid w:val="002349DE"/>
    <w:rsid w:val="00234DA7"/>
    <w:rsid w:val="00235403"/>
    <w:rsid w:val="002354FA"/>
    <w:rsid w:val="00235B48"/>
    <w:rsid w:val="00235E32"/>
    <w:rsid w:val="00236184"/>
    <w:rsid w:val="002367A8"/>
    <w:rsid w:val="002367B5"/>
    <w:rsid w:val="002367F6"/>
    <w:rsid w:val="002368F1"/>
    <w:rsid w:val="00236EB1"/>
    <w:rsid w:val="00237005"/>
    <w:rsid w:val="00237223"/>
    <w:rsid w:val="002373A7"/>
    <w:rsid w:val="00237AA7"/>
    <w:rsid w:val="00240266"/>
    <w:rsid w:val="00240745"/>
    <w:rsid w:val="0024086D"/>
    <w:rsid w:val="00240AA5"/>
    <w:rsid w:val="00241582"/>
    <w:rsid w:val="002416E0"/>
    <w:rsid w:val="00241800"/>
    <w:rsid w:val="0024189B"/>
    <w:rsid w:val="00242052"/>
    <w:rsid w:val="0024208B"/>
    <w:rsid w:val="00242E83"/>
    <w:rsid w:val="00242F39"/>
    <w:rsid w:val="0024351E"/>
    <w:rsid w:val="00243BFE"/>
    <w:rsid w:val="00243E98"/>
    <w:rsid w:val="00243F49"/>
    <w:rsid w:val="00244654"/>
    <w:rsid w:val="002449BE"/>
    <w:rsid w:val="00244DC0"/>
    <w:rsid w:val="0024539F"/>
    <w:rsid w:val="0024546A"/>
    <w:rsid w:val="00245A2B"/>
    <w:rsid w:val="00246BCB"/>
    <w:rsid w:val="00246EC5"/>
    <w:rsid w:val="00246ECD"/>
    <w:rsid w:val="00246FBD"/>
    <w:rsid w:val="00247408"/>
    <w:rsid w:val="002478A6"/>
    <w:rsid w:val="00247AE6"/>
    <w:rsid w:val="00247AFE"/>
    <w:rsid w:val="00247D2E"/>
    <w:rsid w:val="00250068"/>
    <w:rsid w:val="0025041C"/>
    <w:rsid w:val="0025073B"/>
    <w:rsid w:val="00250812"/>
    <w:rsid w:val="0025084F"/>
    <w:rsid w:val="002508BE"/>
    <w:rsid w:val="002515E3"/>
    <w:rsid w:val="00251AC0"/>
    <w:rsid w:val="00251D95"/>
    <w:rsid w:val="00251EFF"/>
    <w:rsid w:val="002520D2"/>
    <w:rsid w:val="0025227F"/>
    <w:rsid w:val="00252428"/>
    <w:rsid w:val="0025250D"/>
    <w:rsid w:val="00252C0E"/>
    <w:rsid w:val="00252D4F"/>
    <w:rsid w:val="00252F49"/>
    <w:rsid w:val="0025315A"/>
    <w:rsid w:val="002532FE"/>
    <w:rsid w:val="002534D0"/>
    <w:rsid w:val="00253D28"/>
    <w:rsid w:val="00254122"/>
    <w:rsid w:val="00254B35"/>
    <w:rsid w:val="00254C4E"/>
    <w:rsid w:val="00255EF2"/>
    <w:rsid w:val="00256615"/>
    <w:rsid w:val="00256651"/>
    <w:rsid w:val="00256A4F"/>
    <w:rsid w:val="002571A0"/>
    <w:rsid w:val="00257622"/>
    <w:rsid w:val="00260390"/>
    <w:rsid w:val="00260443"/>
    <w:rsid w:val="002604EF"/>
    <w:rsid w:val="002607C8"/>
    <w:rsid w:val="00260AED"/>
    <w:rsid w:val="00260B20"/>
    <w:rsid w:val="00261A57"/>
    <w:rsid w:val="00261B2B"/>
    <w:rsid w:val="00262FAC"/>
    <w:rsid w:val="0026345C"/>
    <w:rsid w:val="002634B3"/>
    <w:rsid w:val="00263B69"/>
    <w:rsid w:val="00263DE3"/>
    <w:rsid w:val="00264028"/>
    <w:rsid w:val="00264126"/>
    <w:rsid w:val="00264490"/>
    <w:rsid w:val="00264823"/>
    <w:rsid w:val="0026510D"/>
    <w:rsid w:val="00266223"/>
    <w:rsid w:val="002663A2"/>
    <w:rsid w:val="00266703"/>
    <w:rsid w:val="00266940"/>
    <w:rsid w:val="00266ADF"/>
    <w:rsid w:val="00266C4C"/>
    <w:rsid w:val="00267976"/>
    <w:rsid w:val="002679B2"/>
    <w:rsid w:val="00267F1D"/>
    <w:rsid w:val="00270BC5"/>
    <w:rsid w:val="00271264"/>
    <w:rsid w:val="00271684"/>
    <w:rsid w:val="00271D20"/>
    <w:rsid w:val="00271FFB"/>
    <w:rsid w:val="00272410"/>
    <w:rsid w:val="00272A30"/>
    <w:rsid w:val="00272B02"/>
    <w:rsid w:val="00273AAC"/>
    <w:rsid w:val="00274DBE"/>
    <w:rsid w:val="00274EF8"/>
    <w:rsid w:val="00274F1D"/>
    <w:rsid w:val="0027503D"/>
    <w:rsid w:val="0027537E"/>
    <w:rsid w:val="00275531"/>
    <w:rsid w:val="00275A94"/>
    <w:rsid w:val="00275B25"/>
    <w:rsid w:val="00275C50"/>
    <w:rsid w:val="00275EAE"/>
    <w:rsid w:val="002760A9"/>
    <w:rsid w:val="00276820"/>
    <w:rsid w:val="002768F7"/>
    <w:rsid w:val="00277726"/>
    <w:rsid w:val="00277D28"/>
    <w:rsid w:val="0028006F"/>
    <w:rsid w:val="00280F54"/>
    <w:rsid w:val="0028137E"/>
    <w:rsid w:val="0028142A"/>
    <w:rsid w:val="00281511"/>
    <w:rsid w:val="00281D21"/>
    <w:rsid w:val="00282051"/>
    <w:rsid w:val="00282838"/>
    <w:rsid w:val="002829A5"/>
    <w:rsid w:val="00282DA0"/>
    <w:rsid w:val="00282DFC"/>
    <w:rsid w:val="00282E26"/>
    <w:rsid w:val="0028337A"/>
    <w:rsid w:val="00283438"/>
    <w:rsid w:val="0028392B"/>
    <w:rsid w:val="002843CC"/>
    <w:rsid w:val="002845F0"/>
    <w:rsid w:val="00284E09"/>
    <w:rsid w:val="002852A7"/>
    <w:rsid w:val="00285821"/>
    <w:rsid w:val="00285A7C"/>
    <w:rsid w:val="00285A8C"/>
    <w:rsid w:val="00285D40"/>
    <w:rsid w:val="002864AC"/>
    <w:rsid w:val="00286BE4"/>
    <w:rsid w:val="00286C17"/>
    <w:rsid w:val="002870B8"/>
    <w:rsid w:val="00287170"/>
    <w:rsid w:val="002873AD"/>
    <w:rsid w:val="002873C1"/>
    <w:rsid w:val="00287451"/>
    <w:rsid w:val="002878EE"/>
    <w:rsid w:val="00287B21"/>
    <w:rsid w:val="00287DB6"/>
    <w:rsid w:val="00287FA7"/>
    <w:rsid w:val="0029006F"/>
    <w:rsid w:val="002900A3"/>
    <w:rsid w:val="00290749"/>
    <w:rsid w:val="00290AC4"/>
    <w:rsid w:val="00290E3D"/>
    <w:rsid w:val="00291030"/>
    <w:rsid w:val="002912A0"/>
    <w:rsid w:val="00291ADE"/>
    <w:rsid w:val="00292235"/>
    <w:rsid w:val="00292466"/>
    <w:rsid w:val="00292841"/>
    <w:rsid w:val="002928E6"/>
    <w:rsid w:val="00292E0C"/>
    <w:rsid w:val="00293294"/>
    <w:rsid w:val="00295017"/>
    <w:rsid w:val="00295340"/>
    <w:rsid w:val="00295BBA"/>
    <w:rsid w:val="00296604"/>
    <w:rsid w:val="00296A11"/>
    <w:rsid w:val="00296A6E"/>
    <w:rsid w:val="00296F2D"/>
    <w:rsid w:val="00297835"/>
    <w:rsid w:val="00297D83"/>
    <w:rsid w:val="002A06D3"/>
    <w:rsid w:val="002A0E35"/>
    <w:rsid w:val="002A116C"/>
    <w:rsid w:val="002A1BC1"/>
    <w:rsid w:val="002A24EA"/>
    <w:rsid w:val="002A2F53"/>
    <w:rsid w:val="002A30CF"/>
    <w:rsid w:val="002A332A"/>
    <w:rsid w:val="002A3339"/>
    <w:rsid w:val="002A33C4"/>
    <w:rsid w:val="002A38AD"/>
    <w:rsid w:val="002A3CDB"/>
    <w:rsid w:val="002A3F22"/>
    <w:rsid w:val="002A4493"/>
    <w:rsid w:val="002A467F"/>
    <w:rsid w:val="002A518C"/>
    <w:rsid w:val="002A538D"/>
    <w:rsid w:val="002A582C"/>
    <w:rsid w:val="002A5961"/>
    <w:rsid w:val="002A5AAC"/>
    <w:rsid w:val="002A5D0A"/>
    <w:rsid w:val="002A5E45"/>
    <w:rsid w:val="002A6405"/>
    <w:rsid w:val="002A7537"/>
    <w:rsid w:val="002A78A7"/>
    <w:rsid w:val="002B01B7"/>
    <w:rsid w:val="002B09B1"/>
    <w:rsid w:val="002B0A5C"/>
    <w:rsid w:val="002B0B04"/>
    <w:rsid w:val="002B0D13"/>
    <w:rsid w:val="002B1251"/>
    <w:rsid w:val="002B1291"/>
    <w:rsid w:val="002B1547"/>
    <w:rsid w:val="002B1683"/>
    <w:rsid w:val="002B181C"/>
    <w:rsid w:val="002B1FFB"/>
    <w:rsid w:val="002B23D4"/>
    <w:rsid w:val="002B2BF5"/>
    <w:rsid w:val="002B2C92"/>
    <w:rsid w:val="002B2D19"/>
    <w:rsid w:val="002B31CF"/>
    <w:rsid w:val="002B3B10"/>
    <w:rsid w:val="002B3B95"/>
    <w:rsid w:val="002B4459"/>
    <w:rsid w:val="002B44F6"/>
    <w:rsid w:val="002B48BC"/>
    <w:rsid w:val="002B4D64"/>
    <w:rsid w:val="002B5BA4"/>
    <w:rsid w:val="002B6544"/>
    <w:rsid w:val="002B6A04"/>
    <w:rsid w:val="002B6A10"/>
    <w:rsid w:val="002B6A40"/>
    <w:rsid w:val="002B6BF0"/>
    <w:rsid w:val="002B71FC"/>
    <w:rsid w:val="002B72E6"/>
    <w:rsid w:val="002B7491"/>
    <w:rsid w:val="002B7C99"/>
    <w:rsid w:val="002B7F23"/>
    <w:rsid w:val="002C00AD"/>
    <w:rsid w:val="002C022E"/>
    <w:rsid w:val="002C028F"/>
    <w:rsid w:val="002C0D7D"/>
    <w:rsid w:val="002C0D7E"/>
    <w:rsid w:val="002C0DC9"/>
    <w:rsid w:val="002C1D50"/>
    <w:rsid w:val="002C1D65"/>
    <w:rsid w:val="002C1FFD"/>
    <w:rsid w:val="002C21B7"/>
    <w:rsid w:val="002C2413"/>
    <w:rsid w:val="002C2D3D"/>
    <w:rsid w:val="002C304C"/>
    <w:rsid w:val="002C304D"/>
    <w:rsid w:val="002C3339"/>
    <w:rsid w:val="002C38E6"/>
    <w:rsid w:val="002C39FD"/>
    <w:rsid w:val="002C4084"/>
    <w:rsid w:val="002C4844"/>
    <w:rsid w:val="002C4CB9"/>
    <w:rsid w:val="002C57AA"/>
    <w:rsid w:val="002C57C0"/>
    <w:rsid w:val="002C587D"/>
    <w:rsid w:val="002C5DFD"/>
    <w:rsid w:val="002C6041"/>
    <w:rsid w:val="002C61C1"/>
    <w:rsid w:val="002C6C78"/>
    <w:rsid w:val="002C736F"/>
    <w:rsid w:val="002C7472"/>
    <w:rsid w:val="002C7CD1"/>
    <w:rsid w:val="002D0285"/>
    <w:rsid w:val="002D0323"/>
    <w:rsid w:val="002D03E0"/>
    <w:rsid w:val="002D05F5"/>
    <w:rsid w:val="002D13C7"/>
    <w:rsid w:val="002D15B9"/>
    <w:rsid w:val="002D1C49"/>
    <w:rsid w:val="002D28A8"/>
    <w:rsid w:val="002D2CE7"/>
    <w:rsid w:val="002D3058"/>
    <w:rsid w:val="002D4065"/>
    <w:rsid w:val="002D486C"/>
    <w:rsid w:val="002D4A1F"/>
    <w:rsid w:val="002D503A"/>
    <w:rsid w:val="002D5487"/>
    <w:rsid w:val="002D54C3"/>
    <w:rsid w:val="002D5698"/>
    <w:rsid w:val="002D589B"/>
    <w:rsid w:val="002D5BCE"/>
    <w:rsid w:val="002D5C08"/>
    <w:rsid w:val="002D5C95"/>
    <w:rsid w:val="002D5C9B"/>
    <w:rsid w:val="002D5FBC"/>
    <w:rsid w:val="002D653D"/>
    <w:rsid w:val="002D679A"/>
    <w:rsid w:val="002D6FA3"/>
    <w:rsid w:val="002D72C6"/>
    <w:rsid w:val="002D7585"/>
    <w:rsid w:val="002D758F"/>
    <w:rsid w:val="002D75EB"/>
    <w:rsid w:val="002D7642"/>
    <w:rsid w:val="002D79E2"/>
    <w:rsid w:val="002D7AD1"/>
    <w:rsid w:val="002E0447"/>
    <w:rsid w:val="002E0E33"/>
    <w:rsid w:val="002E13A4"/>
    <w:rsid w:val="002E1D7F"/>
    <w:rsid w:val="002E2AE3"/>
    <w:rsid w:val="002E2F02"/>
    <w:rsid w:val="002E32D4"/>
    <w:rsid w:val="002E3786"/>
    <w:rsid w:val="002E3D4C"/>
    <w:rsid w:val="002E4803"/>
    <w:rsid w:val="002E502F"/>
    <w:rsid w:val="002E5571"/>
    <w:rsid w:val="002E5E04"/>
    <w:rsid w:val="002E6399"/>
    <w:rsid w:val="002E65C6"/>
    <w:rsid w:val="002E65C8"/>
    <w:rsid w:val="002E6600"/>
    <w:rsid w:val="002E67A3"/>
    <w:rsid w:val="002E7B23"/>
    <w:rsid w:val="002F02BA"/>
    <w:rsid w:val="002F03B5"/>
    <w:rsid w:val="002F0438"/>
    <w:rsid w:val="002F0636"/>
    <w:rsid w:val="002F0A64"/>
    <w:rsid w:val="002F0EF3"/>
    <w:rsid w:val="002F1DBE"/>
    <w:rsid w:val="002F2213"/>
    <w:rsid w:val="002F2880"/>
    <w:rsid w:val="002F2FC6"/>
    <w:rsid w:val="002F3016"/>
    <w:rsid w:val="002F35E0"/>
    <w:rsid w:val="002F4459"/>
    <w:rsid w:val="002F468E"/>
    <w:rsid w:val="002F4C3D"/>
    <w:rsid w:val="002F500E"/>
    <w:rsid w:val="002F51B8"/>
    <w:rsid w:val="002F634E"/>
    <w:rsid w:val="002F63C1"/>
    <w:rsid w:val="002F6550"/>
    <w:rsid w:val="002F7415"/>
    <w:rsid w:val="002F7BEE"/>
    <w:rsid w:val="003005D8"/>
    <w:rsid w:val="00301928"/>
    <w:rsid w:val="0030199C"/>
    <w:rsid w:val="00301D9E"/>
    <w:rsid w:val="00302010"/>
    <w:rsid w:val="0030212C"/>
    <w:rsid w:val="0030214B"/>
    <w:rsid w:val="003021EF"/>
    <w:rsid w:val="003027AB"/>
    <w:rsid w:val="00302E3B"/>
    <w:rsid w:val="00303086"/>
    <w:rsid w:val="0030368B"/>
    <w:rsid w:val="00303C35"/>
    <w:rsid w:val="003040E7"/>
    <w:rsid w:val="00304743"/>
    <w:rsid w:val="00304B0D"/>
    <w:rsid w:val="00304BAE"/>
    <w:rsid w:val="00305043"/>
    <w:rsid w:val="00305075"/>
    <w:rsid w:val="00305149"/>
    <w:rsid w:val="003051D8"/>
    <w:rsid w:val="00305241"/>
    <w:rsid w:val="00305D19"/>
    <w:rsid w:val="00305F5B"/>
    <w:rsid w:val="00306025"/>
    <w:rsid w:val="00306234"/>
    <w:rsid w:val="003065FF"/>
    <w:rsid w:val="00306C38"/>
    <w:rsid w:val="00307FA7"/>
    <w:rsid w:val="003102A4"/>
    <w:rsid w:val="003102AE"/>
    <w:rsid w:val="00310358"/>
    <w:rsid w:val="00310671"/>
    <w:rsid w:val="003108D7"/>
    <w:rsid w:val="00310AA6"/>
    <w:rsid w:val="00310E2A"/>
    <w:rsid w:val="00310EB6"/>
    <w:rsid w:val="003110A2"/>
    <w:rsid w:val="00311B8D"/>
    <w:rsid w:val="00311CEA"/>
    <w:rsid w:val="0031233B"/>
    <w:rsid w:val="00313152"/>
    <w:rsid w:val="003131B6"/>
    <w:rsid w:val="00313631"/>
    <w:rsid w:val="00313841"/>
    <w:rsid w:val="00313A1E"/>
    <w:rsid w:val="00313BA5"/>
    <w:rsid w:val="00314462"/>
    <w:rsid w:val="00314476"/>
    <w:rsid w:val="00314685"/>
    <w:rsid w:val="00314943"/>
    <w:rsid w:val="00314CC7"/>
    <w:rsid w:val="00315BB3"/>
    <w:rsid w:val="00315F06"/>
    <w:rsid w:val="00316490"/>
    <w:rsid w:val="00317C04"/>
    <w:rsid w:val="00317C33"/>
    <w:rsid w:val="00320568"/>
    <w:rsid w:val="003205F3"/>
    <w:rsid w:val="00321941"/>
    <w:rsid w:val="00321C53"/>
    <w:rsid w:val="00321C5D"/>
    <w:rsid w:val="00322F56"/>
    <w:rsid w:val="003232A6"/>
    <w:rsid w:val="00323903"/>
    <w:rsid w:val="00323B31"/>
    <w:rsid w:val="003250C0"/>
    <w:rsid w:val="003259F0"/>
    <w:rsid w:val="003262F2"/>
    <w:rsid w:val="003270C8"/>
    <w:rsid w:val="00327713"/>
    <w:rsid w:val="003277CA"/>
    <w:rsid w:val="00327C8C"/>
    <w:rsid w:val="003305C5"/>
    <w:rsid w:val="003305EC"/>
    <w:rsid w:val="00330D32"/>
    <w:rsid w:val="0033119D"/>
    <w:rsid w:val="00331882"/>
    <w:rsid w:val="0033281D"/>
    <w:rsid w:val="00332884"/>
    <w:rsid w:val="00332BE9"/>
    <w:rsid w:val="00332C38"/>
    <w:rsid w:val="00332E3B"/>
    <w:rsid w:val="00332EB2"/>
    <w:rsid w:val="0033350F"/>
    <w:rsid w:val="0033382A"/>
    <w:rsid w:val="003345DD"/>
    <w:rsid w:val="003346EC"/>
    <w:rsid w:val="003348E3"/>
    <w:rsid w:val="00334C86"/>
    <w:rsid w:val="003351EE"/>
    <w:rsid w:val="003352A3"/>
    <w:rsid w:val="0033530A"/>
    <w:rsid w:val="0033545E"/>
    <w:rsid w:val="0033573E"/>
    <w:rsid w:val="003357ED"/>
    <w:rsid w:val="003358F8"/>
    <w:rsid w:val="00335A09"/>
    <w:rsid w:val="00335F87"/>
    <w:rsid w:val="003360B0"/>
    <w:rsid w:val="00336B64"/>
    <w:rsid w:val="00337744"/>
    <w:rsid w:val="00337B1D"/>
    <w:rsid w:val="00340293"/>
    <w:rsid w:val="00340936"/>
    <w:rsid w:val="00340BE2"/>
    <w:rsid w:val="0034101E"/>
    <w:rsid w:val="00341283"/>
    <w:rsid w:val="00341284"/>
    <w:rsid w:val="00341597"/>
    <w:rsid w:val="003415C8"/>
    <w:rsid w:val="00341B05"/>
    <w:rsid w:val="00341F6C"/>
    <w:rsid w:val="0034228B"/>
    <w:rsid w:val="00342D46"/>
    <w:rsid w:val="00342DF0"/>
    <w:rsid w:val="00342F77"/>
    <w:rsid w:val="00343498"/>
    <w:rsid w:val="00343677"/>
    <w:rsid w:val="00343838"/>
    <w:rsid w:val="00343848"/>
    <w:rsid w:val="00343E50"/>
    <w:rsid w:val="00343F94"/>
    <w:rsid w:val="003440BA"/>
    <w:rsid w:val="00344609"/>
    <w:rsid w:val="0034479B"/>
    <w:rsid w:val="00344F71"/>
    <w:rsid w:val="003451E5"/>
    <w:rsid w:val="003452AC"/>
    <w:rsid w:val="00345419"/>
    <w:rsid w:val="00345E70"/>
    <w:rsid w:val="0034693A"/>
    <w:rsid w:val="00346E2C"/>
    <w:rsid w:val="00346F8F"/>
    <w:rsid w:val="00347E1B"/>
    <w:rsid w:val="0035007C"/>
    <w:rsid w:val="00350275"/>
    <w:rsid w:val="00350C80"/>
    <w:rsid w:val="00350F69"/>
    <w:rsid w:val="00351781"/>
    <w:rsid w:val="00351786"/>
    <w:rsid w:val="00351A20"/>
    <w:rsid w:val="00351C27"/>
    <w:rsid w:val="00351C4E"/>
    <w:rsid w:val="00351FCE"/>
    <w:rsid w:val="00352416"/>
    <w:rsid w:val="00352797"/>
    <w:rsid w:val="00352850"/>
    <w:rsid w:val="003531D7"/>
    <w:rsid w:val="00353DEF"/>
    <w:rsid w:val="003540F9"/>
    <w:rsid w:val="00354320"/>
    <w:rsid w:val="00354BDA"/>
    <w:rsid w:val="00354C6C"/>
    <w:rsid w:val="00354E87"/>
    <w:rsid w:val="0035545C"/>
    <w:rsid w:val="00355BBE"/>
    <w:rsid w:val="00355FE3"/>
    <w:rsid w:val="00356DE1"/>
    <w:rsid w:val="003573C6"/>
    <w:rsid w:val="0035797B"/>
    <w:rsid w:val="00357EA3"/>
    <w:rsid w:val="003604A2"/>
    <w:rsid w:val="003614E4"/>
    <w:rsid w:val="00361637"/>
    <w:rsid w:val="003618A4"/>
    <w:rsid w:val="00361BA2"/>
    <w:rsid w:val="00361F62"/>
    <w:rsid w:val="00362E12"/>
    <w:rsid w:val="003635C1"/>
    <w:rsid w:val="00363646"/>
    <w:rsid w:val="003638C9"/>
    <w:rsid w:val="00363ED3"/>
    <w:rsid w:val="00364B38"/>
    <w:rsid w:val="003651F3"/>
    <w:rsid w:val="00365EB7"/>
    <w:rsid w:val="00366063"/>
    <w:rsid w:val="00366189"/>
    <w:rsid w:val="00366442"/>
    <w:rsid w:val="00366449"/>
    <w:rsid w:val="00367257"/>
    <w:rsid w:val="00367551"/>
    <w:rsid w:val="003675F0"/>
    <w:rsid w:val="0036772D"/>
    <w:rsid w:val="0036786B"/>
    <w:rsid w:val="00367BD5"/>
    <w:rsid w:val="00370110"/>
    <w:rsid w:val="00370523"/>
    <w:rsid w:val="00370616"/>
    <w:rsid w:val="00370E55"/>
    <w:rsid w:val="0037113E"/>
    <w:rsid w:val="00371354"/>
    <w:rsid w:val="003713DF"/>
    <w:rsid w:val="00371C43"/>
    <w:rsid w:val="00371D60"/>
    <w:rsid w:val="00371E80"/>
    <w:rsid w:val="00372E42"/>
    <w:rsid w:val="003731E9"/>
    <w:rsid w:val="00373367"/>
    <w:rsid w:val="003733BC"/>
    <w:rsid w:val="00373BC8"/>
    <w:rsid w:val="0037400D"/>
    <w:rsid w:val="00374125"/>
    <w:rsid w:val="003743CB"/>
    <w:rsid w:val="003743E3"/>
    <w:rsid w:val="00375357"/>
    <w:rsid w:val="003759FD"/>
    <w:rsid w:val="00375D71"/>
    <w:rsid w:val="003768B2"/>
    <w:rsid w:val="00376ABE"/>
    <w:rsid w:val="00376F85"/>
    <w:rsid w:val="00376FE2"/>
    <w:rsid w:val="0037708D"/>
    <w:rsid w:val="00377255"/>
    <w:rsid w:val="003774F8"/>
    <w:rsid w:val="003778A8"/>
    <w:rsid w:val="003778F8"/>
    <w:rsid w:val="00380012"/>
    <w:rsid w:val="00380395"/>
    <w:rsid w:val="003806BF"/>
    <w:rsid w:val="00380782"/>
    <w:rsid w:val="00380CC5"/>
    <w:rsid w:val="003811C1"/>
    <w:rsid w:val="00381690"/>
    <w:rsid w:val="00381A59"/>
    <w:rsid w:val="00382719"/>
    <w:rsid w:val="00382CBA"/>
    <w:rsid w:val="00382E2C"/>
    <w:rsid w:val="0038317E"/>
    <w:rsid w:val="003833BD"/>
    <w:rsid w:val="00383966"/>
    <w:rsid w:val="00383A0E"/>
    <w:rsid w:val="00384244"/>
    <w:rsid w:val="0038425B"/>
    <w:rsid w:val="003844CA"/>
    <w:rsid w:val="00384D8E"/>
    <w:rsid w:val="00384E93"/>
    <w:rsid w:val="00385436"/>
    <w:rsid w:val="0038573A"/>
    <w:rsid w:val="0038593C"/>
    <w:rsid w:val="00385CBA"/>
    <w:rsid w:val="00385D4D"/>
    <w:rsid w:val="0038662C"/>
    <w:rsid w:val="003866EF"/>
    <w:rsid w:val="00386BED"/>
    <w:rsid w:val="00386DEE"/>
    <w:rsid w:val="003873EF"/>
    <w:rsid w:val="00387411"/>
    <w:rsid w:val="003878D7"/>
    <w:rsid w:val="00387FCC"/>
    <w:rsid w:val="0039036C"/>
    <w:rsid w:val="00390BE2"/>
    <w:rsid w:val="00390DD3"/>
    <w:rsid w:val="0039110C"/>
    <w:rsid w:val="0039169A"/>
    <w:rsid w:val="0039184A"/>
    <w:rsid w:val="0039234E"/>
    <w:rsid w:val="0039283C"/>
    <w:rsid w:val="00392874"/>
    <w:rsid w:val="00392AB9"/>
    <w:rsid w:val="00392B54"/>
    <w:rsid w:val="003931C5"/>
    <w:rsid w:val="003937EB"/>
    <w:rsid w:val="00393D6D"/>
    <w:rsid w:val="00393F5A"/>
    <w:rsid w:val="00394117"/>
    <w:rsid w:val="00394278"/>
    <w:rsid w:val="00394E5F"/>
    <w:rsid w:val="003950D5"/>
    <w:rsid w:val="0039520C"/>
    <w:rsid w:val="00395825"/>
    <w:rsid w:val="00395B67"/>
    <w:rsid w:val="00396F12"/>
    <w:rsid w:val="00397B6C"/>
    <w:rsid w:val="003A01A1"/>
    <w:rsid w:val="003A0295"/>
    <w:rsid w:val="003A0384"/>
    <w:rsid w:val="003A0391"/>
    <w:rsid w:val="003A07EC"/>
    <w:rsid w:val="003A07F7"/>
    <w:rsid w:val="003A127C"/>
    <w:rsid w:val="003A20AB"/>
    <w:rsid w:val="003A236B"/>
    <w:rsid w:val="003A2CC3"/>
    <w:rsid w:val="003A2F13"/>
    <w:rsid w:val="003A3129"/>
    <w:rsid w:val="003A34AB"/>
    <w:rsid w:val="003A3D07"/>
    <w:rsid w:val="003A3FBA"/>
    <w:rsid w:val="003A48F8"/>
    <w:rsid w:val="003A4A8A"/>
    <w:rsid w:val="003A4EB7"/>
    <w:rsid w:val="003A51E7"/>
    <w:rsid w:val="003A5749"/>
    <w:rsid w:val="003A5C53"/>
    <w:rsid w:val="003A6691"/>
    <w:rsid w:val="003A6743"/>
    <w:rsid w:val="003A6AE2"/>
    <w:rsid w:val="003A717E"/>
    <w:rsid w:val="003A76D5"/>
    <w:rsid w:val="003A7979"/>
    <w:rsid w:val="003A79A2"/>
    <w:rsid w:val="003B0ECE"/>
    <w:rsid w:val="003B0F20"/>
    <w:rsid w:val="003B0F82"/>
    <w:rsid w:val="003B0F97"/>
    <w:rsid w:val="003B1237"/>
    <w:rsid w:val="003B14FE"/>
    <w:rsid w:val="003B1886"/>
    <w:rsid w:val="003B209A"/>
    <w:rsid w:val="003B20F8"/>
    <w:rsid w:val="003B29B7"/>
    <w:rsid w:val="003B2B99"/>
    <w:rsid w:val="003B2F9F"/>
    <w:rsid w:val="003B3512"/>
    <w:rsid w:val="003B3685"/>
    <w:rsid w:val="003B4265"/>
    <w:rsid w:val="003B4779"/>
    <w:rsid w:val="003B4BA2"/>
    <w:rsid w:val="003B4D30"/>
    <w:rsid w:val="003B50C1"/>
    <w:rsid w:val="003B51D0"/>
    <w:rsid w:val="003B52A3"/>
    <w:rsid w:val="003B5871"/>
    <w:rsid w:val="003B58E7"/>
    <w:rsid w:val="003B6049"/>
    <w:rsid w:val="003B68E0"/>
    <w:rsid w:val="003B6A7C"/>
    <w:rsid w:val="003B7297"/>
    <w:rsid w:val="003B746C"/>
    <w:rsid w:val="003B75A5"/>
    <w:rsid w:val="003C003B"/>
    <w:rsid w:val="003C029E"/>
    <w:rsid w:val="003C08B4"/>
    <w:rsid w:val="003C0976"/>
    <w:rsid w:val="003C0FB5"/>
    <w:rsid w:val="003C145D"/>
    <w:rsid w:val="003C2045"/>
    <w:rsid w:val="003C2F68"/>
    <w:rsid w:val="003C333F"/>
    <w:rsid w:val="003C38EF"/>
    <w:rsid w:val="003C404E"/>
    <w:rsid w:val="003C4074"/>
    <w:rsid w:val="003C4D75"/>
    <w:rsid w:val="003C4EB0"/>
    <w:rsid w:val="003C5209"/>
    <w:rsid w:val="003C54A1"/>
    <w:rsid w:val="003C6243"/>
    <w:rsid w:val="003C6D13"/>
    <w:rsid w:val="003C70C1"/>
    <w:rsid w:val="003C760F"/>
    <w:rsid w:val="003C780F"/>
    <w:rsid w:val="003C796F"/>
    <w:rsid w:val="003C7B4C"/>
    <w:rsid w:val="003C7ED6"/>
    <w:rsid w:val="003D02FE"/>
    <w:rsid w:val="003D0F05"/>
    <w:rsid w:val="003D13C7"/>
    <w:rsid w:val="003D162D"/>
    <w:rsid w:val="003D1A30"/>
    <w:rsid w:val="003D2193"/>
    <w:rsid w:val="003D2E5A"/>
    <w:rsid w:val="003D3043"/>
    <w:rsid w:val="003D3183"/>
    <w:rsid w:val="003D5280"/>
    <w:rsid w:val="003D5328"/>
    <w:rsid w:val="003D58C4"/>
    <w:rsid w:val="003D60DB"/>
    <w:rsid w:val="003D61A2"/>
    <w:rsid w:val="003D6223"/>
    <w:rsid w:val="003D668E"/>
    <w:rsid w:val="003D684E"/>
    <w:rsid w:val="003D6B06"/>
    <w:rsid w:val="003D7709"/>
    <w:rsid w:val="003E0173"/>
    <w:rsid w:val="003E035E"/>
    <w:rsid w:val="003E0D06"/>
    <w:rsid w:val="003E19A7"/>
    <w:rsid w:val="003E1EB9"/>
    <w:rsid w:val="003E21A6"/>
    <w:rsid w:val="003E220E"/>
    <w:rsid w:val="003E285C"/>
    <w:rsid w:val="003E2A66"/>
    <w:rsid w:val="003E2D5D"/>
    <w:rsid w:val="003E2E25"/>
    <w:rsid w:val="003E3118"/>
    <w:rsid w:val="003E338A"/>
    <w:rsid w:val="003E3DD3"/>
    <w:rsid w:val="003E3FE4"/>
    <w:rsid w:val="003E4361"/>
    <w:rsid w:val="003E4C23"/>
    <w:rsid w:val="003E4E43"/>
    <w:rsid w:val="003E509C"/>
    <w:rsid w:val="003E53E5"/>
    <w:rsid w:val="003E584D"/>
    <w:rsid w:val="003E585F"/>
    <w:rsid w:val="003E5DE9"/>
    <w:rsid w:val="003E604F"/>
    <w:rsid w:val="003E63F5"/>
    <w:rsid w:val="003E6B77"/>
    <w:rsid w:val="003E6D6F"/>
    <w:rsid w:val="003E6D80"/>
    <w:rsid w:val="003E703D"/>
    <w:rsid w:val="003E71CF"/>
    <w:rsid w:val="003E7A6F"/>
    <w:rsid w:val="003E7C7C"/>
    <w:rsid w:val="003F0114"/>
    <w:rsid w:val="003F03BC"/>
    <w:rsid w:val="003F07A4"/>
    <w:rsid w:val="003F0859"/>
    <w:rsid w:val="003F0BEE"/>
    <w:rsid w:val="003F0D14"/>
    <w:rsid w:val="003F0F6D"/>
    <w:rsid w:val="003F1129"/>
    <w:rsid w:val="003F15AC"/>
    <w:rsid w:val="003F1BEA"/>
    <w:rsid w:val="003F1C96"/>
    <w:rsid w:val="003F1D8E"/>
    <w:rsid w:val="003F1EC3"/>
    <w:rsid w:val="003F2225"/>
    <w:rsid w:val="003F226D"/>
    <w:rsid w:val="003F245A"/>
    <w:rsid w:val="003F2FFA"/>
    <w:rsid w:val="003F30AF"/>
    <w:rsid w:val="003F36A7"/>
    <w:rsid w:val="003F3E9A"/>
    <w:rsid w:val="003F401C"/>
    <w:rsid w:val="003F4CE9"/>
    <w:rsid w:val="003F55D5"/>
    <w:rsid w:val="003F567F"/>
    <w:rsid w:val="003F58DC"/>
    <w:rsid w:val="003F5EED"/>
    <w:rsid w:val="003F60B6"/>
    <w:rsid w:val="003F655F"/>
    <w:rsid w:val="003F660E"/>
    <w:rsid w:val="003F6A77"/>
    <w:rsid w:val="003F6B17"/>
    <w:rsid w:val="003F6FFE"/>
    <w:rsid w:val="003F75E6"/>
    <w:rsid w:val="003F77FE"/>
    <w:rsid w:val="003F7B45"/>
    <w:rsid w:val="003F7F18"/>
    <w:rsid w:val="004009F4"/>
    <w:rsid w:val="00400C51"/>
    <w:rsid w:val="00400E1C"/>
    <w:rsid w:val="00401676"/>
    <w:rsid w:val="00401D45"/>
    <w:rsid w:val="00401D85"/>
    <w:rsid w:val="004027F2"/>
    <w:rsid w:val="004029B2"/>
    <w:rsid w:val="00403428"/>
    <w:rsid w:val="0040342D"/>
    <w:rsid w:val="00403E44"/>
    <w:rsid w:val="00403F5B"/>
    <w:rsid w:val="004043AD"/>
    <w:rsid w:val="004043DB"/>
    <w:rsid w:val="0040448F"/>
    <w:rsid w:val="00404B69"/>
    <w:rsid w:val="0040517A"/>
    <w:rsid w:val="00405761"/>
    <w:rsid w:val="004061E9"/>
    <w:rsid w:val="00406C18"/>
    <w:rsid w:val="00406CBF"/>
    <w:rsid w:val="004071D9"/>
    <w:rsid w:val="004071DA"/>
    <w:rsid w:val="0040782F"/>
    <w:rsid w:val="00410B98"/>
    <w:rsid w:val="00410BF6"/>
    <w:rsid w:val="00410D6F"/>
    <w:rsid w:val="00410E77"/>
    <w:rsid w:val="00411283"/>
    <w:rsid w:val="004112BE"/>
    <w:rsid w:val="004114C0"/>
    <w:rsid w:val="00412518"/>
    <w:rsid w:val="00412A6C"/>
    <w:rsid w:val="00412BF2"/>
    <w:rsid w:val="00412D8B"/>
    <w:rsid w:val="00413117"/>
    <w:rsid w:val="0041500E"/>
    <w:rsid w:val="0041529C"/>
    <w:rsid w:val="00415394"/>
    <w:rsid w:val="00416017"/>
    <w:rsid w:val="00416084"/>
    <w:rsid w:val="0041612E"/>
    <w:rsid w:val="0041626D"/>
    <w:rsid w:val="004168F9"/>
    <w:rsid w:val="00417E63"/>
    <w:rsid w:val="0042049E"/>
    <w:rsid w:val="00420B2D"/>
    <w:rsid w:val="00421062"/>
    <w:rsid w:val="004213E8"/>
    <w:rsid w:val="004215BE"/>
    <w:rsid w:val="004223E6"/>
    <w:rsid w:val="004228AA"/>
    <w:rsid w:val="004238CE"/>
    <w:rsid w:val="00423A16"/>
    <w:rsid w:val="00423B69"/>
    <w:rsid w:val="00424026"/>
    <w:rsid w:val="00424422"/>
    <w:rsid w:val="00424F57"/>
    <w:rsid w:val="0042573C"/>
    <w:rsid w:val="004258DB"/>
    <w:rsid w:val="0042590E"/>
    <w:rsid w:val="00425959"/>
    <w:rsid w:val="00426066"/>
    <w:rsid w:val="004271C1"/>
    <w:rsid w:val="004271EC"/>
    <w:rsid w:val="0042732C"/>
    <w:rsid w:val="0042779C"/>
    <w:rsid w:val="004310E7"/>
    <w:rsid w:val="0043185A"/>
    <w:rsid w:val="004318EF"/>
    <w:rsid w:val="00431A06"/>
    <w:rsid w:val="00431BA8"/>
    <w:rsid w:val="00431C2D"/>
    <w:rsid w:val="00432B54"/>
    <w:rsid w:val="00432F91"/>
    <w:rsid w:val="00433637"/>
    <w:rsid w:val="00433929"/>
    <w:rsid w:val="00433A04"/>
    <w:rsid w:val="00433CB5"/>
    <w:rsid w:val="00433D19"/>
    <w:rsid w:val="00433D3E"/>
    <w:rsid w:val="004343AB"/>
    <w:rsid w:val="004346CB"/>
    <w:rsid w:val="00435251"/>
    <w:rsid w:val="00435801"/>
    <w:rsid w:val="00436336"/>
    <w:rsid w:val="004368F3"/>
    <w:rsid w:val="00436A83"/>
    <w:rsid w:val="00436DD9"/>
    <w:rsid w:val="00436F5D"/>
    <w:rsid w:val="00437438"/>
    <w:rsid w:val="004403C5"/>
    <w:rsid w:val="00440523"/>
    <w:rsid w:val="00440A28"/>
    <w:rsid w:val="00440D04"/>
    <w:rsid w:val="00440E76"/>
    <w:rsid w:val="0044168C"/>
    <w:rsid w:val="004417C3"/>
    <w:rsid w:val="00441F69"/>
    <w:rsid w:val="00442156"/>
    <w:rsid w:val="0044281E"/>
    <w:rsid w:val="00442F96"/>
    <w:rsid w:val="00443E6D"/>
    <w:rsid w:val="00443F26"/>
    <w:rsid w:val="004440CE"/>
    <w:rsid w:val="004440D6"/>
    <w:rsid w:val="00444308"/>
    <w:rsid w:val="00445372"/>
    <w:rsid w:val="004453CC"/>
    <w:rsid w:val="00445A20"/>
    <w:rsid w:val="0044609B"/>
    <w:rsid w:val="0044611B"/>
    <w:rsid w:val="00446225"/>
    <w:rsid w:val="00446775"/>
    <w:rsid w:val="0044705A"/>
    <w:rsid w:val="00450110"/>
    <w:rsid w:val="004508B8"/>
    <w:rsid w:val="00450FE1"/>
    <w:rsid w:val="0045109A"/>
    <w:rsid w:val="004511F6"/>
    <w:rsid w:val="00451487"/>
    <w:rsid w:val="004515D1"/>
    <w:rsid w:val="004521D7"/>
    <w:rsid w:val="00452771"/>
    <w:rsid w:val="00452C09"/>
    <w:rsid w:val="004532AC"/>
    <w:rsid w:val="004534C3"/>
    <w:rsid w:val="00453D5D"/>
    <w:rsid w:val="00454049"/>
    <w:rsid w:val="004542B7"/>
    <w:rsid w:val="00454A67"/>
    <w:rsid w:val="00454AEA"/>
    <w:rsid w:val="0045554F"/>
    <w:rsid w:val="00455B78"/>
    <w:rsid w:val="00455CA7"/>
    <w:rsid w:val="00455E15"/>
    <w:rsid w:val="0045606C"/>
    <w:rsid w:val="00456551"/>
    <w:rsid w:val="00456688"/>
    <w:rsid w:val="00456717"/>
    <w:rsid w:val="004568C6"/>
    <w:rsid w:val="00456AC6"/>
    <w:rsid w:val="00456F1A"/>
    <w:rsid w:val="00456F7C"/>
    <w:rsid w:val="0045701C"/>
    <w:rsid w:val="0045710F"/>
    <w:rsid w:val="0045785D"/>
    <w:rsid w:val="00457993"/>
    <w:rsid w:val="00457D10"/>
    <w:rsid w:val="004609D3"/>
    <w:rsid w:val="00460B6B"/>
    <w:rsid w:val="00460EF2"/>
    <w:rsid w:val="004610BC"/>
    <w:rsid w:val="00461178"/>
    <w:rsid w:val="00461606"/>
    <w:rsid w:val="00461EC5"/>
    <w:rsid w:val="00461F5E"/>
    <w:rsid w:val="00462072"/>
    <w:rsid w:val="00462191"/>
    <w:rsid w:val="004627BB"/>
    <w:rsid w:val="004628CA"/>
    <w:rsid w:val="00462915"/>
    <w:rsid w:val="00463A06"/>
    <w:rsid w:val="00463C07"/>
    <w:rsid w:val="004644FE"/>
    <w:rsid w:val="00464831"/>
    <w:rsid w:val="00464A7E"/>
    <w:rsid w:val="00465554"/>
    <w:rsid w:val="0046582F"/>
    <w:rsid w:val="00465897"/>
    <w:rsid w:val="00465A6B"/>
    <w:rsid w:val="00465AEC"/>
    <w:rsid w:val="004660E7"/>
    <w:rsid w:val="00466413"/>
    <w:rsid w:val="00466750"/>
    <w:rsid w:val="00466A3F"/>
    <w:rsid w:val="00466CDA"/>
    <w:rsid w:val="00467016"/>
    <w:rsid w:val="00467055"/>
    <w:rsid w:val="00467488"/>
    <w:rsid w:val="004677A7"/>
    <w:rsid w:val="0046794E"/>
    <w:rsid w:val="00467D7C"/>
    <w:rsid w:val="00467DDC"/>
    <w:rsid w:val="004707DD"/>
    <w:rsid w:val="00470AEF"/>
    <w:rsid w:val="00470C4D"/>
    <w:rsid w:val="0047101F"/>
    <w:rsid w:val="004710A1"/>
    <w:rsid w:val="004714A5"/>
    <w:rsid w:val="00471AF5"/>
    <w:rsid w:val="00472485"/>
    <w:rsid w:val="004725E6"/>
    <w:rsid w:val="004725FB"/>
    <w:rsid w:val="004729F7"/>
    <w:rsid w:val="00472E03"/>
    <w:rsid w:val="00473909"/>
    <w:rsid w:val="00474649"/>
    <w:rsid w:val="0047477A"/>
    <w:rsid w:val="00474D01"/>
    <w:rsid w:val="0047506F"/>
    <w:rsid w:val="0047515E"/>
    <w:rsid w:val="004751EF"/>
    <w:rsid w:val="00475476"/>
    <w:rsid w:val="004754A9"/>
    <w:rsid w:val="00475926"/>
    <w:rsid w:val="00475EE7"/>
    <w:rsid w:val="004762C5"/>
    <w:rsid w:val="00476AF3"/>
    <w:rsid w:val="00476B3B"/>
    <w:rsid w:val="00476DE5"/>
    <w:rsid w:val="00476EEE"/>
    <w:rsid w:val="00477082"/>
    <w:rsid w:val="004771FE"/>
    <w:rsid w:val="00477EAB"/>
    <w:rsid w:val="0048009D"/>
    <w:rsid w:val="0048063A"/>
    <w:rsid w:val="00480CA9"/>
    <w:rsid w:val="00480D61"/>
    <w:rsid w:val="0048104C"/>
    <w:rsid w:val="00482779"/>
    <w:rsid w:val="004828EF"/>
    <w:rsid w:val="00482D77"/>
    <w:rsid w:val="00483F26"/>
    <w:rsid w:val="0048445E"/>
    <w:rsid w:val="00484D91"/>
    <w:rsid w:val="00485276"/>
    <w:rsid w:val="00486761"/>
    <w:rsid w:val="004867EA"/>
    <w:rsid w:val="00486F40"/>
    <w:rsid w:val="004871F4"/>
    <w:rsid w:val="004873A7"/>
    <w:rsid w:val="004876E1"/>
    <w:rsid w:val="0048771E"/>
    <w:rsid w:val="00487A09"/>
    <w:rsid w:val="004900AC"/>
    <w:rsid w:val="00490201"/>
    <w:rsid w:val="004902A1"/>
    <w:rsid w:val="00490D68"/>
    <w:rsid w:val="00490E70"/>
    <w:rsid w:val="004920B8"/>
    <w:rsid w:val="004920B9"/>
    <w:rsid w:val="0049241F"/>
    <w:rsid w:val="004926F6"/>
    <w:rsid w:val="004929A3"/>
    <w:rsid w:val="00492B85"/>
    <w:rsid w:val="00492C4C"/>
    <w:rsid w:val="0049324E"/>
    <w:rsid w:val="0049401E"/>
    <w:rsid w:val="00494ECD"/>
    <w:rsid w:val="00495146"/>
    <w:rsid w:val="0049563E"/>
    <w:rsid w:val="004958D6"/>
    <w:rsid w:val="0049595C"/>
    <w:rsid w:val="00495EFB"/>
    <w:rsid w:val="004961B8"/>
    <w:rsid w:val="004967B3"/>
    <w:rsid w:val="004969C5"/>
    <w:rsid w:val="00496AF4"/>
    <w:rsid w:val="00496C38"/>
    <w:rsid w:val="00497292"/>
    <w:rsid w:val="00497B8D"/>
    <w:rsid w:val="00497D6C"/>
    <w:rsid w:val="004A02AF"/>
    <w:rsid w:val="004A0601"/>
    <w:rsid w:val="004A0A42"/>
    <w:rsid w:val="004A1168"/>
    <w:rsid w:val="004A16CC"/>
    <w:rsid w:val="004A1A3D"/>
    <w:rsid w:val="004A206E"/>
    <w:rsid w:val="004A2152"/>
    <w:rsid w:val="004A22D2"/>
    <w:rsid w:val="004A2859"/>
    <w:rsid w:val="004A289B"/>
    <w:rsid w:val="004A2F00"/>
    <w:rsid w:val="004A2F5E"/>
    <w:rsid w:val="004A38E0"/>
    <w:rsid w:val="004A3A27"/>
    <w:rsid w:val="004A43EE"/>
    <w:rsid w:val="004A4478"/>
    <w:rsid w:val="004A4788"/>
    <w:rsid w:val="004A4986"/>
    <w:rsid w:val="004A4C01"/>
    <w:rsid w:val="004A4D3B"/>
    <w:rsid w:val="004A4EFF"/>
    <w:rsid w:val="004A4F34"/>
    <w:rsid w:val="004A5BBB"/>
    <w:rsid w:val="004A601B"/>
    <w:rsid w:val="004A62DF"/>
    <w:rsid w:val="004A63A3"/>
    <w:rsid w:val="004A66DA"/>
    <w:rsid w:val="004A6A7D"/>
    <w:rsid w:val="004A6DC0"/>
    <w:rsid w:val="004A72CB"/>
    <w:rsid w:val="004B0C25"/>
    <w:rsid w:val="004B0C88"/>
    <w:rsid w:val="004B0E90"/>
    <w:rsid w:val="004B0EC7"/>
    <w:rsid w:val="004B0EFF"/>
    <w:rsid w:val="004B181B"/>
    <w:rsid w:val="004B1B48"/>
    <w:rsid w:val="004B1E29"/>
    <w:rsid w:val="004B1F14"/>
    <w:rsid w:val="004B1FC1"/>
    <w:rsid w:val="004B20E4"/>
    <w:rsid w:val="004B24D5"/>
    <w:rsid w:val="004B2E00"/>
    <w:rsid w:val="004B3432"/>
    <w:rsid w:val="004B352B"/>
    <w:rsid w:val="004B36CC"/>
    <w:rsid w:val="004B3830"/>
    <w:rsid w:val="004B399E"/>
    <w:rsid w:val="004B3BE1"/>
    <w:rsid w:val="004B3C4D"/>
    <w:rsid w:val="004B410A"/>
    <w:rsid w:val="004B4D9E"/>
    <w:rsid w:val="004B55EA"/>
    <w:rsid w:val="004B5AE9"/>
    <w:rsid w:val="004B5DAE"/>
    <w:rsid w:val="004B5F37"/>
    <w:rsid w:val="004B5F93"/>
    <w:rsid w:val="004B66F2"/>
    <w:rsid w:val="004B685F"/>
    <w:rsid w:val="004B7B9B"/>
    <w:rsid w:val="004B7C80"/>
    <w:rsid w:val="004B7E2C"/>
    <w:rsid w:val="004C0718"/>
    <w:rsid w:val="004C0B4C"/>
    <w:rsid w:val="004C0C8E"/>
    <w:rsid w:val="004C1667"/>
    <w:rsid w:val="004C16DF"/>
    <w:rsid w:val="004C180C"/>
    <w:rsid w:val="004C190B"/>
    <w:rsid w:val="004C1C78"/>
    <w:rsid w:val="004C1E89"/>
    <w:rsid w:val="004C1F3D"/>
    <w:rsid w:val="004C22F5"/>
    <w:rsid w:val="004C24B0"/>
    <w:rsid w:val="004C24C6"/>
    <w:rsid w:val="004C3185"/>
    <w:rsid w:val="004C4021"/>
    <w:rsid w:val="004C417C"/>
    <w:rsid w:val="004C4A65"/>
    <w:rsid w:val="004C4BBC"/>
    <w:rsid w:val="004C4C14"/>
    <w:rsid w:val="004C4EC6"/>
    <w:rsid w:val="004C4EF7"/>
    <w:rsid w:val="004C5AF9"/>
    <w:rsid w:val="004C5DD1"/>
    <w:rsid w:val="004C5EE0"/>
    <w:rsid w:val="004C6347"/>
    <w:rsid w:val="004C6359"/>
    <w:rsid w:val="004C679F"/>
    <w:rsid w:val="004C779A"/>
    <w:rsid w:val="004C7891"/>
    <w:rsid w:val="004C7C58"/>
    <w:rsid w:val="004D059F"/>
    <w:rsid w:val="004D13AA"/>
    <w:rsid w:val="004D1920"/>
    <w:rsid w:val="004D1AEC"/>
    <w:rsid w:val="004D1CD9"/>
    <w:rsid w:val="004D2D2B"/>
    <w:rsid w:val="004D31D3"/>
    <w:rsid w:val="004D34AA"/>
    <w:rsid w:val="004D41A9"/>
    <w:rsid w:val="004D457A"/>
    <w:rsid w:val="004D4804"/>
    <w:rsid w:val="004D49C2"/>
    <w:rsid w:val="004D549F"/>
    <w:rsid w:val="004D5B26"/>
    <w:rsid w:val="004D60F9"/>
    <w:rsid w:val="004D61B1"/>
    <w:rsid w:val="004D61CE"/>
    <w:rsid w:val="004D6722"/>
    <w:rsid w:val="004D6A50"/>
    <w:rsid w:val="004D6D3D"/>
    <w:rsid w:val="004D766B"/>
    <w:rsid w:val="004D787E"/>
    <w:rsid w:val="004D7CA8"/>
    <w:rsid w:val="004E0196"/>
    <w:rsid w:val="004E050A"/>
    <w:rsid w:val="004E0531"/>
    <w:rsid w:val="004E0644"/>
    <w:rsid w:val="004E0E9C"/>
    <w:rsid w:val="004E10A6"/>
    <w:rsid w:val="004E1911"/>
    <w:rsid w:val="004E2562"/>
    <w:rsid w:val="004E2601"/>
    <w:rsid w:val="004E266D"/>
    <w:rsid w:val="004E2698"/>
    <w:rsid w:val="004E2785"/>
    <w:rsid w:val="004E283F"/>
    <w:rsid w:val="004E2D62"/>
    <w:rsid w:val="004E2D8C"/>
    <w:rsid w:val="004E3726"/>
    <w:rsid w:val="004E383F"/>
    <w:rsid w:val="004E3AB1"/>
    <w:rsid w:val="004E4DAC"/>
    <w:rsid w:val="004E4F37"/>
    <w:rsid w:val="004E501B"/>
    <w:rsid w:val="004E5074"/>
    <w:rsid w:val="004E562E"/>
    <w:rsid w:val="004E56DA"/>
    <w:rsid w:val="004E58D0"/>
    <w:rsid w:val="004E5976"/>
    <w:rsid w:val="004E5B45"/>
    <w:rsid w:val="004E5B60"/>
    <w:rsid w:val="004E5C45"/>
    <w:rsid w:val="004E648D"/>
    <w:rsid w:val="004E654D"/>
    <w:rsid w:val="004E695C"/>
    <w:rsid w:val="004E6FB5"/>
    <w:rsid w:val="004E7228"/>
    <w:rsid w:val="004E724F"/>
    <w:rsid w:val="004E78B6"/>
    <w:rsid w:val="004E78FB"/>
    <w:rsid w:val="004E7B21"/>
    <w:rsid w:val="004E7F24"/>
    <w:rsid w:val="004E7FA9"/>
    <w:rsid w:val="004F0001"/>
    <w:rsid w:val="004F01A1"/>
    <w:rsid w:val="004F045A"/>
    <w:rsid w:val="004F17A3"/>
    <w:rsid w:val="004F2448"/>
    <w:rsid w:val="004F282D"/>
    <w:rsid w:val="004F389E"/>
    <w:rsid w:val="004F3D13"/>
    <w:rsid w:val="004F3E3A"/>
    <w:rsid w:val="004F3E85"/>
    <w:rsid w:val="004F4059"/>
    <w:rsid w:val="004F4390"/>
    <w:rsid w:val="004F4588"/>
    <w:rsid w:val="004F4949"/>
    <w:rsid w:val="004F4BF4"/>
    <w:rsid w:val="004F4C65"/>
    <w:rsid w:val="004F5AF4"/>
    <w:rsid w:val="004F5FAB"/>
    <w:rsid w:val="004F62A4"/>
    <w:rsid w:val="004F64B8"/>
    <w:rsid w:val="004F6897"/>
    <w:rsid w:val="004F7504"/>
    <w:rsid w:val="004F7D94"/>
    <w:rsid w:val="004F7E37"/>
    <w:rsid w:val="00500F9E"/>
    <w:rsid w:val="00500FD0"/>
    <w:rsid w:val="00500FEE"/>
    <w:rsid w:val="005013CD"/>
    <w:rsid w:val="005017DF"/>
    <w:rsid w:val="00501955"/>
    <w:rsid w:val="00501978"/>
    <w:rsid w:val="00501B33"/>
    <w:rsid w:val="00501D22"/>
    <w:rsid w:val="00502371"/>
    <w:rsid w:val="00502A42"/>
    <w:rsid w:val="00502CF8"/>
    <w:rsid w:val="0050408A"/>
    <w:rsid w:val="0050423E"/>
    <w:rsid w:val="0050424F"/>
    <w:rsid w:val="00504588"/>
    <w:rsid w:val="005048D9"/>
    <w:rsid w:val="005048E9"/>
    <w:rsid w:val="00504C90"/>
    <w:rsid w:val="005053E8"/>
    <w:rsid w:val="005057FC"/>
    <w:rsid w:val="00505B40"/>
    <w:rsid w:val="00505F56"/>
    <w:rsid w:val="005064BE"/>
    <w:rsid w:val="00506517"/>
    <w:rsid w:val="005073D2"/>
    <w:rsid w:val="005076AD"/>
    <w:rsid w:val="005076C1"/>
    <w:rsid w:val="00507811"/>
    <w:rsid w:val="00507888"/>
    <w:rsid w:val="00507977"/>
    <w:rsid w:val="005079DD"/>
    <w:rsid w:val="00507B97"/>
    <w:rsid w:val="00507CEF"/>
    <w:rsid w:val="00507EF1"/>
    <w:rsid w:val="00507F0D"/>
    <w:rsid w:val="00507F55"/>
    <w:rsid w:val="0051173C"/>
    <w:rsid w:val="0051176D"/>
    <w:rsid w:val="00511C5F"/>
    <w:rsid w:val="00511F4F"/>
    <w:rsid w:val="00512144"/>
    <w:rsid w:val="005125F1"/>
    <w:rsid w:val="005128D6"/>
    <w:rsid w:val="0051300A"/>
    <w:rsid w:val="00513B5B"/>
    <w:rsid w:val="0051408A"/>
    <w:rsid w:val="00514432"/>
    <w:rsid w:val="00514577"/>
    <w:rsid w:val="00514AA1"/>
    <w:rsid w:val="0051514B"/>
    <w:rsid w:val="005151B9"/>
    <w:rsid w:val="0051544C"/>
    <w:rsid w:val="005157B5"/>
    <w:rsid w:val="00515DF5"/>
    <w:rsid w:val="00515F27"/>
    <w:rsid w:val="00515F56"/>
    <w:rsid w:val="00517A2B"/>
    <w:rsid w:val="00517ED0"/>
    <w:rsid w:val="00520624"/>
    <w:rsid w:val="005208AE"/>
    <w:rsid w:val="00520991"/>
    <w:rsid w:val="00520FB6"/>
    <w:rsid w:val="0052136E"/>
    <w:rsid w:val="005214EC"/>
    <w:rsid w:val="00521524"/>
    <w:rsid w:val="00521AB7"/>
    <w:rsid w:val="0052372E"/>
    <w:rsid w:val="00523C87"/>
    <w:rsid w:val="00523CA9"/>
    <w:rsid w:val="00524863"/>
    <w:rsid w:val="005249A4"/>
    <w:rsid w:val="00524EE8"/>
    <w:rsid w:val="005252C2"/>
    <w:rsid w:val="005252FD"/>
    <w:rsid w:val="005253B3"/>
    <w:rsid w:val="00525610"/>
    <w:rsid w:val="00525850"/>
    <w:rsid w:val="00525A49"/>
    <w:rsid w:val="0052618C"/>
    <w:rsid w:val="0052637D"/>
    <w:rsid w:val="00526991"/>
    <w:rsid w:val="00526A1E"/>
    <w:rsid w:val="00526A57"/>
    <w:rsid w:val="00526B10"/>
    <w:rsid w:val="00526B11"/>
    <w:rsid w:val="00526B45"/>
    <w:rsid w:val="0052750D"/>
    <w:rsid w:val="005277C5"/>
    <w:rsid w:val="005278B5"/>
    <w:rsid w:val="00530262"/>
    <w:rsid w:val="00530454"/>
    <w:rsid w:val="00530599"/>
    <w:rsid w:val="00530DB8"/>
    <w:rsid w:val="00531495"/>
    <w:rsid w:val="00531537"/>
    <w:rsid w:val="00531BCA"/>
    <w:rsid w:val="00531D37"/>
    <w:rsid w:val="00531D8D"/>
    <w:rsid w:val="005322A8"/>
    <w:rsid w:val="00532734"/>
    <w:rsid w:val="005327BF"/>
    <w:rsid w:val="00532B4D"/>
    <w:rsid w:val="00532C1C"/>
    <w:rsid w:val="00532D69"/>
    <w:rsid w:val="00532E1E"/>
    <w:rsid w:val="00532EB2"/>
    <w:rsid w:val="005332F7"/>
    <w:rsid w:val="00533B84"/>
    <w:rsid w:val="005347B0"/>
    <w:rsid w:val="00534BBD"/>
    <w:rsid w:val="00534F4C"/>
    <w:rsid w:val="005361CF"/>
    <w:rsid w:val="0053680C"/>
    <w:rsid w:val="00537342"/>
    <w:rsid w:val="005379B0"/>
    <w:rsid w:val="00537D66"/>
    <w:rsid w:val="00537E30"/>
    <w:rsid w:val="005400DF"/>
    <w:rsid w:val="0054064D"/>
    <w:rsid w:val="00540C70"/>
    <w:rsid w:val="00540D9B"/>
    <w:rsid w:val="005414D0"/>
    <w:rsid w:val="00541853"/>
    <w:rsid w:val="00541854"/>
    <w:rsid w:val="00541A10"/>
    <w:rsid w:val="00541C78"/>
    <w:rsid w:val="005421D0"/>
    <w:rsid w:val="00542CC8"/>
    <w:rsid w:val="00542E17"/>
    <w:rsid w:val="00542E30"/>
    <w:rsid w:val="00542EE3"/>
    <w:rsid w:val="00542FBC"/>
    <w:rsid w:val="00542FC8"/>
    <w:rsid w:val="00543024"/>
    <w:rsid w:val="0054326D"/>
    <w:rsid w:val="005434E2"/>
    <w:rsid w:val="00543616"/>
    <w:rsid w:val="0054371D"/>
    <w:rsid w:val="00543ADD"/>
    <w:rsid w:val="00543E92"/>
    <w:rsid w:val="00543FC2"/>
    <w:rsid w:val="00544011"/>
    <w:rsid w:val="00544058"/>
    <w:rsid w:val="0054418C"/>
    <w:rsid w:val="005442F2"/>
    <w:rsid w:val="00544ADB"/>
    <w:rsid w:val="00544D5E"/>
    <w:rsid w:val="005451D4"/>
    <w:rsid w:val="00545D27"/>
    <w:rsid w:val="00546D13"/>
    <w:rsid w:val="00547565"/>
    <w:rsid w:val="00547F6D"/>
    <w:rsid w:val="0055069C"/>
    <w:rsid w:val="0055082B"/>
    <w:rsid w:val="00550840"/>
    <w:rsid w:val="0055088D"/>
    <w:rsid w:val="005508DF"/>
    <w:rsid w:val="00551189"/>
    <w:rsid w:val="0055129D"/>
    <w:rsid w:val="00551E14"/>
    <w:rsid w:val="005522B4"/>
    <w:rsid w:val="005524AD"/>
    <w:rsid w:val="00552611"/>
    <w:rsid w:val="0055266A"/>
    <w:rsid w:val="00552906"/>
    <w:rsid w:val="00552B2F"/>
    <w:rsid w:val="005532FC"/>
    <w:rsid w:val="00553524"/>
    <w:rsid w:val="0055375B"/>
    <w:rsid w:val="00553ED0"/>
    <w:rsid w:val="0055436E"/>
    <w:rsid w:val="005544C4"/>
    <w:rsid w:val="00554BF2"/>
    <w:rsid w:val="00554DF2"/>
    <w:rsid w:val="00554E53"/>
    <w:rsid w:val="00555160"/>
    <w:rsid w:val="00555382"/>
    <w:rsid w:val="005553E9"/>
    <w:rsid w:val="00555422"/>
    <w:rsid w:val="00555AD9"/>
    <w:rsid w:val="005568D5"/>
    <w:rsid w:val="00556AAF"/>
    <w:rsid w:val="00556C68"/>
    <w:rsid w:val="00556E22"/>
    <w:rsid w:val="00557144"/>
    <w:rsid w:val="00557D38"/>
    <w:rsid w:val="00557EE7"/>
    <w:rsid w:val="00560380"/>
    <w:rsid w:val="0056049D"/>
    <w:rsid w:val="00560B7E"/>
    <w:rsid w:val="00560DA6"/>
    <w:rsid w:val="00560DEF"/>
    <w:rsid w:val="00561D45"/>
    <w:rsid w:val="005625CC"/>
    <w:rsid w:val="00562AB8"/>
    <w:rsid w:val="00562B62"/>
    <w:rsid w:val="00562E63"/>
    <w:rsid w:val="005635E0"/>
    <w:rsid w:val="00563D6D"/>
    <w:rsid w:val="00563EAC"/>
    <w:rsid w:val="00563EC2"/>
    <w:rsid w:val="00564130"/>
    <w:rsid w:val="00564239"/>
    <w:rsid w:val="00564B77"/>
    <w:rsid w:val="00564F39"/>
    <w:rsid w:val="0056515A"/>
    <w:rsid w:val="00565B9D"/>
    <w:rsid w:val="00565BCE"/>
    <w:rsid w:val="00566066"/>
    <w:rsid w:val="00567805"/>
    <w:rsid w:val="00567967"/>
    <w:rsid w:val="00567B42"/>
    <w:rsid w:val="00567E74"/>
    <w:rsid w:val="00570277"/>
    <w:rsid w:val="0057050C"/>
    <w:rsid w:val="005708AF"/>
    <w:rsid w:val="00570F37"/>
    <w:rsid w:val="00571FD4"/>
    <w:rsid w:val="00572087"/>
    <w:rsid w:val="005726B3"/>
    <w:rsid w:val="005726FF"/>
    <w:rsid w:val="00572F30"/>
    <w:rsid w:val="00573028"/>
    <w:rsid w:val="005731A8"/>
    <w:rsid w:val="005734A0"/>
    <w:rsid w:val="005737C2"/>
    <w:rsid w:val="00573CCD"/>
    <w:rsid w:val="0057432A"/>
    <w:rsid w:val="005745DB"/>
    <w:rsid w:val="00574742"/>
    <w:rsid w:val="00574B8A"/>
    <w:rsid w:val="00574DBA"/>
    <w:rsid w:val="00575164"/>
    <w:rsid w:val="00575753"/>
    <w:rsid w:val="0057578A"/>
    <w:rsid w:val="005759A6"/>
    <w:rsid w:val="00575A97"/>
    <w:rsid w:val="00576482"/>
    <w:rsid w:val="0057652A"/>
    <w:rsid w:val="0057690E"/>
    <w:rsid w:val="00576A8F"/>
    <w:rsid w:val="00576D9F"/>
    <w:rsid w:val="00576FEE"/>
    <w:rsid w:val="005771E8"/>
    <w:rsid w:val="00577CBB"/>
    <w:rsid w:val="00580085"/>
    <w:rsid w:val="005805BC"/>
    <w:rsid w:val="00580918"/>
    <w:rsid w:val="00580A96"/>
    <w:rsid w:val="00580EAE"/>
    <w:rsid w:val="00581C2E"/>
    <w:rsid w:val="005831E2"/>
    <w:rsid w:val="00583244"/>
    <w:rsid w:val="00583815"/>
    <w:rsid w:val="00583906"/>
    <w:rsid w:val="00583F2A"/>
    <w:rsid w:val="0058483F"/>
    <w:rsid w:val="00584AC6"/>
    <w:rsid w:val="00584DE0"/>
    <w:rsid w:val="005852EB"/>
    <w:rsid w:val="00585F9C"/>
    <w:rsid w:val="0058604E"/>
    <w:rsid w:val="00586957"/>
    <w:rsid w:val="00586B40"/>
    <w:rsid w:val="00586CA9"/>
    <w:rsid w:val="00586E26"/>
    <w:rsid w:val="0058730F"/>
    <w:rsid w:val="0058751C"/>
    <w:rsid w:val="0059016F"/>
    <w:rsid w:val="0059076D"/>
    <w:rsid w:val="00590D5A"/>
    <w:rsid w:val="00591042"/>
    <w:rsid w:val="0059166A"/>
    <w:rsid w:val="00591980"/>
    <w:rsid w:val="00591BC5"/>
    <w:rsid w:val="00591E68"/>
    <w:rsid w:val="005920D6"/>
    <w:rsid w:val="005924DF"/>
    <w:rsid w:val="00592742"/>
    <w:rsid w:val="0059289A"/>
    <w:rsid w:val="0059336D"/>
    <w:rsid w:val="005934B4"/>
    <w:rsid w:val="00593E92"/>
    <w:rsid w:val="005946E7"/>
    <w:rsid w:val="00594850"/>
    <w:rsid w:val="00594A3E"/>
    <w:rsid w:val="0059512D"/>
    <w:rsid w:val="00595E4F"/>
    <w:rsid w:val="005972C1"/>
    <w:rsid w:val="0059777F"/>
    <w:rsid w:val="00597DA1"/>
    <w:rsid w:val="00597E11"/>
    <w:rsid w:val="005A073C"/>
    <w:rsid w:val="005A0755"/>
    <w:rsid w:val="005A08F8"/>
    <w:rsid w:val="005A0E80"/>
    <w:rsid w:val="005A10D2"/>
    <w:rsid w:val="005A1192"/>
    <w:rsid w:val="005A2330"/>
    <w:rsid w:val="005A250F"/>
    <w:rsid w:val="005A307B"/>
    <w:rsid w:val="005A3138"/>
    <w:rsid w:val="005A328D"/>
    <w:rsid w:val="005A373C"/>
    <w:rsid w:val="005A3965"/>
    <w:rsid w:val="005A396B"/>
    <w:rsid w:val="005A3A3A"/>
    <w:rsid w:val="005A3C4E"/>
    <w:rsid w:val="005A3CB9"/>
    <w:rsid w:val="005A3E74"/>
    <w:rsid w:val="005A41AE"/>
    <w:rsid w:val="005A43C6"/>
    <w:rsid w:val="005A55E4"/>
    <w:rsid w:val="005A5A4D"/>
    <w:rsid w:val="005A5D02"/>
    <w:rsid w:val="005A6683"/>
    <w:rsid w:val="005A66C3"/>
    <w:rsid w:val="005A68CF"/>
    <w:rsid w:val="005A69AD"/>
    <w:rsid w:val="005A69E2"/>
    <w:rsid w:val="005A7925"/>
    <w:rsid w:val="005A7CA1"/>
    <w:rsid w:val="005A7DFF"/>
    <w:rsid w:val="005B0099"/>
    <w:rsid w:val="005B043E"/>
    <w:rsid w:val="005B0BF5"/>
    <w:rsid w:val="005B103C"/>
    <w:rsid w:val="005B121D"/>
    <w:rsid w:val="005B1471"/>
    <w:rsid w:val="005B1DCE"/>
    <w:rsid w:val="005B2C7B"/>
    <w:rsid w:val="005B3979"/>
    <w:rsid w:val="005B3B0E"/>
    <w:rsid w:val="005B3DD2"/>
    <w:rsid w:val="005B3ECC"/>
    <w:rsid w:val="005B44DD"/>
    <w:rsid w:val="005B488D"/>
    <w:rsid w:val="005B4FE3"/>
    <w:rsid w:val="005B5115"/>
    <w:rsid w:val="005B5D56"/>
    <w:rsid w:val="005B5E6F"/>
    <w:rsid w:val="005B60F8"/>
    <w:rsid w:val="005B6895"/>
    <w:rsid w:val="005B700E"/>
    <w:rsid w:val="005B71F0"/>
    <w:rsid w:val="005B72B4"/>
    <w:rsid w:val="005B7500"/>
    <w:rsid w:val="005B7573"/>
    <w:rsid w:val="005B7D4F"/>
    <w:rsid w:val="005C036C"/>
    <w:rsid w:val="005C04B3"/>
    <w:rsid w:val="005C08FA"/>
    <w:rsid w:val="005C1045"/>
    <w:rsid w:val="005C14D4"/>
    <w:rsid w:val="005C167C"/>
    <w:rsid w:val="005C1845"/>
    <w:rsid w:val="005C28FD"/>
    <w:rsid w:val="005C2D10"/>
    <w:rsid w:val="005C315D"/>
    <w:rsid w:val="005C3A13"/>
    <w:rsid w:val="005C3EA9"/>
    <w:rsid w:val="005C407C"/>
    <w:rsid w:val="005C52AF"/>
    <w:rsid w:val="005C5FAA"/>
    <w:rsid w:val="005C62E3"/>
    <w:rsid w:val="005C6341"/>
    <w:rsid w:val="005C6EB3"/>
    <w:rsid w:val="005C71ED"/>
    <w:rsid w:val="005C7758"/>
    <w:rsid w:val="005C78EB"/>
    <w:rsid w:val="005C7C44"/>
    <w:rsid w:val="005C7DBE"/>
    <w:rsid w:val="005C7F5D"/>
    <w:rsid w:val="005D008D"/>
    <w:rsid w:val="005D09E8"/>
    <w:rsid w:val="005D0C79"/>
    <w:rsid w:val="005D0E22"/>
    <w:rsid w:val="005D16E9"/>
    <w:rsid w:val="005D18F7"/>
    <w:rsid w:val="005D198C"/>
    <w:rsid w:val="005D2A3E"/>
    <w:rsid w:val="005D2AE5"/>
    <w:rsid w:val="005D2B32"/>
    <w:rsid w:val="005D3297"/>
    <w:rsid w:val="005D3903"/>
    <w:rsid w:val="005D3A9C"/>
    <w:rsid w:val="005D3E79"/>
    <w:rsid w:val="005D42CA"/>
    <w:rsid w:val="005D4F34"/>
    <w:rsid w:val="005D5309"/>
    <w:rsid w:val="005D5D30"/>
    <w:rsid w:val="005D5D40"/>
    <w:rsid w:val="005D6273"/>
    <w:rsid w:val="005D6416"/>
    <w:rsid w:val="005D65B3"/>
    <w:rsid w:val="005D689F"/>
    <w:rsid w:val="005D7113"/>
    <w:rsid w:val="005D7201"/>
    <w:rsid w:val="005D73C9"/>
    <w:rsid w:val="005D7A96"/>
    <w:rsid w:val="005D7B05"/>
    <w:rsid w:val="005D7C79"/>
    <w:rsid w:val="005D7F11"/>
    <w:rsid w:val="005E0114"/>
    <w:rsid w:val="005E088B"/>
    <w:rsid w:val="005E09B2"/>
    <w:rsid w:val="005E1176"/>
    <w:rsid w:val="005E1B21"/>
    <w:rsid w:val="005E1C6B"/>
    <w:rsid w:val="005E1FC3"/>
    <w:rsid w:val="005E22EA"/>
    <w:rsid w:val="005E23BB"/>
    <w:rsid w:val="005E23D9"/>
    <w:rsid w:val="005E29E0"/>
    <w:rsid w:val="005E2F63"/>
    <w:rsid w:val="005E2FA3"/>
    <w:rsid w:val="005E3416"/>
    <w:rsid w:val="005E371F"/>
    <w:rsid w:val="005E432E"/>
    <w:rsid w:val="005E54B8"/>
    <w:rsid w:val="005E5834"/>
    <w:rsid w:val="005E58D8"/>
    <w:rsid w:val="005E5B5E"/>
    <w:rsid w:val="005E5CC9"/>
    <w:rsid w:val="005E659B"/>
    <w:rsid w:val="005E687A"/>
    <w:rsid w:val="005E6898"/>
    <w:rsid w:val="005E6EB3"/>
    <w:rsid w:val="005E6EE2"/>
    <w:rsid w:val="005E77C2"/>
    <w:rsid w:val="005E7BDA"/>
    <w:rsid w:val="005F0426"/>
    <w:rsid w:val="005F0DEA"/>
    <w:rsid w:val="005F0EB6"/>
    <w:rsid w:val="005F1484"/>
    <w:rsid w:val="005F14E0"/>
    <w:rsid w:val="005F178C"/>
    <w:rsid w:val="005F1D2F"/>
    <w:rsid w:val="005F1E7E"/>
    <w:rsid w:val="005F228A"/>
    <w:rsid w:val="005F2497"/>
    <w:rsid w:val="005F27AB"/>
    <w:rsid w:val="005F306A"/>
    <w:rsid w:val="005F3D72"/>
    <w:rsid w:val="005F482F"/>
    <w:rsid w:val="005F4CBF"/>
    <w:rsid w:val="005F4DFA"/>
    <w:rsid w:val="005F5285"/>
    <w:rsid w:val="005F575F"/>
    <w:rsid w:val="005F5F72"/>
    <w:rsid w:val="005F6039"/>
    <w:rsid w:val="005F606C"/>
    <w:rsid w:val="005F6210"/>
    <w:rsid w:val="005F6343"/>
    <w:rsid w:val="005F646A"/>
    <w:rsid w:val="005F6FBD"/>
    <w:rsid w:val="005F70C0"/>
    <w:rsid w:val="005F73D7"/>
    <w:rsid w:val="005F7586"/>
    <w:rsid w:val="005F7C86"/>
    <w:rsid w:val="00600101"/>
    <w:rsid w:val="00600126"/>
    <w:rsid w:val="0060015F"/>
    <w:rsid w:val="006004C9"/>
    <w:rsid w:val="0060065C"/>
    <w:rsid w:val="00600CF8"/>
    <w:rsid w:val="00600E1E"/>
    <w:rsid w:val="00600E5E"/>
    <w:rsid w:val="00601385"/>
    <w:rsid w:val="0060177C"/>
    <w:rsid w:val="00601EEB"/>
    <w:rsid w:val="006025FE"/>
    <w:rsid w:val="00602B86"/>
    <w:rsid w:val="006036F5"/>
    <w:rsid w:val="006045A0"/>
    <w:rsid w:val="00605250"/>
    <w:rsid w:val="00605952"/>
    <w:rsid w:val="00605971"/>
    <w:rsid w:val="006061AD"/>
    <w:rsid w:val="006062E0"/>
    <w:rsid w:val="00606711"/>
    <w:rsid w:val="0060690E"/>
    <w:rsid w:val="00607A2C"/>
    <w:rsid w:val="00607A90"/>
    <w:rsid w:val="00607D96"/>
    <w:rsid w:val="0061043A"/>
    <w:rsid w:val="00610A42"/>
    <w:rsid w:val="00610ACD"/>
    <w:rsid w:val="00610DBA"/>
    <w:rsid w:val="00612493"/>
    <w:rsid w:val="00612B63"/>
    <w:rsid w:val="00612E7C"/>
    <w:rsid w:val="00612FC9"/>
    <w:rsid w:val="00612FD6"/>
    <w:rsid w:val="006130E7"/>
    <w:rsid w:val="00614153"/>
    <w:rsid w:val="00614672"/>
    <w:rsid w:val="00614867"/>
    <w:rsid w:val="00614C1B"/>
    <w:rsid w:val="0061508B"/>
    <w:rsid w:val="0061541A"/>
    <w:rsid w:val="00615FB0"/>
    <w:rsid w:val="0061635F"/>
    <w:rsid w:val="006166C3"/>
    <w:rsid w:val="00616F96"/>
    <w:rsid w:val="00617172"/>
    <w:rsid w:val="00617721"/>
    <w:rsid w:val="0061774A"/>
    <w:rsid w:val="00617D86"/>
    <w:rsid w:val="00617ED8"/>
    <w:rsid w:val="00617F3D"/>
    <w:rsid w:val="0062042A"/>
    <w:rsid w:val="00620ABC"/>
    <w:rsid w:val="00620CD2"/>
    <w:rsid w:val="00621185"/>
    <w:rsid w:val="00621283"/>
    <w:rsid w:val="00622783"/>
    <w:rsid w:val="006232AE"/>
    <w:rsid w:val="00623697"/>
    <w:rsid w:val="00623FE5"/>
    <w:rsid w:val="00624151"/>
    <w:rsid w:val="00624BC2"/>
    <w:rsid w:val="00624DF2"/>
    <w:rsid w:val="006253DC"/>
    <w:rsid w:val="00625522"/>
    <w:rsid w:val="0062649F"/>
    <w:rsid w:val="0062668D"/>
    <w:rsid w:val="006266DC"/>
    <w:rsid w:val="00626949"/>
    <w:rsid w:val="00626C0E"/>
    <w:rsid w:val="006277B6"/>
    <w:rsid w:val="006277EC"/>
    <w:rsid w:val="0063028F"/>
    <w:rsid w:val="006304D0"/>
    <w:rsid w:val="0063092E"/>
    <w:rsid w:val="00630A49"/>
    <w:rsid w:val="00630A7B"/>
    <w:rsid w:val="00630C81"/>
    <w:rsid w:val="00631360"/>
    <w:rsid w:val="00631443"/>
    <w:rsid w:val="006318FB"/>
    <w:rsid w:val="00632015"/>
    <w:rsid w:val="0063204D"/>
    <w:rsid w:val="00632A6C"/>
    <w:rsid w:val="00632D8E"/>
    <w:rsid w:val="00632F4F"/>
    <w:rsid w:val="00632F51"/>
    <w:rsid w:val="00632F65"/>
    <w:rsid w:val="006333FD"/>
    <w:rsid w:val="006351EB"/>
    <w:rsid w:val="0063530F"/>
    <w:rsid w:val="00635577"/>
    <w:rsid w:val="00636B4A"/>
    <w:rsid w:val="00636D67"/>
    <w:rsid w:val="00637539"/>
    <w:rsid w:val="006375AA"/>
    <w:rsid w:val="006376B2"/>
    <w:rsid w:val="00637859"/>
    <w:rsid w:val="0064003A"/>
    <w:rsid w:val="0064090B"/>
    <w:rsid w:val="00640C2A"/>
    <w:rsid w:val="00641081"/>
    <w:rsid w:val="00641C43"/>
    <w:rsid w:val="00641E4F"/>
    <w:rsid w:val="00641F12"/>
    <w:rsid w:val="006423B6"/>
    <w:rsid w:val="006428C2"/>
    <w:rsid w:val="00642BEF"/>
    <w:rsid w:val="00643202"/>
    <w:rsid w:val="00643493"/>
    <w:rsid w:val="00644327"/>
    <w:rsid w:val="006445E5"/>
    <w:rsid w:val="00644656"/>
    <w:rsid w:val="006450D6"/>
    <w:rsid w:val="00646B35"/>
    <w:rsid w:val="00650912"/>
    <w:rsid w:val="0065092D"/>
    <w:rsid w:val="00650BEE"/>
    <w:rsid w:val="00650C32"/>
    <w:rsid w:val="00650D30"/>
    <w:rsid w:val="006516A8"/>
    <w:rsid w:val="00651BBE"/>
    <w:rsid w:val="00651D69"/>
    <w:rsid w:val="00651DB2"/>
    <w:rsid w:val="00651EB6"/>
    <w:rsid w:val="00651F8F"/>
    <w:rsid w:val="006523F1"/>
    <w:rsid w:val="00652A74"/>
    <w:rsid w:val="006532AC"/>
    <w:rsid w:val="006536EB"/>
    <w:rsid w:val="00653C30"/>
    <w:rsid w:val="006548D0"/>
    <w:rsid w:val="00654DEC"/>
    <w:rsid w:val="006554DF"/>
    <w:rsid w:val="00655528"/>
    <w:rsid w:val="0065594A"/>
    <w:rsid w:val="00655DC2"/>
    <w:rsid w:val="00655F08"/>
    <w:rsid w:val="0065646F"/>
    <w:rsid w:val="00656B5C"/>
    <w:rsid w:val="00656E79"/>
    <w:rsid w:val="00657299"/>
    <w:rsid w:val="00657633"/>
    <w:rsid w:val="00657AFD"/>
    <w:rsid w:val="00657CB5"/>
    <w:rsid w:val="00657F58"/>
    <w:rsid w:val="00657FD2"/>
    <w:rsid w:val="00660375"/>
    <w:rsid w:val="00660DAB"/>
    <w:rsid w:val="00661A52"/>
    <w:rsid w:val="00661D49"/>
    <w:rsid w:val="006623B5"/>
    <w:rsid w:val="00662432"/>
    <w:rsid w:val="0066277D"/>
    <w:rsid w:val="0066278B"/>
    <w:rsid w:val="0066279B"/>
    <w:rsid w:val="00663409"/>
    <w:rsid w:val="006637DC"/>
    <w:rsid w:val="0066431C"/>
    <w:rsid w:val="00664AF3"/>
    <w:rsid w:val="00664DCC"/>
    <w:rsid w:val="00664EDE"/>
    <w:rsid w:val="006653D4"/>
    <w:rsid w:val="00665A21"/>
    <w:rsid w:val="006660EA"/>
    <w:rsid w:val="006673BB"/>
    <w:rsid w:val="00667B9F"/>
    <w:rsid w:val="00667DE4"/>
    <w:rsid w:val="00667E91"/>
    <w:rsid w:val="00670279"/>
    <w:rsid w:val="00670681"/>
    <w:rsid w:val="006706E5"/>
    <w:rsid w:val="006709D2"/>
    <w:rsid w:val="006714D6"/>
    <w:rsid w:val="00671583"/>
    <w:rsid w:val="00671B32"/>
    <w:rsid w:val="00671E31"/>
    <w:rsid w:val="0067288E"/>
    <w:rsid w:val="00672A90"/>
    <w:rsid w:val="00672AD2"/>
    <w:rsid w:val="00673456"/>
    <w:rsid w:val="006734F1"/>
    <w:rsid w:val="00674236"/>
    <w:rsid w:val="00674480"/>
    <w:rsid w:val="00674BCC"/>
    <w:rsid w:val="00674D3C"/>
    <w:rsid w:val="006754D8"/>
    <w:rsid w:val="00675844"/>
    <w:rsid w:val="00675947"/>
    <w:rsid w:val="00675AFE"/>
    <w:rsid w:val="00675D76"/>
    <w:rsid w:val="00676122"/>
    <w:rsid w:val="006769AC"/>
    <w:rsid w:val="0067704E"/>
    <w:rsid w:val="006770B7"/>
    <w:rsid w:val="00677197"/>
    <w:rsid w:val="006771E4"/>
    <w:rsid w:val="006774D5"/>
    <w:rsid w:val="006775D1"/>
    <w:rsid w:val="0067777F"/>
    <w:rsid w:val="006778B5"/>
    <w:rsid w:val="00677D2D"/>
    <w:rsid w:val="00680DA3"/>
    <w:rsid w:val="006810ED"/>
    <w:rsid w:val="00681525"/>
    <w:rsid w:val="00681780"/>
    <w:rsid w:val="00681842"/>
    <w:rsid w:val="00681C40"/>
    <w:rsid w:val="00681F68"/>
    <w:rsid w:val="0068212C"/>
    <w:rsid w:val="00682A71"/>
    <w:rsid w:val="00683503"/>
    <w:rsid w:val="006838BF"/>
    <w:rsid w:val="00685CC1"/>
    <w:rsid w:val="00686889"/>
    <w:rsid w:val="00686C05"/>
    <w:rsid w:val="00686F23"/>
    <w:rsid w:val="00686F65"/>
    <w:rsid w:val="006873F3"/>
    <w:rsid w:val="00687AB0"/>
    <w:rsid w:val="00687E7A"/>
    <w:rsid w:val="00690648"/>
    <w:rsid w:val="0069070F"/>
    <w:rsid w:val="00691258"/>
    <w:rsid w:val="0069147B"/>
    <w:rsid w:val="00691A5A"/>
    <w:rsid w:val="006923FE"/>
    <w:rsid w:val="00692419"/>
    <w:rsid w:val="006924BA"/>
    <w:rsid w:val="0069283A"/>
    <w:rsid w:val="00692C90"/>
    <w:rsid w:val="00692CBB"/>
    <w:rsid w:val="00692CE6"/>
    <w:rsid w:val="00692E13"/>
    <w:rsid w:val="00693178"/>
    <w:rsid w:val="006932EC"/>
    <w:rsid w:val="00693350"/>
    <w:rsid w:val="00693942"/>
    <w:rsid w:val="00693AE4"/>
    <w:rsid w:val="00693FA3"/>
    <w:rsid w:val="00694516"/>
    <w:rsid w:val="00694CD7"/>
    <w:rsid w:val="00695358"/>
    <w:rsid w:val="00695812"/>
    <w:rsid w:val="00695A8A"/>
    <w:rsid w:val="00695FCA"/>
    <w:rsid w:val="00696262"/>
    <w:rsid w:val="00697359"/>
    <w:rsid w:val="00697E2A"/>
    <w:rsid w:val="006A0185"/>
    <w:rsid w:val="006A05FB"/>
    <w:rsid w:val="006A0C81"/>
    <w:rsid w:val="006A0DB1"/>
    <w:rsid w:val="006A0E6C"/>
    <w:rsid w:val="006A116A"/>
    <w:rsid w:val="006A1690"/>
    <w:rsid w:val="006A17CB"/>
    <w:rsid w:val="006A1CC3"/>
    <w:rsid w:val="006A20FA"/>
    <w:rsid w:val="006A241A"/>
    <w:rsid w:val="006A2547"/>
    <w:rsid w:val="006A264F"/>
    <w:rsid w:val="006A2A2A"/>
    <w:rsid w:val="006A2ADE"/>
    <w:rsid w:val="006A3982"/>
    <w:rsid w:val="006A3C9F"/>
    <w:rsid w:val="006A4198"/>
    <w:rsid w:val="006A41ED"/>
    <w:rsid w:val="006A4B45"/>
    <w:rsid w:val="006A5E79"/>
    <w:rsid w:val="006A6429"/>
    <w:rsid w:val="006A7720"/>
    <w:rsid w:val="006A77CE"/>
    <w:rsid w:val="006B00A7"/>
    <w:rsid w:val="006B0AEF"/>
    <w:rsid w:val="006B0B9C"/>
    <w:rsid w:val="006B14EB"/>
    <w:rsid w:val="006B20BD"/>
    <w:rsid w:val="006B23EA"/>
    <w:rsid w:val="006B2D7A"/>
    <w:rsid w:val="006B2E64"/>
    <w:rsid w:val="006B325F"/>
    <w:rsid w:val="006B3519"/>
    <w:rsid w:val="006B3E85"/>
    <w:rsid w:val="006B429E"/>
    <w:rsid w:val="006B45A0"/>
    <w:rsid w:val="006B4680"/>
    <w:rsid w:val="006B4C46"/>
    <w:rsid w:val="006B4F3D"/>
    <w:rsid w:val="006B511B"/>
    <w:rsid w:val="006B5562"/>
    <w:rsid w:val="006B5909"/>
    <w:rsid w:val="006B662E"/>
    <w:rsid w:val="006B685E"/>
    <w:rsid w:val="006B697C"/>
    <w:rsid w:val="006B6AAE"/>
    <w:rsid w:val="006B6BE8"/>
    <w:rsid w:val="006B6D53"/>
    <w:rsid w:val="006B6ED3"/>
    <w:rsid w:val="006B74B3"/>
    <w:rsid w:val="006C010B"/>
    <w:rsid w:val="006C0DEA"/>
    <w:rsid w:val="006C0E9B"/>
    <w:rsid w:val="006C1610"/>
    <w:rsid w:val="006C18D6"/>
    <w:rsid w:val="006C2004"/>
    <w:rsid w:val="006C2870"/>
    <w:rsid w:val="006C2C96"/>
    <w:rsid w:val="006C3244"/>
    <w:rsid w:val="006C3812"/>
    <w:rsid w:val="006C3C31"/>
    <w:rsid w:val="006C3E81"/>
    <w:rsid w:val="006C46F5"/>
    <w:rsid w:val="006C49D6"/>
    <w:rsid w:val="006C5286"/>
    <w:rsid w:val="006C56FF"/>
    <w:rsid w:val="006C608C"/>
    <w:rsid w:val="006C65CB"/>
    <w:rsid w:val="006C6E2D"/>
    <w:rsid w:val="006C75A6"/>
    <w:rsid w:val="006C7695"/>
    <w:rsid w:val="006C7F8A"/>
    <w:rsid w:val="006D00EA"/>
    <w:rsid w:val="006D06A5"/>
    <w:rsid w:val="006D0C01"/>
    <w:rsid w:val="006D0CFF"/>
    <w:rsid w:val="006D141E"/>
    <w:rsid w:val="006D1489"/>
    <w:rsid w:val="006D149B"/>
    <w:rsid w:val="006D1679"/>
    <w:rsid w:val="006D1A65"/>
    <w:rsid w:val="006D1C2F"/>
    <w:rsid w:val="006D1F4A"/>
    <w:rsid w:val="006D2615"/>
    <w:rsid w:val="006D2C4E"/>
    <w:rsid w:val="006D2F0D"/>
    <w:rsid w:val="006D3862"/>
    <w:rsid w:val="006D38CF"/>
    <w:rsid w:val="006D453C"/>
    <w:rsid w:val="006D461B"/>
    <w:rsid w:val="006D4708"/>
    <w:rsid w:val="006D471F"/>
    <w:rsid w:val="006D48E0"/>
    <w:rsid w:val="006D48E9"/>
    <w:rsid w:val="006D4E2E"/>
    <w:rsid w:val="006D50F6"/>
    <w:rsid w:val="006D51B9"/>
    <w:rsid w:val="006D5952"/>
    <w:rsid w:val="006D5CE2"/>
    <w:rsid w:val="006D6090"/>
    <w:rsid w:val="006D6136"/>
    <w:rsid w:val="006D6336"/>
    <w:rsid w:val="006D6B46"/>
    <w:rsid w:val="006D775C"/>
    <w:rsid w:val="006D7974"/>
    <w:rsid w:val="006D7CD9"/>
    <w:rsid w:val="006E0A5E"/>
    <w:rsid w:val="006E0CFE"/>
    <w:rsid w:val="006E0F6F"/>
    <w:rsid w:val="006E1F45"/>
    <w:rsid w:val="006E22C3"/>
    <w:rsid w:val="006E2463"/>
    <w:rsid w:val="006E246B"/>
    <w:rsid w:val="006E2E06"/>
    <w:rsid w:val="006E35E5"/>
    <w:rsid w:val="006E3EEB"/>
    <w:rsid w:val="006E43F8"/>
    <w:rsid w:val="006E45EA"/>
    <w:rsid w:val="006E4693"/>
    <w:rsid w:val="006E4854"/>
    <w:rsid w:val="006E4A21"/>
    <w:rsid w:val="006E6CC9"/>
    <w:rsid w:val="006E7287"/>
    <w:rsid w:val="006E783D"/>
    <w:rsid w:val="006E7957"/>
    <w:rsid w:val="006E7E1A"/>
    <w:rsid w:val="006F02CD"/>
    <w:rsid w:val="006F0415"/>
    <w:rsid w:val="006F10AF"/>
    <w:rsid w:val="006F10CC"/>
    <w:rsid w:val="006F1D16"/>
    <w:rsid w:val="006F201B"/>
    <w:rsid w:val="006F222F"/>
    <w:rsid w:val="006F2392"/>
    <w:rsid w:val="006F3142"/>
    <w:rsid w:val="006F32EA"/>
    <w:rsid w:val="006F3690"/>
    <w:rsid w:val="006F397C"/>
    <w:rsid w:val="006F4873"/>
    <w:rsid w:val="006F4A4A"/>
    <w:rsid w:val="006F54C7"/>
    <w:rsid w:val="006F5CDF"/>
    <w:rsid w:val="006F63A0"/>
    <w:rsid w:val="006F63B0"/>
    <w:rsid w:val="006F69F0"/>
    <w:rsid w:val="006F6C56"/>
    <w:rsid w:val="006F6D3B"/>
    <w:rsid w:val="006F7782"/>
    <w:rsid w:val="006F7CCF"/>
    <w:rsid w:val="00700233"/>
    <w:rsid w:val="0070070C"/>
    <w:rsid w:val="0070086B"/>
    <w:rsid w:val="0070123C"/>
    <w:rsid w:val="007018ED"/>
    <w:rsid w:val="00701F9A"/>
    <w:rsid w:val="0070223B"/>
    <w:rsid w:val="0070298F"/>
    <w:rsid w:val="00702D2E"/>
    <w:rsid w:val="00702F6A"/>
    <w:rsid w:val="00702FC3"/>
    <w:rsid w:val="00703299"/>
    <w:rsid w:val="00703717"/>
    <w:rsid w:val="00703B60"/>
    <w:rsid w:val="00703EB4"/>
    <w:rsid w:val="00704090"/>
    <w:rsid w:val="0070419E"/>
    <w:rsid w:val="007043EE"/>
    <w:rsid w:val="007047EF"/>
    <w:rsid w:val="00704BA4"/>
    <w:rsid w:val="00704DF1"/>
    <w:rsid w:val="00704F23"/>
    <w:rsid w:val="00704F95"/>
    <w:rsid w:val="007058C4"/>
    <w:rsid w:val="00705C39"/>
    <w:rsid w:val="00705E5B"/>
    <w:rsid w:val="00705F62"/>
    <w:rsid w:val="007063D4"/>
    <w:rsid w:val="0070655C"/>
    <w:rsid w:val="00706748"/>
    <w:rsid w:val="007067F3"/>
    <w:rsid w:val="00706F86"/>
    <w:rsid w:val="007070FD"/>
    <w:rsid w:val="0070715A"/>
    <w:rsid w:val="00707427"/>
    <w:rsid w:val="00710235"/>
    <w:rsid w:val="00710743"/>
    <w:rsid w:val="007109C1"/>
    <w:rsid w:val="007109CE"/>
    <w:rsid w:val="00710B64"/>
    <w:rsid w:val="00710E2E"/>
    <w:rsid w:val="00711656"/>
    <w:rsid w:val="007118C6"/>
    <w:rsid w:val="00711932"/>
    <w:rsid w:val="007119DE"/>
    <w:rsid w:val="00711BED"/>
    <w:rsid w:val="007125FE"/>
    <w:rsid w:val="007126AA"/>
    <w:rsid w:val="007127D6"/>
    <w:rsid w:val="00712861"/>
    <w:rsid w:val="00712F50"/>
    <w:rsid w:val="00713487"/>
    <w:rsid w:val="007136D8"/>
    <w:rsid w:val="00713A30"/>
    <w:rsid w:val="00713C98"/>
    <w:rsid w:val="00714072"/>
    <w:rsid w:val="00714850"/>
    <w:rsid w:val="00714961"/>
    <w:rsid w:val="00714B2D"/>
    <w:rsid w:val="00715391"/>
    <w:rsid w:val="00715484"/>
    <w:rsid w:val="00715992"/>
    <w:rsid w:val="00715A36"/>
    <w:rsid w:val="0071668D"/>
    <w:rsid w:val="0071669C"/>
    <w:rsid w:val="00716BEB"/>
    <w:rsid w:val="00717695"/>
    <w:rsid w:val="00717DC4"/>
    <w:rsid w:val="00720433"/>
    <w:rsid w:val="00720EAB"/>
    <w:rsid w:val="0072148E"/>
    <w:rsid w:val="007214E3"/>
    <w:rsid w:val="007215EF"/>
    <w:rsid w:val="00721F8D"/>
    <w:rsid w:val="007220C2"/>
    <w:rsid w:val="0072235A"/>
    <w:rsid w:val="00722C71"/>
    <w:rsid w:val="00722DB0"/>
    <w:rsid w:val="00723575"/>
    <w:rsid w:val="0072369B"/>
    <w:rsid w:val="007236D0"/>
    <w:rsid w:val="00723FEC"/>
    <w:rsid w:val="00724080"/>
    <w:rsid w:val="0072457F"/>
    <w:rsid w:val="00724D41"/>
    <w:rsid w:val="00725350"/>
    <w:rsid w:val="00725F98"/>
    <w:rsid w:val="007260FD"/>
    <w:rsid w:val="00726182"/>
    <w:rsid w:val="0072652B"/>
    <w:rsid w:val="007265F1"/>
    <w:rsid w:val="00726791"/>
    <w:rsid w:val="0072737B"/>
    <w:rsid w:val="00727385"/>
    <w:rsid w:val="0073064E"/>
    <w:rsid w:val="00730B6B"/>
    <w:rsid w:val="00730CCF"/>
    <w:rsid w:val="00730FF9"/>
    <w:rsid w:val="007313D3"/>
    <w:rsid w:val="007316F2"/>
    <w:rsid w:val="0073194F"/>
    <w:rsid w:val="00732179"/>
    <w:rsid w:val="007324E7"/>
    <w:rsid w:val="00732580"/>
    <w:rsid w:val="007329B2"/>
    <w:rsid w:val="00732CE2"/>
    <w:rsid w:val="00732CFC"/>
    <w:rsid w:val="00732EF8"/>
    <w:rsid w:val="00733047"/>
    <w:rsid w:val="00733A99"/>
    <w:rsid w:val="00734AB6"/>
    <w:rsid w:val="00735470"/>
    <w:rsid w:val="00735620"/>
    <w:rsid w:val="00736E03"/>
    <w:rsid w:val="00736F25"/>
    <w:rsid w:val="00737428"/>
    <w:rsid w:val="0073751F"/>
    <w:rsid w:val="00737912"/>
    <w:rsid w:val="007379DD"/>
    <w:rsid w:val="00737BB3"/>
    <w:rsid w:val="007403D8"/>
    <w:rsid w:val="00740754"/>
    <w:rsid w:val="00740B39"/>
    <w:rsid w:val="00740BB7"/>
    <w:rsid w:val="00741050"/>
    <w:rsid w:val="007431CD"/>
    <w:rsid w:val="007433DF"/>
    <w:rsid w:val="007448E2"/>
    <w:rsid w:val="00744EC4"/>
    <w:rsid w:val="007464F5"/>
    <w:rsid w:val="007466D1"/>
    <w:rsid w:val="00746CA5"/>
    <w:rsid w:val="00747579"/>
    <w:rsid w:val="0074763A"/>
    <w:rsid w:val="00747E18"/>
    <w:rsid w:val="00747FA5"/>
    <w:rsid w:val="007502CC"/>
    <w:rsid w:val="0075080E"/>
    <w:rsid w:val="00750F65"/>
    <w:rsid w:val="007510A8"/>
    <w:rsid w:val="0075125B"/>
    <w:rsid w:val="0075134B"/>
    <w:rsid w:val="007513B5"/>
    <w:rsid w:val="007517D3"/>
    <w:rsid w:val="00751AC4"/>
    <w:rsid w:val="00751DA0"/>
    <w:rsid w:val="0075217F"/>
    <w:rsid w:val="00752213"/>
    <w:rsid w:val="00752C51"/>
    <w:rsid w:val="00753479"/>
    <w:rsid w:val="00753E83"/>
    <w:rsid w:val="00753F8D"/>
    <w:rsid w:val="00754636"/>
    <w:rsid w:val="00754B2C"/>
    <w:rsid w:val="00754CBE"/>
    <w:rsid w:val="0075508E"/>
    <w:rsid w:val="00755727"/>
    <w:rsid w:val="00755A3C"/>
    <w:rsid w:val="00755A9D"/>
    <w:rsid w:val="00755C2D"/>
    <w:rsid w:val="00756105"/>
    <w:rsid w:val="00756112"/>
    <w:rsid w:val="00756C56"/>
    <w:rsid w:val="00756F9E"/>
    <w:rsid w:val="00757D10"/>
    <w:rsid w:val="00760296"/>
    <w:rsid w:val="0076030E"/>
    <w:rsid w:val="00760AAA"/>
    <w:rsid w:val="00760B62"/>
    <w:rsid w:val="00761511"/>
    <w:rsid w:val="00761C28"/>
    <w:rsid w:val="00762832"/>
    <w:rsid w:val="0076312A"/>
    <w:rsid w:val="007635CA"/>
    <w:rsid w:val="0076385A"/>
    <w:rsid w:val="00763A07"/>
    <w:rsid w:val="00763B9A"/>
    <w:rsid w:val="00763D56"/>
    <w:rsid w:val="00764129"/>
    <w:rsid w:val="007643D6"/>
    <w:rsid w:val="007644CA"/>
    <w:rsid w:val="00764927"/>
    <w:rsid w:val="00764993"/>
    <w:rsid w:val="00765328"/>
    <w:rsid w:val="007653E9"/>
    <w:rsid w:val="007657F9"/>
    <w:rsid w:val="007658B4"/>
    <w:rsid w:val="007660ED"/>
    <w:rsid w:val="007669C2"/>
    <w:rsid w:val="007669D1"/>
    <w:rsid w:val="00766A6B"/>
    <w:rsid w:val="00766A7D"/>
    <w:rsid w:val="00766C44"/>
    <w:rsid w:val="007670C4"/>
    <w:rsid w:val="007673D7"/>
    <w:rsid w:val="00767C67"/>
    <w:rsid w:val="00767C74"/>
    <w:rsid w:val="00770B61"/>
    <w:rsid w:val="00770C03"/>
    <w:rsid w:val="007715DA"/>
    <w:rsid w:val="007718EC"/>
    <w:rsid w:val="00771AEE"/>
    <w:rsid w:val="00772684"/>
    <w:rsid w:val="007728B2"/>
    <w:rsid w:val="00772D83"/>
    <w:rsid w:val="00773325"/>
    <w:rsid w:val="007733C6"/>
    <w:rsid w:val="007734D6"/>
    <w:rsid w:val="0077354F"/>
    <w:rsid w:val="00773828"/>
    <w:rsid w:val="00773CF0"/>
    <w:rsid w:val="00773CF1"/>
    <w:rsid w:val="00773DC0"/>
    <w:rsid w:val="00773EE8"/>
    <w:rsid w:val="0077420B"/>
    <w:rsid w:val="007743A0"/>
    <w:rsid w:val="007743FA"/>
    <w:rsid w:val="007745B4"/>
    <w:rsid w:val="00774644"/>
    <w:rsid w:val="00774C6B"/>
    <w:rsid w:val="007756E3"/>
    <w:rsid w:val="00775A0C"/>
    <w:rsid w:val="00775F3A"/>
    <w:rsid w:val="00776080"/>
    <w:rsid w:val="00776133"/>
    <w:rsid w:val="007761E4"/>
    <w:rsid w:val="00776370"/>
    <w:rsid w:val="0077694A"/>
    <w:rsid w:val="00776A62"/>
    <w:rsid w:val="007773BD"/>
    <w:rsid w:val="0078016A"/>
    <w:rsid w:val="0078067B"/>
    <w:rsid w:val="0078075F"/>
    <w:rsid w:val="00780BD8"/>
    <w:rsid w:val="00781CBF"/>
    <w:rsid w:val="00781DF9"/>
    <w:rsid w:val="0078254E"/>
    <w:rsid w:val="0078275B"/>
    <w:rsid w:val="007828FA"/>
    <w:rsid w:val="0078290F"/>
    <w:rsid w:val="007835C0"/>
    <w:rsid w:val="007835D7"/>
    <w:rsid w:val="00784244"/>
    <w:rsid w:val="007845C4"/>
    <w:rsid w:val="00784821"/>
    <w:rsid w:val="00784C32"/>
    <w:rsid w:val="00784F26"/>
    <w:rsid w:val="00785524"/>
    <w:rsid w:val="00785CA2"/>
    <w:rsid w:val="00786738"/>
    <w:rsid w:val="00786A76"/>
    <w:rsid w:val="00786A77"/>
    <w:rsid w:val="00786BE4"/>
    <w:rsid w:val="0078713C"/>
    <w:rsid w:val="00787575"/>
    <w:rsid w:val="007878C6"/>
    <w:rsid w:val="00787FD2"/>
    <w:rsid w:val="00790B3A"/>
    <w:rsid w:val="00790DD4"/>
    <w:rsid w:val="007915AF"/>
    <w:rsid w:val="0079167E"/>
    <w:rsid w:val="00791BDD"/>
    <w:rsid w:val="00791E3B"/>
    <w:rsid w:val="00791E4F"/>
    <w:rsid w:val="00792194"/>
    <w:rsid w:val="007931CD"/>
    <w:rsid w:val="00793633"/>
    <w:rsid w:val="007937E9"/>
    <w:rsid w:val="00793AA8"/>
    <w:rsid w:val="007941E4"/>
    <w:rsid w:val="007946F1"/>
    <w:rsid w:val="007949B2"/>
    <w:rsid w:val="00794C94"/>
    <w:rsid w:val="007951A5"/>
    <w:rsid w:val="007955C0"/>
    <w:rsid w:val="0079579E"/>
    <w:rsid w:val="007959C1"/>
    <w:rsid w:val="00795ED8"/>
    <w:rsid w:val="0079657C"/>
    <w:rsid w:val="0079688B"/>
    <w:rsid w:val="00796A57"/>
    <w:rsid w:val="00796D12"/>
    <w:rsid w:val="00796DAD"/>
    <w:rsid w:val="007975F6"/>
    <w:rsid w:val="00797DB6"/>
    <w:rsid w:val="00797E55"/>
    <w:rsid w:val="007A09BD"/>
    <w:rsid w:val="007A0AE8"/>
    <w:rsid w:val="007A0AFD"/>
    <w:rsid w:val="007A0EFC"/>
    <w:rsid w:val="007A0F27"/>
    <w:rsid w:val="007A1034"/>
    <w:rsid w:val="007A11FB"/>
    <w:rsid w:val="007A125A"/>
    <w:rsid w:val="007A159D"/>
    <w:rsid w:val="007A16FD"/>
    <w:rsid w:val="007A1EC2"/>
    <w:rsid w:val="007A24FD"/>
    <w:rsid w:val="007A26F1"/>
    <w:rsid w:val="007A2835"/>
    <w:rsid w:val="007A2877"/>
    <w:rsid w:val="007A2910"/>
    <w:rsid w:val="007A3240"/>
    <w:rsid w:val="007A3385"/>
    <w:rsid w:val="007A41B2"/>
    <w:rsid w:val="007A427C"/>
    <w:rsid w:val="007A4348"/>
    <w:rsid w:val="007A53C5"/>
    <w:rsid w:val="007A58A1"/>
    <w:rsid w:val="007A5C18"/>
    <w:rsid w:val="007A5C3A"/>
    <w:rsid w:val="007A6453"/>
    <w:rsid w:val="007A65C7"/>
    <w:rsid w:val="007A67D1"/>
    <w:rsid w:val="007A72C7"/>
    <w:rsid w:val="007A7C23"/>
    <w:rsid w:val="007A7E03"/>
    <w:rsid w:val="007B00B5"/>
    <w:rsid w:val="007B0A75"/>
    <w:rsid w:val="007B1CB5"/>
    <w:rsid w:val="007B243F"/>
    <w:rsid w:val="007B2957"/>
    <w:rsid w:val="007B2992"/>
    <w:rsid w:val="007B2A16"/>
    <w:rsid w:val="007B2BEF"/>
    <w:rsid w:val="007B2D1F"/>
    <w:rsid w:val="007B2DB7"/>
    <w:rsid w:val="007B2FD8"/>
    <w:rsid w:val="007B30F1"/>
    <w:rsid w:val="007B3246"/>
    <w:rsid w:val="007B3965"/>
    <w:rsid w:val="007B39F9"/>
    <w:rsid w:val="007B3B9D"/>
    <w:rsid w:val="007B3BB6"/>
    <w:rsid w:val="007B4033"/>
    <w:rsid w:val="007B40CB"/>
    <w:rsid w:val="007B4107"/>
    <w:rsid w:val="007B4140"/>
    <w:rsid w:val="007B4746"/>
    <w:rsid w:val="007B4938"/>
    <w:rsid w:val="007B4D24"/>
    <w:rsid w:val="007B5411"/>
    <w:rsid w:val="007B5C68"/>
    <w:rsid w:val="007B5D5B"/>
    <w:rsid w:val="007B5F78"/>
    <w:rsid w:val="007B6043"/>
    <w:rsid w:val="007B65BB"/>
    <w:rsid w:val="007B7101"/>
    <w:rsid w:val="007B7514"/>
    <w:rsid w:val="007B766E"/>
    <w:rsid w:val="007B7798"/>
    <w:rsid w:val="007B7EEE"/>
    <w:rsid w:val="007C010B"/>
    <w:rsid w:val="007C077D"/>
    <w:rsid w:val="007C1280"/>
    <w:rsid w:val="007C16E5"/>
    <w:rsid w:val="007C1865"/>
    <w:rsid w:val="007C1B88"/>
    <w:rsid w:val="007C1E13"/>
    <w:rsid w:val="007C1F25"/>
    <w:rsid w:val="007C2256"/>
    <w:rsid w:val="007C2A25"/>
    <w:rsid w:val="007C3A94"/>
    <w:rsid w:val="007C3C98"/>
    <w:rsid w:val="007C42F5"/>
    <w:rsid w:val="007C436D"/>
    <w:rsid w:val="007C43E1"/>
    <w:rsid w:val="007C43E8"/>
    <w:rsid w:val="007C46A2"/>
    <w:rsid w:val="007C59FC"/>
    <w:rsid w:val="007C5E1F"/>
    <w:rsid w:val="007C6384"/>
    <w:rsid w:val="007C659F"/>
    <w:rsid w:val="007C65CA"/>
    <w:rsid w:val="007C6A46"/>
    <w:rsid w:val="007C7201"/>
    <w:rsid w:val="007C793A"/>
    <w:rsid w:val="007C7A2D"/>
    <w:rsid w:val="007C7BC7"/>
    <w:rsid w:val="007C7F31"/>
    <w:rsid w:val="007C7F84"/>
    <w:rsid w:val="007D05AF"/>
    <w:rsid w:val="007D06EC"/>
    <w:rsid w:val="007D0876"/>
    <w:rsid w:val="007D0B5F"/>
    <w:rsid w:val="007D146F"/>
    <w:rsid w:val="007D1530"/>
    <w:rsid w:val="007D1EE7"/>
    <w:rsid w:val="007D20DB"/>
    <w:rsid w:val="007D2233"/>
    <w:rsid w:val="007D26FD"/>
    <w:rsid w:val="007D2A89"/>
    <w:rsid w:val="007D2FBC"/>
    <w:rsid w:val="007D330F"/>
    <w:rsid w:val="007D3A2B"/>
    <w:rsid w:val="007D3AB5"/>
    <w:rsid w:val="007D4352"/>
    <w:rsid w:val="007D4749"/>
    <w:rsid w:val="007D4C48"/>
    <w:rsid w:val="007D4DF3"/>
    <w:rsid w:val="007D54FB"/>
    <w:rsid w:val="007D56B6"/>
    <w:rsid w:val="007D5BF5"/>
    <w:rsid w:val="007D5DA3"/>
    <w:rsid w:val="007D64D0"/>
    <w:rsid w:val="007D681B"/>
    <w:rsid w:val="007D7952"/>
    <w:rsid w:val="007E01F3"/>
    <w:rsid w:val="007E0841"/>
    <w:rsid w:val="007E0C26"/>
    <w:rsid w:val="007E0D53"/>
    <w:rsid w:val="007E0E85"/>
    <w:rsid w:val="007E1154"/>
    <w:rsid w:val="007E150B"/>
    <w:rsid w:val="007E1540"/>
    <w:rsid w:val="007E1F87"/>
    <w:rsid w:val="007E224E"/>
    <w:rsid w:val="007E2383"/>
    <w:rsid w:val="007E27F8"/>
    <w:rsid w:val="007E3F9E"/>
    <w:rsid w:val="007E3FD0"/>
    <w:rsid w:val="007E4165"/>
    <w:rsid w:val="007E4BE2"/>
    <w:rsid w:val="007E4D4D"/>
    <w:rsid w:val="007E4F75"/>
    <w:rsid w:val="007E526F"/>
    <w:rsid w:val="007E5796"/>
    <w:rsid w:val="007E5A7F"/>
    <w:rsid w:val="007E6849"/>
    <w:rsid w:val="007E6A60"/>
    <w:rsid w:val="007E6A91"/>
    <w:rsid w:val="007E6AAF"/>
    <w:rsid w:val="007E70A1"/>
    <w:rsid w:val="007E75AC"/>
    <w:rsid w:val="007E785B"/>
    <w:rsid w:val="007E7D59"/>
    <w:rsid w:val="007E7EB7"/>
    <w:rsid w:val="007E7F28"/>
    <w:rsid w:val="007F02A6"/>
    <w:rsid w:val="007F046E"/>
    <w:rsid w:val="007F0FDA"/>
    <w:rsid w:val="007F2964"/>
    <w:rsid w:val="007F2BC4"/>
    <w:rsid w:val="007F2BFD"/>
    <w:rsid w:val="007F3315"/>
    <w:rsid w:val="007F3540"/>
    <w:rsid w:val="007F3805"/>
    <w:rsid w:val="007F3E22"/>
    <w:rsid w:val="007F3E7E"/>
    <w:rsid w:val="007F4113"/>
    <w:rsid w:val="007F42FC"/>
    <w:rsid w:val="007F430B"/>
    <w:rsid w:val="007F4369"/>
    <w:rsid w:val="007F4CA2"/>
    <w:rsid w:val="007F5000"/>
    <w:rsid w:val="007F5464"/>
    <w:rsid w:val="007F56F0"/>
    <w:rsid w:val="007F594B"/>
    <w:rsid w:val="007F5C57"/>
    <w:rsid w:val="007F5C94"/>
    <w:rsid w:val="007F5DB9"/>
    <w:rsid w:val="007F6D74"/>
    <w:rsid w:val="007F71D9"/>
    <w:rsid w:val="007F7570"/>
    <w:rsid w:val="0080003F"/>
    <w:rsid w:val="0080034F"/>
    <w:rsid w:val="00800747"/>
    <w:rsid w:val="00800A7D"/>
    <w:rsid w:val="00800DD1"/>
    <w:rsid w:val="00801737"/>
    <w:rsid w:val="008018C5"/>
    <w:rsid w:val="00801B7F"/>
    <w:rsid w:val="00801CBF"/>
    <w:rsid w:val="00802657"/>
    <w:rsid w:val="0080297A"/>
    <w:rsid w:val="0080299D"/>
    <w:rsid w:val="00802CBE"/>
    <w:rsid w:val="00802D56"/>
    <w:rsid w:val="008032D9"/>
    <w:rsid w:val="008038C7"/>
    <w:rsid w:val="008038E7"/>
    <w:rsid w:val="00803AB5"/>
    <w:rsid w:val="0080425B"/>
    <w:rsid w:val="008048DE"/>
    <w:rsid w:val="00804C5D"/>
    <w:rsid w:val="00804F88"/>
    <w:rsid w:val="008051EC"/>
    <w:rsid w:val="00805302"/>
    <w:rsid w:val="0080535C"/>
    <w:rsid w:val="0080590A"/>
    <w:rsid w:val="00805A3E"/>
    <w:rsid w:val="008063EC"/>
    <w:rsid w:val="008065BE"/>
    <w:rsid w:val="00806726"/>
    <w:rsid w:val="00806B15"/>
    <w:rsid w:val="00807CCA"/>
    <w:rsid w:val="008102A5"/>
    <w:rsid w:val="00810449"/>
    <w:rsid w:val="008105AA"/>
    <w:rsid w:val="008105F5"/>
    <w:rsid w:val="0081113A"/>
    <w:rsid w:val="0081182E"/>
    <w:rsid w:val="00811A1C"/>
    <w:rsid w:val="00811A6D"/>
    <w:rsid w:val="00811A8A"/>
    <w:rsid w:val="00811B33"/>
    <w:rsid w:val="00812913"/>
    <w:rsid w:val="008131F2"/>
    <w:rsid w:val="00813336"/>
    <w:rsid w:val="00813CE5"/>
    <w:rsid w:val="00814AAA"/>
    <w:rsid w:val="008154CF"/>
    <w:rsid w:val="00815B07"/>
    <w:rsid w:val="00815B40"/>
    <w:rsid w:val="00815E9F"/>
    <w:rsid w:val="00816515"/>
    <w:rsid w:val="00816849"/>
    <w:rsid w:val="0081695D"/>
    <w:rsid w:val="00816A5D"/>
    <w:rsid w:val="008170C4"/>
    <w:rsid w:val="0081718E"/>
    <w:rsid w:val="00817211"/>
    <w:rsid w:val="008172A0"/>
    <w:rsid w:val="0081754D"/>
    <w:rsid w:val="00817752"/>
    <w:rsid w:val="00817993"/>
    <w:rsid w:val="00817B4E"/>
    <w:rsid w:val="00817D95"/>
    <w:rsid w:val="00820D45"/>
    <w:rsid w:val="00821212"/>
    <w:rsid w:val="00821526"/>
    <w:rsid w:val="008215B9"/>
    <w:rsid w:val="00821633"/>
    <w:rsid w:val="008216D3"/>
    <w:rsid w:val="00822685"/>
    <w:rsid w:val="00822756"/>
    <w:rsid w:val="00822F67"/>
    <w:rsid w:val="00823104"/>
    <w:rsid w:val="00823239"/>
    <w:rsid w:val="0082333A"/>
    <w:rsid w:val="0082345A"/>
    <w:rsid w:val="00823615"/>
    <w:rsid w:val="0082368C"/>
    <w:rsid w:val="008236C6"/>
    <w:rsid w:val="0082386A"/>
    <w:rsid w:val="00823A86"/>
    <w:rsid w:val="00823C66"/>
    <w:rsid w:val="00823D8D"/>
    <w:rsid w:val="00823ECA"/>
    <w:rsid w:val="0082422F"/>
    <w:rsid w:val="00824919"/>
    <w:rsid w:val="008254A8"/>
    <w:rsid w:val="008258B4"/>
    <w:rsid w:val="00825D56"/>
    <w:rsid w:val="00825DB8"/>
    <w:rsid w:val="00826BEB"/>
    <w:rsid w:val="00826E14"/>
    <w:rsid w:val="00826E15"/>
    <w:rsid w:val="00826FB0"/>
    <w:rsid w:val="0082706F"/>
    <w:rsid w:val="00827955"/>
    <w:rsid w:val="0082796A"/>
    <w:rsid w:val="00827A87"/>
    <w:rsid w:val="00827E7F"/>
    <w:rsid w:val="008300DC"/>
    <w:rsid w:val="0083062E"/>
    <w:rsid w:val="00830A5C"/>
    <w:rsid w:val="00831655"/>
    <w:rsid w:val="00831727"/>
    <w:rsid w:val="008319D9"/>
    <w:rsid w:val="00832095"/>
    <w:rsid w:val="00832E74"/>
    <w:rsid w:val="00832FED"/>
    <w:rsid w:val="00833362"/>
    <w:rsid w:val="008335BA"/>
    <w:rsid w:val="00833B7B"/>
    <w:rsid w:val="00833E1C"/>
    <w:rsid w:val="00834405"/>
    <w:rsid w:val="008358F3"/>
    <w:rsid w:val="00836126"/>
    <w:rsid w:val="00836276"/>
    <w:rsid w:val="00836756"/>
    <w:rsid w:val="00836F3E"/>
    <w:rsid w:val="00837102"/>
    <w:rsid w:val="008377DB"/>
    <w:rsid w:val="00837C6E"/>
    <w:rsid w:val="008405A1"/>
    <w:rsid w:val="00840C22"/>
    <w:rsid w:val="00840C68"/>
    <w:rsid w:val="00840DD5"/>
    <w:rsid w:val="008410FD"/>
    <w:rsid w:val="0084149B"/>
    <w:rsid w:val="00841F41"/>
    <w:rsid w:val="00842204"/>
    <w:rsid w:val="0084290F"/>
    <w:rsid w:val="00842E34"/>
    <w:rsid w:val="00843137"/>
    <w:rsid w:val="00843826"/>
    <w:rsid w:val="00843C2F"/>
    <w:rsid w:val="00843F06"/>
    <w:rsid w:val="008441D9"/>
    <w:rsid w:val="00844612"/>
    <w:rsid w:val="008448AD"/>
    <w:rsid w:val="008449AD"/>
    <w:rsid w:val="00844EFA"/>
    <w:rsid w:val="00844F82"/>
    <w:rsid w:val="008457C9"/>
    <w:rsid w:val="00845E1C"/>
    <w:rsid w:val="00845F6F"/>
    <w:rsid w:val="0084679F"/>
    <w:rsid w:val="008468D3"/>
    <w:rsid w:val="00846BF3"/>
    <w:rsid w:val="00847020"/>
    <w:rsid w:val="0084733D"/>
    <w:rsid w:val="00847360"/>
    <w:rsid w:val="00847537"/>
    <w:rsid w:val="008477E6"/>
    <w:rsid w:val="00847886"/>
    <w:rsid w:val="0085066B"/>
    <w:rsid w:val="008509C2"/>
    <w:rsid w:val="00850B6E"/>
    <w:rsid w:val="008510BD"/>
    <w:rsid w:val="00851BB4"/>
    <w:rsid w:val="00851E92"/>
    <w:rsid w:val="00851FE6"/>
    <w:rsid w:val="0085270C"/>
    <w:rsid w:val="0085321D"/>
    <w:rsid w:val="0085443E"/>
    <w:rsid w:val="0085468E"/>
    <w:rsid w:val="008548C6"/>
    <w:rsid w:val="00854D1B"/>
    <w:rsid w:val="00854EEA"/>
    <w:rsid w:val="00855F38"/>
    <w:rsid w:val="008574DB"/>
    <w:rsid w:val="00857967"/>
    <w:rsid w:val="00857EB5"/>
    <w:rsid w:val="00860269"/>
    <w:rsid w:val="008605DE"/>
    <w:rsid w:val="0086099C"/>
    <w:rsid w:val="00860AD5"/>
    <w:rsid w:val="00860EC7"/>
    <w:rsid w:val="00860FCA"/>
    <w:rsid w:val="0086125D"/>
    <w:rsid w:val="008612BC"/>
    <w:rsid w:val="008621E8"/>
    <w:rsid w:val="00862DB0"/>
    <w:rsid w:val="00862F7D"/>
    <w:rsid w:val="008635C4"/>
    <w:rsid w:val="00863770"/>
    <w:rsid w:val="00863F5A"/>
    <w:rsid w:val="008643A0"/>
    <w:rsid w:val="00864427"/>
    <w:rsid w:val="008646C9"/>
    <w:rsid w:val="00864B78"/>
    <w:rsid w:val="00864ED7"/>
    <w:rsid w:val="00865750"/>
    <w:rsid w:val="00865E9E"/>
    <w:rsid w:val="0086645D"/>
    <w:rsid w:val="00866569"/>
    <w:rsid w:val="0086690D"/>
    <w:rsid w:val="00866D7D"/>
    <w:rsid w:val="00866F26"/>
    <w:rsid w:val="0086743A"/>
    <w:rsid w:val="008676D8"/>
    <w:rsid w:val="00870086"/>
    <w:rsid w:val="008704B4"/>
    <w:rsid w:val="00870DAA"/>
    <w:rsid w:val="00871817"/>
    <w:rsid w:val="00871ADC"/>
    <w:rsid w:val="008723F7"/>
    <w:rsid w:val="00872DAA"/>
    <w:rsid w:val="008734C4"/>
    <w:rsid w:val="00873618"/>
    <w:rsid w:val="00873B86"/>
    <w:rsid w:val="00873E39"/>
    <w:rsid w:val="00874254"/>
    <w:rsid w:val="00874441"/>
    <w:rsid w:val="00874468"/>
    <w:rsid w:val="00874722"/>
    <w:rsid w:val="0087528D"/>
    <w:rsid w:val="008756F7"/>
    <w:rsid w:val="00875D32"/>
    <w:rsid w:val="008761E6"/>
    <w:rsid w:val="0087625C"/>
    <w:rsid w:val="0087644C"/>
    <w:rsid w:val="00876680"/>
    <w:rsid w:val="00876E4D"/>
    <w:rsid w:val="008777A9"/>
    <w:rsid w:val="0087784C"/>
    <w:rsid w:val="008778B3"/>
    <w:rsid w:val="00877D87"/>
    <w:rsid w:val="0088024B"/>
    <w:rsid w:val="00880377"/>
    <w:rsid w:val="0088045B"/>
    <w:rsid w:val="0088109E"/>
    <w:rsid w:val="00881B47"/>
    <w:rsid w:val="00881BE0"/>
    <w:rsid w:val="00882088"/>
    <w:rsid w:val="00882820"/>
    <w:rsid w:val="00882882"/>
    <w:rsid w:val="00883794"/>
    <w:rsid w:val="00883986"/>
    <w:rsid w:val="00883AAB"/>
    <w:rsid w:val="00883FAF"/>
    <w:rsid w:val="00883FCC"/>
    <w:rsid w:val="008844B2"/>
    <w:rsid w:val="00884D9A"/>
    <w:rsid w:val="00885090"/>
    <w:rsid w:val="008853A6"/>
    <w:rsid w:val="00885D2F"/>
    <w:rsid w:val="00886293"/>
    <w:rsid w:val="0088635B"/>
    <w:rsid w:val="008864C0"/>
    <w:rsid w:val="008869CD"/>
    <w:rsid w:val="00886BF7"/>
    <w:rsid w:val="00887266"/>
    <w:rsid w:val="008872C6"/>
    <w:rsid w:val="008874E5"/>
    <w:rsid w:val="00887C86"/>
    <w:rsid w:val="00890DFF"/>
    <w:rsid w:val="00890E9F"/>
    <w:rsid w:val="00891378"/>
    <w:rsid w:val="0089149B"/>
    <w:rsid w:val="00891D6F"/>
    <w:rsid w:val="00891E01"/>
    <w:rsid w:val="00892255"/>
    <w:rsid w:val="008935B1"/>
    <w:rsid w:val="00894062"/>
    <w:rsid w:val="00894070"/>
    <w:rsid w:val="00894146"/>
    <w:rsid w:val="00894174"/>
    <w:rsid w:val="008945AF"/>
    <w:rsid w:val="00894BBC"/>
    <w:rsid w:val="00894C27"/>
    <w:rsid w:val="0089510B"/>
    <w:rsid w:val="00895222"/>
    <w:rsid w:val="0089540B"/>
    <w:rsid w:val="008957E0"/>
    <w:rsid w:val="00895FE5"/>
    <w:rsid w:val="008963F9"/>
    <w:rsid w:val="00896E95"/>
    <w:rsid w:val="00896FD8"/>
    <w:rsid w:val="0089704F"/>
    <w:rsid w:val="008976D7"/>
    <w:rsid w:val="00897782"/>
    <w:rsid w:val="00897AC1"/>
    <w:rsid w:val="00897B92"/>
    <w:rsid w:val="00897D32"/>
    <w:rsid w:val="00897D47"/>
    <w:rsid w:val="00897E98"/>
    <w:rsid w:val="008A0520"/>
    <w:rsid w:val="008A0756"/>
    <w:rsid w:val="008A0A55"/>
    <w:rsid w:val="008A182E"/>
    <w:rsid w:val="008A27AE"/>
    <w:rsid w:val="008A2B72"/>
    <w:rsid w:val="008A2CD6"/>
    <w:rsid w:val="008A301B"/>
    <w:rsid w:val="008A32FD"/>
    <w:rsid w:val="008A342A"/>
    <w:rsid w:val="008A36B0"/>
    <w:rsid w:val="008A36E9"/>
    <w:rsid w:val="008A3A4B"/>
    <w:rsid w:val="008A3A9E"/>
    <w:rsid w:val="008A467E"/>
    <w:rsid w:val="008A4A48"/>
    <w:rsid w:val="008A4D11"/>
    <w:rsid w:val="008A4DE3"/>
    <w:rsid w:val="008A55E5"/>
    <w:rsid w:val="008A5743"/>
    <w:rsid w:val="008A64E0"/>
    <w:rsid w:val="008A64EA"/>
    <w:rsid w:val="008A7361"/>
    <w:rsid w:val="008A771C"/>
    <w:rsid w:val="008A7C5A"/>
    <w:rsid w:val="008B04B3"/>
    <w:rsid w:val="008B07BF"/>
    <w:rsid w:val="008B0817"/>
    <w:rsid w:val="008B0AFA"/>
    <w:rsid w:val="008B0D01"/>
    <w:rsid w:val="008B0D9F"/>
    <w:rsid w:val="008B11C1"/>
    <w:rsid w:val="008B11D2"/>
    <w:rsid w:val="008B16F8"/>
    <w:rsid w:val="008B3093"/>
    <w:rsid w:val="008B3D5D"/>
    <w:rsid w:val="008B5585"/>
    <w:rsid w:val="008B57F3"/>
    <w:rsid w:val="008B5BE6"/>
    <w:rsid w:val="008B6309"/>
    <w:rsid w:val="008B6660"/>
    <w:rsid w:val="008B673A"/>
    <w:rsid w:val="008B6A5F"/>
    <w:rsid w:val="008B71F6"/>
    <w:rsid w:val="008B75B6"/>
    <w:rsid w:val="008B7D46"/>
    <w:rsid w:val="008C0744"/>
    <w:rsid w:val="008C09B2"/>
    <w:rsid w:val="008C0AC9"/>
    <w:rsid w:val="008C1637"/>
    <w:rsid w:val="008C17C0"/>
    <w:rsid w:val="008C1DDE"/>
    <w:rsid w:val="008C20FD"/>
    <w:rsid w:val="008C288B"/>
    <w:rsid w:val="008C2BE1"/>
    <w:rsid w:val="008C2D65"/>
    <w:rsid w:val="008C2F61"/>
    <w:rsid w:val="008C41E8"/>
    <w:rsid w:val="008C4CDB"/>
    <w:rsid w:val="008C4E2C"/>
    <w:rsid w:val="008C50E6"/>
    <w:rsid w:val="008C518D"/>
    <w:rsid w:val="008C5787"/>
    <w:rsid w:val="008C585D"/>
    <w:rsid w:val="008C5AB7"/>
    <w:rsid w:val="008C5D09"/>
    <w:rsid w:val="008C62DB"/>
    <w:rsid w:val="008C64D9"/>
    <w:rsid w:val="008C6DB8"/>
    <w:rsid w:val="008C7168"/>
    <w:rsid w:val="008C7B56"/>
    <w:rsid w:val="008C7C80"/>
    <w:rsid w:val="008C7D5E"/>
    <w:rsid w:val="008D049F"/>
    <w:rsid w:val="008D0C7C"/>
    <w:rsid w:val="008D1226"/>
    <w:rsid w:val="008D19DF"/>
    <w:rsid w:val="008D1A29"/>
    <w:rsid w:val="008D1D4B"/>
    <w:rsid w:val="008D1DFE"/>
    <w:rsid w:val="008D2145"/>
    <w:rsid w:val="008D2976"/>
    <w:rsid w:val="008D2C51"/>
    <w:rsid w:val="008D314B"/>
    <w:rsid w:val="008D3867"/>
    <w:rsid w:val="008D3B48"/>
    <w:rsid w:val="008D3C60"/>
    <w:rsid w:val="008D3C97"/>
    <w:rsid w:val="008D3E46"/>
    <w:rsid w:val="008D3F5A"/>
    <w:rsid w:val="008D41AC"/>
    <w:rsid w:val="008D42CE"/>
    <w:rsid w:val="008D4642"/>
    <w:rsid w:val="008D4738"/>
    <w:rsid w:val="008D48C2"/>
    <w:rsid w:val="008D4ED8"/>
    <w:rsid w:val="008D509B"/>
    <w:rsid w:val="008D57F2"/>
    <w:rsid w:val="008D5A2A"/>
    <w:rsid w:val="008D5A32"/>
    <w:rsid w:val="008D5B1F"/>
    <w:rsid w:val="008D5ECD"/>
    <w:rsid w:val="008D5F58"/>
    <w:rsid w:val="008D6285"/>
    <w:rsid w:val="008D655B"/>
    <w:rsid w:val="008D6A44"/>
    <w:rsid w:val="008D6ADC"/>
    <w:rsid w:val="008D6B87"/>
    <w:rsid w:val="008D6CD3"/>
    <w:rsid w:val="008D6DA3"/>
    <w:rsid w:val="008D72E2"/>
    <w:rsid w:val="008D7B34"/>
    <w:rsid w:val="008E1458"/>
    <w:rsid w:val="008E17DA"/>
    <w:rsid w:val="008E1A24"/>
    <w:rsid w:val="008E1B47"/>
    <w:rsid w:val="008E1C3B"/>
    <w:rsid w:val="008E1E3E"/>
    <w:rsid w:val="008E2163"/>
    <w:rsid w:val="008E2C82"/>
    <w:rsid w:val="008E3625"/>
    <w:rsid w:val="008E365D"/>
    <w:rsid w:val="008E391A"/>
    <w:rsid w:val="008E3D51"/>
    <w:rsid w:val="008E4046"/>
    <w:rsid w:val="008E4421"/>
    <w:rsid w:val="008E4FA3"/>
    <w:rsid w:val="008E53C8"/>
    <w:rsid w:val="008E5799"/>
    <w:rsid w:val="008E57E9"/>
    <w:rsid w:val="008E5955"/>
    <w:rsid w:val="008E59C3"/>
    <w:rsid w:val="008E5A11"/>
    <w:rsid w:val="008E5DCA"/>
    <w:rsid w:val="008E5F83"/>
    <w:rsid w:val="008E63DB"/>
    <w:rsid w:val="008E7229"/>
    <w:rsid w:val="008E736E"/>
    <w:rsid w:val="008E74D4"/>
    <w:rsid w:val="008F0B24"/>
    <w:rsid w:val="008F1033"/>
    <w:rsid w:val="008F11E0"/>
    <w:rsid w:val="008F1D73"/>
    <w:rsid w:val="008F1DE2"/>
    <w:rsid w:val="008F1E55"/>
    <w:rsid w:val="008F1F95"/>
    <w:rsid w:val="008F200A"/>
    <w:rsid w:val="008F248D"/>
    <w:rsid w:val="008F2D54"/>
    <w:rsid w:val="008F2F9F"/>
    <w:rsid w:val="008F3334"/>
    <w:rsid w:val="008F3AC4"/>
    <w:rsid w:val="008F3AD8"/>
    <w:rsid w:val="008F406C"/>
    <w:rsid w:val="008F42FC"/>
    <w:rsid w:val="008F4A01"/>
    <w:rsid w:val="008F4F4D"/>
    <w:rsid w:val="008F50A5"/>
    <w:rsid w:val="008F51A4"/>
    <w:rsid w:val="008F53BA"/>
    <w:rsid w:val="008F5555"/>
    <w:rsid w:val="008F5FCF"/>
    <w:rsid w:val="008F6323"/>
    <w:rsid w:val="008F69F1"/>
    <w:rsid w:val="008F6DB0"/>
    <w:rsid w:val="008F6E0B"/>
    <w:rsid w:val="008F6F86"/>
    <w:rsid w:val="008F7572"/>
    <w:rsid w:val="008F7594"/>
    <w:rsid w:val="008F75BE"/>
    <w:rsid w:val="008F7896"/>
    <w:rsid w:val="008F7EBE"/>
    <w:rsid w:val="0090022E"/>
    <w:rsid w:val="00900553"/>
    <w:rsid w:val="009006C6"/>
    <w:rsid w:val="00900906"/>
    <w:rsid w:val="00900A59"/>
    <w:rsid w:val="00900CFE"/>
    <w:rsid w:val="00900DBE"/>
    <w:rsid w:val="0090152E"/>
    <w:rsid w:val="009019EE"/>
    <w:rsid w:val="00901D5D"/>
    <w:rsid w:val="0090203F"/>
    <w:rsid w:val="00902076"/>
    <w:rsid w:val="009026B1"/>
    <w:rsid w:val="00902AF5"/>
    <w:rsid w:val="00902BFE"/>
    <w:rsid w:val="009033B5"/>
    <w:rsid w:val="00903819"/>
    <w:rsid w:val="00904BF1"/>
    <w:rsid w:val="00904F39"/>
    <w:rsid w:val="009051A1"/>
    <w:rsid w:val="0090538A"/>
    <w:rsid w:val="0090597A"/>
    <w:rsid w:val="00905A37"/>
    <w:rsid w:val="00906029"/>
    <w:rsid w:val="00906123"/>
    <w:rsid w:val="00906774"/>
    <w:rsid w:val="00907C75"/>
    <w:rsid w:val="009103D1"/>
    <w:rsid w:val="00910A5D"/>
    <w:rsid w:val="00910C95"/>
    <w:rsid w:val="0091134B"/>
    <w:rsid w:val="0091230E"/>
    <w:rsid w:val="00912BC5"/>
    <w:rsid w:val="0091347A"/>
    <w:rsid w:val="009136BA"/>
    <w:rsid w:val="00914A02"/>
    <w:rsid w:val="00914AFC"/>
    <w:rsid w:val="00914D33"/>
    <w:rsid w:val="00914ED5"/>
    <w:rsid w:val="00915A87"/>
    <w:rsid w:val="00915F18"/>
    <w:rsid w:val="0091605E"/>
    <w:rsid w:val="009160CC"/>
    <w:rsid w:val="00916271"/>
    <w:rsid w:val="0091633E"/>
    <w:rsid w:val="00916520"/>
    <w:rsid w:val="00916AAC"/>
    <w:rsid w:val="00916D3F"/>
    <w:rsid w:val="0091724F"/>
    <w:rsid w:val="009173D1"/>
    <w:rsid w:val="00917DEF"/>
    <w:rsid w:val="00917EE1"/>
    <w:rsid w:val="00920403"/>
    <w:rsid w:val="00920DC2"/>
    <w:rsid w:val="00921240"/>
    <w:rsid w:val="00921371"/>
    <w:rsid w:val="009217F0"/>
    <w:rsid w:val="00921A00"/>
    <w:rsid w:val="00922299"/>
    <w:rsid w:val="00922435"/>
    <w:rsid w:val="00922D69"/>
    <w:rsid w:val="009231B4"/>
    <w:rsid w:val="009238CB"/>
    <w:rsid w:val="00923936"/>
    <w:rsid w:val="00923AF4"/>
    <w:rsid w:val="009243B2"/>
    <w:rsid w:val="00924581"/>
    <w:rsid w:val="009245A6"/>
    <w:rsid w:val="00924AFE"/>
    <w:rsid w:val="00925C1A"/>
    <w:rsid w:val="00925D1A"/>
    <w:rsid w:val="009263F4"/>
    <w:rsid w:val="009267AC"/>
    <w:rsid w:val="00926D19"/>
    <w:rsid w:val="00927344"/>
    <w:rsid w:val="009278B2"/>
    <w:rsid w:val="0093075F"/>
    <w:rsid w:val="00930904"/>
    <w:rsid w:val="00930AE5"/>
    <w:rsid w:val="00930CA8"/>
    <w:rsid w:val="009314E3"/>
    <w:rsid w:val="00931DAA"/>
    <w:rsid w:val="00931E58"/>
    <w:rsid w:val="00931FEF"/>
    <w:rsid w:val="009331F0"/>
    <w:rsid w:val="00933392"/>
    <w:rsid w:val="0093356E"/>
    <w:rsid w:val="00933576"/>
    <w:rsid w:val="0093371B"/>
    <w:rsid w:val="0093445C"/>
    <w:rsid w:val="00934D27"/>
    <w:rsid w:val="0093513F"/>
    <w:rsid w:val="00935209"/>
    <w:rsid w:val="00935306"/>
    <w:rsid w:val="0093551B"/>
    <w:rsid w:val="0093608B"/>
    <w:rsid w:val="0093671C"/>
    <w:rsid w:val="009369BF"/>
    <w:rsid w:val="00936CAD"/>
    <w:rsid w:val="00936EB4"/>
    <w:rsid w:val="0093762C"/>
    <w:rsid w:val="009376A9"/>
    <w:rsid w:val="00937C87"/>
    <w:rsid w:val="00937FD8"/>
    <w:rsid w:val="00940520"/>
    <w:rsid w:val="00940B47"/>
    <w:rsid w:val="00940EBE"/>
    <w:rsid w:val="00940F5D"/>
    <w:rsid w:val="0094173B"/>
    <w:rsid w:val="00941788"/>
    <w:rsid w:val="009418A2"/>
    <w:rsid w:val="00941BDB"/>
    <w:rsid w:val="00941C92"/>
    <w:rsid w:val="00941E4A"/>
    <w:rsid w:val="00941E85"/>
    <w:rsid w:val="00942091"/>
    <w:rsid w:val="0094260D"/>
    <w:rsid w:val="00942768"/>
    <w:rsid w:val="00942BE2"/>
    <w:rsid w:val="00942E2E"/>
    <w:rsid w:val="00942E6C"/>
    <w:rsid w:val="0094319A"/>
    <w:rsid w:val="00943EA2"/>
    <w:rsid w:val="009443E2"/>
    <w:rsid w:val="00945221"/>
    <w:rsid w:val="009466DB"/>
    <w:rsid w:val="00946820"/>
    <w:rsid w:val="00946F31"/>
    <w:rsid w:val="009472DA"/>
    <w:rsid w:val="0094734E"/>
    <w:rsid w:val="009478A2"/>
    <w:rsid w:val="00947E69"/>
    <w:rsid w:val="00950306"/>
    <w:rsid w:val="00951144"/>
    <w:rsid w:val="00951211"/>
    <w:rsid w:val="009514DE"/>
    <w:rsid w:val="0095176F"/>
    <w:rsid w:val="00951D49"/>
    <w:rsid w:val="00951EF7"/>
    <w:rsid w:val="00952B0C"/>
    <w:rsid w:val="00953493"/>
    <w:rsid w:val="009537F1"/>
    <w:rsid w:val="009538EF"/>
    <w:rsid w:val="00953B03"/>
    <w:rsid w:val="00953B50"/>
    <w:rsid w:val="00953C71"/>
    <w:rsid w:val="009568BD"/>
    <w:rsid w:val="00956D25"/>
    <w:rsid w:val="00957447"/>
    <w:rsid w:val="009578CC"/>
    <w:rsid w:val="00957BDD"/>
    <w:rsid w:val="00960BE6"/>
    <w:rsid w:val="00961164"/>
    <w:rsid w:val="0096135B"/>
    <w:rsid w:val="009614A6"/>
    <w:rsid w:val="009619B0"/>
    <w:rsid w:val="00961F84"/>
    <w:rsid w:val="009625C8"/>
    <w:rsid w:val="00962A57"/>
    <w:rsid w:val="00962CB8"/>
    <w:rsid w:val="0096305E"/>
    <w:rsid w:val="009632C2"/>
    <w:rsid w:val="0096349C"/>
    <w:rsid w:val="009644BF"/>
    <w:rsid w:val="00965204"/>
    <w:rsid w:val="0096565E"/>
    <w:rsid w:val="00965D81"/>
    <w:rsid w:val="00965E9D"/>
    <w:rsid w:val="009663CF"/>
    <w:rsid w:val="009665FF"/>
    <w:rsid w:val="0096702C"/>
    <w:rsid w:val="00967CDF"/>
    <w:rsid w:val="00970061"/>
    <w:rsid w:val="009704AE"/>
    <w:rsid w:val="00970778"/>
    <w:rsid w:val="00970E0B"/>
    <w:rsid w:val="00970FDE"/>
    <w:rsid w:val="0097137A"/>
    <w:rsid w:val="009714D2"/>
    <w:rsid w:val="00971693"/>
    <w:rsid w:val="009719A9"/>
    <w:rsid w:val="00972A6F"/>
    <w:rsid w:val="00972B6F"/>
    <w:rsid w:val="00972CA3"/>
    <w:rsid w:val="00973483"/>
    <w:rsid w:val="009735B2"/>
    <w:rsid w:val="0097388C"/>
    <w:rsid w:val="00973D80"/>
    <w:rsid w:val="00974C11"/>
    <w:rsid w:val="00974C89"/>
    <w:rsid w:val="00974E83"/>
    <w:rsid w:val="00974FBC"/>
    <w:rsid w:val="00975025"/>
    <w:rsid w:val="0097510A"/>
    <w:rsid w:val="00976515"/>
    <w:rsid w:val="009766AB"/>
    <w:rsid w:val="009767A7"/>
    <w:rsid w:val="0097687C"/>
    <w:rsid w:val="00976A63"/>
    <w:rsid w:val="00976B10"/>
    <w:rsid w:val="00977D49"/>
    <w:rsid w:val="00980277"/>
    <w:rsid w:val="009804F3"/>
    <w:rsid w:val="009805D5"/>
    <w:rsid w:val="00980898"/>
    <w:rsid w:val="00980CBB"/>
    <w:rsid w:val="0098111E"/>
    <w:rsid w:val="00981692"/>
    <w:rsid w:val="009816D3"/>
    <w:rsid w:val="009816EB"/>
    <w:rsid w:val="00981D33"/>
    <w:rsid w:val="00982409"/>
    <w:rsid w:val="009824F9"/>
    <w:rsid w:val="0098256C"/>
    <w:rsid w:val="00982A9D"/>
    <w:rsid w:val="00983649"/>
    <w:rsid w:val="009836ED"/>
    <w:rsid w:val="00983C8A"/>
    <w:rsid w:val="009848D2"/>
    <w:rsid w:val="009848F9"/>
    <w:rsid w:val="00985040"/>
    <w:rsid w:val="009853A3"/>
    <w:rsid w:val="009853CF"/>
    <w:rsid w:val="009855D8"/>
    <w:rsid w:val="009856D9"/>
    <w:rsid w:val="009859D5"/>
    <w:rsid w:val="009867F8"/>
    <w:rsid w:val="00986B4F"/>
    <w:rsid w:val="009870D3"/>
    <w:rsid w:val="009870FC"/>
    <w:rsid w:val="009877D1"/>
    <w:rsid w:val="009879D0"/>
    <w:rsid w:val="00990D24"/>
    <w:rsid w:val="009910A2"/>
    <w:rsid w:val="009910DF"/>
    <w:rsid w:val="00991979"/>
    <w:rsid w:val="00991D16"/>
    <w:rsid w:val="009921AC"/>
    <w:rsid w:val="009922F7"/>
    <w:rsid w:val="0099248D"/>
    <w:rsid w:val="009927DD"/>
    <w:rsid w:val="00992BCE"/>
    <w:rsid w:val="00993654"/>
    <w:rsid w:val="00993C5F"/>
    <w:rsid w:val="00993C75"/>
    <w:rsid w:val="00993C97"/>
    <w:rsid w:val="00993EAB"/>
    <w:rsid w:val="00993FB0"/>
    <w:rsid w:val="0099427B"/>
    <w:rsid w:val="00994731"/>
    <w:rsid w:val="00994889"/>
    <w:rsid w:val="00994AE4"/>
    <w:rsid w:val="00995A2D"/>
    <w:rsid w:val="00995B0F"/>
    <w:rsid w:val="00995E92"/>
    <w:rsid w:val="00995F7A"/>
    <w:rsid w:val="00996284"/>
    <w:rsid w:val="00996582"/>
    <w:rsid w:val="009967D7"/>
    <w:rsid w:val="009968E9"/>
    <w:rsid w:val="00996946"/>
    <w:rsid w:val="00997254"/>
    <w:rsid w:val="00997EA6"/>
    <w:rsid w:val="00997EBE"/>
    <w:rsid w:val="009A0477"/>
    <w:rsid w:val="009A08E8"/>
    <w:rsid w:val="009A0DD1"/>
    <w:rsid w:val="009A14B8"/>
    <w:rsid w:val="009A158F"/>
    <w:rsid w:val="009A1A33"/>
    <w:rsid w:val="009A1AFE"/>
    <w:rsid w:val="009A1EBF"/>
    <w:rsid w:val="009A295F"/>
    <w:rsid w:val="009A2AA8"/>
    <w:rsid w:val="009A30B0"/>
    <w:rsid w:val="009A34BA"/>
    <w:rsid w:val="009A34D5"/>
    <w:rsid w:val="009A3810"/>
    <w:rsid w:val="009A3F54"/>
    <w:rsid w:val="009A48DF"/>
    <w:rsid w:val="009A5164"/>
    <w:rsid w:val="009A51EE"/>
    <w:rsid w:val="009A5230"/>
    <w:rsid w:val="009A6055"/>
    <w:rsid w:val="009A6587"/>
    <w:rsid w:val="009A6709"/>
    <w:rsid w:val="009A6AF9"/>
    <w:rsid w:val="009A6E64"/>
    <w:rsid w:val="009A71AF"/>
    <w:rsid w:val="009A76C3"/>
    <w:rsid w:val="009A7CA9"/>
    <w:rsid w:val="009B06E5"/>
    <w:rsid w:val="009B1299"/>
    <w:rsid w:val="009B1438"/>
    <w:rsid w:val="009B1563"/>
    <w:rsid w:val="009B1B62"/>
    <w:rsid w:val="009B2ADB"/>
    <w:rsid w:val="009B31D0"/>
    <w:rsid w:val="009B3F63"/>
    <w:rsid w:val="009B3FC5"/>
    <w:rsid w:val="009B48D8"/>
    <w:rsid w:val="009B4999"/>
    <w:rsid w:val="009B4B87"/>
    <w:rsid w:val="009B4F7E"/>
    <w:rsid w:val="009B50FD"/>
    <w:rsid w:val="009B57AB"/>
    <w:rsid w:val="009B66F5"/>
    <w:rsid w:val="009B6745"/>
    <w:rsid w:val="009B73AF"/>
    <w:rsid w:val="009B78E6"/>
    <w:rsid w:val="009C00F3"/>
    <w:rsid w:val="009C0757"/>
    <w:rsid w:val="009C0766"/>
    <w:rsid w:val="009C0846"/>
    <w:rsid w:val="009C0B31"/>
    <w:rsid w:val="009C0B62"/>
    <w:rsid w:val="009C0F48"/>
    <w:rsid w:val="009C13AE"/>
    <w:rsid w:val="009C18E8"/>
    <w:rsid w:val="009C19E8"/>
    <w:rsid w:val="009C1BD8"/>
    <w:rsid w:val="009C23BD"/>
    <w:rsid w:val="009C23DA"/>
    <w:rsid w:val="009C2DE6"/>
    <w:rsid w:val="009C2E8C"/>
    <w:rsid w:val="009C2F16"/>
    <w:rsid w:val="009C37A0"/>
    <w:rsid w:val="009C3D0B"/>
    <w:rsid w:val="009C3D68"/>
    <w:rsid w:val="009C3F61"/>
    <w:rsid w:val="009C4323"/>
    <w:rsid w:val="009C4500"/>
    <w:rsid w:val="009C4898"/>
    <w:rsid w:val="009C521D"/>
    <w:rsid w:val="009C5298"/>
    <w:rsid w:val="009C52CC"/>
    <w:rsid w:val="009C58AB"/>
    <w:rsid w:val="009C5D96"/>
    <w:rsid w:val="009C5F40"/>
    <w:rsid w:val="009C65BF"/>
    <w:rsid w:val="009C66B9"/>
    <w:rsid w:val="009C6B26"/>
    <w:rsid w:val="009C7AA2"/>
    <w:rsid w:val="009D2357"/>
    <w:rsid w:val="009D2EDC"/>
    <w:rsid w:val="009D2F1D"/>
    <w:rsid w:val="009D30CB"/>
    <w:rsid w:val="009D35C7"/>
    <w:rsid w:val="009D36DF"/>
    <w:rsid w:val="009D3EA4"/>
    <w:rsid w:val="009D406F"/>
    <w:rsid w:val="009D43E7"/>
    <w:rsid w:val="009D4936"/>
    <w:rsid w:val="009D505A"/>
    <w:rsid w:val="009D60F3"/>
    <w:rsid w:val="009D62A9"/>
    <w:rsid w:val="009D6830"/>
    <w:rsid w:val="009D6847"/>
    <w:rsid w:val="009D68FE"/>
    <w:rsid w:val="009D7287"/>
    <w:rsid w:val="009D74D4"/>
    <w:rsid w:val="009D75B8"/>
    <w:rsid w:val="009D767F"/>
    <w:rsid w:val="009E0562"/>
    <w:rsid w:val="009E0926"/>
    <w:rsid w:val="009E0AE0"/>
    <w:rsid w:val="009E0EB6"/>
    <w:rsid w:val="009E117A"/>
    <w:rsid w:val="009E1B6E"/>
    <w:rsid w:val="009E1F20"/>
    <w:rsid w:val="009E23D4"/>
    <w:rsid w:val="009E349E"/>
    <w:rsid w:val="009E376F"/>
    <w:rsid w:val="009E3CA1"/>
    <w:rsid w:val="009E3E6D"/>
    <w:rsid w:val="009E4022"/>
    <w:rsid w:val="009E4EB5"/>
    <w:rsid w:val="009E57A7"/>
    <w:rsid w:val="009E5D13"/>
    <w:rsid w:val="009E7300"/>
    <w:rsid w:val="009E7B22"/>
    <w:rsid w:val="009E7B76"/>
    <w:rsid w:val="009F04E3"/>
    <w:rsid w:val="009F05B6"/>
    <w:rsid w:val="009F0B65"/>
    <w:rsid w:val="009F0ED3"/>
    <w:rsid w:val="009F101D"/>
    <w:rsid w:val="009F10B0"/>
    <w:rsid w:val="009F12CA"/>
    <w:rsid w:val="009F1C5B"/>
    <w:rsid w:val="009F213B"/>
    <w:rsid w:val="009F21E7"/>
    <w:rsid w:val="009F2607"/>
    <w:rsid w:val="009F2F6B"/>
    <w:rsid w:val="009F3A66"/>
    <w:rsid w:val="009F3B18"/>
    <w:rsid w:val="009F3E05"/>
    <w:rsid w:val="009F417C"/>
    <w:rsid w:val="009F497B"/>
    <w:rsid w:val="009F4EFD"/>
    <w:rsid w:val="009F5E67"/>
    <w:rsid w:val="009F5ECB"/>
    <w:rsid w:val="009F5F13"/>
    <w:rsid w:val="009F68F4"/>
    <w:rsid w:val="009F6EC1"/>
    <w:rsid w:val="009F74C9"/>
    <w:rsid w:val="009F7602"/>
    <w:rsid w:val="009F7773"/>
    <w:rsid w:val="009F7843"/>
    <w:rsid w:val="009F7858"/>
    <w:rsid w:val="009F7A27"/>
    <w:rsid w:val="009F7B2E"/>
    <w:rsid w:val="009F7F82"/>
    <w:rsid w:val="00A0118D"/>
    <w:rsid w:val="00A0145D"/>
    <w:rsid w:val="00A017B3"/>
    <w:rsid w:val="00A0181E"/>
    <w:rsid w:val="00A01B10"/>
    <w:rsid w:val="00A02233"/>
    <w:rsid w:val="00A02A86"/>
    <w:rsid w:val="00A02ECB"/>
    <w:rsid w:val="00A03440"/>
    <w:rsid w:val="00A037AE"/>
    <w:rsid w:val="00A039E1"/>
    <w:rsid w:val="00A03B5A"/>
    <w:rsid w:val="00A03E09"/>
    <w:rsid w:val="00A03F54"/>
    <w:rsid w:val="00A03F63"/>
    <w:rsid w:val="00A03FEF"/>
    <w:rsid w:val="00A0412B"/>
    <w:rsid w:val="00A04595"/>
    <w:rsid w:val="00A0462B"/>
    <w:rsid w:val="00A04D5B"/>
    <w:rsid w:val="00A06257"/>
    <w:rsid w:val="00A06840"/>
    <w:rsid w:val="00A068EE"/>
    <w:rsid w:val="00A0695E"/>
    <w:rsid w:val="00A072B2"/>
    <w:rsid w:val="00A072EA"/>
    <w:rsid w:val="00A07717"/>
    <w:rsid w:val="00A10611"/>
    <w:rsid w:val="00A113FA"/>
    <w:rsid w:val="00A1232A"/>
    <w:rsid w:val="00A12340"/>
    <w:rsid w:val="00A13054"/>
    <w:rsid w:val="00A13071"/>
    <w:rsid w:val="00A130A6"/>
    <w:rsid w:val="00A132DD"/>
    <w:rsid w:val="00A133DE"/>
    <w:rsid w:val="00A13B64"/>
    <w:rsid w:val="00A14B8C"/>
    <w:rsid w:val="00A14EA0"/>
    <w:rsid w:val="00A153DD"/>
    <w:rsid w:val="00A15766"/>
    <w:rsid w:val="00A15B69"/>
    <w:rsid w:val="00A175C0"/>
    <w:rsid w:val="00A1796D"/>
    <w:rsid w:val="00A2033B"/>
    <w:rsid w:val="00A206B8"/>
    <w:rsid w:val="00A2117A"/>
    <w:rsid w:val="00A2121F"/>
    <w:rsid w:val="00A215E2"/>
    <w:rsid w:val="00A21D82"/>
    <w:rsid w:val="00A22001"/>
    <w:rsid w:val="00A222B2"/>
    <w:rsid w:val="00A224EF"/>
    <w:rsid w:val="00A237F6"/>
    <w:rsid w:val="00A238AA"/>
    <w:rsid w:val="00A242AA"/>
    <w:rsid w:val="00A243EC"/>
    <w:rsid w:val="00A24B31"/>
    <w:rsid w:val="00A24F45"/>
    <w:rsid w:val="00A24FE3"/>
    <w:rsid w:val="00A2523E"/>
    <w:rsid w:val="00A25260"/>
    <w:rsid w:val="00A253E4"/>
    <w:rsid w:val="00A25B0F"/>
    <w:rsid w:val="00A263CF"/>
    <w:rsid w:val="00A2654B"/>
    <w:rsid w:val="00A265E3"/>
    <w:rsid w:val="00A267F5"/>
    <w:rsid w:val="00A26E53"/>
    <w:rsid w:val="00A270DC"/>
    <w:rsid w:val="00A271C2"/>
    <w:rsid w:val="00A27518"/>
    <w:rsid w:val="00A2764C"/>
    <w:rsid w:val="00A27B48"/>
    <w:rsid w:val="00A27FB6"/>
    <w:rsid w:val="00A30068"/>
    <w:rsid w:val="00A30160"/>
    <w:rsid w:val="00A303E3"/>
    <w:rsid w:val="00A30917"/>
    <w:rsid w:val="00A30AD8"/>
    <w:rsid w:val="00A31D55"/>
    <w:rsid w:val="00A320C6"/>
    <w:rsid w:val="00A32528"/>
    <w:rsid w:val="00A337A2"/>
    <w:rsid w:val="00A33846"/>
    <w:rsid w:val="00A33C14"/>
    <w:rsid w:val="00A34ABA"/>
    <w:rsid w:val="00A34B9F"/>
    <w:rsid w:val="00A353D4"/>
    <w:rsid w:val="00A353DB"/>
    <w:rsid w:val="00A35944"/>
    <w:rsid w:val="00A35A68"/>
    <w:rsid w:val="00A35F82"/>
    <w:rsid w:val="00A36289"/>
    <w:rsid w:val="00A36378"/>
    <w:rsid w:val="00A364CC"/>
    <w:rsid w:val="00A3665E"/>
    <w:rsid w:val="00A36D20"/>
    <w:rsid w:val="00A37FF8"/>
    <w:rsid w:val="00A40FEE"/>
    <w:rsid w:val="00A415A3"/>
    <w:rsid w:val="00A427C4"/>
    <w:rsid w:val="00A42879"/>
    <w:rsid w:val="00A42A34"/>
    <w:rsid w:val="00A42C7F"/>
    <w:rsid w:val="00A42E67"/>
    <w:rsid w:val="00A43260"/>
    <w:rsid w:val="00A4454A"/>
    <w:rsid w:val="00A445EE"/>
    <w:rsid w:val="00A450D4"/>
    <w:rsid w:val="00A45503"/>
    <w:rsid w:val="00A459D8"/>
    <w:rsid w:val="00A459DC"/>
    <w:rsid w:val="00A46495"/>
    <w:rsid w:val="00A4665E"/>
    <w:rsid w:val="00A466C7"/>
    <w:rsid w:val="00A46E43"/>
    <w:rsid w:val="00A46FC1"/>
    <w:rsid w:val="00A47782"/>
    <w:rsid w:val="00A47EF6"/>
    <w:rsid w:val="00A47F31"/>
    <w:rsid w:val="00A501BE"/>
    <w:rsid w:val="00A50281"/>
    <w:rsid w:val="00A505BD"/>
    <w:rsid w:val="00A50D62"/>
    <w:rsid w:val="00A50F18"/>
    <w:rsid w:val="00A5197D"/>
    <w:rsid w:val="00A51B5E"/>
    <w:rsid w:val="00A51C3A"/>
    <w:rsid w:val="00A51C5F"/>
    <w:rsid w:val="00A520BD"/>
    <w:rsid w:val="00A522AE"/>
    <w:rsid w:val="00A52BE5"/>
    <w:rsid w:val="00A52FF0"/>
    <w:rsid w:val="00A534BF"/>
    <w:rsid w:val="00A53890"/>
    <w:rsid w:val="00A53BEF"/>
    <w:rsid w:val="00A549FA"/>
    <w:rsid w:val="00A54BBA"/>
    <w:rsid w:val="00A54C61"/>
    <w:rsid w:val="00A54CF4"/>
    <w:rsid w:val="00A5538C"/>
    <w:rsid w:val="00A55A21"/>
    <w:rsid w:val="00A55B75"/>
    <w:rsid w:val="00A55C5C"/>
    <w:rsid w:val="00A55DFA"/>
    <w:rsid w:val="00A56D70"/>
    <w:rsid w:val="00A57EC9"/>
    <w:rsid w:val="00A60E33"/>
    <w:rsid w:val="00A6155A"/>
    <w:rsid w:val="00A61701"/>
    <w:rsid w:val="00A61DC2"/>
    <w:rsid w:val="00A61EA5"/>
    <w:rsid w:val="00A620B0"/>
    <w:rsid w:val="00A6254C"/>
    <w:rsid w:val="00A62AAB"/>
    <w:rsid w:val="00A62C43"/>
    <w:rsid w:val="00A62F8D"/>
    <w:rsid w:val="00A630F7"/>
    <w:rsid w:val="00A64240"/>
    <w:rsid w:val="00A64296"/>
    <w:rsid w:val="00A64C3E"/>
    <w:rsid w:val="00A64C7A"/>
    <w:rsid w:val="00A64C8B"/>
    <w:rsid w:val="00A64D83"/>
    <w:rsid w:val="00A6558C"/>
    <w:rsid w:val="00A66450"/>
    <w:rsid w:val="00A66780"/>
    <w:rsid w:val="00A66B61"/>
    <w:rsid w:val="00A66E9A"/>
    <w:rsid w:val="00A6773F"/>
    <w:rsid w:val="00A67B29"/>
    <w:rsid w:val="00A67F30"/>
    <w:rsid w:val="00A71419"/>
    <w:rsid w:val="00A72116"/>
    <w:rsid w:val="00A726CB"/>
    <w:rsid w:val="00A729D4"/>
    <w:rsid w:val="00A72BBB"/>
    <w:rsid w:val="00A72F8C"/>
    <w:rsid w:val="00A732D4"/>
    <w:rsid w:val="00A73811"/>
    <w:rsid w:val="00A73953"/>
    <w:rsid w:val="00A73FBA"/>
    <w:rsid w:val="00A744BD"/>
    <w:rsid w:val="00A7467A"/>
    <w:rsid w:val="00A74C9A"/>
    <w:rsid w:val="00A74ED1"/>
    <w:rsid w:val="00A75315"/>
    <w:rsid w:val="00A75686"/>
    <w:rsid w:val="00A76182"/>
    <w:rsid w:val="00A76435"/>
    <w:rsid w:val="00A76667"/>
    <w:rsid w:val="00A76F77"/>
    <w:rsid w:val="00A7710F"/>
    <w:rsid w:val="00A771A8"/>
    <w:rsid w:val="00A77242"/>
    <w:rsid w:val="00A77405"/>
    <w:rsid w:val="00A80A36"/>
    <w:rsid w:val="00A80B6D"/>
    <w:rsid w:val="00A80BB0"/>
    <w:rsid w:val="00A80BEB"/>
    <w:rsid w:val="00A8139B"/>
    <w:rsid w:val="00A81414"/>
    <w:rsid w:val="00A81C1C"/>
    <w:rsid w:val="00A82468"/>
    <w:rsid w:val="00A83040"/>
    <w:rsid w:val="00A83188"/>
    <w:rsid w:val="00A832A1"/>
    <w:rsid w:val="00A835E7"/>
    <w:rsid w:val="00A83822"/>
    <w:rsid w:val="00A83BF5"/>
    <w:rsid w:val="00A83CC3"/>
    <w:rsid w:val="00A83D72"/>
    <w:rsid w:val="00A84356"/>
    <w:rsid w:val="00A84644"/>
    <w:rsid w:val="00A84811"/>
    <w:rsid w:val="00A84AF8"/>
    <w:rsid w:val="00A84F4E"/>
    <w:rsid w:val="00A8520A"/>
    <w:rsid w:val="00A8539C"/>
    <w:rsid w:val="00A8624F"/>
    <w:rsid w:val="00A8665A"/>
    <w:rsid w:val="00A866BC"/>
    <w:rsid w:val="00A867F2"/>
    <w:rsid w:val="00A8770C"/>
    <w:rsid w:val="00A87B9F"/>
    <w:rsid w:val="00A87BD7"/>
    <w:rsid w:val="00A900A1"/>
    <w:rsid w:val="00A90A20"/>
    <w:rsid w:val="00A9123B"/>
    <w:rsid w:val="00A9154D"/>
    <w:rsid w:val="00A91832"/>
    <w:rsid w:val="00A91AB1"/>
    <w:rsid w:val="00A91B00"/>
    <w:rsid w:val="00A91B06"/>
    <w:rsid w:val="00A91FDB"/>
    <w:rsid w:val="00A9235E"/>
    <w:rsid w:val="00A9265E"/>
    <w:rsid w:val="00A92C55"/>
    <w:rsid w:val="00A92F5B"/>
    <w:rsid w:val="00A934C0"/>
    <w:rsid w:val="00A947A9"/>
    <w:rsid w:val="00A94D94"/>
    <w:rsid w:val="00A94F36"/>
    <w:rsid w:val="00A958D5"/>
    <w:rsid w:val="00A95D51"/>
    <w:rsid w:val="00A95D7A"/>
    <w:rsid w:val="00A95DA2"/>
    <w:rsid w:val="00A95E88"/>
    <w:rsid w:val="00A961E9"/>
    <w:rsid w:val="00A9625A"/>
    <w:rsid w:val="00A96E93"/>
    <w:rsid w:val="00A97016"/>
    <w:rsid w:val="00A97112"/>
    <w:rsid w:val="00A9758B"/>
    <w:rsid w:val="00A97915"/>
    <w:rsid w:val="00AA0515"/>
    <w:rsid w:val="00AA0C6F"/>
    <w:rsid w:val="00AA1303"/>
    <w:rsid w:val="00AA1B51"/>
    <w:rsid w:val="00AA201B"/>
    <w:rsid w:val="00AA2102"/>
    <w:rsid w:val="00AA25A2"/>
    <w:rsid w:val="00AA25E5"/>
    <w:rsid w:val="00AA28CB"/>
    <w:rsid w:val="00AA2DF8"/>
    <w:rsid w:val="00AA3D88"/>
    <w:rsid w:val="00AA42C6"/>
    <w:rsid w:val="00AA4385"/>
    <w:rsid w:val="00AA49AA"/>
    <w:rsid w:val="00AA49F7"/>
    <w:rsid w:val="00AA4E75"/>
    <w:rsid w:val="00AA544D"/>
    <w:rsid w:val="00AA5F85"/>
    <w:rsid w:val="00AA65EA"/>
    <w:rsid w:val="00AA6846"/>
    <w:rsid w:val="00AA6942"/>
    <w:rsid w:val="00AA6C8E"/>
    <w:rsid w:val="00AA7438"/>
    <w:rsid w:val="00AB03AB"/>
    <w:rsid w:val="00AB101F"/>
    <w:rsid w:val="00AB18A9"/>
    <w:rsid w:val="00AB19BF"/>
    <w:rsid w:val="00AB1D32"/>
    <w:rsid w:val="00AB2001"/>
    <w:rsid w:val="00AB209F"/>
    <w:rsid w:val="00AB20B9"/>
    <w:rsid w:val="00AB2261"/>
    <w:rsid w:val="00AB22EB"/>
    <w:rsid w:val="00AB2AB9"/>
    <w:rsid w:val="00AB2B4C"/>
    <w:rsid w:val="00AB3342"/>
    <w:rsid w:val="00AB3F53"/>
    <w:rsid w:val="00AB4182"/>
    <w:rsid w:val="00AB41DB"/>
    <w:rsid w:val="00AB54E7"/>
    <w:rsid w:val="00AB5689"/>
    <w:rsid w:val="00AB585C"/>
    <w:rsid w:val="00AB5CF5"/>
    <w:rsid w:val="00AB61E9"/>
    <w:rsid w:val="00AB6A94"/>
    <w:rsid w:val="00AB6B3C"/>
    <w:rsid w:val="00AB6C62"/>
    <w:rsid w:val="00AB7011"/>
    <w:rsid w:val="00AB74AF"/>
    <w:rsid w:val="00AC0B1A"/>
    <w:rsid w:val="00AC0B4B"/>
    <w:rsid w:val="00AC1222"/>
    <w:rsid w:val="00AC24DF"/>
    <w:rsid w:val="00AC268D"/>
    <w:rsid w:val="00AC2E10"/>
    <w:rsid w:val="00AC3A8C"/>
    <w:rsid w:val="00AC473D"/>
    <w:rsid w:val="00AC4886"/>
    <w:rsid w:val="00AC5D7C"/>
    <w:rsid w:val="00AC613C"/>
    <w:rsid w:val="00AC6164"/>
    <w:rsid w:val="00AC6AAE"/>
    <w:rsid w:val="00AC6B54"/>
    <w:rsid w:val="00AC748E"/>
    <w:rsid w:val="00AC76A0"/>
    <w:rsid w:val="00AC7863"/>
    <w:rsid w:val="00AC7B5A"/>
    <w:rsid w:val="00AC7BAA"/>
    <w:rsid w:val="00AC7C0B"/>
    <w:rsid w:val="00AC7FF0"/>
    <w:rsid w:val="00AD0914"/>
    <w:rsid w:val="00AD0A6B"/>
    <w:rsid w:val="00AD0B52"/>
    <w:rsid w:val="00AD11EF"/>
    <w:rsid w:val="00AD12DA"/>
    <w:rsid w:val="00AD1C15"/>
    <w:rsid w:val="00AD1CDE"/>
    <w:rsid w:val="00AD25A9"/>
    <w:rsid w:val="00AD2765"/>
    <w:rsid w:val="00AD29EF"/>
    <w:rsid w:val="00AD2B22"/>
    <w:rsid w:val="00AD2D73"/>
    <w:rsid w:val="00AD4221"/>
    <w:rsid w:val="00AD432A"/>
    <w:rsid w:val="00AD4880"/>
    <w:rsid w:val="00AD4A24"/>
    <w:rsid w:val="00AD4C3E"/>
    <w:rsid w:val="00AD5361"/>
    <w:rsid w:val="00AD55CD"/>
    <w:rsid w:val="00AD5902"/>
    <w:rsid w:val="00AD5E6D"/>
    <w:rsid w:val="00AD5E77"/>
    <w:rsid w:val="00AD6238"/>
    <w:rsid w:val="00AD6EB3"/>
    <w:rsid w:val="00AD71D7"/>
    <w:rsid w:val="00AD7239"/>
    <w:rsid w:val="00AD73F1"/>
    <w:rsid w:val="00AD7E57"/>
    <w:rsid w:val="00AD7EC8"/>
    <w:rsid w:val="00AD7FA6"/>
    <w:rsid w:val="00AE004B"/>
    <w:rsid w:val="00AE0072"/>
    <w:rsid w:val="00AE015F"/>
    <w:rsid w:val="00AE079F"/>
    <w:rsid w:val="00AE0E17"/>
    <w:rsid w:val="00AE1800"/>
    <w:rsid w:val="00AE250C"/>
    <w:rsid w:val="00AE2C06"/>
    <w:rsid w:val="00AE3370"/>
    <w:rsid w:val="00AE3A3E"/>
    <w:rsid w:val="00AE475B"/>
    <w:rsid w:val="00AE492F"/>
    <w:rsid w:val="00AE4EC3"/>
    <w:rsid w:val="00AE5174"/>
    <w:rsid w:val="00AE52B9"/>
    <w:rsid w:val="00AE56FC"/>
    <w:rsid w:val="00AE59C6"/>
    <w:rsid w:val="00AE612C"/>
    <w:rsid w:val="00AE6C2E"/>
    <w:rsid w:val="00AE6D29"/>
    <w:rsid w:val="00AE73F4"/>
    <w:rsid w:val="00AE76EE"/>
    <w:rsid w:val="00AE771B"/>
    <w:rsid w:val="00AE7AD2"/>
    <w:rsid w:val="00AE7D85"/>
    <w:rsid w:val="00AF02BD"/>
    <w:rsid w:val="00AF08E4"/>
    <w:rsid w:val="00AF0AEE"/>
    <w:rsid w:val="00AF14A3"/>
    <w:rsid w:val="00AF1530"/>
    <w:rsid w:val="00AF16B0"/>
    <w:rsid w:val="00AF16F4"/>
    <w:rsid w:val="00AF17B3"/>
    <w:rsid w:val="00AF1D04"/>
    <w:rsid w:val="00AF1D5B"/>
    <w:rsid w:val="00AF1F3A"/>
    <w:rsid w:val="00AF2584"/>
    <w:rsid w:val="00AF2680"/>
    <w:rsid w:val="00AF2693"/>
    <w:rsid w:val="00AF2DEE"/>
    <w:rsid w:val="00AF3108"/>
    <w:rsid w:val="00AF3F99"/>
    <w:rsid w:val="00AF4056"/>
    <w:rsid w:val="00AF46D5"/>
    <w:rsid w:val="00AF4BC4"/>
    <w:rsid w:val="00AF4BE8"/>
    <w:rsid w:val="00AF4C25"/>
    <w:rsid w:val="00AF533A"/>
    <w:rsid w:val="00AF5F29"/>
    <w:rsid w:val="00AF60EB"/>
    <w:rsid w:val="00AF63ED"/>
    <w:rsid w:val="00AF65B9"/>
    <w:rsid w:val="00AF723E"/>
    <w:rsid w:val="00AF76DD"/>
    <w:rsid w:val="00AF7F57"/>
    <w:rsid w:val="00B000D3"/>
    <w:rsid w:val="00B00206"/>
    <w:rsid w:val="00B003D9"/>
    <w:rsid w:val="00B00697"/>
    <w:rsid w:val="00B009BB"/>
    <w:rsid w:val="00B00C59"/>
    <w:rsid w:val="00B00E3C"/>
    <w:rsid w:val="00B01723"/>
    <w:rsid w:val="00B01945"/>
    <w:rsid w:val="00B022AC"/>
    <w:rsid w:val="00B023EB"/>
    <w:rsid w:val="00B02A49"/>
    <w:rsid w:val="00B02B20"/>
    <w:rsid w:val="00B02F04"/>
    <w:rsid w:val="00B03110"/>
    <w:rsid w:val="00B03ACB"/>
    <w:rsid w:val="00B03B73"/>
    <w:rsid w:val="00B03BA3"/>
    <w:rsid w:val="00B03EA6"/>
    <w:rsid w:val="00B044CF"/>
    <w:rsid w:val="00B04745"/>
    <w:rsid w:val="00B0515E"/>
    <w:rsid w:val="00B05591"/>
    <w:rsid w:val="00B05F6B"/>
    <w:rsid w:val="00B06318"/>
    <w:rsid w:val="00B0693E"/>
    <w:rsid w:val="00B06976"/>
    <w:rsid w:val="00B06ABF"/>
    <w:rsid w:val="00B06B30"/>
    <w:rsid w:val="00B06D74"/>
    <w:rsid w:val="00B0734B"/>
    <w:rsid w:val="00B07382"/>
    <w:rsid w:val="00B07440"/>
    <w:rsid w:val="00B07E43"/>
    <w:rsid w:val="00B100FD"/>
    <w:rsid w:val="00B101CB"/>
    <w:rsid w:val="00B10D70"/>
    <w:rsid w:val="00B116FD"/>
    <w:rsid w:val="00B11F57"/>
    <w:rsid w:val="00B12306"/>
    <w:rsid w:val="00B1248C"/>
    <w:rsid w:val="00B1249E"/>
    <w:rsid w:val="00B12AEF"/>
    <w:rsid w:val="00B132FE"/>
    <w:rsid w:val="00B135B6"/>
    <w:rsid w:val="00B13B16"/>
    <w:rsid w:val="00B1438F"/>
    <w:rsid w:val="00B14569"/>
    <w:rsid w:val="00B15010"/>
    <w:rsid w:val="00B151EA"/>
    <w:rsid w:val="00B15671"/>
    <w:rsid w:val="00B15B36"/>
    <w:rsid w:val="00B15B9C"/>
    <w:rsid w:val="00B15BF9"/>
    <w:rsid w:val="00B164E6"/>
    <w:rsid w:val="00B1712A"/>
    <w:rsid w:val="00B1713F"/>
    <w:rsid w:val="00B1728B"/>
    <w:rsid w:val="00B17591"/>
    <w:rsid w:val="00B17AC8"/>
    <w:rsid w:val="00B202F6"/>
    <w:rsid w:val="00B20421"/>
    <w:rsid w:val="00B2093B"/>
    <w:rsid w:val="00B210A1"/>
    <w:rsid w:val="00B219A0"/>
    <w:rsid w:val="00B222D9"/>
    <w:rsid w:val="00B22AE1"/>
    <w:rsid w:val="00B22AE8"/>
    <w:rsid w:val="00B22B96"/>
    <w:rsid w:val="00B22FD3"/>
    <w:rsid w:val="00B23135"/>
    <w:rsid w:val="00B23618"/>
    <w:rsid w:val="00B236ED"/>
    <w:rsid w:val="00B23709"/>
    <w:rsid w:val="00B23BCA"/>
    <w:rsid w:val="00B23E54"/>
    <w:rsid w:val="00B243B6"/>
    <w:rsid w:val="00B247A8"/>
    <w:rsid w:val="00B247AF"/>
    <w:rsid w:val="00B248C3"/>
    <w:rsid w:val="00B2493C"/>
    <w:rsid w:val="00B25241"/>
    <w:rsid w:val="00B25274"/>
    <w:rsid w:val="00B25500"/>
    <w:rsid w:val="00B26066"/>
    <w:rsid w:val="00B2657B"/>
    <w:rsid w:val="00B26A64"/>
    <w:rsid w:val="00B26BEB"/>
    <w:rsid w:val="00B26CDB"/>
    <w:rsid w:val="00B27B78"/>
    <w:rsid w:val="00B27C5D"/>
    <w:rsid w:val="00B27E8B"/>
    <w:rsid w:val="00B30239"/>
    <w:rsid w:val="00B302B0"/>
    <w:rsid w:val="00B30479"/>
    <w:rsid w:val="00B3053C"/>
    <w:rsid w:val="00B30943"/>
    <w:rsid w:val="00B30C6C"/>
    <w:rsid w:val="00B30D21"/>
    <w:rsid w:val="00B31980"/>
    <w:rsid w:val="00B31D1A"/>
    <w:rsid w:val="00B31F40"/>
    <w:rsid w:val="00B32121"/>
    <w:rsid w:val="00B32144"/>
    <w:rsid w:val="00B32266"/>
    <w:rsid w:val="00B3230A"/>
    <w:rsid w:val="00B3285A"/>
    <w:rsid w:val="00B33025"/>
    <w:rsid w:val="00B3311D"/>
    <w:rsid w:val="00B331CA"/>
    <w:rsid w:val="00B331EE"/>
    <w:rsid w:val="00B332DC"/>
    <w:rsid w:val="00B335D8"/>
    <w:rsid w:val="00B3368D"/>
    <w:rsid w:val="00B3372F"/>
    <w:rsid w:val="00B33BD6"/>
    <w:rsid w:val="00B3429E"/>
    <w:rsid w:val="00B3452D"/>
    <w:rsid w:val="00B349C6"/>
    <w:rsid w:val="00B35CE5"/>
    <w:rsid w:val="00B35E0A"/>
    <w:rsid w:val="00B3636D"/>
    <w:rsid w:val="00B36AD4"/>
    <w:rsid w:val="00B36C76"/>
    <w:rsid w:val="00B36DB3"/>
    <w:rsid w:val="00B377DE"/>
    <w:rsid w:val="00B37E01"/>
    <w:rsid w:val="00B402AD"/>
    <w:rsid w:val="00B408D7"/>
    <w:rsid w:val="00B40B3C"/>
    <w:rsid w:val="00B40C73"/>
    <w:rsid w:val="00B41022"/>
    <w:rsid w:val="00B41409"/>
    <w:rsid w:val="00B42306"/>
    <w:rsid w:val="00B4238C"/>
    <w:rsid w:val="00B424E9"/>
    <w:rsid w:val="00B42D65"/>
    <w:rsid w:val="00B42EB7"/>
    <w:rsid w:val="00B42ED9"/>
    <w:rsid w:val="00B42EFE"/>
    <w:rsid w:val="00B42FA5"/>
    <w:rsid w:val="00B42FB1"/>
    <w:rsid w:val="00B4325D"/>
    <w:rsid w:val="00B435F6"/>
    <w:rsid w:val="00B43670"/>
    <w:rsid w:val="00B436F9"/>
    <w:rsid w:val="00B4391E"/>
    <w:rsid w:val="00B43E42"/>
    <w:rsid w:val="00B43F85"/>
    <w:rsid w:val="00B4414F"/>
    <w:rsid w:val="00B4465D"/>
    <w:rsid w:val="00B44757"/>
    <w:rsid w:val="00B44922"/>
    <w:rsid w:val="00B44A80"/>
    <w:rsid w:val="00B44D67"/>
    <w:rsid w:val="00B450D0"/>
    <w:rsid w:val="00B453B7"/>
    <w:rsid w:val="00B45651"/>
    <w:rsid w:val="00B4569F"/>
    <w:rsid w:val="00B45A41"/>
    <w:rsid w:val="00B462D1"/>
    <w:rsid w:val="00B47357"/>
    <w:rsid w:val="00B47612"/>
    <w:rsid w:val="00B476D9"/>
    <w:rsid w:val="00B47970"/>
    <w:rsid w:val="00B47C6E"/>
    <w:rsid w:val="00B47D92"/>
    <w:rsid w:val="00B47E92"/>
    <w:rsid w:val="00B501CC"/>
    <w:rsid w:val="00B502A3"/>
    <w:rsid w:val="00B504BC"/>
    <w:rsid w:val="00B5061D"/>
    <w:rsid w:val="00B509CC"/>
    <w:rsid w:val="00B51FC7"/>
    <w:rsid w:val="00B5241D"/>
    <w:rsid w:val="00B52639"/>
    <w:rsid w:val="00B52A8D"/>
    <w:rsid w:val="00B52D4E"/>
    <w:rsid w:val="00B5336A"/>
    <w:rsid w:val="00B53A44"/>
    <w:rsid w:val="00B53CBA"/>
    <w:rsid w:val="00B53FFC"/>
    <w:rsid w:val="00B542D9"/>
    <w:rsid w:val="00B545AD"/>
    <w:rsid w:val="00B547AC"/>
    <w:rsid w:val="00B548A1"/>
    <w:rsid w:val="00B54A26"/>
    <w:rsid w:val="00B54CA2"/>
    <w:rsid w:val="00B550AC"/>
    <w:rsid w:val="00B551BD"/>
    <w:rsid w:val="00B55254"/>
    <w:rsid w:val="00B55844"/>
    <w:rsid w:val="00B55BBB"/>
    <w:rsid w:val="00B55C14"/>
    <w:rsid w:val="00B56063"/>
    <w:rsid w:val="00B568BC"/>
    <w:rsid w:val="00B57154"/>
    <w:rsid w:val="00B571EA"/>
    <w:rsid w:val="00B576BD"/>
    <w:rsid w:val="00B57D28"/>
    <w:rsid w:val="00B57ED8"/>
    <w:rsid w:val="00B602AA"/>
    <w:rsid w:val="00B606EC"/>
    <w:rsid w:val="00B60859"/>
    <w:rsid w:val="00B60D4D"/>
    <w:rsid w:val="00B60F0C"/>
    <w:rsid w:val="00B6116A"/>
    <w:rsid w:val="00B614FD"/>
    <w:rsid w:val="00B617AA"/>
    <w:rsid w:val="00B61BF0"/>
    <w:rsid w:val="00B61C52"/>
    <w:rsid w:val="00B61F36"/>
    <w:rsid w:val="00B624CA"/>
    <w:rsid w:val="00B62740"/>
    <w:rsid w:val="00B627CE"/>
    <w:rsid w:val="00B63218"/>
    <w:rsid w:val="00B633F4"/>
    <w:rsid w:val="00B6383A"/>
    <w:rsid w:val="00B63872"/>
    <w:rsid w:val="00B64DEB"/>
    <w:rsid w:val="00B659C8"/>
    <w:rsid w:val="00B65DBA"/>
    <w:rsid w:val="00B662E4"/>
    <w:rsid w:val="00B66321"/>
    <w:rsid w:val="00B67010"/>
    <w:rsid w:val="00B67398"/>
    <w:rsid w:val="00B6778A"/>
    <w:rsid w:val="00B70093"/>
    <w:rsid w:val="00B700C1"/>
    <w:rsid w:val="00B705F9"/>
    <w:rsid w:val="00B70986"/>
    <w:rsid w:val="00B70AFC"/>
    <w:rsid w:val="00B70D56"/>
    <w:rsid w:val="00B70EB9"/>
    <w:rsid w:val="00B712A2"/>
    <w:rsid w:val="00B71999"/>
    <w:rsid w:val="00B72423"/>
    <w:rsid w:val="00B72D56"/>
    <w:rsid w:val="00B73D3A"/>
    <w:rsid w:val="00B73E53"/>
    <w:rsid w:val="00B74323"/>
    <w:rsid w:val="00B7433A"/>
    <w:rsid w:val="00B743DE"/>
    <w:rsid w:val="00B74515"/>
    <w:rsid w:val="00B74575"/>
    <w:rsid w:val="00B7475D"/>
    <w:rsid w:val="00B74F16"/>
    <w:rsid w:val="00B756B5"/>
    <w:rsid w:val="00B75895"/>
    <w:rsid w:val="00B758F6"/>
    <w:rsid w:val="00B75BB6"/>
    <w:rsid w:val="00B76166"/>
    <w:rsid w:val="00B76FE9"/>
    <w:rsid w:val="00B7760C"/>
    <w:rsid w:val="00B77936"/>
    <w:rsid w:val="00B77B7F"/>
    <w:rsid w:val="00B77D18"/>
    <w:rsid w:val="00B77D38"/>
    <w:rsid w:val="00B80217"/>
    <w:rsid w:val="00B802E7"/>
    <w:rsid w:val="00B80F0B"/>
    <w:rsid w:val="00B80FD4"/>
    <w:rsid w:val="00B81119"/>
    <w:rsid w:val="00B8114E"/>
    <w:rsid w:val="00B81418"/>
    <w:rsid w:val="00B81761"/>
    <w:rsid w:val="00B82E0D"/>
    <w:rsid w:val="00B82E8E"/>
    <w:rsid w:val="00B83441"/>
    <w:rsid w:val="00B834B8"/>
    <w:rsid w:val="00B834FB"/>
    <w:rsid w:val="00B837DC"/>
    <w:rsid w:val="00B838A4"/>
    <w:rsid w:val="00B83FCD"/>
    <w:rsid w:val="00B84584"/>
    <w:rsid w:val="00B85080"/>
    <w:rsid w:val="00B857B2"/>
    <w:rsid w:val="00B85ED7"/>
    <w:rsid w:val="00B86B63"/>
    <w:rsid w:val="00B86F32"/>
    <w:rsid w:val="00B879B8"/>
    <w:rsid w:val="00B87A09"/>
    <w:rsid w:val="00B87D86"/>
    <w:rsid w:val="00B87E67"/>
    <w:rsid w:val="00B900D1"/>
    <w:rsid w:val="00B901FE"/>
    <w:rsid w:val="00B906BA"/>
    <w:rsid w:val="00B90A8A"/>
    <w:rsid w:val="00B90D55"/>
    <w:rsid w:val="00B91363"/>
    <w:rsid w:val="00B91779"/>
    <w:rsid w:val="00B91C82"/>
    <w:rsid w:val="00B927A9"/>
    <w:rsid w:val="00B928D8"/>
    <w:rsid w:val="00B929FF"/>
    <w:rsid w:val="00B93206"/>
    <w:rsid w:val="00B93AD0"/>
    <w:rsid w:val="00B94437"/>
    <w:rsid w:val="00B94642"/>
    <w:rsid w:val="00B948CE"/>
    <w:rsid w:val="00B948F3"/>
    <w:rsid w:val="00B9503B"/>
    <w:rsid w:val="00B95337"/>
    <w:rsid w:val="00B95AF1"/>
    <w:rsid w:val="00B95F03"/>
    <w:rsid w:val="00B97092"/>
    <w:rsid w:val="00B970C9"/>
    <w:rsid w:val="00B97D38"/>
    <w:rsid w:val="00BA084E"/>
    <w:rsid w:val="00BA1241"/>
    <w:rsid w:val="00BA12EA"/>
    <w:rsid w:val="00BA175E"/>
    <w:rsid w:val="00BA18A5"/>
    <w:rsid w:val="00BA19BF"/>
    <w:rsid w:val="00BA25D9"/>
    <w:rsid w:val="00BA295D"/>
    <w:rsid w:val="00BA2ABD"/>
    <w:rsid w:val="00BA2B47"/>
    <w:rsid w:val="00BA2CD1"/>
    <w:rsid w:val="00BA2F32"/>
    <w:rsid w:val="00BA3058"/>
    <w:rsid w:val="00BA30FE"/>
    <w:rsid w:val="00BA333F"/>
    <w:rsid w:val="00BA3B17"/>
    <w:rsid w:val="00BA3CB9"/>
    <w:rsid w:val="00BA4C35"/>
    <w:rsid w:val="00BA5162"/>
    <w:rsid w:val="00BA567A"/>
    <w:rsid w:val="00BA58A5"/>
    <w:rsid w:val="00BA5907"/>
    <w:rsid w:val="00BA78A1"/>
    <w:rsid w:val="00BB01FF"/>
    <w:rsid w:val="00BB072B"/>
    <w:rsid w:val="00BB0AB0"/>
    <w:rsid w:val="00BB0B05"/>
    <w:rsid w:val="00BB112B"/>
    <w:rsid w:val="00BB1C89"/>
    <w:rsid w:val="00BB2023"/>
    <w:rsid w:val="00BB24A3"/>
    <w:rsid w:val="00BB2AAE"/>
    <w:rsid w:val="00BB3114"/>
    <w:rsid w:val="00BB39FB"/>
    <w:rsid w:val="00BB3B08"/>
    <w:rsid w:val="00BB4542"/>
    <w:rsid w:val="00BB485B"/>
    <w:rsid w:val="00BB492A"/>
    <w:rsid w:val="00BB492D"/>
    <w:rsid w:val="00BB5196"/>
    <w:rsid w:val="00BB5783"/>
    <w:rsid w:val="00BB5A10"/>
    <w:rsid w:val="00BB5B2B"/>
    <w:rsid w:val="00BB5C62"/>
    <w:rsid w:val="00BB5DB2"/>
    <w:rsid w:val="00BB60C7"/>
    <w:rsid w:val="00BB60ED"/>
    <w:rsid w:val="00BB655E"/>
    <w:rsid w:val="00BB6568"/>
    <w:rsid w:val="00BB65C7"/>
    <w:rsid w:val="00BB66D7"/>
    <w:rsid w:val="00BB6931"/>
    <w:rsid w:val="00BB7253"/>
    <w:rsid w:val="00BB72DB"/>
    <w:rsid w:val="00BB7473"/>
    <w:rsid w:val="00BB777E"/>
    <w:rsid w:val="00BB77C4"/>
    <w:rsid w:val="00BB7D45"/>
    <w:rsid w:val="00BB7D8A"/>
    <w:rsid w:val="00BB7DDD"/>
    <w:rsid w:val="00BB7E34"/>
    <w:rsid w:val="00BC02AC"/>
    <w:rsid w:val="00BC0302"/>
    <w:rsid w:val="00BC078A"/>
    <w:rsid w:val="00BC086F"/>
    <w:rsid w:val="00BC09C1"/>
    <w:rsid w:val="00BC10A8"/>
    <w:rsid w:val="00BC1156"/>
    <w:rsid w:val="00BC1998"/>
    <w:rsid w:val="00BC22A1"/>
    <w:rsid w:val="00BC270F"/>
    <w:rsid w:val="00BC2B2A"/>
    <w:rsid w:val="00BC3055"/>
    <w:rsid w:val="00BC347F"/>
    <w:rsid w:val="00BC3FE9"/>
    <w:rsid w:val="00BC439D"/>
    <w:rsid w:val="00BC4547"/>
    <w:rsid w:val="00BC458B"/>
    <w:rsid w:val="00BC4D8C"/>
    <w:rsid w:val="00BC4ED8"/>
    <w:rsid w:val="00BC5C7B"/>
    <w:rsid w:val="00BC6204"/>
    <w:rsid w:val="00BC660A"/>
    <w:rsid w:val="00BC675E"/>
    <w:rsid w:val="00BC6EFE"/>
    <w:rsid w:val="00BC7198"/>
    <w:rsid w:val="00BC74A9"/>
    <w:rsid w:val="00BC74CD"/>
    <w:rsid w:val="00BC75D6"/>
    <w:rsid w:val="00BC7DA7"/>
    <w:rsid w:val="00BC7E24"/>
    <w:rsid w:val="00BD00EC"/>
    <w:rsid w:val="00BD0516"/>
    <w:rsid w:val="00BD057F"/>
    <w:rsid w:val="00BD0BB1"/>
    <w:rsid w:val="00BD0C64"/>
    <w:rsid w:val="00BD1388"/>
    <w:rsid w:val="00BD17A4"/>
    <w:rsid w:val="00BD17D1"/>
    <w:rsid w:val="00BD23C1"/>
    <w:rsid w:val="00BD37AD"/>
    <w:rsid w:val="00BD3CD7"/>
    <w:rsid w:val="00BD3E2A"/>
    <w:rsid w:val="00BD4769"/>
    <w:rsid w:val="00BD477B"/>
    <w:rsid w:val="00BD48D8"/>
    <w:rsid w:val="00BD4C2B"/>
    <w:rsid w:val="00BD4CC9"/>
    <w:rsid w:val="00BD4E30"/>
    <w:rsid w:val="00BD4E3C"/>
    <w:rsid w:val="00BD50A6"/>
    <w:rsid w:val="00BD54CF"/>
    <w:rsid w:val="00BD57D0"/>
    <w:rsid w:val="00BD5B3D"/>
    <w:rsid w:val="00BD5C76"/>
    <w:rsid w:val="00BD5CA5"/>
    <w:rsid w:val="00BD5CAF"/>
    <w:rsid w:val="00BD5D8D"/>
    <w:rsid w:val="00BD61FF"/>
    <w:rsid w:val="00BD678B"/>
    <w:rsid w:val="00BD6ECB"/>
    <w:rsid w:val="00BD6F6C"/>
    <w:rsid w:val="00BD6FF2"/>
    <w:rsid w:val="00BD7218"/>
    <w:rsid w:val="00BD7916"/>
    <w:rsid w:val="00BE080C"/>
    <w:rsid w:val="00BE086E"/>
    <w:rsid w:val="00BE08A9"/>
    <w:rsid w:val="00BE0AAE"/>
    <w:rsid w:val="00BE0ADA"/>
    <w:rsid w:val="00BE0B37"/>
    <w:rsid w:val="00BE1021"/>
    <w:rsid w:val="00BE12D4"/>
    <w:rsid w:val="00BE1524"/>
    <w:rsid w:val="00BE1A30"/>
    <w:rsid w:val="00BE1AE0"/>
    <w:rsid w:val="00BE2043"/>
    <w:rsid w:val="00BE27D1"/>
    <w:rsid w:val="00BE28AE"/>
    <w:rsid w:val="00BE334C"/>
    <w:rsid w:val="00BE38D3"/>
    <w:rsid w:val="00BE40C3"/>
    <w:rsid w:val="00BE4377"/>
    <w:rsid w:val="00BE442E"/>
    <w:rsid w:val="00BE4804"/>
    <w:rsid w:val="00BE4C6C"/>
    <w:rsid w:val="00BE55DF"/>
    <w:rsid w:val="00BE6FA8"/>
    <w:rsid w:val="00BE75B3"/>
    <w:rsid w:val="00BE770E"/>
    <w:rsid w:val="00BE7955"/>
    <w:rsid w:val="00BE7AB1"/>
    <w:rsid w:val="00BF01E7"/>
    <w:rsid w:val="00BF020B"/>
    <w:rsid w:val="00BF0239"/>
    <w:rsid w:val="00BF02B6"/>
    <w:rsid w:val="00BF0503"/>
    <w:rsid w:val="00BF08DF"/>
    <w:rsid w:val="00BF1035"/>
    <w:rsid w:val="00BF138B"/>
    <w:rsid w:val="00BF188D"/>
    <w:rsid w:val="00BF19B7"/>
    <w:rsid w:val="00BF2286"/>
    <w:rsid w:val="00BF28B2"/>
    <w:rsid w:val="00BF2D17"/>
    <w:rsid w:val="00BF2E5A"/>
    <w:rsid w:val="00BF320F"/>
    <w:rsid w:val="00BF3FDA"/>
    <w:rsid w:val="00BF46C2"/>
    <w:rsid w:val="00BF46CD"/>
    <w:rsid w:val="00BF5292"/>
    <w:rsid w:val="00BF532D"/>
    <w:rsid w:val="00BF64A4"/>
    <w:rsid w:val="00BF6515"/>
    <w:rsid w:val="00BF6B66"/>
    <w:rsid w:val="00BF6BDB"/>
    <w:rsid w:val="00BF726E"/>
    <w:rsid w:val="00BF7431"/>
    <w:rsid w:val="00BF7E7B"/>
    <w:rsid w:val="00C00131"/>
    <w:rsid w:val="00C004D0"/>
    <w:rsid w:val="00C00680"/>
    <w:rsid w:val="00C007F5"/>
    <w:rsid w:val="00C01167"/>
    <w:rsid w:val="00C012FD"/>
    <w:rsid w:val="00C016BA"/>
    <w:rsid w:val="00C017BE"/>
    <w:rsid w:val="00C01EDF"/>
    <w:rsid w:val="00C020F2"/>
    <w:rsid w:val="00C0214A"/>
    <w:rsid w:val="00C0232C"/>
    <w:rsid w:val="00C028AE"/>
    <w:rsid w:val="00C02C29"/>
    <w:rsid w:val="00C02E70"/>
    <w:rsid w:val="00C032D9"/>
    <w:rsid w:val="00C0446E"/>
    <w:rsid w:val="00C045FB"/>
    <w:rsid w:val="00C0540D"/>
    <w:rsid w:val="00C05DFC"/>
    <w:rsid w:val="00C06420"/>
    <w:rsid w:val="00C06449"/>
    <w:rsid w:val="00C07B0A"/>
    <w:rsid w:val="00C07BCE"/>
    <w:rsid w:val="00C1051A"/>
    <w:rsid w:val="00C11067"/>
    <w:rsid w:val="00C1141F"/>
    <w:rsid w:val="00C1150D"/>
    <w:rsid w:val="00C11702"/>
    <w:rsid w:val="00C11BB7"/>
    <w:rsid w:val="00C11E7B"/>
    <w:rsid w:val="00C11E7C"/>
    <w:rsid w:val="00C12365"/>
    <w:rsid w:val="00C12554"/>
    <w:rsid w:val="00C12593"/>
    <w:rsid w:val="00C128D3"/>
    <w:rsid w:val="00C12A0E"/>
    <w:rsid w:val="00C12D8D"/>
    <w:rsid w:val="00C1321E"/>
    <w:rsid w:val="00C13503"/>
    <w:rsid w:val="00C13858"/>
    <w:rsid w:val="00C138D0"/>
    <w:rsid w:val="00C13E85"/>
    <w:rsid w:val="00C14473"/>
    <w:rsid w:val="00C147D7"/>
    <w:rsid w:val="00C150CB"/>
    <w:rsid w:val="00C15178"/>
    <w:rsid w:val="00C15DE0"/>
    <w:rsid w:val="00C1643F"/>
    <w:rsid w:val="00C166B7"/>
    <w:rsid w:val="00C16738"/>
    <w:rsid w:val="00C16A0A"/>
    <w:rsid w:val="00C16CCC"/>
    <w:rsid w:val="00C17100"/>
    <w:rsid w:val="00C1719C"/>
    <w:rsid w:val="00C1731D"/>
    <w:rsid w:val="00C173F2"/>
    <w:rsid w:val="00C17456"/>
    <w:rsid w:val="00C17673"/>
    <w:rsid w:val="00C17D52"/>
    <w:rsid w:val="00C20688"/>
    <w:rsid w:val="00C20914"/>
    <w:rsid w:val="00C20940"/>
    <w:rsid w:val="00C20A11"/>
    <w:rsid w:val="00C20AC6"/>
    <w:rsid w:val="00C20B47"/>
    <w:rsid w:val="00C2159B"/>
    <w:rsid w:val="00C2206B"/>
    <w:rsid w:val="00C220B2"/>
    <w:rsid w:val="00C22247"/>
    <w:rsid w:val="00C227B7"/>
    <w:rsid w:val="00C22A25"/>
    <w:rsid w:val="00C22C31"/>
    <w:rsid w:val="00C22FF8"/>
    <w:rsid w:val="00C2380A"/>
    <w:rsid w:val="00C23D69"/>
    <w:rsid w:val="00C23F81"/>
    <w:rsid w:val="00C24381"/>
    <w:rsid w:val="00C25EF5"/>
    <w:rsid w:val="00C25F94"/>
    <w:rsid w:val="00C264AC"/>
    <w:rsid w:val="00C26516"/>
    <w:rsid w:val="00C26AE3"/>
    <w:rsid w:val="00C26E3E"/>
    <w:rsid w:val="00C26F0C"/>
    <w:rsid w:val="00C271ED"/>
    <w:rsid w:val="00C27513"/>
    <w:rsid w:val="00C27728"/>
    <w:rsid w:val="00C27861"/>
    <w:rsid w:val="00C27D66"/>
    <w:rsid w:val="00C27DCA"/>
    <w:rsid w:val="00C3018D"/>
    <w:rsid w:val="00C302E2"/>
    <w:rsid w:val="00C30A04"/>
    <w:rsid w:val="00C30EEA"/>
    <w:rsid w:val="00C311C4"/>
    <w:rsid w:val="00C31292"/>
    <w:rsid w:val="00C315C4"/>
    <w:rsid w:val="00C3160E"/>
    <w:rsid w:val="00C31D3E"/>
    <w:rsid w:val="00C31D9B"/>
    <w:rsid w:val="00C31EFB"/>
    <w:rsid w:val="00C326EF"/>
    <w:rsid w:val="00C327A5"/>
    <w:rsid w:val="00C32DDF"/>
    <w:rsid w:val="00C32EDB"/>
    <w:rsid w:val="00C3362B"/>
    <w:rsid w:val="00C33A37"/>
    <w:rsid w:val="00C34212"/>
    <w:rsid w:val="00C344BD"/>
    <w:rsid w:val="00C345CF"/>
    <w:rsid w:val="00C345EF"/>
    <w:rsid w:val="00C34643"/>
    <w:rsid w:val="00C34AAE"/>
    <w:rsid w:val="00C34D3C"/>
    <w:rsid w:val="00C35537"/>
    <w:rsid w:val="00C35BC9"/>
    <w:rsid w:val="00C35D87"/>
    <w:rsid w:val="00C363CC"/>
    <w:rsid w:val="00C367A1"/>
    <w:rsid w:val="00C36A52"/>
    <w:rsid w:val="00C36ACA"/>
    <w:rsid w:val="00C37052"/>
    <w:rsid w:val="00C372ED"/>
    <w:rsid w:val="00C374B0"/>
    <w:rsid w:val="00C374DA"/>
    <w:rsid w:val="00C37B3D"/>
    <w:rsid w:val="00C37BFE"/>
    <w:rsid w:val="00C40628"/>
    <w:rsid w:val="00C408B4"/>
    <w:rsid w:val="00C40A53"/>
    <w:rsid w:val="00C41BBA"/>
    <w:rsid w:val="00C424F0"/>
    <w:rsid w:val="00C42E01"/>
    <w:rsid w:val="00C42EE8"/>
    <w:rsid w:val="00C436A2"/>
    <w:rsid w:val="00C43D66"/>
    <w:rsid w:val="00C43F6B"/>
    <w:rsid w:val="00C44BBB"/>
    <w:rsid w:val="00C45009"/>
    <w:rsid w:val="00C45041"/>
    <w:rsid w:val="00C45288"/>
    <w:rsid w:val="00C45354"/>
    <w:rsid w:val="00C45A7C"/>
    <w:rsid w:val="00C461EA"/>
    <w:rsid w:val="00C466B5"/>
    <w:rsid w:val="00C468A1"/>
    <w:rsid w:val="00C46E86"/>
    <w:rsid w:val="00C46EE8"/>
    <w:rsid w:val="00C477A8"/>
    <w:rsid w:val="00C47DC8"/>
    <w:rsid w:val="00C505B4"/>
    <w:rsid w:val="00C505C5"/>
    <w:rsid w:val="00C510CD"/>
    <w:rsid w:val="00C5144F"/>
    <w:rsid w:val="00C5164E"/>
    <w:rsid w:val="00C51A9E"/>
    <w:rsid w:val="00C51C58"/>
    <w:rsid w:val="00C51CA9"/>
    <w:rsid w:val="00C522C9"/>
    <w:rsid w:val="00C52715"/>
    <w:rsid w:val="00C5281B"/>
    <w:rsid w:val="00C5283E"/>
    <w:rsid w:val="00C528A4"/>
    <w:rsid w:val="00C52D09"/>
    <w:rsid w:val="00C53972"/>
    <w:rsid w:val="00C53AE3"/>
    <w:rsid w:val="00C53F50"/>
    <w:rsid w:val="00C542E6"/>
    <w:rsid w:val="00C544AA"/>
    <w:rsid w:val="00C54697"/>
    <w:rsid w:val="00C5470E"/>
    <w:rsid w:val="00C5548F"/>
    <w:rsid w:val="00C5587B"/>
    <w:rsid w:val="00C55889"/>
    <w:rsid w:val="00C56017"/>
    <w:rsid w:val="00C56B3A"/>
    <w:rsid w:val="00C5785E"/>
    <w:rsid w:val="00C57D6E"/>
    <w:rsid w:val="00C60310"/>
    <w:rsid w:val="00C6031C"/>
    <w:rsid w:val="00C60382"/>
    <w:rsid w:val="00C61360"/>
    <w:rsid w:val="00C6174A"/>
    <w:rsid w:val="00C6179B"/>
    <w:rsid w:val="00C62144"/>
    <w:rsid w:val="00C62ED8"/>
    <w:rsid w:val="00C64641"/>
    <w:rsid w:val="00C64A6C"/>
    <w:rsid w:val="00C65451"/>
    <w:rsid w:val="00C661C7"/>
    <w:rsid w:val="00C66339"/>
    <w:rsid w:val="00C663D0"/>
    <w:rsid w:val="00C6663C"/>
    <w:rsid w:val="00C66697"/>
    <w:rsid w:val="00C6671C"/>
    <w:rsid w:val="00C66A05"/>
    <w:rsid w:val="00C6722E"/>
    <w:rsid w:val="00C67244"/>
    <w:rsid w:val="00C67B6D"/>
    <w:rsid w:val="00C707C8"/>
    <w:rsid w:val="00C70E6A"/>
    <w:rsid w:val="00C712EB"/>
    <w:rsid w:val="00C7158F"/>
    <w:rsid w:val="00C71AB3"/>
    <w:rsid w:val="00C71D39"/>
    <w:rsid w:val="00C71E14"/>
    <w:rsid w:val="00C72163"/>
    <w:rsid w:val="00C72748"/>
    <w:rsid w:val="00C72BF2"/>
    <w:rsid w:val="00C72E71"/>
    <w:rsid w:val="00C72EC8"/>
    <w:rsid w:val="00C72FDF"/>
    <w:rsid w:val="00C732BE"/>
    <w:rsid w:val="00C7349E"/>
    <w:rsid w:val="00C734B9"/>
    <w:rsid w:val="00C74B62"/>
    <w:rsid w:val="00C74D7E"/>
    <w:rsid w:val="00C74F43"/>
    <w:rsid w:val="00C74FD7"/>
    <w:rsid w:val="00C75033"/>
    <w:rsid w:val="00C7560D"/>
    <w:rsid w:val="00C758A4"/>
    <w:rsid w:val="00C75B78"/>
    <w:rsid w:val="00C763D5"/>
    <w:rsid w:val="00C764AD"/>
    <w:rsid w:val="00C769E2"/>
    <w:rsid w:val="00C76BFE"/>
    <w:rsid w:val="00C76E9F"/>
    <w:rsid w:val="00C77257"/>
    <w:rsid w:val="00C77288"/>
    <w:rsid w:val="00C7739E"/>
    <w:rsid w:val="00C7762F"/>
    <w:rsid w:val="00C77A42"/>
    <w:rsid w:val="00C77BCE"/>
    <w:rsid w:val="00C77C3E"/>
    <w:rsid w:val="00C77EE2"/>
    <w:rsid w:val="00C77F38"/>
    <w:rsid w:val="00C805CA"/>
    <w:rsid w:val="00C809EE"/>
    <w:rsid w:val="00C80F8F"/>
    <w:rsid w:val="00C81177"/>
    <w:rsid w:val="00C81221"/>
    <w:rsid w:val="00C81764"/>
    <w:rsid w:val="00C81BA9"/>
    <w:rsid w:val="00C81C20"/>
    <w:rsid w:val="00C8248F"/>
    <w:rsid w:val="00C82AAA"/>
    <w:rsid w:val="00C82F8C"/>
    <w:rsid w:val="00C83071"/>
    <w:rsid w:val="00C835D7"/>
    <w:rsid w:val="00C83959"/>
    <w:rsid w:val="00C83CE6"/>
    <w:rsid w:val="00C8400C"/>
    <w:rsid w:val="00C84087"/>
    <w:rsid w:val="00C84497"/>
    <w:rsid w:val="00C847F6"/>
    <w:rsid w:val="00C84ED9"/>
    <w:rsid w:val="00C85324"/>
    <w:rsid w:val="00C85954"/>
    <w:rsid w:val="00C85D03"/>
    <w:rsid w:val="00C8617B"/>
    <w:rsid w:val="00C865F5"/>
    <w:rsid w:val="00C87054"/>
    <w:rsid w:val="00C87204"/>
    <w:rsid w:val="00C874A8"/>
    <w:rsid w:val="00C87805"/>
    <w:rsid w:val="00C87B17"/>
    <w:rsid w:val="00C87BA7"/>
    <w:rsid w:val="00C9006C"/>
    <w:rsid w:val="00C90231"/>
    <w:rsid w:val="00C90821"/>
    <w:rsid w:val="00C90873"/>
    <w:rsid w:val="00C90AA0"/>
    <w:rsid w:val="00C91333"/>
    <w:rsid w:val="00C91357"/>
    <w:rsid w:val="00C91C13"/>
    <w:rsid w:val="00C91D0A"/>
    <w:rsid w:val="00C92843"/>
    <w:rsid w:val="00C9291F"/>
    <w:rsid w:val="00C93090"/>
    <w:rsid w:val="00C9389A"/>
    <w:rsid w:val="00C93CDF"/>
    <w:rsid w:val="00C93D71"/>
    <w:rsid w:val="00C93ED1"/>
    <w:rsid w:val="00C9454E"/>
    <w:rsid w:val="00C94DB9"/>
    <w:rsid w:val="00C95B0F"/>
    <w:rsid w:val="00C96B1D"/>
    <w:rsid w:val="00C97520"/>
    <w:rsid w:val="00C97819"/>
    <w:rsid w:val="00C97ACF"/>
    <w:rsid w:val="00C97C3D"/>
    <w:rsid w:val="00C97C90"/>
    <w:rsid w:val="00CA0090"/>
    <w:rsid w:val="00CA0153"/>
    <w:rsid w:val="00CA05B6"/>
    <w:rsid w:val="00CA0719"/>
    <w:rsid w:val="00CA0DEB"/>
    <w:rsid w:val="00CA1192"/>
    <w:rsid w:val="00CA1475"/>
    <w:rsid w:val="00CA16BB"/>
    <w:rsid w:val="00CA189D"/>
    <w:rsid w:val="00CA1B17"/>
    <w:rsid w:val="00CA1C57"/>
    <w:rsid w:val="00CA1F98"/>
    <w:rsid w:val="00CA2098"/>
    <w:rsid w:val="00CA2D3D"/>
    <w:rsid w:val="00CA2FBE"/>
    <w:rsid w:val="00CA3531"/>
    <w:rsid w:val="00CA3C7A"/>
    <w:rsid w:val="00CA3D8E"/>
    <w:rsid w:val="00CA3E85"/>
    <w:rsid w:val="00CA481F"/>
    <w:rsid w:val="00CA4B66"/>
    <w:rsid w:val="00CA4B87"/>
    <w:rsid w:val="00CA5670"/>
    <w:rsid w:val="00CA5CF2"/>
    <w:rsid w:val="00CA5D34"/>
    <w:rsid w:val="00CA6390"/>
    <w:rsid w:val="00CA6410"/>
    <w:rsid w:val="00CA6D37"/>
    <w:rsid w:val="00CA6DD6"/>
    <w:rsid w:val="00CA6E1A"/>
    <w:rsid w:val="00CA6E1E"/>
    <w:rsid w:val="00CA6E65"/>
    <w:rsid w:val="00CA74B1"/>
    <w:rsid w:val="00CA7765"/>
    <w:rsid w:val="00CA7AC1"/>
    <w:rsid w:val="00CB0085"/>
    <w:rsid w:val="00CB0456"/>
    <w:rsid w:val="00CB0501"/>
    <w:rsid w:val="00CB06BF"/>
    <w:rsid w:val="00CB13E2"/>
    <w:rsid w:val="00CB1446"/>
    <w:rsid w:val="00CB1452"/>
    <w:rsid w:val="00CB1511"/>
    <w:rsid w:val="00CB16B0"/>
    <w:rsid w:val="00CB1EF7"/>
    <w:rsid w:val="00CB23A8"/>
    <w:rsid w:val="00CB247E"/>
    <w:rsid w:val="00CB2B0F"/>
    <w:rsid w:val="00CB3889"/>
    <w:rsid w:val="00CB390D"/>
    <w:rsid w:val="00CB40F7"/>
    <w:rsid w:val="00CB41FF"/>
    <w:rsid w:val="00CB4362"/>
    <w:rsid w:val="00CB43E2"/>
    <w:rsid w:val="00CB4428"/>
    <w:rsid w:val="00CB4724"/>
    <w:rsid w:val="00CB4964"/>
    <w:rsid w:val="00CB4B7C"/>
    <w:rsid w:val="00CB5228"/>
    <w:rsid w:val="00CB5BC7"/>
    <w:rsid w:val="00CB5CEA"/>
    <w:rsid w:val="00CB5D58"/>
    <w:rsid w:val="00CB6419"/>
    <w:rsid w:val="00CB6600"/>
    <w:rsid w:val="00CB6731"/>
    <w:rsid w:val="00CB6DAB"/>
    <w:rsid w:val="00CB6E3C"/>
    <w:rsid w:val="00CB7443"/>
    <w:rsid w:val="00CB783E"/>
    <w:rsid w:val="00CB7F17"/>
    <w:rsid w:val="00CC03F3"/>
    <w:rsid w:val="00CC03FA"/>
    <w:rsid w:val="00CC04EC"/>
    <w:rsid w:val="00CC0D5C"/>
    <w:rsid w:val="00CC172E"/>
    <w:rsid w:val="00CC1DBE"/>
    <w:rsid w:val="00CC1E4B"/>
    <w:rsid w:val="00CC2879"/>
    <w:rsid w:val="00CC43AE"/>
    <w:rsid w:val="00CC456C"/>
    <w:rsid w:val="00CC4866"/>
    <w:rsid w:val="00CC4D51"/>
    <w:rsid w:val="00CC566D"/>
    <w:rsid w:val="00CC58DE"/>
    <w:rsid w:val="00CC5E38"/>
    <w:rsid w:val="00CC62EE"/>
    <w:rsid w:val="00CC6AAD"/>
    <w:rsid w:val="00CC6C3E"/>
    <w:rsid w:val="00CC7708"/>
    <w:rsid w:val="00CC786E"/>
    <w:rsid w:val="00CC7968"/>
    <w:rsid w:val="00CC7990"/>
    <w:rsid w:val="00CC7E6C"/>
    <w:rsid w:val="00CC7FA5"/>
    <w:rsid w:val="00CD030F"/>
    <w:rsid w:val="00CD04F6"/>
    <w:rsid w:val="00CD0C26"/>
    <w:rsid w:val="00CD1CC1"/>
    <w:rsid w:val="00CD233B"/>
    <w:rsid w:val="00CD270D"/>
    <w:rsid w:val="00CD2BAB"/>
    <w:rsid w:val="00CD2D15"/>
    <w:rsid w:val="00CD3F54"/>
    <w:rsid w:val="00CD4051"/>
    <w:rsid w:val="00CD40C0"/>
    <w:rsid w:val="00CD41A7"/>
    <w:rsid w:val="00CD46AF"/>
    <w:rsid w:val="00CD47B9"/>
    <w:rsid w:val="00CD5540"/>
    <w:rsid w:val="00CD5596"/>
    <w:rsid w:val="00CD561B"/>
    <w:rsid w:val="00CD59E3"/>
    <w:rsid w:val="00CD60EA"/>
    <w:rsid w:val="00CD6149"/>
    <w:rsid w:val="00CD6A62"/>
    <w:rsid w:val="00CD6AE9"/>
    <w:rsid w:val="00CD78AF"/>
    <w:rsid w:val="00CD7953"/>
    <w:rsid w:val="00CD7DAE"/>
    <w:rsid w:val="00CE0092"/>
    <w:rsid w:val="00CE0236"/>
    <w:rsid w:val="00CE038D"/>
    <w:rsid w:val="00CE0730"/>
    <w:rsid w:val="00CE08FC"/>
    <w:rsid w:val="00CE0C68"/>
    <w:rsid w:val="00CE1003"/>
    <w:rsid w:val="00CE1477"/>
    <w:rsid w:val="00CE1647"/>
    <w:rsid w:val="00CE1874"/>
    <w:rsid w:val="00CE1A60"/>
    <w:rsid w:val="00CE1E4B"/>
    <w:rsid w:val="00CE1E6A"/>
    <w:rsid w:val="00CE202A"/>
    <w:rsid w:val="00CE2318"/>
    <w:rsid w:val="00CE340D"/>
    <w:rsid w:val="00CE3CE9"/>
    <w:rsid w:val="00CE3D5C"/>
    <w:rsid w:val="00CE3FBA"/>
    <w:rsid w:val="00CE47B4"/>
    <w:rsid w:val="00CE4D1E"/>
    <w:rsid w:val="00CE4E95"/>
    <w:rsid w:val="00CE518E"/>
    <w:rsid w:val="00CE5AEB"/>
    <w:rsid w:val="00CE5D4C"/>
    <w:rsid w:val="00CE5FB4"/>
    <w:rsid w:val="00CE61B3"/>
    <w:rsid w:val="00CE631E"/>
    <w:rsid w:val="00CE683B"/>
    <w:rsid w:val="00CE6DA9"/>
    <w:rsid w:val="00CE6DF4"/>
    <w:rsid w:val="00CE73B0"/>
    <w:rsid w:val="00CE7EA5"/>
    <w:rsid w:val="00CF00A1"/>
    <w:rsid w:val="00CF0265"/>
    <w:rsid w:val="00CF0F12"/>
    <w:rsid w:val="00CF0FFF"/>
    <w:rsid w:val="00CF15B1"/>
    <w:rsid w:val="00CF1980"/>
    <w:rsid w:val="00CF1C95"/>
    <w:rsid w:val="00CF1CB8"/>
    <w:rsid w:val="00CF1D51"/>
    <w:rsid w:val="00CF2B8F"/>
    <w:rsid w:val="00CF2EE4"/>
    <w:rsid w:val="00CF2F1F"/>
    <w:rsid w:val="00CF3691"/>
    <w:rsid w:val="00CF3757"/>
    <w:rsid w:val="00CF3823"/>
    <w:rsid w:val="00CF3C90"/>
    <w:rsid w:val="00CF429C"/>
    <w:rsid w:val="00CF472E"/>
    <w:rsid w:val="00CF50C7"/>
    <w:rsid w:val="00CF5463"/>
    <w:rsid w:val="00CF5494"/>
    <w:rsid w:val="00CF5694"/>
    <w:rsid w:val="00CF56F1"/>
    <w:rsid w:val="00CF58D0"/>
    <w:rsid w:val="00CF6774"/>
    <w:rsid w:val="00CF68A9"/>
    <w:rsid w:val="00CF69DF"/>
    <w:rsid w:val="00CF6CE1"/>
    <w:rsid w:val="00CF6F48"/>
    <w:rsid w:val="00CF6FEE"/>
    <w:rsid w:val="00CF789C"/>
    <w:rsid w:val="00CF7ACD"/>
    <w:rsid w:val="00CF7B57"/>
    <w:rsid w:val="00D00612"/>
    <w:rsid w:val="00D00BC0"/>
    <w:rsid w:val="00D00BC9"/>
    <w:rsid w:val="00D00E20"/>
    <w:rsid w:val="00D0110B"/>
    <w:rsid w:val="00D0110F"/>
    <w:rsid w:val="00D01BE2"/>
    <w:rsid w:val="00D01F73"/>
    <w:rsid w:val="00D023FE"/>
    <w:rsid w:val="00D0272A"/>
    <w:rsid w:val="00D02971"/>
    <w:rsid w:val="00D02AE2"/>
    <w:rsid w:val="00D037B9"/>
    <w:rsid w:val="00D03891"/>
    <w:rsid w:val="00D04020"/>
    <w:rsid w:val="00D04D0A"/>
    <w:rsid w:val="00D052F9"/>
    <w:rsid w:val="00D0530D"/>
    <w:rsid w:val="00D06B21"/>
    <w:rsid w:val="00D101B2"/>
    <w:rsid w:val="00D10C00"/>
    <w:rsid w:val="00D10F92"/>
    <w:rsid w:val="00D11286"/>
    <w:rsid w:val="00D11E2E"/>
    <w:rsid w:val="00D127D8"/>
    <w:rsid w:val="00D12A89"/>
    <w:rsid w:val="00D12F40"/>
    <w:rsid w:val="00D139CA"/>
    <w:rsid w:val="00D13B20"/>
    <w:rsid w:val="00D13CE8"/>
    <w:rsid w:val="00D13F3F"/>
    <w:rsid w:val="00D14DFF"/>
    <w:rsid w:val="00D14FBF"/>
    <w:rsid w:val="00D151D5"/>
    <w:rsid w:val="00D15998"/>
    <w:rsid w:val="00D16071"/>
    <w:rsid w:val="00D161AB"/>
    <w:rsid w:val="00D162EB"/>
    <w:rsid w:val="00D16D96"/>
    <w:rsid w:val="00D1702B"/>
    <w:rsid w:val="00D17A4F"/>
    <w:rsid w:val="00D17B96"/>
    <w:rsid w:val="00D208AD"/>
    <w:rsid w:val="00D20A25"/>
    <w:rsid w:val="00D20D2F"/>
    <w:rsid w:val="00D21548"/>
    <w:rsid w:val="00D21752"/>
    <w:rsid w:val="00D220D3"/>
    <w:rsid w:val="00D228C3"/>
    <w:rsid w:val="00D232F6"/>
    <w:rsid w:val="00D23655"/>
    <w:rsid w:val="00D236C6"/>
    <w:rsid w:val="00D23E7F"/>
    <w:rsid w:val="00D24055"/>
    <w:rsid w:val="00D24129"/>
    <w:rsid w:val="00D24487"/>
    <w:rsid w:val="00D24ADB"/>
    <w:rsid w:val="00D24BDE"/>
    <w:rsid w:val="00D24EC8"/>
    <w:rsid w:val="00D254D2"/>
    <w:rsid w:val="00D2565E"/>
    <w:rsid w:val="00D25C60"/>
    <w:rsid w:val="00D264C5"/>
    <w:rsid w:val="00D26865"/>
    <w:rsid w:val="00D2769B"/>
    <w:rsid w:val="00D279BB"/>
    <w:rsid w:val="00D30689"/>
    <w:rsid w:val="00D30792"/>
    <w:rsid w:val="00D307DF"/>
    <w:rsid w:val="00D30D86"/>
    <w:rsid w:val="00D31BF4"/>
    <w:rsid w:val="00D31C2D"/>
    <w:rsid w:val="00D31CAD"/>
    <w:rsid w:val="00D31DFA"/>
    <w:rsid w:val="00D323B5"/>
    <w:rsid w:val="00D325A6"/>
    <w:rsid w:val="00D326BE"/>
    <w:rsid w:val="00D3289A"/>
    <w:rsid w:val="00D334DE"/>
    <w:rsid w:val="00D33767"/>
    <w:rsid w:val="00D3385F"/>
    <w:rsid w:val="00D3441A"/>
    <w:rsid w:val="00D344F8"/>
    <w:rsid w:val="00D347F5"/>
    <w:rsid w:val="00D34CA2"/>
    <w:rsid w:val="00D34EF5"/>
    <w:rsid w:val="00D355BE"/>
    <w:rsid w:val="00D35767"/>
    <w:rsid w:val="00D35C11"/>
    <w:rsid w:val="00D361B0"/>
    <w:rsid w:val="00D36AF7"/>
    <w:rsid w:val="00D36D57"/>
    <w:rsid w:val="00D37057"/>
    <w:rsid w:val="00D373E7"/>
    <w:rsid w:val="00D37559"/>
    <w:rsid w:val="00D37D82"/>
    <w:rsid w:val="00D40246"/>
    <w:rsid w:val="00D40351"/>
    <w:rsid w:val="00D4041F"/>
    <w:rsid w:val="00D4087E"/>
    <w:rsid w:val="00D411EB"/>
    <w:rsid w:val="00D41B00"/>
    <w:rsid w:val="00D42066"/>
    <w:rsid w:val="00D422F4"/>
    <w:rsid w:val="00D42644"/>
    <w:rsid w:val="00D426A6"/>
    <w:rsid w:val="00D42879"/>
    <w:rsid w:val="00D42E43"/>
    <w:rsid w:val="00D43024"/>
    <w:rsid w:val="00D4342E"/>
    <w:rsid w:val="00D43668"/>
    <w:rsid w:val="00D439EB"/>
    <w:rsid w:val="00D44711"/>
    <w:rsid w:val="00D44C81"/>
    <w:rsid w:val="00D44FB1"/>
    <w:rsid w:val="00D45801"/>
    <w:rsid w:val="00D4592A"/>
    <w:rsid w:val="00D45ACB"/>
    <w:rsid w:val="00D45C04"/>
    <w:rsid w:val="00D4634D"/>
    <w:rsid w:val="00D46E5E"/>
    <w:rsid w:val="00D47F51"/>
    <w:rsid w:val="00D504A4"/>
    <w:rsid w:val="00D504DC"/>
    <w:rsid w:val="00D509C6"/>
    <w:rsid w:val="00D50ACA"/>
    <w:rsid w:val="00D5105A"/>
    <w:rsid w:val="00D5203B"/>
    <w:rsid w:val="00D525D8"/>
    <w:rsid w:val="00D52785"/>
    <w:rsid w:val="00D52AA4"/>
    <w:rsid w:val="00D52EDB"/>
    <w:rsid w:val="00D53085"/>
    <w:rsid w:val="00D53113"/>
    <w:rsid w:val="00D5354F"/>
    <w:rsid w:val="00D53582"/>
    <w:rsid w:val="00D53878"/>
    <w:rsid w:val="00D539FD"/>
    <w:rsid w:val="00D53A67"/>
    <w:rsid w:val="00D545B3"/>
    <w:rsid w:val="00D565D3"/>
    <w:rsid w:val="00D56831"/>
    <w:rsid w:val="00D56F8E"/>
    <w:rsid w:val="00D60299"/>
    <w:rsid w:val="00D60340"/>
    <w:rsid w:val="00D6061A"/>
    <w:rsid w:val="00D60733"/>
    <w:rsid w:val="00D6120F"/>
    <w:rsid w:val="00D61E1F"/>
    <w:rsid w:val="00D61E29"/>
    <w:rsid w:val="00D61F3B"/>
    <w:rsid w:val="00D61F7B"/>
    <w:rsid w:val="00D6208A"/>
    <w:rsid w:val="00D622D4"/>
    <w:rsid w:val="00D62423"/>
    <w:rsid w:val="00D62B3E"/>
    <w:rsid w:val="00D62CF7"/>
    <w:rsid w:val="00D6312C"/>
    <w:rsid w:val="00D63D42"/>
    <w:rsid w:val="00D640AD"/>
    <w:rsid w:val="00D6438D"/>
    <w:rsid w:val="00D64CC5"/>
    <w:rsid w:val="00D6530A"/>
    <w:rsid w:val="00D65FAF"/>
    <w:rsid w:val="00D665A8"/>
    <w:rsid w:val="00D66EDD"/>
    <w:rsid w:val="00D67475"/>
    <w:rsid w:val="00D676D8"/>
    <w:rsid w:val="00D67722"/>
    <w:rsid w:val="00D679BB"/>
    <w:rsid w:val="00D67B35"/>
    <w:rsid w:val="00D70382"/>
    <w:rsid w:val="00D705DF"/>
    <w:rsid w:val="00D708AF"/>
    <w:rsid w:val="00D70DCF"/>
    <w:rsid w:val="00D710DC"/>
    <w:rsid w:val="00D71180"/>
    <w:rsid w:val="00D7152F"/>
    <w:rsid w:val="00D7201A"/>
    <w:rsid w:val="00D72156"/>
    <w:rsid w:val="00D72740"/>
    <w:rsid w:val="00D73C00"/>
    <w:rsid w:val="00D740B7"/>
    <w:rsid w:val="00D74826"/>
    <w:rsid w:val="00D74827"/>
    <w:rsid w:val="00D74835"/>
    <w:rsid w:val="00D74A13"/>
    <w:rsid w:val="00D74C6A"/>
    <w:rsid w:val="00D74E89"/>
    <w:rsid w:val="00D7524B"/>
    <w:rsid w:val="00D758BF"/>
    <w:rsid w:val="00D75FAB"/>
    <w:rsid w:val="00D7628B"/>
    <w:rsid w:val="00D77164"/>
    <w:rsid w:val="00D77571"/>
    <w:rsid w:val="00D777D7"/>
    <w:rsid w:val="00D77FA3"/>
    <w:rsid w:val="00D80016"/>
    <w:rsid w:val="00D804FE"/>
    <w:rsid w:val="00D8095D"/>
    <w:rsid w:val="00D814E8"/>
    <w:rsid w:val="00D8167A"/>
    <w:rsid w:val="00D816AA"/>
    <w:rsid w:val="00D8180E"/>
    <w:rsid w:val="00D81821"/>
    <w:rsid w:val="00D81DFB"/>
    <w:rsid w:val="00D81E06"/>
    <w:rsid w:val="00D82777"/>
    <w:rsid w:val="00D82DC9"/>
    <w:rsid w:val="00D83466"/>
    <w:rsid w:val="00D8438E"/>
    <w:rsid w:val="00D8451A"/>
    <w:rsid w:val="00D8461C"/>
    <w:rsid w:val="00D85479"/>
    <w:rsid w:val="00D8571C"/>
    <w:rsid w:val="00D85733"/>
    <w:rsid w:val="00D85F43"/>
    <w:rsid w:val="00D86477"/>
    <w:rsid w:val="00D86673"/>
    <w:rsid w:val="00D874BA"/>
    <w:rsid w:val="00D87A03"/>
    <w:rsid w:val="00D87EE2"/>
    <w:rsid w:val="00D87F57"/>
    <w:rsid w:val="00D90025"/>
    <w:rsid w:val="00D9012E"/>
    <w:rsid w:val="00D90CF7"/>
    <w:rsid w:val="00D90DAB"/>
    <w:rsid w:val="00D90F1A"/>
    <w:rsid w:val="00D917F8"/>
    <w:rsid w:val="00D91C64"/>
    <w:rsid w:val="00D92058"/>
    <w:rsid w:val="00D92132"/>
    <w:rsid w:val="00D9252B"/>
    <w:rsid w:val="00D92E08"/>
    <w:rsid w:val="00D93929"/>
    <w:rsid w:val="00D93E2A"/>
    <w:rsid w:val="00D95107"/>
    <w:rsid w:val="00D95639"/>
    <w:rsid w:val="00D95A3F"/>
    <w:rsid w:val="00D95C14"/>
    <w:rsid w:val="00D95C81"/>
    <w:rsid w:val="00D95F84"/>
    <w:rsid w:val="00D9619A"/>
    <w:rsid w:val="00D964D5"/>
    <w:rsid w:val="00D9691D"/>
    <w:rsid w:val="00D96B3F"/>
    <w:rsid w:val="00D96F35"/>
    <w:rsid w:val="00D96FCA"/>
    <w:rsid w:val="00D974B9"/>
    <w:rsid w:val="00D97692"/>
    <w:rsid w:val="00D9795D"/>
    <w:rsid w:val="00D97C9B"/>
    <w:rsid w:val="00DA03A9"/>
    <w:rsid w:val="00DA03CF"/>
    <w:rsid w:val="00DA0671"/>
    <w:rsid w:val="00DA08DE"/>
    <w:rsid w:val="00DA0A21"/>
    <w:rsid w:val="00DA17C9"/>
    <w:rsid w:val="00DA1A97"/>
    <w:rsid w:val="00DA2010"/>
    <w:rsid w:val="00DA2E7C"/>
    <w:rsid w:val="00DA306F"/>
    <w:rsid w:val="00DA30F6"/>
    <w:rsid w:val="00DA3666"/>
    <w:rsid w:val="00DA4749"/>
    <w:rsid w:val="00DA4A2D"/>
    <w:rsid w:val="00DA4CCE"/>
    <w:rsid w:val="00DA4DCF"/>
    <w:rsid w:val="00DA4FDD"/>
    <w:rsid w:val="00DA5600"/>
    <w:rsid w:val="00DA5A32"/>
    <w:rsid w:val="00DA5E23"/>
    <w:rsid w:val="00DA61CA"/>
    <w:rsid w:val="00DA61E5"/>
    <w:rsid w:val="00DA6616"/>
    <w:rsid w:val="00DA6F2B"/>
    <w:rsid w:val="00DA71EE"/>
    <w:rsid w:val="00DA7A91"/>
    <w:rsid w:val="00DA7EB0"/>
    <w:rsid w:val="00DB041B"/>
    <w:rsid w:val="00DB0718"/>
    <w:rsid w:val="00DB0908"/>
    <w:rsid w:val="00DB1F6D"/>
    <w:rsid w:val="00DB2CE8"/>
    <w:rsid w:val="00DB2CF4"/>
    <w:rsid w:val="00DB3029"/>
    <w:rsid w:val="00DB3164"/>
    <w:rsid w:val="00DB384C"/>
    <w:rsid w:val="00DB4192"/>
    <w:rsid w:val="00DB44D3"/>
    <w:rsid w:val="00DB44FF"/>
    <w:rsid w:val="00DB459E"/>
    <w:rsid w:val="00DB475D"/>
    <w:rsid w:val="00DB507E"/>
    <w:rsid w:val="00DB50DA"/>
    <w:rsid w:val="00DB55D5"/>
    <w:rsid w:val="00DB5708"/>
    <w:rsid w:val="00DB5CA8"/>
    <w:rsid w:val="00DB60C7"/>
    <w:rsid w:val="00DB6174"/>
    <w:rsid w:val="00DB6761"/>
    <w:rsid w:val="00DB68C8"/>
    <w:rsid w:val="00DB6CFE"/>
    <w:rsid w:val="00DB6FD5"/>
    <w:rsid w:val="00DB771E"/>
    <w:rsid w:val="00DB7783"/>
    <w:rsid w:val="00DB7890"/>
    <w:rsid w:val="00DB7B1F"/>
    <w:rsid w:val="00DB7DDD"/>
    <w:rsid w:val="00DB7DF9"/>
    <w:rsid w:val="00DC0072"/>
    <w:rsid w:val="00DC0F44"/>
    <w:rsid w:val="00DC1626"/>
    <w:rsid w:val="00DC1686"/>
    <w:rsid w:val="00DC1813"/>
    <w:rsid w:val="00DC1A9C"/>
    <w:rsid w:val="00DC1BFD"/>
    <w:rsid w:val="00DC1C1A"/>
    <w:rsid w:val="00DC1DDE"/>
    <w:rsid w:val="00DC22B4"/>
    <w:rsid w:val="00DC2767"/>
    <w:rsid w:val="00DC2884"/>
    <w:rsid w:val="00DC2BDA"/>
    <w:rsid w:val="00DC3233"/>
    <w:rsid w:val="00DC37E7"/>
    <w:rsid w:val="00DC406E"/>
    <w:rsid w:val="00DC476B"/>
    <w:rsid w:val="00DC4921"/>
    <w:rsid w:val="00DC4F39"/>
    <w:rsid w:val="00DC5747"/>
    <w:rsid w:val="00DC59B9"/>
    <w:rsid w:val="00DC5C30"/>
    <w:rsid w:val="00DC5C38"/>
    <w:rsid w:val="00DC5F90"/>
    <w:rsid w:val="00DC614B"/>
    <w:rsid w:val="00DC62E6"/>
    <w:rsid w:val="00DC6603"/>
    <w:rsid w:val="00DC72E8"/>
    <w:rsid w:val="00DC7619"/>
    <w:rsid w:val="00DD0109"/>
    <w:rsid w:val="00DD0543"/>
    <w:rsid w:val="00DD0715"/>
    <w:rsid w:val="00DD1766"/>
    <w:rsid w:val="00DD1B43"/>
    <w:rsid w:val="00DD1C5B"/>
    <w:rsid w:val="00DD1F98"/>
    <w:rsid w:val="00DD229D"/>
    <w:rsid w:val="00DD2313"/>
    <w:rsid w:val="00DD2502"/>
    <w:rsid w:val="00DD2B59"/>
    <w:rsid w:val="00DD2BEC"/>
    <w:rsid w:val="00DD2FA1"/>
    <w:rsid w:val="00DD3124"/>
    <w:rsid w:val="00DD3A0F"/>
    <w:rsid w:val="00DD41DE"/>
    <w:rsid w:val="00DD45AC"/>
    <w:rsid w:val="00DD49BE"/>
    <w:rsid w:val="00DD4EC3"/>
    <w:rsid w:val="00DD52CE"/>
    <w:rsid w:val="00DD53CB"/>
    <w:rsid w:val="00DD54BD"/>
    <w:rsid w:val="00DD5754"/>
    <w:rsid w:val="00DD5FA8"/>
    <w:rsid w:val="00DD5FEC"/>
    <w:rsid w:val="00DD6589"/>
    <w:rsid w:val="00DD6780"/>
    <w:rsid w:val="00DD6B28"/>
    <w:rsid w:val="00DD6C4F"/>
    <w:rsid w:val="00DD6CAA"/>
    <w:rsid w:val="00DD6EF3"/>
    <w:rsid w:val="00DD7A15"/>
    <w:rsid w:val="00DD7B40"/>
    <w:rsid w:val="00DE06D9"/>
    <w:rsid w:val="00DE08DC"/>
    <w:rsid w:val="00DE0D5D"/>
    <w:rsid w:val="00DE0D9A"/>
    <w:rsid w:val="00DE1035"/>
    <w:rsid w:val="00DE1AB5"/>
    <w:rsid w:val="00DE2255"/>
    <w:rsid w:val="00DE22AC"/>
    <w:rsid w:val="00DE2398"/>
    <w:rsid w:val="00DE23A8"/>
    <w:rsid w:val="00DE24A3"/>
    <w:rsid w:val="00DE25C5"/>
    <w:rsid w:val="00DE26D4"/>
    <w:rsid w:val="00DE2A61"/>
    <w:rsid w:val="00DE2AF4"/>
    <w:rsid w:val="00DE2DFD"/>
    <w:rsid w:val="00DE315C"/>
    <w:rsid w:val="00DE3535"/>
    <w:rsid w:val="00DE4AE2"/>
    <w:rsid w:val="00DE4D2A"/>
    <w:rsid w:val="00DE5502"/>
    <w:rsid w:val="00DE569F"/>
    <w:rsid w:val="00DE5B6E"/>
    <w:rsid w:val="00DE5C25"/>
    <w:rsid w:val="00DE5F99"/>
    <w:rsid w:val="00DE6714"/>
    <w:rsid w:val="00DE690E"/>
    <w:rsid w:val="00DE7076"/>
    <w:rsid w:val="00DE72D0"/>
    <w:rsid w:val="00DE7487"/>
    <w:rsid w:val="00DE7553"/>
    <w:rsid w:val="00DE762F"/>
    <w:rsid w:val="00DE7A96"/>
    <w:rsid w:val="00DE7B26"/>
    <w:rsid w:val="00DF0044"/>
    <w:rsid w:val="00DF05EC"/>
    <w:rsid w:val="00DF0796"/>
    <w:rsid w:val="00DF08C1"/>
    <w:rsid w:val="00DF0FAF"/>
    <w:rsid w:val="00DF13F1"/>
    <w:rsid w:val="00DF160F"/>
    <w:rsid w:val="00DF18CE"/>
    <w:rsid w:val="00DF1C12"/>
    <w:rsid w:val="00DF1D86"/>
    <w:rsid w:val="00DF1EA2"/>
    <w:rsid w:val="00DF1EA4"/>
    <w:rsid w:val="00DF24B9"/>
    <w:rsid w:val="00DF254F"/>
    <w:rsid w:val="00DF2B4A"/>
    <w:rsid w:val="00DF31FF"/>
    <w:rsid w:val="00DF3445"/>
    <w:rsid w:val="00DF362F"/>
    <w:rsid w:val="00DF37DC"/>
    <w:rsid w:val="00DF39D8"/>
    <w:rsid w:val="00DF3A5A"/>
    <w:rsid w:val="00DF4303"/>
    <w:rsid w:val="00DF439D"/>
    <w:rsid w:val="00DF45E6"/>
    <w:rsid w:val="00DF4C27"/>
    <w:rsid w:val="00DF500B"/>
    <w:rsid w:val="00DF515F"/>
    <w:rsid w:val="00DF5A20"/>
    <w:rsid w:val="00DF5B95"/>
    <w:rsid w:val="00DF5D9E"/>
    <w:rsid w:val="00DF5E9E"/>
    <w:rsid w:val="00DF647B"/>
    <w:rsid w:val="00DF74B8"/>
    <w:rsid w:val="00DF7682"/>
    <w:rsid w:val="00E000AF"/>
    <w:rsid w:val="00E001B4"/>
    <w:rsid w:val="00E002D9"/>
    <w:rsid w:val="00E005B6"/>
    <w:rsid w:val="00E0080C"/>
    <w:rsid w:val="00E01058"/>
    <w:rsid w:val="00E01429"/>
    <w:rsid w:val="00E01B4D"/>
    <w:rsid w:val="00E01DB8"/>
    <w:rsid w:val="00E01FE8"/>
    <w:rsid w:val="00E02215"/>
    <w:rsid w:val="00E025D0"/>
    <w:rsid w:val="00E028F6"/>
    <w:rsid w:val="00E02A54"/>
    <w:rsid w:val="00E034B6"/>
    <w:rsid w:val="00E03627"/>
    <w:rsid w:val="00E03B42"/>
    <w:rsid w:val="00E03EF1"/>
    <w:rsid w:val="00E03F20"/>
    <w:rsid w:val="00E03F40"/>
    <w:rsid w:val="00E045E6"/>
    <w:rsid w:val="00E046C1"/>
    <w:rsid w:val="00E04DFB"/>
    <w:rsid w:val="00E050C3"/>
    <w:rsid w:val="00E05571"/>
    <w:rsid w:val="00E059CA"/>
    <w:rsid w:val="00E05F99"/>
    <w:rsid w:val="00E0609B"/>
    <w:rsid w:val="00E070A1"/>
    <w:rsid w:val="00E07507"/>
    <w:rsid w:val="00E07535"/>
    <w:rsid w:val="00E076F9"/>
    <w:rsid w:val="00E07970"/>
    <w:rsid w:val="00E07EFE"/>
    <w:rsid w:val="00E10093"/>
    <w:rsid w:val="00E10980"/>
    <w:rsid w:val="00E10CAD"/>
    <w:rsid w:val="00E10CDB"/>
    <w:rsid w:val="00E10F92"/>
    <w:rsid w:val="00E112FC"/>
    <w:rsid w:val="00E11617"/>
    <w:rsid w:val="00E11BB6"/>
    <w:rsid w:val="00E12788"/>
    <w:rsid w:val="00E12A55"/>
    <w:rsid w:val="00E13215"/>
    <w:rsid w:val="00E1334F"/>
    <w:rsid w:val="00E134F9"/>
    <w:rsid w:val="00E13B49"/>
    <w:rsid w:val="00E13BC4"/>
    <w:rsid w:val="00E13F21"/>
    <w:rsid w:val="00E14388"/>
    <w:rsid w:val="00E146C0"/>
    <w:rsid w:val="00E14C11"/>
    <w:rsid w:val="00E14C8F"/>
    <w:rsid w:val="00E14E10"/>
    <w:rsid w:val="00E14E36"/>
    <w:rsid w:val="00E1519A"/>
    <w:rsid w:val="00E155F1"/>
    <w:rsid w:val="00E156F6"/>
    <w:rsid w:val="00E15838"/>
    <w:rsid w:val="00E15BBA"/>
    <w:rsid w:val="00E15EDE"/>
    <w:rsid w:val="00E16342"/>
    <w:rsid w:val="00E16A75"/>
    <w:rsid w:val="00E16C64"/>
    <w:rsid w:val="00E16FB3"/>
    <w:rsid w:val="00E17D11"/>
    <w:rsid w:val="00E17E73"/>
    <w:rsid w:val="00E17F54"/>
    <w:rsid w:val="00E20001"/>
    <w:rsid w:val="00E20112"/>
    <w:rsid w:val="00E21139"/>
    <w:rsid w:val="00E2199C"/>
    <w:rsid w:val="00E22170"/>
    <w:rsid w:val="00E226E8"/>
    <w:rsid w:val="00E226FF"/>
    <w:rsid w:val="00E22E8E"/>
    <w:rsid w:val="00E23765"/>
    <w:rsid w:val="00E23AA2"/>
    <w:rsid w:val="00E23DBD"/>
    <w:rsid w:val="00E23DC1"/>
    <w:rsid w:val="00E250FA"/>
    <w:rsid w:val="00E252FA"/>
    <w:rsid w:val="00E25354"/>
    <w:rsid w:val="00E25DB9"/>
    <w:rsid w:val="00E2658F"/>
    <w:rsid w:val="00E26690"/>
    <w:rsid w:val="00E26A1C"/>
    <w:rsid w:val="00E26F61"/>
    <w:rsid w:val="00E270E5"/>
    <w:rsid w:val="00E271BE"/>
    <w:rsid w:val="00E273CC"/>
    <w:rsid w:val="00E27662"/>
    <w:rsid w:val="00E31379"/>
    <w:rsid w:val="00E315AB"/>
    <w:rsid w:val="00E319A2"/>
    <w:rsid w:val="00E31A45"/>
    <w:rsid w:val="00E31AD2"/>
    <w:rsid w:val="00E32123"/>
    <w:rsid w:val="00E3214B"/>
    <w:rsid w:val="00E32589"/>
    <w:rsid w:val="00E32AE0"/>
    <w:rsid w:val="00E32C1D"/>
    <w:rsid w:val="00E335A6"/>
    <w:rsid w:val="00E33DF4"/>
    <w:rsid w:val="00E34326"/>
    <w:rsid w:val="00E34687"/>
    <w:rsid w:val="00E34A57"/>
    <w:rsid w:val="00E34ADE"/>
    <w:rsid w:val="00E34FBF"/>
    <w:rsid w:val="00E3529D"/>
    <w:rsid w:val="00E3556A"/>
    <w:rsid w:val="00E35573"/>
    <w:rsid w:val="00E36611"/>
    <w:rsid w:val="00E36673"/>
    <w:rsid w:val="00E367F1"/>
    <w:rsid w:val="00E372D7"/>
    <w:rsid w:val="00E4014D"/>
    <w:rsid w:val="00E40213"/>
    <w:rsid w:val="00E40424"/>
    <w:rsid w:val="00E407FC"/>
    <w:rsid w:val="00E40D28"/>
    <w:rsid w:val="00E40F9C"/>
    <w:rsid w:val="00E41228"/>
    <w:rsid w:val="00E413CB"/>
    <w:rsid w:val="00E41F96"/>
    <w:rsid w:val="00E4269A"/>
    <w:rsid w:val="00E42E4A"/>
    <w:rsid w:val="00E43275"/>
    <w:rsid w:val="00E43718"/>
    <w:rsid w:val="00E4383F"/>
    <w:rsid w:val="00E44006"/>
    <w:rsid w:val="00E444A9"/>
    <w:rsid w:val="00E44ECD"/>
    <w:rsid w:val="00E4525B"/>
    <w:rsid w:val="00E452F8"/>
    <w:rsid w:val="00E4570A"/>
    <w:rsid w:val="00E46ABF"/>
    <w:rsid w:val="00E46AC7"/>
    <w:rsid w:val="00E46B77"/>
    <w:rsid w:val="00E46C39"/>
    <w:rsid w:val="00E472D0"/>
    <w:rsid w:val="00E47760"/>
    <w:rsid w:val="00E47A97"/>
    <w:rsid w:val="00E47B17"/>
    <w:rsid w:val="00E47F74"/>
    <w:rsid w:val="00E50257"/>
    <w:rsid w:val="00E502B9"/>
    <w:rsid w:val="00E50A2F"/>
    <w:rsid w:val="00E51ECC"/>
    <w:rsid w:val="00E51F1F"/>
    <w:rsid w:val="00E51F8B"/>
    <w:rsid w:val="00E52044"/>
    <w:rsid w:val="00E520E2"/>
    <w:rsid w:val="00E52749"/>
    <w:rsid w:val="00E52E67"/>
    <w:rsid w:val="00E53211"/>
    <w:rsid w:val="00E53516"/>
    <w:rsid w:val="00E536CF"/>
    <w:rsid w:val="00E53761"/>
    <w:rsid w:val="00E53905"/>
    <w:rsid w:val="00E53BDA"/>
    <w:rsid w:val="00E53E5C"/>
    <w:rsid w:val="00E54149"/>
    <w:rsid w:val="00E54AD5"/>
    <w:rsid w:val="00E54CD1"/>
    <w:rsid w:val="00E54D0B"/>
    <w:rsid w:val="00E54FF1"/>
    <w:rsid w:val="00E552A4"/>
    <w:rsid w:val="00E55F49"/>
    <w:rsid w:val="00E56561"/>
    <w:rsid w:val="00E56C1E"/>
    <w:rsid w:val="00E56DCC"/>
    <w:rsid w:val="00E56E24"/>
    <w:rsid w:val="00E5726B"/>
    <w:rsid w:val="00E5752A"/>
    <w:rsid w:val="00E575AE"/>
    <w:rsid w:val="00E57790"/>
    <w:rsid w:val="00E578A1"/>
    <w:rsid w:val="00E57958"/>
    <w:rsid w:val="00E57FF1"/>
    <w:rsid w:val="00E6026D"/>
    <w:rsid w:val="00E60C00"/>
    <w:rsid w:val="00E61564"/>
    <w:rsid w:val="00E61584"/>
    <w:rsid w:val="00E61B4A"/>
    <w:rsid w:val="00E62941"/>
    <w:rsid w:val="00E62948"/>
    <w:rsid w:val="00E6360F"/>
    <w:rsid w:val="00E63B19"/>
    <w:rsid w:val="00E64265"/>
    <w:rsid w:val="00E654B5"/>
    <w:rsid w:val="00E6570E"/>
    <w:rsid w:val="00E65847"/>
    <w:rsid w:val="00E6591E"/>
    <w:rsid w:val="00E65D07"/>
    <w:rsid w:val="00E666A6"/>
    <w:rsid w:val="00E66980"/>
    <w:rsid w:val="00E66A4B"/>
    <w:rsid w:val="00E66AE0"/>
    <w:rsid w:val="00E66D1E"/>
    <w:rsid w:val="00E66E6F"/>
    <w:rsid w:val="00E672E4"/>
    <w:rsid w:val="00E675A8"/>
    <w:rsid w:val="00E67767"/>
    <w:rsid w:val="00E67B00"/>
    <w:rsid w:val="00E7007F"/>
    <w:rsid w:val="00E701E0"/>
    <w:rsid w:val="00E70D1F"/>
    <w:rsid w:val="00E713C8"/>
    <w:rsid w:val="00E73108"/>
    <w:rsid w:val="00E73204"/>
    <w:rsid w:val="00E73999"/>
    <w:rsid w:val="00E73AE3"/>
    <w:rsid w:val="00E73E19"/>
    <w:rsid w:val="00E73F52"/>
    <w:rsid w:val="00E7448C"/>
    <w:rsid w:val="00E74901"/>
    <w:rsid w:val="00E74AFE"/>
    <w:rsid w:val="00E74FAA"/>
    <w:rsid w:val="00E7542B"/>
    <w:rsid w:val="00E755F4"/>
    <w:rsid w:val="00E7560C"/>
    <w:rsid w:val="00E7581B"/>
    <w:rsid w:val="00E7581D"/>
    <w:rsid w:val="00E75EAC"/>
    <w:rsid w:val="00E76214"/>
    <w:rsid w:val="00E762AB"/>
    <w:rsid w:val="00E762BD"/>
    <w:rsid w:val="00E76629"/>
    <w:rsid w:val="00E7697C"/>
    <w:rsid w:val="00E7699D"/>
    <w:rsid w:val="00E76C39"/>
    <w:rsid w:val="00E76CA9"/>
    <w:rsid w:val="00E77266"/>
    <w:rsid w:val="00E772C7"/>
    <w:rsid w:val="00E77392"/>
    <w:rsid w:val="00E77952"/>
    <w:rsid w:val="00E77E71"/>
    <w:rsid w:val="00E8003F"/>
    <w:rsid w:val="00E800E5"/>
    <w:rsid w:val="00E801EB"/>
    <w:rsid w:val="00E80DA0"/>
    <w:rsid w:val="00E80E90"/>
    <w:rsid w:val="00E8106B"/>
    <w:rsid w:val="00E81167"/>
    <w:rsid w:val="00E81470"/>
    <w:rsid w:val="00E81C8D"/>
    <w:rsid w:val="00E82840"/>
    <w:rsid w:val="00E82EF9"/>
    <w:rsid w:val="00E83236"/>
    <w:rsid w:val="00E83603"/>
    <w:rsid w:val="00E842EE"/>
    <w:rsid w:val="00E84510"/>
    <w:rsid w:val="00E84947"/>
    <w:rsid w:val="00E8495D"/>
    <w:rsid w:val="00E84975"/>
    <w:rsid w:val="00E85075"/>
    <w:rsid w:val="00E856EC"/>
    <w:rsid w:val="00E85CF7"/>
    <w:rsid w:val="00E85E9F"/>
    <w:rsid w:val="00E85F9C"/>
    <w:rsid w:val="00E8677D"/>
    <w:rsid w:val="00E868FF"/>
    <w:rsid w:val="00E8694B"/>
    <w:rsid w:val="00E86B71"/>
    <w:rsid w:val="00E8736B"/>
    <w:rsid w:val="00E90251"/>
    <w:rsid w:val="00E90A3A"/>
    <w:rsid w:val="00E90AEB"/>
    <w:rsid w:val="00E90D4F"/>
    <w:rsid w:val="00E91BC1"/>
    <w:rsid w:val="00E92277"/>
    <w:rsid w:val="00E92ACA"/>
    <w:rsid w:val="00E9313E"/>
    <w:rsid w:val="00E93773"/>
    <w:rsid w:val="00E93B21"/>
    <w:rsid w:val="00E941B2"/>
    <w:rsid w:val="00E9494E"/>
    <w:rsid w:val="00E94989"/>
    <w:rsid w:val="00E9502D"/>
    <w:rsid w:val="00E9525A"/>
    <w:rsid w:val="00E95AA9"/>
    <w:rsid w:val="00E96FE5"/>
    <w:rsid w:val="00E974AA"/>
    <w:rsid w:val="00E97595"/>
    <w:rsid w:val="00E9773A"/>
    <w:rsid w:val="00E977E9"/>
    <w:rsid w:val="00E97A12"/>
    <w:rsid w:val="00EA0198"/>
    <w:rsid w:val="00EA07B5"/>
    <w:rsid w:val="00EA09FD"/>
    <w:rsid w:val="00EA0E51"/>
    <w:rsid w:val="00EA10D3"/>
    <w:rsid w:val="00EA1115"/>
    <w:rsid w:val="00EA17BA"/>
    <w:rsid w:val="00EA195B"/>
    <w:rsid w:val="00EA1A07"/>
    <w:rsid w:val="00EA1A43"/>
    <w:rsid w:val="00EA1DCA"/>
    <w:rsid w:val="00EA1FFF"/>
    <w:rsid w:val="00EA2326"/>
    <w:rsid w:val="00EA2669"/>
    <w:rsid w:val="00EA2DDA"/>
    <w:rsid w:val="00EA2ED7"/>
    <w:rsid w:val="00EA2F2A"/>
    <w:rsid w:val="00EA387A"/>
    <w:rsid w:val="00EA3DAB"/>
    <w:rsid w:val="00EA3E09"/>
    <w:rsid w:val="00EA4F02"/>
    <w:rsid w:val="00EA5B80"/>
    <w:rsid w:val="00EA5B92"/>
    <w:rsid w:val="00EA6499"/>
    <w:rsid w:val="00EA66EA"/>
    <w:rsid w:val="00EA6B20"/>
    <w:rsid w:val="00EA6B4E"/>
    <w:rsid w:val="00EA6F77"/>
    <w:rsid w:val="00EA70BE"/>
    <w:rsid w:val="00EA7A76"/>
    <w:rsid w:val="00EA7EAC"/>
    <w:rsid w:val="00EB03BB"/>
    <w:rsid w:val="00EB0C4A"/>
    <w:rsid w:val="00EB0D7D"/>
    <w:rsid w:val="00EB1235"/>
    <w:rsid w:val="00EB13A7"/>
    <w:rsid w:val="00EB140D"/>
    <w:rsid w:val="00EB16B6"/>
    <w:rsid w:val="00EB1922"/>
    <w:rsid w:val="00EB2015"/>
    <w:rsid w:val="00EB27A2"/>
    <w:rsid w:val="00EB2CD2"/>
    <w:rsid w:val="00EB2E86"/>
    <w:rsid w:val="00EB355E"/>
    <w:rsid w:val="00EB3B5D"/>
    <w:rsid w:val="00EB3D4A"/>
    <w:rsid w:val="00EB41B1"/>
    <w:rsid w:val="00EB4FAB"/>
    <w:rsid w:val="00EB5BCC"/>
    <w:rsid w:val="00EB5ED6"/>
    <w:rsid w:val="00EB6255"/>
    <w:rsid w:val="00EB7258"/>
    <w:rsid w:val="00EB72D5"/>
    <w:rsid w:val="00EB7813"/>
    <w:rsid w:val="00EB78A1"/>
    <w:rsid w:val="00EB7B83"/>
    <w:rsid w:val="00EB7D75"/>
    <w:rsid w:val="00EB7D7D"/>
    <w:rsid w:val="00EC00F5"/>
    <w:rsid w:val="00EC0848"/>
    <w:rsid w:val="00EC0D1B"/>
    <w:rsid w:val="00EC0D77"/>
    <w:rsid w:val="00EC10DE"/>
    <w:rsid w:val="00EC132E"/>
    <w:rsid w:val="00EC1415"/>
    <w:rsid w:val="00EC1B6B"/>
    <w:rsid w:val="00EC1EDD"/>
    <w:rsid w:val="00EC2702"/>
    <w:rsid w:val="00EC3DDA"/>
    <w:rsid w:val="00EC465B"/>
    <w:rsid w:val="00EC48B7"/>
    <w:rsid w:val="00EC4CF8"/>
    <w:rsid w:val="00EC4E59"/>
    <w:rsid w:val="00EC5208"/>
    <w:rsid w:val="00EC53CA"/>
    <w:rsid w:val="00EC554B"/>
    <w:rsid w:val="00EC57E1"/>
    <w:rsid w:val="00EC67A5"/>
    <w:rsid w:val="00EC6A23"/>
    <w:rsid w:val="00EC6B41"/>
    <w:rsid w:val="00EC6C61"/>
    <w:rsid w:val="00EC7063"/>
    <w:rsid w:val="00EC7542"/>
    <w:rsid w:val="00EC7A5A"/>
    <w:rsid w:val="00EC7A85"/>
    <w:rsid w:val="00ED041F"/>
    <w:rsid w:val="00ED061C"/>
    <w:rsid w:val="00ED0CAB"/>
    <w:rsid w:val="00ED0E58"/>
    <w:rsid w:val="00ED16E9"/>
    <w:rsid w:val="00ED21B7"/>
    <w:rsid w:val="00ED2DE6"/>
    <w:rsid w:val="00ED36CA"/>
    <w:rsid w:val="00ED36EB"/>
    <w:rsid w:val="00ED3A56"/>
    <w:rsid w:val="00ED4081"/>
    <w:rsid w:val="00ED45C9"/>
    <w:rsid w:val="00ED464B"/>
    <w:rsid w:val="00ED47E3"/>
    <w:rsid w:val="00ED48B8"/>
    <w:rsid w:val="00ED48E1"/>
    <w:rsid w:val="00ED4BCD"/>
    <w:rsid w:val="00ED4F2B"/>
    <w:rsid w:val="00ED6435"/>
    <w:rsid w:val="00ED6C69"/>
    <w:rsid w:val="00ED6CA7"/>
    <w:rsid w:val="00ED6CBB"/>
    <w:rsid w:val="00ED7083"/>
    <w:rsid w:val="00ED735C"/>
    <w:rsid w:val="00ED7375"/>
    <w:rsid w:val="00ED74DC"/>
    <w:rsid w:val="00ED77F0"/>
    <w:rsid w:val="00ED78B8"/>
    <w:rsid w:val="00ED7A20"/>
    <w:rsid w:val="00ED7A46"/>
    <w:rsid w:val="00ED7B6B"/>
    <w:rsid w:val="00ED7FA9"/>
    <w:rsid w:val="00EE0BE6"/>
    <w:rsid w:val="00EE0DD9"/>
    <w:rsid w:val="00EE1FB9"/>
    <w:rsid w:val="00EE2683"/>
    <w:rsid w:val="00EE2B66"/>
    <w:rsid w:val="00EE3845"/>
    <w:rsid w:val="00EE3AA4"/>
    <w:rsid w:val="00EE3F23"/>
    <w:rsid w:val="00EE400D"/>
    <w:rsid w:val="00EE44B8"/>
    <w:rsid w:val="00EE4562"/>
    <w:rsid w:val="00EE494C"/>
    <w:rsid w:val="00EE4A73"/>
    <w:rsid w:val="00EE4C21"/>
    <w:rsid w:val="00EE545B"/>
    <w:rsid w:val="00EE563A"/>
    <w:rsid w:val="00EE5DF7"/>
    <w:rsid w:val="00EE5E96"/>
    <w:rsid w:val="00EE63B7"/>
    <w:rsid w:val="00EE64B6"/>
    <w:rsid w:val="00EE653B"/>
    <w:rsid w:val="00EE6A18"/>
    <w:rsid w:val="00EE6DA4"/>
    <w:rsid w:val="00EE6EED"/>
    <w:rsid w:val="00EE774C"/>
    <w:rsid w:val="00EE77C7"/>
    <w:rsid w:val="00EE7DB8"/>
    <w:rsid w:val="00EF014C"/>
    <w:rsid w:val="00EF038B"/>
    <w:rsid w:val="00EF0442"/>
    <w:rsid w:val="00EF0A33"/>
    <w:rsid w:val="00EF1487"/>
    <w:rsid w:val="00EF16EE"/>
    <w:rsid w:val="00EF1B48"/>
    <w:rsid w:val="00EF223B"/>
    <w:rsid w:val="00EF279C"/>
    <w:rsid w:val="00EF28FA"/>
    <w:rsid w:val="00EF2B0E"/>
    <w:rsid w:val="00EF2FEA"/>
    <w:rsid w:val="00EF3472"/>
    <w:rsid w:val="00EF34AC"/>
    <w:rsid w:val="00EF37F6"/>
    <w:rsid w:val="00EF3869"/>
    <w:rsid w:val="00EF39B2"/>
    <w:rsid w:val="00EF4311"/>
    <w:rsid w:val="00EF48A2"/>
    <w:rsid w:val="00EF4A56"/>
    <w:rsid w:val="00EF4DD3"/>
    <w:rsid w:val="00EF4F41"/>
    <w:rsid w:val="00EF5178"/>
    <w:rsid w:val="00EF5265"/>
    <w:rsid w:val="00EF53E9"/>
    <w:rsid w:val="00EF59FA"/>
    <w:rsid w:val="00EF5E7D"/>
    <w:rsid w:val="00EF623C"/>
    <w:rsid w:val="00EF647A"/>
    <w:rsid w:val="00EF6C7D"/>
    <w:rsid w:val="00EF6E49"/>
    <w:rsid w:val="00EF7421"/>
    <w:rsid w:val="00EF75C0"/>
    <w:rsid w:val="00EF7CDB"/>
    <w:rsid w:val="00EF7D53"/>
    <w:rsid w:val="00EF7E5F"/>
    <w:rsid w:val="00F0005B"/>
    <w:rsid w:val="00F00814"/>
    <w:rsid w:val="00F00A3E"/>
    <w:rsid w:val="00F00CE8"/>
    <w:rsid w:val="00F00D2C"/>
    <w:rsid w:val="00F00DCD"/>
    <w:rsid w:val="00F00E12"/>
    <w:rsid w:val="00F015A6"/>
    <w:rsid w:val="00F016F7"/>
    <w:rsid w:val="00F01B6E"/>
    <w:rsid w:val="00F01C7E"/>
    <w:rsid w:val="00F02294"/>
    <w:rsid w:val="00F022E6"/>
    <w:rsid w:val="00F023AA"/>
    <w:rsid w:val="00F024A7"/>
    <w:rsid w:val="00F0281E"/>
    <w:rsid w:val="00F02A0B"/>
    <w:rsid w:val="00F02D6F"/>
    <w:rsid w:val="00F02F1A"/>
    <w:rsid w:val="00F033AD"/>
    <w:rsid w:val="00F03604"/>
    <w:rsid w:val="00F039F3"/>
    <w:rsid w:val="00F03B65"/>
    <w:rsid w:val="00F04C21"/>
    <w:rsid w:val="00F04C2D"/>
    <w:rsid w:val="00F04C57"/>
    <w:rsid w:val="00F05887"/>
    <w:rsid w:val="00F05CA9"/>
    <w:rsid w:val="00F0631B"/>
    <w:rsid w:val="00F064A8"/>
    <w:rsid w:val="00F06619"/>
    <w:rsid w:val="00F06687"/>
    <w:rsid w:val="00F068CD"/>
    <w:rsid w:val="00F0703E"/>
    <w:rsid w:val="00F07B9D"/>
    <w:rsid w:val="00F07EEA"/>
    <w:rsid w:val="00F107AB"/>
    <w:rsid w:val="00F108BB"/>
    <w:rsid w:val="00F11328"/>
    <w:rsid w:val="00F11370"/>
    <w:rsid w:val="00F115AD"/>
    <w:rsid w:val="00F1166D"/>
    <w:rsid w:val="00F11CCC"/>
    <w:rsid w:val="00F12274"/>
    <w:rsid w:val="00F1282E"/>
    <w:rsid w:val="00F12C70"/>
    <w:rsid w:val="00F1337C"/>
    <w:rsid w:val="00F1343E"/>
    <w:rsid w:val="00F13C1F"/>
    <w:rsid w:val="00F13ED0"/>
    <w:rsid w:val="00F14851"/>
    <w:rsid w:val="00F15350"/>
    <w:rsid w:val="00F154D4"/>
    <w:rsid w:val="00F15521"/>
    <w:rsid w:val="00F16067"/>
    <w:rsid w:val="00F162BA"/>
    <w:rsid w:val="00F16B72"/>
    <w:rsid w:val="00F16C16"/>
    <w:rsid w:val="00F17181"/>
    <w:rsid w:val="00F1798A"/>
    <w:rsid w:val="00F179E0"/>
    <w:rsid w:val="00F17DC0"/>
    <w:rsid w:val="00F200F2"/>
    <w:rsid w:val="00F2062C"/>
    <w:rsid w:val="00F208A3"/>
    <w:rsid w:val="00F2095E"/>
    <w:rsid w:val="00F21988"/>
    <w:rsid w:val="00F219E9"/>
    <w:rsid w:val="00F21AF0"/>
    <w:rsid w:val="00F21CD7"/>
    <w:rsid w:val="00F21EDC"/>
    <w:rsid w:val="00F22446"/>
    <w:rsid w:val="00F231D4"/>
    <w:rsid w:val="00F23ED1"/>
    <w:rsid w:val="00F24880"/>
    <w:rsid w:val="00F248F2"/>
    <w:rsid w:val="00F249A6"/>
    <w:rsid w:val="00F24AA3"/>
    <w:rsid w:val="00F24D16"/>
    <w:rsid w:val="00F24EEE"/>
    <w:rsid w:val="00F25417"/>
    <w:rsid w:val="00F25D42"/>
    <w:rsid w:val="00F25F17"/>
    <w:rsid w:val="00F25F89"/>
    <w:rsid w:val="00F262E5"/>
    <w:rsid w:val="00F26E0C"/>
    <w:rsid w:val="00F270ED"/>
    <w:rsid w:val="00F2765E"/>
    <w:rsid w:val="00F278FF"/>
    <w:rsid w:val="00F27C5E"/>
    <w:rsid w:val="00F3015B"/>
    <w:rsid w:val="00F3045C"/>
    <w:rsid w:val="00F30977"/>
    <w:rsid w:val="00F309CE"/>
    <w:rsid w:val="00F309F1"/>
    <w:rsid w:val="00F30F04"/>
    <w:rsid w:val="00F31040"/>
    <w:rsid w:val="00F310C7"/>
    <w:rsid w:val="00F31233"/>
    <w:rsid w:val="00F3159F"/>
    <w:rsid w:val="00F315C9"/>
    <w:rsid w:val="00F328F5"/>
    <w:rsid w:val="00F337B5"/>
    <w:rsid w:val="00F338D3"/>
    <w:rsid w:val="00F338E9"/>
    <w:rsid w:val="00F34154"/>
    <w:rsid w:val="00F346A7"/>
    <w:rsid w:val="00F348ED"/>
    <w:rsid w:val="00F34EAD"/>
    <w:rsid w:val="00F35620"/>
    <w:rsid w:val="00F3572E"/>
    <w:rsid w:val="00F359ED"/>
    <w:rsid w:val="00F367A5"/>
    <w:rsid w:val="00F36BCF"/>
    <w:rsid w:val="00F36E0F"/>
    <w:rsid w:val="00F37077"/>
    <w:rsid w:val="00F370EC"/>
    <w:rsid w:val="00F37538"/>
    <w:rsid w:val="00F379AC"/>
    <w:rsid w:val="00F37D7E"/>
    <w:rsid w:val="00F409CA"/>
    <w:rsid w:val="00F40BC4"/>
    <w:rsid w:val="00F41781"/>
    <w:rsid w:val="00F4228F"/>
    <w:rsid w:val="00F42A38"/>
    <w:rsid w:val="00F43900"/>
    <w:rsid w:val="00F43A0C"/>
    <w:rsid w:val="00F44018"/>
    <w:rsid w:val="00F44436"/>
    <w:rsid w:val="00F44515"/>
    <w:rsid w:val="00F44773"/>
    <w:rsid w:val="00F44D5D"/>
    <w:rsid w:val="00F453F2"/>
    <w:rsid w:val="00F45441"/>
    <w:rsid w:val="00F455E2"/>
    <w:rsid w:val="00F457F4"/>
    <w:rsid w:val="00F45C89"/>
    <w:rsid w:val="00F45D61"/>
    <w:rsid w:val="00F46481"/>
    <w:rsid w:val="00F46B1D"/>
    <w:rsid w:val="00F4739A"/>
    <w:rsid w:val="00F47647"/>
    <w:rsid w:val="00F47D65"/>
    <w:rsid w:val="00F47EA1"/>
    <w:rsid w:val="00F50BAC"/>
    <w:rsid w:val="00F50CCF"/>
    <w:rsid w:val="00F50DD5"/>
    <w:rsid w:val="00F50FD8"/>
    <w:rsid w:val="00F510C0"/>
    <w:rsid w:val="00F51811"/>
    <w:rsid w:val="00F5193B"/>
    <w:rsid w:val="00F5222E"/>
    <w:rsid w:val="00F524AA"/>
    <w:rsid w:val="00F52746"/>
    <w:rsid w:val="00F529DD"/>
    <w:rsid w:val="00F52AB2"/>
    <w:rsid w:val="00F52AB9"/>
    <w:rsid w:val="00F52D2F"/>
    <w:rsid w:val="00F52D3E"/>
    <w:rsid w:val="00F5303F"/>
    <w:rsid w:val="00F53172"/>
    <w:rsid w:val="00F53378"/>
    <w:rsid w:val="00F53D95"/>
    <w:rsid w:val="00F53E81"/>
    <w:rsid w:val="00F54A46"/>
    <w:rsid w:val="00F54B52"/>
    <w:rsid w:val="00F55023"/>
    <w:rsid w:val="00F55C41"/>
    <w:rsid w:val="00F55CB5"/>
    <w:rsid w:val="00F55E0F"/>
    <w:rsid w:val="00F55F02"/>
    <w:rsid w:val="00F5696D"/>
    <w:rsid w:val="00F56ACD"/>
    <w:rsid w:val="00F56F45"/>
    <w:rsid w:val="00F57057"/>
    <w:rsid w:val="00F57191"/>
    <w:rsid w:val="00F57BA8"/>
    <w:rsid w:val="00F57BAD"/>
    <w:rsid w:val="00F57BFF"/>
    <w:rsid w:val="00F57CCA"/>
    <w:rsid w:val="00F601F9"/>
    <w:rsid w:val="00F602A9"/>
    <w:rsid w:val="00F6091C"/>
    <w:rsid w:val="00F60965"/>
    <w:rsid w:val="00F60AD4"/>
    <w:rsid w:val="00F60E0F"/>
    <w:rsid w:val="00F61383"/>
    <w:rsid w:val="00F613A1"/>
    <w:rsid w:val="00F615C8"/>
    <w:rsid w:val="00F617C3"/>
    <w:rsid w:val="00F61B96"/>
    <w:rsid w:val="00F61DDF"/>
    <w:rsid w:val="00F61EE7"/>
    <w:rsid w:val="00F621A8"/>
    <w:rsid w:val="00F62C19"/>
    <w:rsid w:val="00F62C43"/>
    <w:rsid w:val="00F62FF8"/>
    <w:rsid w:val="00F63C05"/>
    <w:rsid w:val="00F63CE2"/>
    <w:rsid w:val="00F63E13"/>
    <w:rsid w:val="00F63FC3"/>
    <w:rsid w:val="00F64111"/>
    <w:rsid w:val="00F64287"/>
    <w:rsid w:val="00F642A9"/>
    <w:rsid w:val="00F64D9F"/>
    <w:rsid w:val="00F653D5"/>
    <w:rsid w:val="00F65929"/>
    <w:rsid w:val="00F65D60"/>
    <w:rsid w:val="00F65DB0"/>
    <w:rsid w:val="00F6613A"/>
    <w:rsid w:val="00F661C4"/>
    <w:rsid w:val="00F66590"/>
    <w:rsid w:val="00F66D92"/>
    <w:rsid w:val="00F675F2"/>
    <w:rsid w:val="00F67A07"/>
    <w:rsid w:val="00F67C18"/>
    <w:rsid w:val="00F70AF7"/>
    <w:rsid w:val="00F71F70"/>
    <w:rsid w:val="00F72C48"/>
    <w:rsid w:val="00F73D88"/>
    <w:rsid w:val="00F73FDE"/>
    <w:rsid w:val="00F7496C"/>
    <w:rsid w:val="00F7508A"/>
    <w:rsid w:val="00F754C4"/>
    <w:rsid w:val="00F75676"/>
    <w:rsid w:val="00F75D47"/>
    <w:rsid w:val="00F76009"/>
    <w:rsid w:val="00F76186"/>
    <w:rsid w:val="00F76231"/>
    <w:rsid w:val="00F762EB"/>
    <w:rsid w:val="00F763B7"/>
    <w:rsid w:val="00F7644D"/>
    <w:rsid w:val="00F7647B"/>
    <w:rsid w:val="00F7672E"/>
    <w:rsid w:val="00F77661"/>
    <w:rsid w:val="00F776C3"/>
    <w:rsid w:val="00F77901"/>
    <w:rsid w:val="00F77992"/>
    <w:rsid w:val="00F80679"/>
    <w:rsid w:val="00F8097D"/>
    <w:rsid w:val="00F81237"/>
    <w:rsid w:val="00F81A0E"/>
    <w:rsid w:val="00F8219F"/>
    <w:rsid w:val="00F82E55"/>
    <w:rsid w:val="00F83246"/>
    <w:rsid w:val="00F8338C"/>
    <w:rsid w:val="00F8341B"/>
    <w:rsid w:val="00F83562"/>
    <w:rsid w:val="00F83A20"/>
    <w:rsid w:val="00F83F3F"/>
    <w:rsid w:val="00F841ED"/>
    <w:rsid w:val="00F84DDF"/>
    <w:rsid w:val="00F8533A"/>
    <w:rsid w:val="00F85ADD"/>
    <w:rsid w:val="00F85B8A"/>
    <w:rsid w:val="00F85F2B"/>
    <w:rsid w:val="00F8614B"/>
    <w:rsid w:val="00F86AAA"/>
    <w:rsid w:val="00F87072"/>
    <w:rsid w:val="00F87814"/>
    <w:rsid w:val="00F87878"/>
    <w:rsid w:val="00F87C7A"/>
    <w:rsid w:val="00F87DB2"/>
    <w:rsid w:val="00F87E24"/>
    <w:rsid w:val="00F900BB"/>
    <w:rsid w:val="00F90577"/>
    <w:rsid w:val="00F90EFA"/>
    <w:rsid w:val="00F911BD"/>
    <w:rsid w:val="00F916BD"/>
    <w:rsid w:val="00F91A18"/>
    <w:rsid w:val="00F9222C"/>
    <w:rsid w:val="00F9222D"/>
    <w:rsid w:val="00F92A90"/>
    <w:rsid w:val="00F92E5F"/>
    <w:rsid w:val="00F933E5"/>
    <w:rsid w:val="00F9341E"/>
    <w:rsid w:val="00F9358A"/>
    <w:rsid w:val="00F93976"/>
    <w:rsid w:val="00F94CBC"/>
    <w:rsid w:val="00F950C7"/>
    <w:rsid w:val="00F95270"/>
    <w:rsid w:val="00F95612"/>
    <w:rsid w:val="00F956A1"/>
    <w:rsid w:val="00F95E39"/>
    <w:rsid w:val="00F963AA"/>
    <w:rsid w:val="00F9665E"/>
    <w:rsid w:val="00F96C7A"/>
    <w:rsid w:val="00F96D1A"/>
    <w:rsid w:val="00F96D51"/>
    <w:rsid w:val="00F97349"/>
    <w:rsid w:val="00F973EC"/>
    <w:rsid w:val="00F97580"/>
    <w:rsid w:val="00F975AC"/>
    <w:rsid w:val="00F97681"/>
    <w:rsid w:val="00F97D5F"/>
    <w:rsid w:val="00FA04CE"/>
    <w:rsid w:val="00FA08FB"/>
    <w:rsid w:val="00FA0B2A"/>
    <w:rsid w:val="00FA0DC2"/>
    <w:rsid w:val="00FA114E"/>
    <w:rsid w:val="00FA1925"/>
    <w:rsid w:val="00FA19E6"/>
    <w:rsid w:val="00FA23D6"/>
    <w:rsid w:val="00FA2745"/>
    <w:rsid w:val="00FA27A9"/>
    <w:rsid w:val="00FA2A03"/>
    <w:rsid w:val="00FA2A5B"/>
    <w:rsid w:val="00FA2B26"/>
    <w:rsid w:val="00FA2E45"/>
    <w:rsid w:val="00FA3159"/>
    <w:rsid w:val="00FA3283"/>
    <w:rsid w:val="00FA35C9"/>
    <w:rsid w:val="00FA3621"/>
    <w:rsid w:val="00FA384D"/>
    <w:rsid w:val="00FA40F8"/>
    <w:rsid w:val="00FA4532"/>
    <w:rsid w:val="00FA4A14"/>
    <w:rsid w:val="00FA4B69"/>
    <w:rsid w:val="00FA4F2C"/>
    <w:rsid w:val="00FA4F9B"/>
    <w:rsid w:val="00FA5097"/>
    <w:rsid w:val="00FA516E"/>
    <w:rsid w:val="00FA51E7"/>
    <w:rsid w:val="00FA5B71"/>
    <w:rsid w:val="00FA5C85"/>
    <w:rsid w:val="00FA5DEB"/>
    <w:rsid w:val="00FA615E"/>
    <w:rsid w:val="00FA68EE"/>
    <w:rsid w:val="00FA6A5F"/>
    <w:rsid w:val="00FA6B43"/>
    <w:rsid w:val="00FA7401"/>
    <w:rsid w:val="00FA74A6"/>
    <w:rsid w:val="00FA7648"/>
    <w:rsid w:val="00FA7B02"/>
    <w:rsid w:val="00FA7CC6"/>
    <w:rsid w:val="00FA7E66"/>
    <w:rsid w:val="00FB004F"/>
    <w:rsid w:val="00FB067E"/>
    <w:rsid w:val="00FB074C"/>
    <w:rsid w:val="00FB085B"/>
    <w:rsid w:val="00FB0974"/>
    <w:rsid w:val="00FB0A98"/>
    <w:rsid w:val="00FB0DE8"/>
    <w:rsid w:val="00FB0F5D"/>
    <w:rsid w:val="00FB166F"/>
    <w:rsid w:val="00FB1987"/>
    <w:rsid w:val="00FB1BE1"/>
    <w:rsid w:val="00FB1C57"/>
    <w:rsid w:val="00FB1D34"/>
    <w:rsid w:val="00FB1E10"/>
    <w:rsid w:val="00FB2332"/>
    <w:rsid w:val="00FB2358"/>
    <w:rsid w:val="00FB2517"/>
    <w:rsid w:val="00FB26A8"/>
    <w:rsid w:val="00FB2816"/>
    <w:rsid w:val="00FB328D"/>
    <w:rsid w:val="00FB3507"/>
    <w:rsid w:val="00FB377E"/>
    <w:rsid w:val="00FB3801"/>
    <w:rsid w:val="00FB3848"/>
    <w:rsid w:val="00FB3E03"/>
    <w:rsid w:val="00FB3F3D"/>
    <w:rsid w:val="00FB44CA"/>
    <w:rsid w:val="00FB4702"/>
    <w:rsid w:val="00FB473D"/>
    <w:rsid w:val="00FB5AAD"/>
    <w:rsid w:val="00FB5C0B"/>
    <w:rsid w:val="00FB6124"/>
    <w:rsid w:val="00FB63F1"/>
    <w:rsid w:val="00FB6413"/>
    <w:rsid w:val="00FB7FA0"/>
    <w:rsid w:val="00FC0C61"/>
    <w:rsid w:val="00FC0D12"/>
    <w:rsid w:val="00FC15D5"/>
    <w:rsid w:val="00FC16A5"/>
    <w:rsid w:val="00FC17A6"/>
    <w:rsid w:val="00FC197F"/>
    <w:rsid w:val="00FC1B3C"/>
    <w:rsid w:val="00FC1C35"/>
    <w:rsid w:val="00FC21B8"/>
    <w:rsid w:val="00FC2F38"/>
    <w:rsid w:val="00FC2F58"/>
    <w:rsid w:val="00FC338B"/>
    <w:rsid w:val="00FC3440"/>
    <w:rsid w:val="00FC3AB5"/>
    <w:rsid w:val="00FC411F"/>
    <w:rsid w:val="00FC430E"/>
    <w:rsid w:val="00FC43E7"/>
    <w:rsid w:val="00FC4BFC"/>
    <w:rsid w:val="00FC5040"/>
    <w:rsid w:val="00FC5137"/>
    <w:rsid w:val="00FC5716"/>
    <w:rsid w:val="00FC59F2"/>
    <w:rsid w:val="00FC5DB9"/>
    <w:rsid w:val="00FC62BA"/>
    <w:rsid w:val="00FC6CFA"/>
    <w:rsid w:val="00FC700B"/>
    <w:rsid w:val="00FC7729"/>
    <w:rsid w:val="00FC7C43"/>
    <w:rsid w:val="00FC7C60"/>
    <w:rsid w:val="00FC7E23"/>
    <w:rsid w:val="00FC7F48"/>
    <w:rsid w:val="00FD0B4B"/>
    <w:rsid w:val="00FD1839"/>
    <w:rsid w:val="00FD185F"/>
    <w:rsid w:val="00FD1BAC"/>
    <w:rsid w:val="00FD2EE0"/>
    <w:rsid w:val="00FD3394"/>
    <w:rsid w:val="00FD3E64"/>
    <w:rsid w:val="00FD4E33"/>
    <w:rsid w:val="00FD5FD4"/>
    <w:rsid w:val="00FD674E"/>
    <w:rsid w:val="00FD6792"/>
    <w:rsid w:val="00FD6E77"/>
    <w:rsid w:val="00FD7455"/>
    <w:rsid w:val="00FD76AB"/>
    <w:rsid w:val="00FE0664"/>
    <w:rsid w:val="00FE11C5"/>
    <w:rsid w:val="00FE1429"/>
    <w:rsid w:val="00FE1C54"/>
    <w:rsid w:val="00FE201A"/>
    <w:rsid w:val="00FE234E"/>
    <w:rsid w:val="00FE2F83"/>
    <w:rsid w:val="00FE322C"/>
    <w:rsid w:val="00FE3278"/>
    <w:rsid w:val="00FE3335"/>
    <w:rsid w:val="00FE3450"/>
    <w:rsid w:val="00FE351F"/>
    <w:rsid w:val="00FE3A55"/>
    <w:rsid w:val="00FE3ABE"/>
    <w:rsid w:val="00FE47A1"/>
    <w:rsid w:val="00FE47F2"/>
    <w:rsid w:val="00FE4985"/>
    <w:rsid w:val="00FE566B"/>
    <w:rsid w:val="00FE62D3"/>
    <w:rsid w:val="00FE690E"/>
    <w:rsid w:val="00FE6E3F"/>
    <w:rsid w:val="00FE7F72"/>
    <w:rsid w:val="00FF00EC"/>
    <w:rsid w:val="00FF03D2"/>
    <w:rsid w:val="00FF139B"/>
    <w:rsid w:val="00FF21D0"/>
    <w:rsid w:val="00FF2209"/>
    <w:rsid w:val="00FF2756"/>
    <w:rsid w:val="00FF33CD"/>
    <w:rsid w:val="00FF35AF"/>
    <w:rsid w:val="00FF378A"/>
    <w:rsid w:val="00FF3C43"/>
    <w:rsid w:val="00FF3FC8"/>
    <w:rsid w:val="00FF41C2"/>
    <w:rsid w:val="00FF4995"/>
    <w:rsid w:val="00FF49DF"/>
    <w:rsid w:val="00FF4A1B"/>
    <w:rsid w:val="00FF4EBB"/>
    <w:rsid w:val="00FF5F11"/>
    <w:rsid w:val="00FF61F7"/>
    <w:rsid w:val="00FF6368"/>
    <w:rsid w:val="00FF636D"/>
    <w:rsid w:val="00FF68EF"/>
    <w:rsid w:val="00FF697F"/>
    <w:rsid w:val="00FF6EA4"/>
    <w:rsid w:val="00FF720F"/>
    <w:rsid w:val="00FF722F"/>
    <w:rsid w:val="00FF7445"/>
    <w:rsid w:val="676FADFC"/>
    <w:rsid w:val="6F755F24"/>
    <w:rsid w:val="7607D425"/>
    <w:rsid w:val="7F058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3B0530"/>
  <w15:docId w15:val="{8D40322B-B5F0-4F38-9795-FB0F946C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5C7"/>
    <w:rPr>
      <w:rFonts w:eastAsiaTheme="minorEastAsia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BB65C7"/>
    <w:pPr>
      <w:keepNext/>
      <w:keepLines/>
      <w:widowControl w:val="0"/>
      <w:numPr>
        <w:numId w:val="1"/>
      </w:numPr>
      <w:spacing w:before="340" w:after="330" w:line="578" w:lineRule="auto"/>
      <w:jc w:val="both"/>
      <w:outlineLvl w:val="0"/>
    </w:pPr>
    <w:rPr>
      <w:rFonts w:asciiTheme="minorHAnsi" w:hAnsiTheme="minorHAnsi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B65C7"/>
    <w:pPr>
      <w:keepNext/>
      <w:keepLines/>
      <w:widowControl w:val="0"/>
      <w:numPr>
        <w:ilvl w:val="1"/>
        <w:numId w:val="1"/>
      </w:numPr>
      <w:tabs>
        <w:tab w:val="left" w:pos="709"/>
      </w:tabs>
      <w:spacing w:beforeLines="50" w:afterLines="50" w:line="360" w:lineRule="auto"/>
      <w:ind w:left="0" w:firstLine="0"/>
      <w:jc w:val="both"/>
      <w:outlineLvl w:val="1"/>
    </w:pPr>
    <w:rPr>
      <w:rFonts w:ascii="微软雅黑" w:eastAsia="微软雅黑" w:hAnsi="微软雅黑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B65C7"/>
    <w:pPr>
      <w:keepNext/>
      <w:keepLines/>
      <w:widowControl w:val="0"/>
      <w:numPr>
        <w:ilvl w:val="2"/>
        <w:numId w:val="1"/>
      </w:numPr>
      <w:tabs>
        <w:tab w:val="left" w:pos="851"/>
      </w:tabs>
      <w:spacing w:beforeLines="50" w:afterLines="50" w:line="360" w:lineRule="auto"/>
      <w:ind w:left="-1560"/>
      <w:jc w:val="both"/>
      <w:outlineLvl w:val="2"/>
    </w:pPr>
    <w:rPr>
      <w:rFonts w:ascii="微软雅黑" w:eastAsia="微软雅黑" w:hAnsi="微软雅黑" w:cs="宋体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B65C7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BB65C7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Theme="minorHAnsi" w:hAnsiTheme="minorHAnsi" w:cs="宋体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BB65C7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nhideWhenUsed/>
    <w:qFormat/>
    <w:rsid w:val="00BB65C7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Theme="minorHAnsi" w:hAnsiTheme="minorHAnsi" w:cs="宋体"/>
      <w:b/>
      <w:bCs/>
    </w:rPr>
  </w:style>
  <w:style w:type="paragraph" w:styleId="8">
    <w:name w:val="heading 8"/>
    <w:basedOn w:val="a"/>
    <w:next w:val="a"/>
    <w:link w:val="80"/>
    <w:unhideWhenUsed/>
    <w:qFormat/>
    <w:rsid w:val="00BB65C7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nhideWhenUsed/>
    <w:qFormat/>
    <w:rsid w:val="00BB65C7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BB65C7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BB65C7"/>
    <w:pPr>
      <w:widowControl w:val="0"/>
    </w:pPr>
    <w:rPr>
      <w:rFonts w:asciiTheme="minorHAnsi" w:hAnsiTheme="minorHAnsi" w:cs="宋体"/>
      <w:sz w:val="21"/>
      <w:szCs w:val="21"/>
    </w:rPr>
  </w:style>
  <w:style w:type="paragraph" w:styleId="TOC7">
    <w:name w:val="toc 7"/>
    <w:basedOn w:val="a"/>
    <w:next w:val="a"/>
    <w:uiPriority w:val="39"/>
    <w:unhideWhenUsed/>
    <w:qFormat/>
    <w:rsid w:val="00BB65C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a7">
    <w:name w:val="List Number"/>
    <w:basedOn w:val="a"/>
    <w:uiPriority w:val="99"/>
    <w:unhideWhenUsed/>
    <w:rsid w:val="00BB65C7"/>
    <w:pPr>
      <w:widowControl w:val="0"/>
      <w:tabs>
        <w:tab w:val="left" w:pos="420"/>
      </w:tabs>
      <w:spacing w:beforeLines="50" w:afterLines="50" w:line="400" w:lineRule="exact"/>
      <w:ind w:left="403" w:hanging="403"/>
      <w:contextualSpacing/>
      <w:jc w:val="both"/>
    </w:pPr>
    <w:rPr>
      <w:rFonts w:ascii="Arial" w:eastAsia="宋体" w:hAnsi="Arial" w:cstheme="minorBidi"/>
      <w:szCs w:val="21"/>
    </w:rPr>
  </w:style>
  <w:style w:type="paragraph" w:styleId="a8">
    <w:name w:val="Document Map"/>
    <w:basedOn w:val="a"/>
    <w:link w:val="a9"/>
    <w:uiPriority w:val="99"/>
    <w:unhideWhenUsed/>
    <w:rsid w:val="00BB65C7"/>
    <w:pPr>
      <w:widowControl w:val="0"/>
      <w:jc w:val="both"/>
    </w:pPr>
    <w:rPr>
      <w:rFonts w:ascii="Heiti SC Light" w:eastAsia="Heiti SC Light" w:hAnsiTheme="minorHAnsi" w:cs="宋体"/>
    </w:rPr>
  </w:style>
  <w:style w:type="paragraph" w:styleId="aa">
    <w:name w:val="Body Text"/>
    <w:basedOn w:val="a"/>
    <w:link w:val="ab"/>
    <w:uiPriority w:val="99"/>
    <w:unhideWhenUsed/>
    <w:rsid w:val="00BB65C7"/>
    <w:pPr>
      <w:widowControl w:val="0"/>
      <w:spacing w:beforeLines="50" w:afterLines="50" w:line="400" w:lineRule="exact"/>
      <w:ind w:leftChars="400" w:left="840"/>
      <w:jc w:val="both"/>
    </w:pPr>
    <w:rPr>
      <w:rFonts w:ascii="Arial" w:eastAsia="华文细黑" w:hAnsi="Arial" w:cstheme="minorBidi"/>
      <w:szCs w:val="21"/>
    </w:rPr>
  </w:style>
  <w:style w:type="paragraph" w:styleId="TOC5">
    <w:name w:val="toc 5"/>
    <w:basedOn w:val="a"/>
    <w:next w:val="a"/>
    <w:uiPriority w:val="39"/>
    <w:unhideWhenUsed/>
    <w:rsid w:val="00BB65C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3">
    <w:name w:val="toc 3"/>
    <w:basedOn w:val="a"/>
    <w:next w:val="a"/>
    <w:uiPriority w:val="39"/>
    <w:rsid w:val="00BB65C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a"/>
    <w:next w:val="a"/>
    <w:uiPriority w:val="39"/>
    <w:unhideWhenUsed/>
    <w:rsid w:val="00BB65C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ac">
    <w:name w:val="Balloon Text"/>
    <w:basedOn w:val="a"/>
    <w:link w:val="ad"/>
    <w:uiPriority w:val="99"/>
    <w:unhideWhenUsed/>
    <w:rsid w:val="00BB65C7"/>
    <w:pPr>
      <w:widowControl w:val="0"/>
      <w:jc w:val="both"/>
    </w:pPr>
    <w:rPr>
      <w:rFonts w:asciiTheme="minorHAnsi" w:hAnsiTheme="minorHAnsi" w:cs="宋体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B65C7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="宋体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BB65C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="宋体"/>
      <w:sz w:val="18"/>
      <w:szCs w:val="18"/>
    </w:rPr>
  </w:style>
  <w:style w:type="paragraph" w:styleId="TOC1">
    <w:name w:val="toc 1"/>
    <w:basedOn w:val="a"/>
    <w:next w:val="a"/>
    <w:uiPriority w:val="39"/>
    <w:rsid w:val="00BB65C7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4">
    <w:name w:val="toc 4"/>
    <w:basedOn w:val="a"/>
    <w:next w:val="a"/>
    <w:uiPriority w:val="39"/>
    <w:unhideWhenUsed/>
    <w:qFormat/>
    <w:rsid w:val="00BB65C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a"/>
    <w:next w:val="a"/>
    <w:uiPriority w:val="39"/>
    <w:unhideWhenUsed/>
    <w:qFormat/>
    <w:rsid w:val="00BB65C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a"/>
    <w:next w:val="a"/>
    <w:uiPriority w:val="39"/>
    <w:rsid w:val="00BB65C7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9">
    <w:name w:val="toc 9"/>
    <w:basedOn w:val="a"/>
    <w:next w:val="a"/>
    <w:uiPriority w:val="39"/>
    <w:unhideWhenUsed/>
    <w:rsid w:val="00BB65C7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BB6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f2">
    <w:name w:val="Normal (Web)"/>
    <w:basedOn w:val="a"/>
    <w:uiPriority w:val="99"/>
    <w:unhideWhenUsed/>
    <w:rsid w:val="00BB65C7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3">
    <w:name w:val="Title"/>
    <w:basedOn w:val="a"/>
    <w:next w:val="a"/>
    <w:link w:val="af4"/>
    <w:uiPriority w:val="10"/>
    <w:qFormat/>
    <w:rsid w:val="00BB65C7"/>
    <w:pPr>
      <w:keepNext/>
      <w:pageBreakBefore/>
      <w:widowControl w:val="0"/>
      <w:pBdr>
        <w:bottom w:val="thickThinSmallGap" w:sz="24" w:space="1" w:color="auto"/>
      </w:pBdr>
      <w:spacing w:before="240" w:after="60" w:line="800" w:lineRule="exact"/>
      <w:outlineLvl w:val="0"/>
    </w:pPr>
    <w:rPr>
      <w:rFonts w:ascii="Arial" w:eastAsia="华文细黑" w:hAnsi="Arial" w:cstheme="majorBidi"/>
      <w:b/>
      <w:bCs/>
      <w:color w:val="00A2CA"/>
      <w:sz w:val="40"/>
      <w:szCs w:val="32"/>
    </w:rPr>
  </w:style>
  <w:style w:type="character" w:styleId="af5">
    <w:name w:val="Strong"/>
    <w:basedOn w:val="a0"/>
    <w:uiPriority w:val="22"/>
    <w:qFormat/>
    <w:rsid w:val="00BB65C7"/>
    <w:rPr>
      <w:b/>
      <w:bCs/>
    </w:rPr>
  </w:style>
  <w:style w:type="character" w:styleId="af6">
    <w:name w:val="page number"/>
    <w:basedOn w:val="a0"/>
    <w:rsid w:val="00BB65C7"/>
  </w:style>
  <w:style w:type="character" w:styleId="af7">
    <w:name w:val="FollowedHyperlink"/>
    <w:basedOn w:val="a0"/>
    <w:uiPriority w:val="99"/>
    <w:unhideWhenUsed/>
    <w:rsid w:val="00BB65C7"/>
    <w:rPr>
      <w:color w:val="954F72" w:themeColor="followedHyperlink"/>
      <w:u w:val="single"/>
    </w:rPr>
  </w:style>
  <w:style w:type="character" w:styleId="af8">
    <w:name w:val="Emphasis"/>
    <w:basedOn w:val="a0"/>
    <w:uiPriority w:val="20"/>
    <w:qFormat/>
    <w:rsid w:val="00BB65C7"/>
    <w:rPr>
      <w:color w:val="CC0000"/>
    </w:rPr>
  </w:style>
  <w:style w:type="character" w:styleId="af9">
    <w:name w:val="Hyperlink"/>
    <w:basedOn w:val="a0"/>
    <w:uiPriority w:val="99"/>
    <w:unhideWhenUsed/>
    <w:qFormat/>
    <w:rsid w:val="00BB65C7"/>
    <w:rPr>
      <w:color w:val="0000FF"/>
      <w:u w:val="single"/>
    </w:rPr>
  </w:style>
  <w:style w:type="character" w:styleId="afa">
    <w:name w:val="annotation reference"/>
    <w:basedOn w:val="a0"/>
    <w:uiPriority w:val="99"/>
    <w:unhideWhenUsed/>
    <w:qFormat/>
    <w:rsid w:val="00BB65C7"/>
    <w:rPr>
      <w:sz w:val="21"/>
      <w:szCs w:val="21"/>
    </w:rPr>
  </w:style>
  <w:style w:type="table" w:styleId="afb">
    <w:name w:val="Table Grid"/>
    <w:basedOn w:val="a1"/>
    <w:uiPriority w:val="39"/>
    <w:qFormat/>
    <w:rsid w:val="00BB6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BB65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B65C7"/>
    <w:rPr>
      <w:rFonts w:ascii="微软雅黑" w:eastAsia="微软雅黑" w:hAnsi="微软雅黑" w:cstheme="majorBidi"/>
      <w:b/>
      <w:bCs/>
      <w:kern w:val="2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B65C7"/>
    <w:rPr>
      <w:rFonts w:ascii="微软雅黑" w:eastAsia="微软雅黑" w:hAnsi="微软雅黑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BB65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BB65C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BB65C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BB65C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BB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rsid w:val="00BB65C7"/>
    <w:rPr>
      <w:rFonts w:asciiTheme="majorHAnsi" w:eastAsiaTheme="majorEastAsia" w:hAnsiTheme="majorHAnsi" w:cstheme="majorBidi"/>
    </w:rPr>
  </w:style>
  <w:style w:type="character" w:customStyle="1" w:styleId="a6">
    <w:name w:val="批注文字 字符"/>
    <w:basedOn w:val="a0"/>
    <w:link w:val="a4"/>
    <w:uiPriority w:val="99"/>
    <w:rsid w:val="00BB65C7"/>
  </w:style>
  <w:style w:type="character" w:customStyle="1" w:styleId="a5">
    <w:name w:val="批注主题 字符"/>
    <w:basedOn w:val="a6"/>
    <w:link w:val="a3"/>
    <w:uiPriority w:val="99"/>
    <w:semiHidden/>
    <w:rsid w:val="00BB65C7"/>
    <w:rPr>
      <w:b/>
      <w:bCs/>
    </w:rPr>
  </w:style>
  <w:style w:type="character" w:customStyle="1" w:styleId="a9">
    <w:name w:val="文档结构图 字符"/>
    <w:basedOn w:val="a0"/>
    <w:link w:val="a8"/>
    <w:uiPriority w:val="99"/>
    <w:semiHidden/>
    <w:rsid w:val="00BB65C7"/>
    <w:rPr>
      <w:rFonts w:ascii="Heiti SC Light" w:eastAsia="Heiti SC Light"/>
      <w:sz w:val="24"/>
      <w:szCs w:val="24"/>
    </w:rPr>
  </w:style>
  <w:style w:type="character" w:customStyle="1" w:styleId="ab">
    <w:name w:val="正文文本 字符"/>
    <w:basedOn w:val="a0"/>
    <w:link w:val="aa"/>
    <w:uiPriority w:val="99"/>
    <w:rsid w:val="00BB65C7"/>
    <w:rPr>
      <w:rFonts w:ascii="Arial" w:eastAsia="华文细黑" w:hAnsi="Arial" w:cstheme="minorBidi"/>
      <w:sz w:val="24"/>
    </w:rPr>
  </w:style>
  <w:style w:type="character" w:customStyle="1" w:styleId="ad">
    <w:name w:val="批注框文本 字符"/>
    <w:basedOn w:val="a0"/>
    <w:link w:val="ac"/>
    <w:uiPriority w:val="99"/>
    <w:semiHidden/>
    <w:rsid w:val="00BB65C7"/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B65C7"/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BB65C7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BB65C7"/>
    <w:rPr>
      <w:rFonts w:ascii="宋体" w:eastAsia="宋体" w:hAnsi="宋体" w:cs="宋体"/>
      <w:kern w:val="0"/>
      <w:sz w:val="24"/>
      <w:szCs w:val="24"/>
    </w:rPr>
  </w:style>
  <w:style w:type="character" w:customStyle="1" w:styleId="af4">
    <w:name w:val="标题 字符"/>
    <w:basedOn w:val="a0"/>
    <w:link w:val="af3"/>
    <w:uiPriority w:val="10"/>
    <w:rsid w:val="00BB65C7"/>
    <w:rPr>
      <w:rFonts w:ascii="Arial" w:eastAsia="华文细黑" w:hAnsi="Arial" w:cstheme="majorBidi"/>
      <w:b/>
      <w:bCs/>
      <w:color w:val="00A2CA"/>
      <w:sz w:val="40"/>
      <w:szCs w:val="32"/>
    </w:rPr>
  </w:style>
  <w:style w:type="paragraph" w:customStyle="1" w:styleId="11">
    <w:name w:val="列表段落1"/>
    <w:basedOn w:val="a"/>
    <w:link w:val="afc"/>
    <w:uiPriority w:val="34"/>
    <w:qFormat/>
    <w:rsid w:val="00BB65C7"/>
    <w:pPr>
      <w:ind w:firstLine="420"/>
      <w:jc w:val="both"/>
    </w:pPr>
    <w:rPr>
      <w:rFonts w:ascii="Calibri" w:eastAsia="宋体" w:hAnsi="Calibri" w:cs="宋体"/>
      <w:sz w:val="21"/>
      <w:szCs w:val="21"/>
    </w:rPr>
  </w:style>
  <w:style w:type="character" w:customStyle="1" w:styleId="afc">
    <w:name w:val="列表段落 字符"/>
    <w:link w:val="11"/>
    <w:uiPriority w:val="34"/>
    <w:qFormat/>
    <w:rsid w:val="00BB65C7"/>
    <w:rPr>
      <w:rFonts w:ascii="Calibri" w:eastAsia="宋体" w:hAnsi="Calibri"/>
    </w:rPr>
  </w:style>
  <w:style w:type="character" w:customStyle="1" w:styleId="apple-converted-space">
    <w:name w:val="apple-converted-space"/>
    <w:basedOn w:val="a0"/>
    <w:qFormat/>
    <w:rsid w:val="00BB65C7"/>
  </w:style>
  <w:style w:type="paragraph" w:customStyle="1" w:styleId="afd">
    <w:name w:val="正式正文"/>
    <w:basedOn w:val="a"/>
    <w:rsid w:val="00BB65C7"/>
    <w:pPr>
      <w:widowControl w:val="0"/>
      <w:spacing w:line="312" w:lineRule="auto"/>
      <w:ind w:firstLineChars="200" w:firstLine="200"/>
      <w:jc w:val="both"/>
    </w:pPr>
    <w:rPr>
      <w:rFonts w:eastAsia="宋体"/>
    </w:rPr>
  </w:style>
  <w:style w:type="paragraph" w:customStyle="1" w:styleId="afe">
    <w:name w:val="四级标题"/>
    <w:basedOn w:val="a"/>
    <w:next w:val="afd"/>
    <w:qFormat/>
    <w:rsid w:val="00BB65C7"/>
    <w:pPr>
      <w:widowControl w:val="0"/>
      <w:tabs>
        <w:tab w:val="left" w:pos="936"/>
      </w:tabs>
      <w:spacing w:before="60" w:after="60"/>
      <w:jc w:val="both"/>
      <w:outlineLvl w:val="3"/>
    </w:pPr>
    <w:rPr>
      <w:rFonts w:eastAsia="宋体"/>
      <w:b/>
      <w:sz w:val="28"/>
    </w:rPr>
  </w:style>
  <w:style w:type="paragraph" w:customStyle="1" w:styleId="aff">
    <w:name w:val="一级标题"/>
    <w:basedOn w:val="a"/>
    <w:next w:val="afd"/>
    <w:rsid w:val="00BB65C7"/>
    <w:pPr>
      <w:keepNext/>
      <w:keepLines/>
      <w:pageBreakBefore/>
      <w:widowControl w:val="0"/>
      <w:tabs>
        <w:tab w:val="left" w:pos="1247"/>
      </w:tabs>
      <w:spacing w:before="100" w:after="100"/>
      <w:jc w:val="both"/>
      <w:outlineLvl w:val="0"/>
    </w:pPr>
    <w:rPr>
      <w:rFonts w:eastAsia="宋体"/>
      <w:b/>
      <w:sz w:val="32"/>
    </w:rPr>
  </w:style>
  <w:style w:type="paragraph" w:customStyle="1" w:styleId="aff0">
    <w:name w:val="二级标题"/>
    <w:basedOn w:val="a"/>
    <w:next w:val="afd"/>
    <w:rsid w:val="00BB65C7"/>
    <w:pPr>
      <w:widowControl w:val="0"/>
      <w:tabs>
        <w:tab w:val="left" w:pos="454"/>
      </w:tabs>
      <w:spacing w:before="60" w:after="60"/>
      <w:jc w:val="both"/>
      <w:outlineLvl w:val="1"/>
    </w:pPr>
    <w:rPr>
      <w:rFonts w:eastAsia="宋体"/>
      <w:b/>
      <w:sz w:val="28"/>
    </w:rPr>
  </w:style>
  <w:style w:type="paragraph" w:customStyle="1" w:styleId="aff1">
    <w:name w:val="三级标题"/>
    <w:basedOn w:val="a"/>
    <w:next w:val="afd"/>
    <w:qFormat/>
    <w:rsid w:val="00BB65C7"/>
    <w:pPr>
      <w:widowControl w:val="0"/>
      <w:tabs>
        <w:tab w:val="left" w:pos="709"/>
      </w:tabs>
      <w:spacing w:before="60" w:after="60"/>
      <w:jc w:val="both"/>
      <w:outlineLvl w:val="2"/>
    </w:pPr>
    <w:rPr>
      <w:rFonts w:eastAsia="宋体"/>
      <w:b/>
      <w:sz w:val="28"/>
    </w:rPr>
  </w:style>
  <w:style w:type="paragraph" w:customStyle="1" w:styleId="aff2">
    <w:name w:val="五级标题"/>
    <w:basedOn w:val="a"/>
    <w:next w:val="afd"/>
    <w:rsid w:val="00BB65C7"/>
    <w:pPr>
      <w:widowControl w:val="0"/>
      <w:tabs>
        <w:tab w:val="left" w:pos="2242"/>
      </w:tabs>
      <w:spacing w:before="60" w:after="60"/>
      <w:ind w:left="1080"/>
      <w:jc w:val="both"/>
      <w:outlineLvl w:val="4"/>
    </w:pPr>
    <w:rPr>
      <w:rFonts w:eastAsia="宋体"/>
      <w:b/>
      <w:sz w:val="28"/>
    </w:rPr>
  </w:style>
  <w:style w:type="paragraph" w:customStyle="1" w:styleId="aff3">
    <w:name w:val="六级标题"/>
    <w:basedOn w:val="a"/>
    <w:next w:val="afd"/>
    <w:rsid w:val="00BB65C7"/>
    <w:pPr>
      <w:widowControl w:val="0"/>
      <w:tabs>
        <w:tab w:val="left" w:pos="1389"/>
      </w:tabs>
      <w:spacing w:before="60" w:after="60"/>
      <w:jc w:val="both"/>
      <w:outlineLvl w:val="5"/>
    </w:pPr>
    <w:rPr>
      <w:rFonts w:eastAsia="宋体"/>
      <w:b/>
      <w:sz w:val="28"/>
    </w:rPr>
  </w:style>
  <w:style w:type="paragraph" w:customStyle="1" w:styleId="12">
    <w:name w:val="列出段落1"/>
    <w:basedOn w:val="a"/>
    <w:uiPriority w:val="34"/>
    <w:qFormat/>
    <w:rsid w:val="00BB65C7"/>
    <w:pPr>
      <w:widowControl w:val="0"/>
      <w:ind w:firstLineChars="200" w:firstLine="420"/>
      <w:jc w:val="both"/>
    </w:pPr>
    <w:rPr>
      <w:rFonts w:ascii="Calibri" w:eastAsia="宋体" w:hAnsi="Calibri"/>
      <w:sz w:val="21"/>
      <w:szCs w:val="21"/>
    </w:rPr>
  </w:style>
  <w:style w:type="character" w:customStyle="1" w:styleId="headline-content">
    <w:name w:val="headline-content"/>
    <w:basedOn w:val="a0"/>
    <w:qFormat/>
    <w:rsid w:val="00BB65C7"/>
  </w:style>
  <w:style w:type="character" w:customStyle="1" w:styleId="textedit">
    <w:name w:val="text_edit"/>
    <w:basedOn w:val="a0"/>
    <w:qFormat/>
    <w:rsid w:val="00BB65C7"/>
  </w:style>
  <w:style w:type="paragraph" w:customStyle="1" w:styleId="pic-info">
    <w:name w:val="pic-info"/>
    <w:basedOn w:val="a"/>
    <w:qFormat/>
    <w:rsid w:val="00BB65C7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13">
    <w:name w:val="修订1"/>
    <w:hidden/>
    <w:uiPriority w:val="99"/>
    <w:semiHidden/>
    <w:rsid w:val="00BB65C7"/>
    <w:rPr>
      <w:rFonts w:asciiTheme="minorHAnsi" w:eastAsiaTheme="minorEastAsia" w:hAnsiTheme="minorHAnsi" w:cs="宋体"/>
      <w:kern w:val="2"/>
      <w:sz w:val="21"/>
      <w:szCs w:val="21"/>
    </w:rPr>
  </w:style>
  <w:style w:type="paragraph" w:customStyle="1" w:styleId="14">
    <w:name w:val="无间隔1"/>
    <w:uiPriority w:val="1"/>
    <w:qFormat/>
    <w:rsid w:val="00BB65C7"/>
    <w:pPr>
      <w:widowControl w:val="0"/>
      <w:jc w:val="both"/>
    </w:pPr>
    <w:rPr>
      <w:rFonts w:eastAsia="黑体"/>
      <w:kern w:val="2"/>
      <w:sz w:val="21"/>
      <w:szCs w:val="24"/>
    </w:rPr>
  </w:style>
  <w:style w:type="table" w:customStyle="1" w:styleId="-11">
    <w:name w:val="浅色网格 - 强调文字颜色 11"/>
    <w:basedOn w:val="a1"/>
    <w:uiPriority w:val="62"/>
    <w:qFormat/>
    <w:rsid w:val="00BB65C7"/>
    <w:rPr>
      <w:rFonts w:ascii="Calibri" w:hAnsi="Calibri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BB65C7"/>
    <w:tblPr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5">
    <w:name w:val="网格型1"/>
    <w:basedOn w:val="a1"/>
    <w:uiPriority w:val="39"/>
    <w:rsid w:val="00BB65C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4">
    <w:name w:val="表格文字"/>
    <w:basedOn w:val="a"/>
    <w:rsid w:val="00BB65C7"/>
    <w:pPr>
      <w:widowControl w:val="0"/>
      <w:spacing w:line="360" w:lineRule="auto"/>
      <w:ind w:firstLineChars="200" w:firstLine="200"/>
      <w:jc w:val="both"/>
    </w:pPr>
    <w:rPr>
      <w:rFonts w:ascii="Courier New" w:eastAsia="宋体" w:hAnsi="Courier New"/>
      <w:sz w:val="21"/>
    </w:rPr>
  </w:style>
  <w:style w:type="paragraph" w:customStyle="1" w:styleId="TOC10">
    <w:name w:val="TOC 标题1"/>
    <w:basedOn w:val="1"/>
    <w:next w:val="a"/>
    <w:uiPriority w:val="39"/>
    <w:unhideWhenUsed/>
    <w:qFormat/>
    <w:rsid w:val="00BB65C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customStyle="1" w:styleId="4-11">
    <w:name w:val="网格表 4 - 着色 11"/>
    <w:basedOn w:val="a1"/>
    <w:uiPriority w:val="49"/>
    <w:qFormat/>
    <w:rsid w:val="00BB65C7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6">
    <w:name w:val="明显参考1"/>
    <w:basedOn w:val="a0"/>
    <w:uiPriority w:val="32"/>
    <w:qFormat/>
    <w:rsid w:val="00BB65C7"/>
    <w:rPr>
      <w:b/>
      <w:bCs/>
      <w:smallCaps/>
      <w:color w:val="5B9BD5" w:themeColor="accent1"/>
      <w:spacing w:val="5"/>
    </w:rPr>
  </w:style>
  <w:style w:type="table" w:customStyle="1" w:styleId="aff5">
    <w:name w:val="表格"/>
    <w:basedOn w:val="a1"/>
    <w:uiPriority w:val="99"/>
    <w:qFormat/>
    <w:rsid w:val="00BB65C7"/>
    <w:pPr>
      <w:spacing w:line="400" w:lineRule="exact"/>
      <w:jc w:val="both"/>
    </w:pPr>
    <w:rPr>
      <w:rFonts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eastAsia="宋体"/>
        <w:b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bleHeadingChar">
    <w:name w:val="Table Heading Char"/>
    <w:basedOn w:val="a"/>
    <w:link w:val="TableHeadingCharChar"/>
    <w:qFormat/>
    <w:rsid w:val="00BB65C7"/>
    <w:pPr>
      <w:keepNext/>
      <w:autoSpaceDE w:val="0"/>
      <w:autoSpaceDN w:val="0"/>
      <w:adjustRightInd w:val="0"/>
      <w:spacing w:before="80" w:after="80"/>
      <w:jc w:val="center"/>
    </w:pPr>
    <w:rPr>
      <w:rFonts w:ascii="Arial" w:eastAsia="宋体" w:hAnsi="Arial"/>
      <w:b/>
      <w:kern w:val="0"/>
      <w:sz w:val="18"/>
      <w:szCs w:val="20"/>
    </w:rPr>
  </w:style>
  <w:style w:type="character" w:customStyle="1" w:styleId="TableHeadingCharChar">
    <w:name w:val="Table Heading Char Char"/>
    <w:link w:val="TableHeadingChar"/>
    <w:qFormat/>
    <w:rsid w:val="00BB65C7"/>
    <w:rPr>
      <w:rFonts w:ascii="Arial" w:eastAsia="宋体" w:hAnsi="Arial" w:cs="Times New Roman"/>
      <w:b/>
      <w:kern w:val="0"/>
      <w:sz w:val="18"/>
      <w:szCs w:val="20"/>
    </w:rPr>
  </w:style>
  <w:style w:type="paragraph" w:customStyle="1" w:styleId="TableTextChar">
    <w:name w:val="Table Text Char"/>
    <w:basedOn w:val="a"/>
    <w:link w:val="TableTextCharChar"/>
    <w:rsid w:val="00BB65C7"/>
    <w:pPr>
      <w:tabs>
        <w:tab w:val="decimal" w:pos="0"/>
      </w:tabs>
      <w:autoSpaceDE w:val="0"/>
      <w:autoSpaceDN w:val="0"/>
      <w:adjustRightInd w:val="0"/>
      <w:spacing w:before="80" w:after="80"/>
      <w:jc w:val="both"/>
    </w:pPr>
    <w:rPr>
      <w:rFonts w:ascii="Arial" w:eastAsia="宋体" w:hAnsi="Arial"/>
      <w:kern w:val="0"/>
      <w:sz w:val="18"/>
      <w:szCs w:val="20"/>
    </w:rPr>
  </w:style>
  <w:style w:type="character" w:customStyle="1" w:styleId="TableTextCharChar">
    <w:name w:val="Table Text Char Char"/>
    <w:link w:val="TableTextChar"/>
    <w:qFormat/>
    <w:rsid w:val="00BB65C7"/>
    <w:rPr>
      <w:rFonts w:ascii="Arial" w:eastAsia="宋体" w:hAnsi="Arial" w:cs="Times New Roman"/>
      <w:kern w:val="0"/>
      <w:sz w:val="18"/>
      <w:szCs w:val="20"/>
    </w:rPr>
  </w:style>
  <w:style w:type="paragraph" w:styleId="aff6">
    <w:name w:val="List Paragraph"/>
    <w:basedOn w:val="a"/>
    <w:uiPriority w:val="34"/>
    <w:qFormat/>
    <w:rsid w:val="00BB65C7"/>
    <w:pPr>
      <w:ind w:firstLineChars="200" w:firstLine="420"/>
    </w:pPr>
  </w:style>
  <w:style w:type="character" w:customStyle="1" w:styleId="md-line">
    <w:name w:val="md-line"/>
    <w:basedOn w:val="a0"/>
    <w:qFormat/>
    <w:rsid w:val="00BB65C7"/>
  </w:style>
  <w:style w:type="character" w:customStyle="1" w:styleId="md-expand">
    <w:name w:val="md-expand"/>
    <w:basedOn w:val="a0"/>
    <w:qFormat/>
    <w:rsid w:val="00BB65C7"/>
  </w:style>
  <w:style w:type="character" w:customStyle="1" w:styleId="17">
    <w:name w:val="未处理的提及1"/>
    <w:basedOn w:val="a0"/>
    <w:uiPriority w:val="99"/>
    <w:semiHidden/>
    <w:unhideWhenUsed/>
    <w:rsid w:val="00BB65C7"/>
    <w:rPr>
      <w:color w:val="605E5C"/>
      <w:shd w:val="clear" w:color="auto" w:fill="E1DFDD"/>
    </w:rPr>
  </w:style>
  <w:style w:type="paragraph" w:customStyle="1" w:styleId="TOC20">
    <w:name w:val="TOC 标题2"/>
    <w:basedOn w:val="1"/>
    <w:next w:val="a"/>
    <w:uiPriority w:val="39"/>
    <w:unhideWhenUsed/>
    <w:qFormat/>
    <w:rsid w:val="00BB65C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ordinary-output">
    <w:name w:val="ordinary-output"/>
    <w:basedOn w:val="a"/>
    <w:qFormat/>
    <w:rsid w:val="00BB65C7"/>
    <w:pPr>
      <w:spacing w:before="100" w:beforeAutospacing="1" w:after="100" w:afterAutospacing="1"/>
    </w:pPr>
    <w:rPr>
      <w:rFonts w:ascii="宋体" w:eastAsia="宋体" w:hAnsi="宋体" w:cs="宋体"/>
      <w:kern w:val="0"/>
    </w:rPr>
  </w:style>
  <w:style w:type="character" w:customStyle="1" w:styleId="ordinary-span-edit">
    <w:name w:val="ordinary-span-edit"/>
    <w:basedOn w:val="a0"/>
    <w:rsid w:val="00BB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9&#24180;&#24037;&#20316;\6-&#25509;&#21475;&#35268;&#21017;\&#25509;&#21475;&#35268;&#21017;v1.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接口规则v1.0.dotx</Template>
  <TotalTime>887</TotalTime>
  <Pages>16</Pages>
  <Words>1024</Words>
  <Characters>5837</Characters>
  <Application>Microsoft Office Word</Application>
  <DocSecurity>0</DocSecurity>
  <Lines>48</Lines>
  <Paragraphs>13</Paragraphs>
  <ScaleCrop>false</ScaleCrop>
  <Company>Aliyun CityBrain</Company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阿里云城市大脑</dc:title>
  <dc:creator>jianyy</dc:creator>
  <cp:lastModifiedBy> </cp:lastModifiedBy>
  <cp:revision>297</cp:revision>
  <dcterms:created xsi:type="dcterms:W3CDTF">2019-05-24T02:18:00Z</dcterms:created>
  <dcterms:modified xsi:type="dcterms:W3CDTF">2019-06-05T01:56:00Z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