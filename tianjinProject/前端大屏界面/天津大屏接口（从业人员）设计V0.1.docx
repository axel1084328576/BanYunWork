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C7" w:rsidRDefault="00BB65C7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</w:p>
    <w:p w:rsidR="00BB65C7" w:rsidRDefault="003B29B7" w:rsidP="00DC5F90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大屏可视化</w:t>
      </w:r>
    </w:p>
    <w:p w:rsidR="00BB65C7" w:rsidRDefault="00090F12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  <w:sectPr w:rsidR="00BB65C7">
          <w:footerReference w:type="default" r:id="rId8"/>
          <w:headerReference w:type="first" r:id="rId9"/>
          <w:type w:val="continuous"/>
          <w:pgSz w:w="11906" w:h="16838"/>
          <w:pgMar w:top="1134" w:right="1077" w:bottom="1134" w:left="1077" w:header="851" w:footer="567" w:gutter="0"/>
          <w:cols w:space="425"/>
          <w:titlePg/>
          <w:docGrid w:type="lines" w:linePitch="312"/>
        </w:sect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数据对接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（</w:t>
      </w:r>
      <w:r w:rsidR="00DA69FC">
        <w:rPr>
          <w:rFonts w:ascii="宋体" w:eastAsia="宋体" w:hAnsi="宋体" w:hint="eastAsia"/>
          <w:color w:val="000000" w:themeColor="text1"/>
          <w:sz w:val="84"/>
          <w:szCs w:val="84"/>
        </w:rPr>
        <w:t>从业人员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）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A</w:t>
      </w:r>
      <w:r>
        <w:rPr>
          <w:rFonts w:ascii="宋体" w:eastAsia="宋体" w:hAnsi="宋体"/>
          <w:color w:val="000000" w:themeColor="text1"/>
          <w:sz w:val="84"/>
          <w:szCs w:val="84"/>
        </w:rPr>
        <w:t>PI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文档</w:t>
      </w:r>
    </w:p>
    <w:p w:rsidR="00BB65C7" w:rsidRDefault="00090F12">
      <w:pPr>
        <w:pBdr>
          <w:bottom w:val="single" w:sz="12" w:space="1" w:color="auto"/>
        </w:pBdr>
        <w:rPr>
          <w:rFonts w:ascii="微软雅黑" w:eastAsia="微软雅黑" w:hAnsi="微软雅黑"/>
          <w:color w:val="000000" w:themeColor="text1"/>
          <w:sz w:val="44"/>
          <w:szCs w:val="30"/>
        </w:rPr>
      </w:pPr>
      <w:bookmarkStart w:id="0" w:name="_Toc519701525"/>
      <w:bookmarkStart w:id="1" w:name="_Toc488827061"/>
      <w:r>
        <w:rPr>
          <w:rFonts w:ascii="微软雅黑" w:eastAsia="微软雅黑" w:hAnsi="微软雅黑" w:hint="eastAsia"/>
          <w:color w:val="000000" w:themeColor="text1"/>
          <w:sz w:val="36"/>
          <w:szCs w:val="30"/>
        </w:rPr>
        <w:lastRenderedPageBreak/>
        <w:t>版本记录</w:t>
      </w:r>
      <w:bookmarkEnd w:id="0"/>
    </w:p>
    <w:tbl>
      <w:tblPr>
        <w:tblW w:w="99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965"/>
        <w:gridCol w:w="1591"/>
        <w:gridCol w:w="4498"/>
      </w:tblGrid>
      <w:tr w:rsidR="00BB65C7" w:rsidTr="0049401E">
        <w:trPr>
          <w:trHeight w:val="280"/>
          <w:tblHeader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修改日期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修改版本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修改内容摘要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</w:rPr>
              <w:t>2019-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06</w:t>
            </w:r>
            <w:r w:rsidR="00E96FE5">
              <w:rPr>
                <w:rFonts w:ascii="宋体" w:eastAsia="宋体" w:hAnsi="宋体" w:cs="宋体" w:hint="eastAsia"/>
                <w:color w:val="000000" w:themeColor="text1"/>
                <w:kern w:val="0"/>
              </w:rPr>
              <w:t>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</w:t>
            </w:r>
            <w:r w:rsidR="00DF439D">
              <w:rPr>
                <w:rFonts w:ascii="宋体" w:eastAsia="宋体" w:hAnsi="宋体" w:cs="宋体"/>
                <w:color w:val="000000" w:themeColor="text1"/>
                <w:kern w:val="0"/>
              </w:rPr>
              <w:t>5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CC62EE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</w:rPr>
              <w:t>张彬</w:t>
            </w:r>
            <w:r w:rsidR="00A96E93">
              <w:rPr>
                <w:rFonts w:ascii="宋体" w:eastAsia="宋体" w:hAnsi="宋体" w:hint="eastAsia"/>
                <w:color w:val="000000" w:themeColor="text1"/>
                <w:kern w:val="0"/>
              </w:rPr>
              <w:t>、简耀耀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E3C5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/>
                <w:color w:val="000000" w:themeColor="text1"/>
                <w:kern w:val="0"/>
              </w:rPr>
              <w:t>V0.</w:t>
            </w:r>
            <w:r w:rsidR="00580085">
              <w:rPr>
                <w:rFonts w:ascii="宋体" w:eastAsia="宋体" w:hAnsi="宋体"/>
                <w:color w:val="000000" w:themeColor="text1"/>
                <w:kern w:val="0"/>
              </w:rPr>
              <w:t>1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  <w:lang w:eastAsia="zh-TW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  <w:lang w:val="zh-TW"/>
              </w:rPr>
              <w:t>初稿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</w:tbl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  <w:sectPr w:rsidR="00BB65C7">
          <w:footerReference w:type="default" r:id="rId10"/>
          <w:pgSz w:w="11906" w:h="16838"/>
          <w:pgMar w:top="1134" w:right="1077" w:bottom="1134" w:left="1077" w:header="851" w:footer="567" w:gutter="0"/>
          <w:pgNumType w:fmt="upperRoman"/>
          <w:cols w:space="425"/>
          <w:docGrid w:type="lines" w:linePitch="326"/>
        </w:sectPr>
      </w:pPr>
    </w:p>
    <w:p w:rsidR="00BB65C7" w:rsidRDefault="00090F12">
      <w:pPr>
        <w:rPr>
          <w:rFonts w:ascii="微软雅黑" w:eastAsia="微软雅黑" w:hAnsi="微软雅黑" w:cs="宋体"/>
          <w:b/>
          <w:bCs/>
          <w:color w:val="000000" w:themeColor="text1"/>
          <w:kern w:val="44"/>
          <w:sz w:val="44"/>
          <w:szCs w:val="44"/>
        </w:rPr>
      </w:pPr>
      <w:bookmarkStart w:id="2" w:name="_Toc531349836"/>
      <w:bookmarkEnd w:id="1"/>
      <w:r>
        <w:rPr>
          <w:rFonts w:ascii="微软雅黑" w:eastAsia="微软雅黑" w:hAnsi="微软雅黑"/>
          <w:color w:val="000000" w:themeColor="text1"/>
        </w:rPr>
        <w:br w:type="page"/>
      </w:r>
    </w:p>
    <w:bookmarkEnd w:id="2"/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概述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3" w:name="_Toc451449366"/>
      <w:r>
        <w:rPr>
          <w:color w:val="000000" w:themeColor="text1"/>
        </w:rPr>
        <w:t>接口文档设计原则及接口说明</w:t>
      </w:r>
      <w:bookmarkEnd w:id="3"/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命名原则：接口文档所有URL是小写。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时间相关的格式都采用: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 2019-03-14 10:00:05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所有编码使用utf-8，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Content-Type设置为application/json，提交方式设置为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POST。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参数在http body以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方式提交,如要提交a=1,b=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"2s",c=3,JSON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格式如：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{"a":1,"b":"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s","c":3}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以JSON格式数据返回，返回内容形如：{"msg":"","status":200}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，其中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status为固定名称， 具体见错误码，当为200时表示操作或查询成功，msg无意义，当不为200时，msg为失败原因，成功如返回列表数据，在具体接口说明。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接口另行规定的以接口规定为准。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提供给企业的参数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448"/>
        <w:gridCol w:w="6236"/>
      </w:tblGrid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名称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类型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token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oken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,header传输使用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4" w:name="_接口必传参数列表"/>
      <w:bookmarkEnd w:id="4"/>
      <w:r>
        <w:rPr>
          <w:rFonts w:hint="eastAsia"/>
          <w:color w:val="000000" w:themeColor="text1"/>
        </w:rPr>
        <w:t>接口必传参数列表</w:t>
      </w:r>
    </w:p>
    <w:p w:rsidR="00BB65C7" w:rsidRDefault="00090F12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说明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：在</w:t>
      </w:r>
      <w:r>
        <w:rPr>
          <w:rFonts w:ascii="宋体" w:eastAsia="宋体" w:hAnsi="宋体" w:hint="eastAsia"/>
          <w:b/>
          <w:i/>
          <w:color w:val="000000" w:themeColor="text1"/>
          <w:sz w:val="28"/>
          <w:szCs w:val="28"/>
        </w:rPr>
        <w:t>header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中传输。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788"/>
        <w:gridCol w:w="7037"/>
      </w:tblGrid>
      <w:tr w:rsidR="00BB65C7">
        <w:tc>
          <w:tcPr>
            <w:tcW w:w="185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788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70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请求发起的时间(unix时间戳，毫秒)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token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认证成功后取得token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5" w:name="_错误码"/>
      <w:bookmarkEnd w:id="5"/>
      <w:r>
        <w:rPr>
          <w:rFonts w:hint="eastAsia"/>
          <w:color w:val="000000" w:themeColor="text1"/>
        </w:rPr>
        <w:t>错误码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7845"/>
      </w:tblGrid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错误码(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status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7845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错误消息(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msg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请求成功.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企业id不存在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请求时间过期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签名错误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公共必传参数错误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4444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服务器错误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认证失败,账号或密码错误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认证失败,账号已失效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认证失败,非指定企业账号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认证验证失败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5005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ip验证失败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</w:t>
      </w:r>
      <w:r w:rsidR="008B75B6">
        <w:rPr>
          <w:rFonts w:ascii="微软雅黑" w:eastAsia="微软雅黑" w:hAnsi="微软雅黑" w:hint="eastAsia"/>
          <w:color w:val="000000" w:themeColor="text1"/>
        </w:rPr>
        <w:t>规范</w:t>
      </w:r>
      <w:r>
        <w:rPr>
          <w:rFonts w:ascii="微软雅黑" w:eastAsia="微软雅黑" w:hAnsi="微软雅黑" w:hint="eastAsia"/>
          <w:color w:val="000000" w:themeColor="text1"/>
        </w:rPr>
        <w:t>说明</w:t>
      </w:r>
    </w:p>
    <w:p w:rsidR="00BB65C7" w:rsidRDefault="00BB65C7" w:rsidP="008D655B">
      <w:pPr>
        <w:pStyle w:val="aff6"/>
        <w:keepNext/>
        <w:keepLines/>
        <w:widowControl w:val="0"/>
        <w:numPr>
          <w:ilvl w:val="0"/>
          <w:numId w:val="3"/>
        </w:numPr>
        <w:spacing w:beforeLines="50" w:before="156" w:afterLines="50" w:after="156" w:line="360" w:lineRule="auto"/>
        <w:ind w:firstLineChars="0"/>
        <w:jc w:val="both"/>
        <w:outlineLvl w:val="1"/>
        <w:rPr>
          <w:rFonts w:ascii="Calibri Light" w:eastAsia="宋体" w:hAnsi="Calibri Light"/>
          <w:b/>
          <w:bCs/>
          <w:vanish/>
          <w:color w:val="000000" w:themeColor="text1"/>
          <w:sz w:val="36"/>
          <w:szCs w:val="36"/>
        </w:rPr>
      </w:pPr>
      <w:bookmarkStart w:id="6" w:name="_Toc3555190"/>
      <w:bookmarkStart w:id="7" w:name="_Toc3556086"/>
      <w:bookmarkStart w:id="8" w:name="_Toc3540819"/>
      <w:bookmarkStart w:id="9" w:name="_Toc3554307"/>
      <w:bookmarkStart w:id="10" w:name="_Toc3554749"/>
      <w:bookmarkEnd w:id="6"/>
      <w:bookmarkEnd w:id="7"/>
      <w:bookmarkEnd w:id="8"/>
      <w:bookmarkEnd w:id="9"/>
      <w:bookmarkEnd w:id="10"/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接口列表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9536"/>
      </w:tblGrid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接口名称</w:t>
            </w:r>
          </w:p>
        </w:tc>
      </w:tr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oken认证接口示例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首页-智能快件箱统计接口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首页-安检机统计信息接口规范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4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首页-区域详细业务量接口规范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首页-总业务量波动接口规范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首页-流量流向接口规范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首页-企业排行列表接口规范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首页-从业人员接口规范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首页-车辆信息接口规范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首页-战备指挥信息接口规范</w:t>
            </w:r>
          </w:p>
        </w:tc>
      </w:tr>
    </w:tbl>
    <w:p w:rsidR="00CA1B17" w:rsidRPr="007464F5" w:rsidRDefault="00413117" w:rsidP="007464F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</w:t>
      </w:r>
      <w:r w:rsidR="00BE1A30">
        <w:rPr>
          <w:rFonts w:hint="eastAsia"/>
          <w:color w:val="000000" w:themeColor="text1"/>
        </w:rPr>
        <w:t>基础信息</w:t>
      </w:r>
    </w:p>
    <w:p w:rsidR="00CA1B17" w:rsidRPr="00CA1B17" w:rsidRDefault="00CA1B17" w:rsidP="00CA1B17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 w:themeColor="text1"/>
          <w:kern w:val="0"/>
        </w:rPr>
      </w:pPr>
    </w:p>
    <w:tbl>
      <w:tblPr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448"/>
        <w:gridCol w:w="3260"/>
        <w:gridCol w:w="3260"/>
      </w:tblGrid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值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Pr="00D3385F" w:rsidRDefault="00133EB7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后续提供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认证接口</w:t>
      </w:r>
      <w:r w:rsidR="000A433D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：平台向每个企业提供的token认证信息。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/apiv1/auth/</w:t>
      </w:r>
      <w:r>
        <w:rPr>
          <w:rFonts w:ascii="宋体" w:eastAsia="宋体" w:hAnsi="宋体" w:cs="宋体" w:hint="eastAsia"/>
          <w:color w:val="000000" w:themeColor="text1"/>
          <w:kern w:val="0"/>
        </w:rPr>
        <w:t>{</w:t>
      </w:r>
      <w:r>
        <w:rPr>
          <w:rFonts w:ascii="宋体" w:eastAsia="宋体" w:hAnsi="宋体" w:cs="宋体"/>
          <w:color w:val="000000" w:themeColor="text1"/>
          <w:kern w:val="0"/>
        </w:rPr>
        <w:t>compno</w:t>
      </w:r>
      <w:r>
        <w:rPr>
          <w:rFonts w:ascii="宋体" w:eastAsia="宋体" w:hAnsi="宋体" w:cs="宋体" w:hint="eastAsia"/>
          <w:color w:val="000000" w:themeColor="text1"/>
          <w:kern w:val="0"/>
        </w:rPr>
        <w:t>}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：空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091"/>
        <w:gridCol w:w="1134"/>
        <w:gridCol w:w="3894"/>
      </w:tblGrid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56E5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:用户名+换行（\n）+时间（参数中的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:密码+换行（\n）+时间（参数中的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YYY-MM-DD HH24:MI:SS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如2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 01:01:58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code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验证信息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:内网ip+换行（\n）+时间（参数中的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+换行（\n）+请求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唯一凭证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（参数中的requestid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1418"/>
        <w:gridCol w:w="3752"/>
      </w:tblGrid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认证标识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时效2个小时，超过2个小时需要重新获取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"requestid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"compno":"sf",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use</w:t>
      </w:r>
      <w:r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 w:hint="eastAsia"/>
          <w:color w:val="000000" w:themeColor="text1"/>
        </w:rPr>
        <w:t>ame</w:t>
      </w:r>
      <w:r>
        <w:rPr>
          <w:rFonts w:ascii="Arial" w:hAnsi="Arial" w:cs="Arial"/>
          <w:color w:val="000000" w:themeColor="text1"/>
        </w:rPr>
        <w:t>":"sf00001",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"passwd":"</w:t>
      </w:r>
      <w:r>
        <w:rPr>
          <w:rFonts w:ascii="Arial" w:hAnsi="Arial" w:cs="Arial" w:hint="eastAsia"/>
          <w:color w:val="000000" w:themeColor="text1"/>
        </w:rPr>
        <w:t>123456</w:t>
      </w:r>
      <w:r>
        <w:rPr>
          <w:rFonts w:ascii="Arial" w:hAnsi="Arial" w:cs="Arial"/>
          <w:color w:val="000000" w:themeColor="text1"/>
        </w:rPr>
        <w:t>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imestamp":"</w:t>
      </w:r>
      <w:r>
        <w:rPr>
          <w:rFonts w:ascii="Arial" w:hAnsi="Arial" w:cs="Arial" w:hint="eastAsia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019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 01:01:58"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}</w:t>
      </w: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"token": "</w:t>
      </w:r>
      <w:r>
        <w:rPr>
          <w:rFonts w:ascii="Arial" w:hAnsi="Arial" w:cs="Arial" w:hint="eastAsia"/>
          <w:color w:val="000000" w:themeColor="text1"/>
        </w:rPr>
        <w:t>abc123desesss</w:t>
      </w:r>
      <w:r>
        <w:rPr>
          <w:rFonts w:ascii="Arial" w:hAnsi="Arial" w:cs="Arial"/>
          <w:color w:val="000000" w:themeColor="text1"/>
        </w:rPr>
        <w:t>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Default="00BB65C7">
      <w:pPr>
        <w:rPr>
          <w:color w:val="000000" w:themeColor="text1"/>
        </w:rPr>
      </w:pPr>
    </w:p>
    <w:p w:rsidR="00BB65C7" w:rsidRDefault="006B37C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从业人员</w:t>
      </w:r>
      <w:r w:rsidR="006A41ED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企业人员</w:t>
      </w:r>
      <w:r w:rsidR="00ED77F0">
        <w:rPr>
          <w:rFonts w:hint="eastAsia"/>
          <w:color w:val="000000" w:themeColor="text1"/>
        </w:rPr>
        <w:t>排名</w:t>
      </w:r>
      <w:r w:rsidR="00090F12">
        <w:rPr>
          <w:rFonts w:hint="eastAsia"/>
          <w:color w:val="000000" w:themeColor="text1"/>
        </w:rPr>
        <w:t>接口</w:t>
      </w:r>
      <w:r w:rsidR="006025FE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获取</w:t>
      </w:r>
      <w:r w:rsidR="006B37C2">
        <w:rPr>
          <w:rFonts w:ascii="宋体" w:eastAsia="宋体" w:hAnsi="宋体" w:cs="宋体" w:hint="eastAsia"/>
          <w:color w:val="000000" w:themeColor="text1"/>
          <w:kern w:val="0"/>
        </w:rPr>
        <w:t>企业人员</w:t>
      </w:r>
      <w:r w:rsidR="00ED77F0">
        <w:rPr>
          <w:rFonts w:ascii="宋体" w:eastAsia="宋体" w:hAnsi="宋体" w:cs="宋体" w:hint="eastAsia"/>
          <w:color w:val="000000" w:themeColor="text1"/>
          <w:kern w:val="0"/>
        </w:rPr>
        <w:t>排名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信息</w:t>
      </w:r>
      <w:r>
        <w:rPr>
          <w:rFonts w:ascii="宋体" w:eastAsia="宋体" w:hAnsi="宋体" w:cs="宋体" w:hint="eastAsia"/>
          <w:color w:val="000000" w:themeColor="text1"/>
          <w:kern w:val="0"/>
        </w:rPr>
        <w:t>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bookmarkStart w:id="11" w:name="_Hlk10623997"/>
      <w:r w:rsidR="006B37C2" w:rsidRPr="006B37C2">
        <w:rPr>
          <w:rFonts w:ascii="宋体" w:eastAsia="宋体" w:hAnsi="宋体" w:cs="宋体"/>
          <w:color w:val="000000" w:themeColor="text1"/>
          <w:kern w:val="0"/>
        </w:rPr>
        <w:t>staff</w:t>
      </w:r>
      <w:bookmarkEnd w:id="11"/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6B37C2" w:rsidRPr="006B37C2">
        <w:rPr>
          <w:rFonts w:ascii="宋体" w:eastAsia="宋体" w:hAnsi="宋体" w:cs="宋体"/>
          <w:color w:val="000000" w:themeColor="text1"/>
          <w:kern w:val="0"/>
        </w:rPr>
        <w:t>staff</w:t>
      </w:r>
      <w:r w:rsidR="006B37C2">
        <w:rPr>
          <w:rFonts w:ascii="宋体" w:eastAsia="宋体" w:hAnsi="宋体" w:cs="宋体" w:hint="eastAsia"/>
          <w:color w:val="000000" w:themeColor="text1"/>
          <w:kern w:val="0"/>
        </w:rPr>
        <w:t>sort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843"/>
        <w:gridCol w:w="1275"/>
        <w:gridCol w:w="3611"/>
      </w:tblGrid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3800"/>
      </w:tblGrid>
      <w:tr w:rsidR="00605971" w:rsidTr="00C40628">
        <w:trPr>
          <w:trHeight w:val="633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05971" w:rsidTr="00C40628">
        <w:trPr>
          <w:trHeight w:val="188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05971" w:rsidTr="00C40628">
        <w:trPr>
          <w:trHeight w:val="126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compName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770B61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企业名称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6B37C2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6B37C2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员工数量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75FAB" w:rsidRPr="00D75FAB" w:rsidRDefault="00D75FAB" w:rsidP="00D75FAB"/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AF1530" w:rsidRDefault="00090F12" w:rsidP="004A3A2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eastAsia="微软雅黑" w:hAnsi="Arial" w:cs="Arial"/>
          <w:color w:val="000000" w:themeColor="text1"/>
          <w:sz w:val="21"/>
          <w:szCs w:val="2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Pr="00AF1530" w:rsidRDefault="00090F12" w:rsidP="00AF1530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输出示例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"requestid ":"19eb68ee5abe42ce9adb57aad8ea59dd ",</w:t>
      </w:r>
    </w:p>
    <w:p w:rsid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"status": 200,</w:t>
      </w:r>
    </w:p>
    <w:p w:rsidR="00B52A8D" w:rsidRPr="00AF1530" w:rsidRDefault="00B52A8D" w:rsidP="00AF153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/>
          <w:color w:val="000000" w:themeColor="text1"/>
        </w:rPr>
        <w:t>"data":[{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 w:hint="eastAsia"/>
          <w:color w:val="000000" w:themeColor="text1"/>
        </w:rPr>
        <w:tab/>
        <w:t>"compName":"</w:t>
      </w:r>
      <w:r w:rsidRPr="006B37C2">
        <w:rPr>
          <w:rFonts w:ascii="Arial" w:hAnsi="Arial" w:cs="Arial" w:hint="eastAsia"/>
          <w:color w:val="000000" w:themeColor="text1"/>
        </w:rPr>
        <w:t>申通</w:t>
      </w:r>
      <w:r w:rsidRPr="006B37C2">
        <w:rPr>
          <w:rFonts w:ascii="Arial" w:hAnsi="Arial" w:cs="Arial" w:hint="eastAsia"/>
          <w:color w:val="000000" w:themeColor="text1"/>
        </w:rPr>
        <w:t>",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/>
          <w:color w:val="000000" w:themeColor="text1"/>
        </w:rPr>
        <w:tab/>
        <w:t>"num":"281472"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/>
          <w:color w:val="000000" w:themeColor="text1"/>
        </w:rPr>
        <w:t>},{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 w:hint="eastAsia"/>
          <w:color w:val="000000" w:themeColor="text1"/>
        </w:rPr>
        <w:tab/>
        <w:t>"compName":"</w:t>
      </w:r>
      <w:r w:rsidRPr="006B37C2">
        <w:rPr>
          <w:rFonts w:ascii="Arial" w:hAnsi="Arial" w:cs="Arial" w:hint="eastAsia"/>
          <w:color w:val="000000" w:themeColor="text1"/>
        </w:rPr>
        <w:t>京邦达</w:t>
      </w:r>
      <w:r w:rsidRPr="006B37C2">
        <w:rPr>
          <w:rFonts w:ascii="Arial" w:hAnsi="Arial" w:cs="Arial" w:hint="eastAsia"/>
          <w:color w:val="000000" w:themeColor="text1"/>
        </w:rPr>
        <w:t>",</w:t>
      </w:r>
    </w:p>
    <w:p w:rsidR="006B37C2" w:rsidRP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/>
          <w:color w:val="000000" w:themeColor="text1"/>
        </w:rPr>
        <w:tab/>
        <w:t>"num":"279057"</w:t>
      </w:r>
    </w:p>
    <w:p w:rsidR="006B37C2" w:rsidRDefault="006B37C2" w:rsidP="006B37C2">
      <w:pPr>
        <w:rPr>
          <w:rFonts w:ascii="Arial" w:hAnsi="Arial" w:cs="Arial"/>
          <w:color w:val="000000" w:themeColor="text1"/>
        </w:rPr>
      </w:pPr>
      <w:r w:rsidRPr="006B37C2">
        <w:rPr>
          <w:rFonts w:ascii="Arial" w:hAnsi="Arial" w:cs="Arial"/>
          <w:color w:val="000000" w:themeColor="text1"/>
        </w:rPr>
        <w:t xml:space="preserve">}] </w:t>
      </w:r>
    </w:p>
    <w:p w:rsidR="00BB65C7" w:rsidRDefault="00AF1530" w:rsidP="006B37C2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375D71" w:rsidRDefault="00F94D07" w:rsidP="00375D7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从业人员</w:t>
      </w:r>
      <w:r w:rsidR="00B52A8D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员工</w:t>
      </w:r>
      <w:r w:rsidR="00571FD4">
        <w:rPr>
          <w:rFonts w:hint="eastAsia"/>
          <w:color w:val="000000" w:themeColor="text1"/>
        </w:rPr>
        <w:t>信息统计</w:t>
      </w:r>
      <w:r w:rsidR="00375D71">
        <w:rPr>
          <w:rFonts w:hint="eastAsia"/>
          <w:color w:val="000000" w:themeColor="text1"/>
        </w:rPr>
        <w:t>接口规范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F94D07">
        <w:rPr>
          <w:rFonts w:hint="eastAsia"/>
          <w:color w:val="000000" w:themeColor="text1"/>
        </w:rPr>
        <w:t>员工</w:t>
      </w:r>
      <w:r w:rsidR="00F66D92">
        <w:rPr>
          <w:rFonts w:hint="eastAsia"/>
          <w:color w:val="000000" w:themeColor="text1"/>
        </w:rPr>
        <w:t>信息统计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F94D07" w:rsidRPr="00F94D07">
        <w:rPr>
          <w:rFonts w:ascii="宋体" w:eastAsia="宋体" w:hAnsi="宋体" w:cs="宋体"/>
          <w:color w:val="000000" w:themeColor="text1"/>
          <w:kern w:val="0"/>
        </w:rPr>
        <w:t>staff</w:t>
      </w:r>
      <w:r w:rsidR="00345419">
        <w:rPr>
          <w:rFonts w:ascii="宋体" w:eastAsia="宋体" w:hAnsi="宋体" w:cs="宋体"/>
          <w:color w:val="000000" w:themeColor="text1"/>
          <w:kern w:val="0"/>
        </w:rPr>
        <w:t>/</w:t>
      </w:r>
      <w:r w:rsidR="00092336" w:rsidRPr="006B37C2">
        <w:rPr>
          <w:rFonts w:ascii="宋体" w:eastAsia="宋体" w:hAnsi="宋体" w:cs="宋体"/>
          <w:color w:val="000000" w:themeColor="text1"/>
          <w:kern w:val="0"/>
        </w:rPr>
        <w:t>staff</w:t>
      </w:r>
      <w:r w:rsidR="00F66D92">
        <w:rPr>
          <w:rFonts w:ascii="宋体" w:hAnsi="宋体"/>
          <w:szCs w:val="21"/>
        </w:rPr>
        <w:t>infos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395"/>
        <w:gridCol w:w="4069"/>
      </w:tblGrid>
      <w:tr w:rsidR="00B52A8D" w:rsidTr="00DA3A73">
        <w:trPr>
          <w:trHeight w:val="655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52A8D" w:rsidTr="00DA3A73">
        <w:trPr>
          <w:trHeight w:val="1951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52A8D" w:rsidTr="00DA3A73">
        <w:trPr>
          <w:trHeight w:val="640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52A8D" w:rsidTr="00DA3A73">
        <w:trPr>
          <w:trHeight w:val="1296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A3A73" w:rsidTr="00DA3A73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fullTimeNum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全职员工数量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int(11)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</w:p>
        </w:tc>
      </w:tr>
      <w:tr w:rsidR="00DA3A73" w:rsidTr="00DA3A73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partTimeNum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兼职员工数量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int(11)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</w:p>
        </w:tc>
      </w:tr>
      <w:tr w:rsidR="00DA3A73" w:rsidTr="00DA3A73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thirdTimeNum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外包租赁数量</w:t>
            </w:r>
          </w:p>
        </w:tc>
        <w:tc>
          <w:tcPr>
            <w:tcW w:w="2395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int(11)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DA3A73" w:rsidRDefault="00DA3A73" w:rsidP="00DA3A73">
            <w:pPr>
              <w:jc w:val="center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90D68" w:rsidRPr="00490D68" w:rsidRDefault="00DF0796" w:rsidP="00490D68">
      <w:pPr>
        <w:rPr>
          <w:rFonts w:ascii="Arial" w:hAnsi="Arial" w:cs="Arial"/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{</w:t>
      </w:r>
    </w:p>
    <w:p w:rsidR="00490D68" w:rsidRPr="00490D68" w:rsidRDefault="00490D68" w:rsidP="004A3A27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"requestid": "22eb68ee5abe42ce9adb57aad8ea59dd "</w:t>
      </w:r>
    </w:p>
    <w:p w:rsidR="00375D71" w:rsidRDefault="00DF0796" w:rsidP="00490D68">
      <w:pPr>
        <w:rPr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B52A8D"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 w:rsidR="00B52A8D">
        <w:rPr>
          <w:rFonts w:ascii="Arial" w:hAnsi="Arial" w:cs="Arial" w:hint="eastAsia"/>
          <w:color w:val="000000" w:themeColor="text1"/>
        </w:rPr>
        <w:t>,</w:t>
      </w:r>
    </w:p>
    <w:p w:rsidR="000300BC" w:rsidRPr="000300BC" w:rsidRDefault="000300BC" w:rsidP="000300BC">
      <w:pPr>
        <w:rPr>
          <w:rFonts w:ascii="Arial" w:hAnsi="Arial" w:cs="Arial"/>
          <w:color w:val="000000" w:themeColor="text1"/>
        </w:rPr>
      </w:pPr>
      <w:r w:rsidRPr="000300BC">
        <w:rPr>
          <w:rFonts w:ascii="Arial" w:hAnsi="Arial" w:cs="Arial"/>
          <w:color w:val="000000" w:themeColor="text1"/>
        </w:rPr>
        <w:t>"data":{</w:t>
      </w:r>
    </w:p>
    <w:p w:rsidR="000300BC" w:rsidRPr="000300BC" w:rsidRDefault="000300BC" w:rsidP="000300BC">
      <w:pPr>
        <w:rPr>
          <w:rFonts w:ascii="Arial" w:hAnsi="Arial" w:cs="Arial"/>
          <w:color w:val="000000" w:themeColor="text1"/>
        </w:rPr>
      </w:pPr>
      <w:r w:rsidRPr="000300BC">
        <w:rPr>
          <w:rFonts w:ascii="Arial" w:hAnsi="Arial" w:cs="Arial"/>
          <w:color w:val="000000" w:themeColor="text1"/>
        </w:rPr>
        <w:tab/>
        <w:t>"fullTimeNum":"2560000",</w:t>
      </w:r>
    </w:p>
    <w:p w:rsidR="000300BC" w:rsidRPr="000300BC" w:rsidRDefault="000300BC" w:rsidP="000300BC">
      <w:pPr>
        <w:rPr>
          <w:rFonts w:ascii="Arial" w:hAnsi="Arial" w:cs="Arial"/>
          <w:color w:val="000000" w:themeColor="text1"/>
        </w:rPr>
      </w:pPr>
      <w:r w:rsidRPr="000300BC">
        <w:rPr>
          <w:rFonts w:ascii="Arial" w:hAnsi="Arial" w:cs="Arial"/>
          <w:color w:val="000000" w:themeColor="text1"/>
        </w:rPr>
        <w:tab/>
        <w:t>"partTimeNum":"102303",</w:t>
      </w:r>
    </w:p>
    <w:p w:rsidR="000300BC" w:rsidRPr="000300BC" w:rsidRDefault="000300BC" w:rsidP="000300BC">
      <w:pPr>
        <w:rPr>
          <w:rFonts w:ascii="Arial" w:hAnsi="Arial" w:cs="Arial"/>
          <w:color w:val="000000" w:themeColor="text1"/>
        </w:rPr>
      </w:pPr>
      <w:r w:rsidRPr="000300BC">
        <w:rPr>
          <w:rFonts w:ascii="Arial" w:hAnsi="Arial" w:cs="Arial"/>
          <w:color w:val="000000" w:themeColor="text1"/>
        </w:rPr>
        <w:tab/>
        <w:t>"thirdTimeNum":"200034"</w:t>
      </w:r>
    </w:p>
    <w:p w:rsidR="000300BC" w:rsidRDefault="000300BC" w:rsidP="000300BC">
      <w:pPr>
        <w:rPr>
          <w:rFonts w:ascii="Arial" w:hAnsi="Arial" w:cs="Arial"/>
          <w:color w:val="000000" w:themeColor="text1"/>
        </w:rPr>
      </w:pPr>
      <w:r w:rsidRPr="000300BC">
        <w:rPr>
          <w:rFonts w:ascii="Arial" w:hAnsi="Arial" w:cs="Arial"/>
          <w:color w:val="000000" w:themeColor="text1"/>
        </w:rPr>
        <w:t>}</w:t>
      </w:r>
      <w:r w:rsidRPr="000300BC">
        <w:rPr>
          <w:rFonts w:ascii="Arial" w:hAnsi="Arial" w:cs="Arial"/>
          <w:color w:val="000000" w:themeColor="text1"/>
        </w:rPr>
        <w:t xml:space="preserve"> </w:t>
      </w:r>
    </w:p>
    <w:p w:rsidR="00375D71" w:rsidRDefault="00375D71" w:rsidP="000300B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color w:val="000000" w:themeColor="text1"/>
        </w:rPr>
      </w:pPr>
    </w:p>
    <w:p w:rsidR="000643F6" w:rsidRDefault="00E40915" w:rsidP="000643F6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从业人员</w:t>
      </w:r>
      <w:r w:rsidR="00A900A1"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全职员工</w:t>
      </w:r>
      <w:r w:rsidR="000643F6">
        <w:rPr>
          <w:rFonts w:hint="eastAsia"/>
          <w:color w:val="000000" w:themeColor="text1"/>
        </w:rPr>
        <w:t>接口规范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E40915">
        <w:rPr>
          <w:rFonts w:ascii="宋体" w:eastAsia="宋体" w:hAnsi="宋体" w:cs="宋体" w:hint="eastAsia"/>
          <w:color w:val="000000" w:themeColor="text1"/>
          <w:kern w:val="0"/>
        </w:rPr>
        <w:t>全职员工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</w:t>
      </w:r>
      <w:r w:rsidR="00E40915" w:rsidRPr="00E40915">
        <w:rPr>
          <w:rFonts w:ascii="宋体" w:eastAsia="宋体" w:hAnsi="宋体" w:cs="宋体"/>
          <w:color w:val="000000" w:themeColor="text1"/>
          <w:kern w:val="0"/>
        </w:rPr>
        <w:t>staff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E40915">
        <w:rPr>
          <w:rFonts w:ascii="宋体" w:hAnsi="宋体" w:hint="eastAsia"/>
          <w:szCs w:val="21"/>
        </w:rPr>
        <w:t>fulltime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E40915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taff</w:t>
            </w:r>
          </w:p>
        </w:tc>
        <w:tc>
          <w:tcPr>
            <w:tcW w:w="993" w:type="dxa"/>
            <w:shd w:val="clear" w:color="auto" w:fill="auto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</w:t>
            </w:r>
            <w:r w:rsidR="00A900A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数据数组[</w:t>
            </w:r>
            <w:r w:rsidR="00A900A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0E23BB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全职</w:t>
            </w:r>
            <w:r w:rsidR="00E40915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员工</w:t>
            </w: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E40915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ratio</w:t>
            </w:r>
          </w:p>
        </w:tc>
        <w:tc>
          <w:tcPr>
            <w:tcW w:w="993" w:type="dxa"/>
            <w:shd w:val="clear" w:color="auto" w:fill="auto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0E23BB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同比</w:t>
            </w: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E40915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year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年份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E40915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um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DE7553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</w:t>
            </w:r>
            <w:r w:rsidR="004A3A2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A3CB9" w:rsidRDefault="00BA3CB9" w:rsidP="00BA3CB9">
      <w:r>
        <w:t>{</w:t>
      </w:r>
    </w:p>
    <w:p w:rsidR="00BA3CB9" w:rsidRDefault="00BA3CB9" w:rsidP="004A3A27">
      <w:r>
        <w:tab/>
        <w:t>"requestid": "22eb68ee5abe42ce9adb57aad8ea59dd "</w:t>
      </w:r>
    </w:p>
    <w:p w:rsidR="00BA3CB9" w:rsidRPr="00BA3CB9" w:rsidRDefault="00BA3CB9" w:rsidP="00BA3CB9">
      <w:r>
        <w:t>}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4A3A27">
        <w:rPr>
          <w:rFonts w:ascii="Arial" w:hAnsi="Arial" w:cs="Arial" w:hint="eastAsia"/>
          <w:color w:val="000000" w:themeColor="text1"/>
        </w:rPr>
        <w:t>返回</w:t>
      </w:r>
      <w:r>
        <w:rPr>
          <w:rFonts w:ascii="Arial" w:hAnsi="Arial" w:cs="Arial" w:hint="eastAsia"/>
          <w:color w:val="000000" w:themeColor="text1"/>
        </w:rPr>
        <w:t>成功</w:t>
      </w:r>
      <w:r>
        <w:rPr>
          <w:rFonts w:ascii="Arial" w:hAnsi="Arial" w:cs="Arial"/>
          <w:color w:val="000000" w:themeColor="text1"/>
        </w:rPr>
        <w:t>"</w:t>
      </w:r>
      <w:r w:rsidR="004A3A27">
        <w:rPr>
          <w:rFonts w:ascii="Arial" w:hAnsi="Arial" w:cs="Arial" w:hint="eastAsia"/>
          <w:color w:val="000000" w:themeColor="text1"/>
        </w:rPr>
        <w:t>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"data":{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"staff":[{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"num":"50"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"mileage":"70"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"ratio":[{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"num":"68"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"mileage":"59"</w:t>
      </w:r>
    </w:p>
    <w:p w:rsidR="00E40915" w:rsidRP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</w:t>
      </w:r>
    </w:p>
    <w:p w:rsidR="00E40915" w:rsidRDefault="00E40915" w:rsidP="00E40915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}</w:t>
      </w:r>
    </w:p>
    <w:p w:rsidR="000643F6" w:rsidRDefault="000643F6" w:rsidP="00E4091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E23BB" w:rsidRDefault="000E23BB" w:rsidP="00E40915">
      <w:pPr>
        <w:rPr>
          <w:rFonts w:ascii="Arial" w:hAnsi="Arial" w:cs="Arial"/>
          <w:color w:val="000000" w:themeColor="text1"/>
        </w:rPr>
      </w:pPr>
    </w:p>
    <w:p w:rsidR="000E23BB" w:rsidRDefault="000E23BB" w:rsidP="000E23BB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从业人员-</w:t>
      </w:r>
      <w:r>
        <w:rPr>
          <w:rFonts w:hint="eastAsia"/>
          <w:color w:val="000000" w:themeColor="text1"/>
        </w:rPr>
        <w:t>兼职</w:t>
      </w:r>
      <w:r>
        <w:rPr>
          <w:rFonts w:hint="eastAsia"/>
          <w:color w:val="000000" w:themeColor="text1"/>
        </w:rPr>
        <w:t>员工接口规范</w:t>
      </w: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</w:rPr>
        <w:t>兼职</w:t>
      </w:r>
      <w:r>
        <w:rPr>
          <w:rFonts w:ascii="宋体" w:eastAsia="宋体" w:hAnsi="宋体" w:cs="宋体" w:hint="eastAsia"/>
          <w:color w:val="000000" w:themeColor="text1"/>
          <w:kern w:val="0"/>
        </w:rPr>
        <w:t>员工接口规范示例。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</w:t>
      </w:r>
      <w:r w:rsidRPr="00E40915">
        <w:rPr>
          <w:rFonts w:ascii="宋体" w:eastAsia="宋体" w:hAnsi="宋体" w:cs="宋体"/>
          <w:color w:val="000000" w:themeColor="text1"/>
          <w:kern w:val="0"/>
        </w:rPr>
        <w:t>staff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>
        <w:rPr>
          <w:rFonts w:ascii="宋体" w:hAnsi="宋体" w:hint="eastAsia"/>
          <w:szCs w:val="21"/>
        </w:rPr>
        <w:t>part</w:t>
      </w:r>
      <w:r>
        <w:rPr>
          <w:rFonts w:ascii="宋体" w:hAnsi="宋体" w:hint="eastAsia"/>
          <w:szCs w:val="21"/>
        </w:rPr>
        <w:t>time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E23BB" w:rsidTr="002D5E3C">
        <w:tc>
          <w:tcPr>
            <w:tcW w:w="1616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E23BB" w:rsidTr="002D5E3C">
        <w:tc>
          <w:tcPr>
            <w:tcW w:w="1616" w:type="dxa"/>
            <w:shd w:val="clear" w:color="auto" w:fill="auto"/>
            <w:vAlign w:val="center"/>
          </w:tcPr>
          <w:p w:rsidR="000E23BB" w:rsidRPr="00F64111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E23BB" w:rsidRPr="00F64111" w:rsidRDefault="000E23BB" w:rsidP="002D5E3C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taff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兼职员工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ratio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同比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year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年份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um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0E23BB" w:rsidRDefault="000E23BB" w:rsidP="000E23BB">
      <w:r>
        <w:t>{</w:t>
      </w:r>
    </w:p>
    <w:p w:rsidR="000E23BB" w:rsidRDefault="000E23BB" w:rsidP="000E23BB">
      <w:r>
        <w:tab/>
        <w:t>"requestid": "22eb68ee5abe42ce9adb57aad8ea59dd "</w:t>
      </w:r>
    </w:p>
    <w:p w:rsidR="000E23BB" w:rsidRPr="00BA3CB9" w:rsidRDefault="000E23BB" w:rsidP="000E23BB">
      <w:r>
        <w:t>}</w:t>
      </w: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输出示例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>
        <w:rPr>
          <w:rFonts w:ascii="Arial" w:hAnsi="Arial" w:cs="Arial" w:hint="eastAsia"/>
          <w:color w:val="000000" w:themeColor="text1"/>
        </w:rPr>
        <w:t>返回成功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"data":{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"staff":[{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"num":"50"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"mileage":"70"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"ratio":[{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"num":"68"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"mileage":"59"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}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E23BB" w:rsidRDefault="000E23BB" w:rsidP="00E40915">
      <w:pPr>
        <w:rPr>
          <w:rFonts w:ascii="Arial" w:hAnsi="Arial" w:cs="Arial"/>
          <w:color w:val="000000" w:themeColor="text1"/>
        </w:rPr>
      </w:pPr>
    </w:p>
    <w:p w:rsidR="000E23BB" w:rsidRDefault="000E23BB" w:rsidP="00E40915">
      <w:pPr>
        <w:rPr>
          <w:rFonts w:ascii="Arial" w:hAnsi="Arial" w:cs="Arial"/>
          <w:color w:val="000000" w:themeColor="text1"/>
        </w:rPr>
      </w:pPr>
    </w:p>
    <w:p w:rsidR="000E23BB" w:rsidRDefault="000E23BB" w:rsidP="000E23BB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从业人员-</w:t>
      </w:r>
      <w:r>
        <w:rPr>
          <w:rFonts w:hint="eastAsia"/>
          <w:color w:val="000000" w:themeColor="text1"/>
        </w:rPr>
        <w:t>外包租赁</w:t>
      </w:r>
      <w:r>
        <w:rPr>
          <w:rFonts w:hint="eastAsia"/>
          <w:color w:val="000000" w:themeColor="text1"/>
        </w:rPr>
        <w:t>员工接口规范</w:t>
      </w: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</w:rPr>
        <w:t>外包租赁</w:t>
      </w:r>
      <w:r>
        <w:rPr>
          <w:rFonts w:ascii="宋体" w:eastAsia="宋体" w:hAnsi="宋体" w:cs="宋体" w:hint="eastAsia"/>
          <w:color w:val="000000" w:themeColor="text1"/>
          <w:kern w:val="0"/>
        </w:rPr>
        <w:t>员工接口规范示例。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</w:t>
      </w:r>
      <w:r w:rsidRPr="00E40915">
        <w:rPr>
          <w:rFonts w:ascii="宋体" w:eastAsia="宋体" w:hAnsi="宋体" w:cs="宋体"/>
          <w:color w:val="000000" w:themeColor="text1"/>
          <w:kern w:val="0"/>
        </w:rPr>
        <w:t>staff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>
        <w:rPr>
          <w:rFonts w:ascii="宋体" w:hAnsi="宋体" w:hint="eastAsia"/>
          <w:szCs w:val="21"/>
        </w:rPr>
        <w:t>thirdtime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E23BB" w:rsidRDefault="000E23BB" w:rsidP="000E23B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E23BB" w:rsidTr="002D5E3C">
        <w:tc>
          <w:tcPr>
            <w:tcW w:w="1616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E23BB" w:rsidTr="002D5E3C">
        <w:tc>
          <w:tcPr>
            <w:tcW w:w="1616" w:type="dxa"/>
            <w:shd w:val="clear" w:color="auto" w:fill="auto"/>
            <w:vAlign w:val="center"/>
          </w:tcPr>
          <w:p w:rsidR="000E23BB" w:rsidRPr="00F64111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E23BB" w:rsidRPr="00F64111" w:rsidRDefault="000E23BB" w:rsidP="002D5E3C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taff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外包租赁员工</w:t>
            </w: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ratio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同比</w:t>
            </w:r>
            <w:bookmarkStart w:id="12" w:name="_GoBack"/>
            <w:bookmarkEnd w:id="12"/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year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年份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0E23BB" w:rsidTr="002D5E3C">
        <w:tc>
          <w:tcPr>
            <w:tcW w:w="1696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um</w:t>
            </w:r>
          </w:p>
        </w:tc>
        <w:tc>
          <w:tcPr>
            <w:tcW w:w="993" w:type="dxa"/>
            <w:shd w:val="clear" w:color="auto" w:fill="auto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E23BB" w:rsidRDefault="000E23BB" w:rsidP="002D5E3C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0E23BB" w:rsidRDefault="000E23BB" w:rsidP="002D5E3C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E23BB" w:rsidRDefault="000E23BB" w:rsidP="000E23BB">
      <w:pPr>
        <w:rPr>
          <w:color w:val="000000" w:themeColor="text1"/>
        </w:rPr>
      </w:pP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0E23BB" w:rsidRDefault="000E23BB" w:rsidP="000E23BB">
      <w:r>
        <w:t>{</w:t>
      </w:r>
    </w:p>
    <w:p w:rsidR="000E23BB" w:rsidRDefault="000E23BB" w:rsidP="000E23BB">
      <w:r>
        <w:tab/>
        <w:t>"requestid": "22eb68ee5abe42ce9adb57aad8ea59dd "</w:t>
      </w:r>
    </w:p>
    <w:p w:rsidR="000E23BB" w:rsidRPr="00BA3CB9" w:rsidRDefault="000E23BB" w:rsidP="000E23BB">
      <w:r>
        <w:t>}</w:t>
      </w:r>
    </w:p>
    <w:p w:rsidR="000E23BB" w:rsidRDefault="000E23BB" w:rsidP="000E23B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>
        <w:rPr>
          <w:rFonts w:ascii="Arial" w:hAnsi="Arial" w:cs="Arial" w:hint="eastAsia"/>
          <w:color w:val="000000" w:themeColor="text1"/>
        </w:rPr>
        <w:t>返回成功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"data":{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lastRenderedPageBreak/>
        <w:tab/>
        <w:t>"staff":[{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"num":"50"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"mileage":"70"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"ratio":[{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"year":"2011",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"num":"68"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},{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"compName":"2012",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</w:r>
      <w:r w:rsidRPr="00E40915">
        <w:rPr>
          <w:rFonts w:ascii="Arial" w:hAnsi="Arial" w:cs="Arial"/>
          <w:color w:val="000000" w:themeColor="text1"/>
        </w:rPr>
        <w:tab/>
        <w:t>"mileage":"59"</w:t>
      </w:r>
    </w:p>
    <w:p w:rsidR="000E23BB" w:rsidRPr="00E40915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ab/>
        <w:t>}]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 w:rsidRPr="00E40915">
        <w:rPr>
          <w:rFonts w:ascii="Arial" w:hAnsi="Arial" w:cs="Arial"/>
          <w:color w:val="000000" w:themeColor="text1"/>
        </w:rPr>
        <w:t>}</w:t>
      </w:r>
    </w:p>
    <w:p w:rsidR="000E23BB" w:rsidRDefault="000E23BB" w:rsidP="000E23B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E23BB" w:rsidRDefault="000E23BB" w:rsidP="00E40915">
      <w:pPr>
        <w:rPr>
          <w:rFonts w:ascii="Arial" w:hAnsi="Arial" w:cs="Arial" w:hint="eastAsia"/>
          <w:color w:val="000000" w:themeColor="text1"/>
        </w:rPr>
      </w:pPr>
    </w:p>
    <w:sectPr w:rsidR="000E23BB" w:rsidSect="00BB65C7">
      <w:footerReference w:type="default" r:id="rId11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61E" w:rsidRDefault="0054161E" w:rsidP="00BB65C7">
      <w:r>
        <w:separator/>
      </w:r>
    </w:p>
  </w:endnote>
  <w:endnote w:type="continuationSeparator" w:id="0">
    <w:p w:rsidR="0054161E" w:rsidRDefault="0054161E" w:rsidP="00BB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SC Light">
    <w:charset w:val="80"/>
    <w:family w:val="auto"/>
    <w:pitch w:val="variable"/>
    <w:sig w:usb0="00000001" w:usb1="08070000" w:usb2="00000010" w:usb3="00000000" w:csb0="003E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 w:hint="eastAsia"/>
            </w:rPr>
            <w:t>文档</w:t>
          </w:r>
          <w:r>
            <w:rPr>
              <w:rFonts w:ascii="Arial" w:eastAsia="华文细黑" w:hAnsi="Arial"/>
            </w:rPr>
            <w:t>版本：</w:t>
          </w:r>
          <w:r>
            <w:rPr>
              <w:rFonts w:ascii="Arial" w:eastAsia="华文细黑" w:hAnsi="Arial"/>
            </w:rPr>
            <w:fldChar w:fldCharType="begin"/>
          </w:r>
          <w:r>
            <w:rPr>
              <w:rFonts w:ascii="Arial" w:eastAsia="华文细黑" w:hAnsi="Arial"/>
            </w:rPr>
            <w:instrText xml:space="preserve"> DOCPROPERTY  </w:instrText>
          </w:r>
          <w:r>
            <w:rPr>
              <w:rFonts w:ascii="Arial" w:eastAsia="华文细黑" w:hAnsi="Arial"/>
            </w:rPr>
            <w:instrText>文档版本</w:instrText>
          </w:r>
          <w:r>
            <w:rPr>
              <w:rFonts w:ascii="Arial" w:eastAsia="华文细黑" w:hAnsi="Arial"/>
            </w:rPr>
            <w:instrText xml:space="preserve">  \* MERGEFORMAT </w:instrText>
          </w:r>
          <w:r>
            <w:rPr>
              <w:rFonts w:ascii="Arial" w:eastAsia="华文细黑" w:hAnsi="Arial"/>
            </w:rPr>
            <w:fldChar w:fldCharType="separate"/>
          </w:r>
          <w:r>
            <w:rPr>
              <w:rFonts w:ascii="Arial" w:eastAsia="华文细黑" w:hAnsi="Arial" w:hint="eastAsia"/>
              <w:b/>
              <w:bCs/>
            </w:rPr>
            <w:t>错误</w:t>
          </w:r>
          <w:r>
            <w:rPr>
              <w:rFonts w:ascii="Arial" w:eastAsia="华文细黑" w:hAnsi="Arial" w:hint="eastAsia"/>
              <w:b/>
              <w:bCs/>
            </w:rPr>
            <w:t>!</w:t>
          </w:r>
          <w:r>
            <w:rPr>
              <w:rFonts w:ascii="Arial" w:eastAsia="华文细黑" w:hAnsi="Arial" w:hint="eastAsia"/>
              <w:b/>
              <w:bCs/>
            </w:rPr>
            <w:t>未知的文档属性名称</w:t>
          </w:r>
          <w:r>
            <w:rPr>
              <w:rFonts w:ascii="Arial" w:eastAsia="华文细黑" w:hAnsi="Arial"/>
            </w:rPr>
            <w:fldChar w:fldCharType="end"/>
          </w: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righ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Cs/>
            </w:rPr>
            <w:t>I</w:t>
          </w:r>
          <w:r>
            <w:rPr>
              <w:rFonts w:ascii="Arial" w:eastAsia="华文细黑" w:hAnsi="Arial"/>
              <w:bCs/>
            </w:rPr>
            <w:fldChar w:fldCharType="end"/>
          </w:r>
          <w:r>
            <w:rPr>
              <w:rFonts w:ascii="Arial" w:eastAsia="华文细黑" w:hAnsi="Arial"/>
            </w:rPr>
            <w:t xml:space="preserve"> </w:t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rPr>
        <w:trHeight w:val="130"/>
      </w:trPr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rPr>
              <w:rFonts w:ascii="Arial" w:eastAsia="华文细黑" w:hAnsi="Arial"/>
            </w:rPr>
          </w:pP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/>
              <w:bCs/>
              <w:noProof/>
            </w:rPr>
            <w:t>II</w:t>
          </w:r>
          <w:r>
            <w:rPr>
              <w:rFonts w:ascii="Arial" w:eastAsia="华文细黑" w:hAnsi="Arial"/>
              <w:bCs/>
            </w:rPr>
            <w:fldChar w:fldCharType="end"/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ind w:firstLine="360"/>
      <w:jc w:val="center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 w:hint="eastAsia"/>
        <w:sz w:val="18"/>
        <w:szCs w:val="18"/>
      </w:rPr>
      <w:t>第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 xml:space="preserve"> PAGE 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>
      <w:rPr>
        <w:rStyle w:val="af6"/>
        <w:rFonts w:ascii="微软雅黑" w:eastAsia="微软雅黑" w:hAnsi="微软雅黑"/>
        <w:noProof/>
        <w:sz w:val="18"/>
        <w:szCs w:val="18"/>
      </w:rPr>
      <w:t>15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  共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>SECTIONPAGES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 w:rsidR="000E23BB">
      <w:rPr>
        <w:rStyle w:val="af6"/>
        <w:rFonts w:ascii="微软雅黑" w:eastAsia="微软雅黑" w:hAnsi="微软雅黑"/>
        <w:noProof/>
        <w:sz w:val="18"/>
        <w:szCs w:val="18"/>
      </w:rPr>
      <w:t>15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61E" w:rsidRDefault="0054161E" w:rsidP="00BB65C7">
      <w:r>
        <w:separator/>
      </w:r>
    </w:p>
  </w:footnote>
  <w:footnote w:type="continuationSeparator" w:id="0">
    <w:p w:rsidR="0054161E" w:rsidRDefault="0054161E" w:rsidP="00BB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934"/>
    <w:multiLevelType w:val="multilevel"/>
    <w:tmpl w:val="0EAD29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F52968"/>
    <w:multiLevelType w:val="multilevel"/>
    <w:tmpl w:val="11F52968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0356F41"/>
    <w:multiLevelType w:val="multilevel"/>
    <w:tmpl w:val="40356F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F566805"/>
    <w:multiLevelType w:val="multilevel"/>
    <w:tmpl w:val="7F566805"/>
    <w:lvl w:ilvl="0">
      <w:start w:val="1"/>
      <w:numFmt w:val="decimal"/>
      <w:pStyle w:val="1"/>
      <w:lvlText w:val="%1"/>
      <w:lvlJc w:val="left"/>
      <w:pPr>
        <w:ind w:left="213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156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ttachedTemplate r:id="rId1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88"/>
    <w:rsid w:val="CD8EF49C"/>
    <w:rsid w:val="FB2D918F"/>
    <w:rsid w:val="0000084E"/>
    <w:rsid w:val="00000B0E"/>
    <w:rsid w:val="00000E00"/>
    <w:rsid w:val="00001066"/>
    <w:rsid w:val="000012D2"/>
    <w:rsid w:val="000013C2"/>
    <w:rsid w:val="00001A10"/>
    <w:rsid w:val="00002574"/>
    <w:rsid w:val="00002789"/>
    <w:rsid w:val="00002C86"/>
    <w:rsid w:val="000035B5"/>
    <w:rsid w:val="0000425D"/>
    <w:rsid w:val="00004E04"/>
    <w:rsid w:val="00004F4C"/>
    <w:rsid w:val="00005009"/>
    <w:rsid w:val="000053ED"/>
    <w:rsid w:val="0000562B"/>
    <w:rsid w:val="0000602F"/>
    <w:rsid w:val="00006A45"/>
    <w:rsid w:val="00006C50"/>
    <w:rsid w:val="00007096"/>
    <w:rsid w:val="000077F8"/>
    <w:rsid w:val="000107BD"/>
    <w:rsid w:val="00010C10"/>
    <w:rsid w:val="000110EB"/>
    <w:rsid w:val="00011352"/>
    <w:rsid w:val="0001145E"/>
    <w:rsid w:val="000117C0"/>
    <w:rsid w:val="00011978"/>
    <w:rsid w:val="00011CA3"/>
    <w:rsid w:val="00012244"/>
    <w:rsid w:val="00012450"/>
    <w:rsid w:val="000125CD"/>
    <w:rsid w:val="00012641"/>
    <w:rsid w:val="00012DB3"/>
    <w:rsid w:val="00013132"/>
    <w:rsid w:val="00013480"/>
    <w:rsid w:val="0001380A"/>
    <w:rsid w:val="00013828"/>
    <w:rsid w:val="00013CE5"/>
    <w:rsid w:val="0001468D"/>
    <w:rsid w:val="00014746"/>
    <w:rsid w:val="00014BAC"/>
    <w:rsid w:val="00014D5B"/>
    <w:rsid w:val="0001510B"/>
    <w:rsid w:val="0001544C"/>
    <w:rsid w:val="0001567F"/>
    <w:rsid w:val="000156FA"/>
    <w:rsid w:val="00015CBA"/>
    <w:rsid w:val="00015D2C"/>
    <w:rsid w:val="000160E3"/>
    <w:rsid w:val="0001612D"/>
    <w:rsid w:val="0001656E"/>
    <w:rsid w:val="000166A7"/>
    <w:rsid w:val="00016C66"/>
    <w:rsid w:val="00016DC9"/>
    <w:rsid w:val="00017504"/>
    <w:rsid w:val="000209C5"/>
    <w:rsid w:val="00020BCB"/>
    <w:rsid w:val="00020CE9"/>
    <w:rsid w:val="0002140D"/>
    <w:rsid w:val="00021664"/>
    <w:rsid w:val="00021B33"/>
    <w:rsid w:val="00021F89"/>
    <w:rsid w:val="00022620"/>
    <w:rsid w:val="0002286C"/>
    <w:rsid w:val="000233A3"/>
    <w:rsid w:val="0002349C"/>
    <w:rsid w:val="00023A65"/>
    <w:rsid w:val="00023E16"/>
    <w:rsid w:val="00024426"/>
    <w:rsid w:val="000244B4"/>
    <w:rsid w:val="000247E2"/>
    <w:rsid w:val="00024801"/>
    <w:rsid w:val="00024A34"/>
    <w:rsid w:val="00024B5A"/>
    <w:rsid w:val="000256C8"/>
    <w:rsid w:val="000257E7"/>
    <w:rsid w:val="00025A69"/>
    <w:rsid w:val="0002669F"/>
    <w:rsid w:val="00026D2A"/>
    <w:rsid w:val="00027167"/>
    <w:rsid w:val="00027544"/>
    <w:rsid w:val="00027C26"/>
    <w:rsid w:val="00027D91"/>
    <w:rsid w:val="00027EF6"/>
    <w:rsid w:val="000300BC"/>
    <w:rsid w:val="000305EE"/>
    <w:rsid w:val="000306C5"/>
    <w:rsid w:val="00030D44"/>
    <w:rsid w:val="000310B1"/>
    <w:rsid w:val="0003150B"/>
    <w:rsid w:val="000316A9"/>
    <w:rsid w:val="000316CB"/>
    <w:rsid w:val="00031C15"/>
    <w:rsid w:val="00031C39"/>
    <w:rsid w:val="00031F7E"/>
    <w:rsid w:val="00031F84"/>
    <w:rsid w:val="000327FB"/>
    <w:rsid w:val="00032F88"/>
    <w:rsid w:val="00033ADD"/>
    <w:rsid w:val="000343B4"/>
    <w:rsid w:val="0003455C"/>
    <w:rsid w:val="000347F8"/>
    <w:rsid w:val="00034950"/>
    <w:rsid w:val="000349A2"/>
    <w:rsid w:val="00035471"/>
    <w:rsid w:val="00035A03"/>
    <w:rsid w:val="00036251"/>
    <w:rsid w:val="000363AA"/>
    <w:rsid w:val="000368BF"/>
    <w:rsid w:val="00036934"/>
    <w:rsid w:val="0003742E"/>
    <w:rsid w:val="000407D2"/>
    <w:rsid w:val="00040885"/>
    <w:rsid w:val="00040BE1"/>
    <w:rsid w:val="00040CD2"/>
    <w:rsid w:val="00040FBC"/>
    <w:rsid w:val="00041084"/>
    <w:rsid w:val="00041422"/>
    <w:rsid w:val="0004173A"/>
    <w:rsid w:val="00041832"/>
    <w:rsid w:val="00041998"/>
    <w:rsid w:val="00041A64"/>
    <w:rsid w:val="00042128"/>
    <w:rsid w:val="00042355"/>
    <w:rsid w:val="0004235F"/>
    <w:rsid w:val="000424A5"/>
    <w:rsid w:val="000426E9"/>
    <w:rsid w:val="00042E67"/>
    <w:rsid w:val="00043530"/>
    <w:rsid w:val="00043568"/>
    <w:rsid w:val="000436C6"/>
    <w:rsid w:val="00044AA8"/>
    <w:rsid w:val="00044C02"/>
    <w:rsid w:val="000451F1"/>
    <w:rsid w:val="000451F4"/>
    <w:rsid w:val="000455EA"/>
    <w:rsid w:val="00045747"/>
    <w:rsid w:val="00045792"/>
    <w:rsid w:val="000461B2"/>
    <w:rsid w:val="00046220"/>
    <w:rsid w:val="00046710"/>
    <w:rsid w:val="000467B5"/>
    <w:rsid w:val="00046889"/>
    <w:rsid w:val="000468C2"/>
    <w:rsid w:val="00046AE4"/>
    <w:rsid w:val="00046BB6"/>
    <w:rsid w:val="00046D33"/>
    <w:rsid w:val="0004756A"/>
    <w:rsid w:val="00047992"/>
    <w:rsid w:val="00047BE2"/>
    <w:rsid w:val="00047D54"/>
    <w:rsid w:val="00047D66"/>
    <w:rsid w:val="00047FB3"/>
    <w:rsid w:val="00050F7C"/>
    <w:rsid w:val="00051E20"/>
    <w:rsid w:val="00052151"/>
    <w:rsid w:val="00052CCA"/>
    <w:rsid w:val="00052F4C"/>
    <w:rsid w:val="000534D9"/>
    <w:rsid w:val="00053873"/>
    <w:rsid w:val="00054C78"/>
    <w:rsid w:val="00054CB4"/>
    <w:rsid w:val="00054F8D"/>
    <w:rsid w:val="000553E0"/>
    <w:rsid w:val="00055C14"/>
    <w:rsid w:val="00055FD4"/>
    <w:rsid w:val="000560AC"/>
    <w:rsid w:val="00056830"/>
    <w:rsid w:val="00056E5F"/>
    <w:rsid w:val="0005717F"/>
    <w:rsid w:val="00057722"/>
    <w:rsid w:val="00057ED7"/>
    <w:rsid w:val="000600F2"/>
    <w:rsid w:val="00060167"/>
    <w:rsid w:val="000602E7"/>
    <w:rsid w:val="0006110B"/>
    <w:rsid w:val="00061335"/>
    <w:rsid w:val="0006169D"/>
    <w:rsid w:val="0006174D"/>
    <w:rsid w:val="00061C61"/>
    <w:rsid w:val="00062BEF"/>
    <w:rsid w:val="00062FE9"/>
    <w:rsid w:val="0006301E"/>
    <w:rsid w:val="00063773"/>
    <w:rsid w:val="0006380C"/>
    <w:rsid w:val="00063ABA"/>
    <w:rsid w:val="00063CAC"/>
    <w:rsid w:val="00063D19"/>
    <w:rsid w:val="00064058"/>
    <w:rsid w:val="0006414B"/>
    <w:rsid w:val="000643F6"/>
    <w:rsid w:val="00064542"/>
    <w:rsid w:val="00064807"/>
    <w:rsid w:val="000654DA"/>
    <w:rsid w:val="000658BA"/>
    <w:rsid w:val="00065C1C"/>
    <w:rsid w:val="00065EC9"/>
    <w:rsid w:val="000662C9"/>
    <w:rsid w:val="0006672C"/>
    <w:rsid w:val="0006681D"/>
    <w:rsid w:val="000669BB"/>
    <w:rsid w:val="00066AD9"/>
    <w:rsid w:val="0006740A"/>
    <w:rsid w:val="00067675"/>
    <w:rsid w:val="00067941"/>
    <w:rsid w:val="00067BBF"/>
    <w:rsid w:val="00071AB6"/>
    <w:rsid w:val="00071C22"/>
    <w:rsid w:val="000720B2"/>
    <w:rsid w:val="00072394"/>
    <w:rsid w:val="00072973"/>
    <w:rsid w:val="000735BF"/>
    <w:rsid w:val="000737D0"/>
    <w:rsid w:val="000739FF"/>
    <w:rsid w:val="000745EB"/>
    <w:rsid w:val="0007476B"/>
    <w:rsid w:val="00075361"/>
    <w:rsid w:val="0007574D"/>
    <w:rsid w:val="000759A8"/>
    <w:rsid w:val="00076476"/>
    <w:rsid w:val="0007731C"/>
    <w:rsid w:val="0007790F"/>
    <w:rsid w:val="00077A8E"/>
    <w:rsid w:val="00077E85"/>
    <w:rsid w:val="00077F8A"/>
    <w:rsid w:val="000803AB"/>
    <w:rsid w:val="000804A1"/>
    <w:rsid w:val="00080606"/>
    <w:rsid w:val="0008068E"/>
    <w:rsid w:val="00080D4B"/>
    <w:rsid w:val="00080EB7"/>
    <w:rsid w:val="00080EE5"/>
    <w:rsid w:val="00080FC3"/>
    <w:rsid w:val="000811C6"/>
    <w:rsid w:val="00081387"/>
    <w:rsid w:val="00081517"/>
    <w:rsid w:val="00081EDE"/>
    <w:rsid w:val="0008284B"/>
    <w:rsid w:val="00082932"/>
    <w:rsid w:val="00082C5A"/>
    <w:rsid w:val="00082D4B"/>
    <w:rsid w:val="00083A86"/>
    <w:rsid w:val="00083B4A"/>
    <w:rsid w:val="00083E11"/>
    <w:rsid w:val="00084403"/>
    <w:rsid w:val="000856DA"/>
    <w:rsid w:val="000856E8"/>
    <w:rsid w:val="00085BF6"/>
    <w:rsid w:val="00085CCA"/>
    <w:rsid w:val="00085E09"/>
    <w:rsid w:val="000862ED"/>
    <w:rsid w:val="00086443"/>
    <w:rsid w:val="000869B9"/>
    <w:rsid w:val="00086C02"/>
    <w:rsid w:val="00086D1E"/>
    <w:rsid w:val="00086F52"/>
    <w:rsid w:val="000875B8"/>
    <w:rsid w:val="00087711"/>
    <w:rsid w:val="000878B6"/>
    <w:rsid w:val="000878E0"/>
    <w:rsid w:val="00087B3F"/>
    <w:rsid w:val="00087BD9"/>
    <w:rsid w:val="000903AB"/>
    <w:rsid w:val="000903CA"/>
    <w:rsid w:val="000907D0"/>
    <w:rsid w:val="00090976"/>
    <w:rsid w:val="00090F12"/>
    <w:rsid w:val="00091512"/>
    <w:rsid w:val="0009164C"/>
    <w:rsid w:val="00091F39"/>
    <w:rsid w:val="000920E5"/>
    <w:rsid w:val="00092336"/>
    <w:rsid w:val="0009267E"/>
    <w:rsid w:val="00092825"/>
    <w:rsid w:val="00092B26"/>
    <w:rsid w:val="00093433"/>
    <w:rsid w:val="000935E7"/>
    <w:rsid w:val="00093D61"/>
    <w:rsid w:val="00093EF9"/>
    <w:rsid w:val="0009405F"/>
    <w:rsid w:val="00094951"/>
    <w:rsid w:val="00094C1E"/>
    <w:rsid w:val="000966B1"/>
    <w:rsid w:val="00096718"/>
    <w:rsid w:val="00096B38"/>
    <w:rsid w:val="0009717E"/>
    <w:rsid w:val="000972E3"/>
    <w:rsid w:val="000975B5"/>
    <w:rsid w:val="000A01BD"/>
    <w:rsid w:val="000A0CCB"/>
    <w:rsid w:val="000A139B"/>
    <w:rsid w:val="000A1F64"/>
    <w:rsid w:val="000A243C"/>
    <w:rsid w:val="000A261B"/>
    <w:rsid w:val="000A2A59"/>
    <w:rsid w:val="000A2FD3"/>
    <w:rsid w:val="000A3B15"/>
    <w:rsid w:val="000A3CD0"/>
    <w:rsid w:val="000A3F51"/>
    <w:rsid w:val="000A433D"/>
    <w:rsid w:val="000A53EC"/>
    <w:rsid w:val="000A5635"/>
    <w:rsid w:val="000A5B7C"/>
    <w:rsid w:val="000A5CED"/>
    <w:rsid w:val="000A64AA"/>
    <w:rsid w:val="000A66DC"/>
    <w:rsid w:val="000A6F8A"/>
    <w:rsid w:val="000A71CE"/>
    <w:rsid w:val="000A723B"/>
    <w:rsid w:val="000A728E"/>
    <w:rsid w:val="000A730A"/>
    <w:rsid w:val="000A74E0"/>
    <w:rsid w:val="000A7630"/>
    <w:rsid w:val="000A7651"/>
    <w:rsid w:val="000B000E"/>
    <w:rsid w:val="000B028C"/>
    <w:rsid w:val="000B068C"/>
    <w:rsid w:val="000B0A31"/>
    <w:rsid w:val="000B0BDD"/>
    <w:rsid w:val="000B0D3D"/>
    <w:rsid w:val="000B1506"/>
    <w:rsid w:val="000B1619"/>
    <w:rsid w:val="000B16C6"/>
    <w:rsid w:val="000B1744"/>
    <w:rsid w:val="000B1D58"/>
    <w:rsid w:val="000B230A"/>
    <w:rsid w:val="000B2735"/>
    <w:rsid w:val="000B30BA"/>
    <w:rsid w:val="000B35DC"/>
    <w:rsid w:val="000B391F"/>
    <w:rsid w:val="000B4317"/>
    <w:rsid w:val="000B45BB"/>
    <w:rsid w:val="000B4907"/>
    <w:rsid w:val="000B4C46"/>
    <w:rsid w:val="000B514B"/>
    <w:rsid w:val="000B582C"/>
    <w:rsid w:val="000B65E1"/>
    <w:rsid w:val="000B6FF0"/>
    <w:rsid w:val="000B7C61"/>
    <w:rsid w:val="000C02D2"/>
    <w:rsid w:val="000C04F0"/>
    <w:rsid w:val="000C0530"/>
    <w:rsid w:val="000C1071"/>
    <w:rsid w:val="000C185B"/>
    <w:rsid w:val="000C1D31"/>
    <w:rsid w:val="000C2068"/>
    <w:rsid w:val="000C2300"/>
    <w:rsid w:val="000C23A9"/>
    <w:rsid w:val="000C2A19"/>
    <w:rsid w:val="000C2A9B"/>
    <w:rsid w:val="000C2AA8"/>
    <w:rsid w:val="000C2D64"/>
    <w:rsid w:val="000C2E12"/>
    <w:rsid w:val="000C335D"/>
    <w:rsid w:val="000C397C"/>
    <w:rsid w:val="000C411F"/>
    <w:rsid w:val="000C49E3"/>
    <w:rsid w:val="000C4AFC"/>
    <w:rsid w:val="000C5483"/>
    <w:rsid w:val="000C59E3"/>
    <w:rsid w:val="000C5DF3"/>
    <w:rsid w:val="000C6754"/>
    <w:rsid w:val="000C6864"/>
    <w:rsid w:val="000C6B8C"/>
    <w:rsid w:val="000C6B94"/>
    <w:rsid w:val="000C6FA8"/>
    <w:rsid w:val="000C71BF"/>
    <w:rsid w:val="000C7454"/>
    <w:rsid w:val="000C77A5"/>
    <w:rsid w:val="000C796E"/>
    <w:rsid w:val="000C7C06"/>
    <w:rsid w:val="000C7CF2"/>
    <w:rsid w:val="000D02E0"/>
    <w:rsid w:val="000D040E"/>
    <w:rsid w:val="000D06C6"/>
    <w:rsid w:val="000D0963"/>
    <w:rsid w:val="000D1188"/>
    <w:rsid w:val="000D1402"/>
    <w:rsid w:val="000D173A"/>
    <w:rsid w:val="000D1CEE"/>
    <w:rsid w:val="000D241C"/>
    <w:rsid w:val="000D28AC"/>
    <w:rsid w:val="000D52C4"/>
    <w:rsid w:val="000D60B6"/>
    <w:rsid w:val="000D6285"/>
    <w:rsid w:val="000D684C"/>
    <w:rsid w:val="000D69F5"/>
    <w:rsid w:val="000D74E2"/>
    <w:rsid w:val="000D76E0"/>
    <w:rsid w:val="000D7927"/>
    <w:rsid w:val="000E08CF"/>
    <w:rsid w:val="000E0DF5"/>
    <w:rsid w:val="000E1048"/>
    <w:rsid w:val="000E12CA"/>
    <w:rsid w:val="000E17A2"/>
    <w:rsid w:val="000E1D1C"/>
    <w:rsid w:val="000E1D41"/>
    <w:rsid w:val="000E2104"/>
    <w:rsid w:val="000E23BB"/>
    <w:rsid w:val="000E2806"/>
    <w:rsid w:val="000E2EDB"/>
    <w:rsid w:val="000E322B"/>
    <w:rsid w:val="000E33FA"/>
    <w:rsid w:val="000E3870"/>
    <w:rsid w:val="000E3993"/>
    <w:rsid w:val="000E3C52"/>
    <w:rsid w:val="000E3DCA"/>
    <w:rsid w:val="000E4168"/>
    <w:rsid w:val="000E41E3"/>
    <w:rsid w:val="000E4573"/>
    <w:rsid w:val="000E4836"/>
    <w:rsid w:val="000E487C"/>
    <w:rsid w:val="000E4C49"/>
    <w:rsid w:val="000E6168"/>
    <w:rsid w:val="000E6C70"/>
    <w:rsid w:val="000E6F69"/>
    <w:rsid w:val="000E6FA9"/>
    <w:rsid w:val="000E73DD"/>
    <w:rsid w:val="000E7509"/>
    <w:rsid w:val="000E75E7"/>
    <w:rsid w:val="000E7A47"/>
    <w:rsid w:val="000E7E19"/>
    <w:rsid w:val="000F0083"/>
    <w:rsid w:val="000F0093"/>
    <w:rsid w:val="000F05A8"/>
    <w:rsid w:val="000F0A93"/>
    <w:rsid w:val="000F1417"/>
    <w:rsid w:val="000F141E"/>
    <w:rsid w:val="000F15C5"/>
    <w:rsid w:val="000F199A"/>
    <w:rsid w:val="000F1FD7"/>
    <w:rsid w:val="000F2381"/>
    <w:rsid w:val="000F2948"/>
    <w:rsid w:val="000F2C04"/>
    <w:rsid w:val="000F2E5D"/>
    <w:rsid w:val="000F4176"/>
    <w:rsid w:val="000F4570"/>
    <w:rsid w:val="000F4716"/>
    <w:rsid w:val="000F4FB6"/>
    <w:rsid w:val="000F54A6"/>
    <w:rsid w:val="000F56F4"/>
    <w:rsid w:val="000F5DC5"/>
    <w:rsid w:val="000F5F05"/>
    <w:rsid w:val="000F63D3"/>
    <w:rsid w:val="000F6544"/>
    <w:rsid w:val="000F69A6"/>
    <w:rsid w:val="000F79EA"/>
    <w:rsid w:val="00100CC7"/>
    <w:rsid w:val="00100D5B"/>
    <w:rsid w:val="00100F66"/>
    <w:rsid w:val="001012EE"/>
    <w:rsid w:val="00101584"/>
    <w:rsid w:val="00101650"/>
    <w:rsid w:val="0010191B"/>
    <w:rsid w:val="001019FC"/>
    <w:rsid w:val="00101B71"/>
    <w:rsid w:val="00101F3B"/>
    <w:rsid w:val="00101FD4"/>
    <w:rsid w:val="00102010"/>
    <w:rsid w:val="00102650"/>
    <w:rsid w:val="00102C0A"/>
    <w:rsid w:val="001032FE"/>
    <w:rsid w:val="0010360C"/>
    <w:rsid w:val="00103611"/>
    <w:rsid w:val="00103D0C"/>
    <w:rsid w:val="00104898"/>
    <w:rsid w:val="00104CCC"/>
    <w:rsid w:val="00104D28"/>
    <w:rsid w:val="00104E30"/>
    <w:rsid w:val="00104E33"/>
    <w:rsid w:val="00104F29"/>
    <w:rsid w:val="001057C4"/>
    <w:rsid w:val="001058D9"/>
    <w:rsid w:val="001059D9"/>
    <w:rsid w:val="001059EB"/>
    <w:rsid w:val="001061B8"/>
    <w:rsid w:val="00106254"/>
    <w:rsid w:val="00106FBA"/>
    <w:rsid w:val="001071D5"/>
    <w:rsid w:val="00107E4E"/>
    <w:rsid w:val="001102EB"/>
    <w:rsid w:val="00110342"/>
    <w:rsid w:val="00110881"/>
    <w:rsid w:val="001114B5"/>
    <w:rsid w:val="001117C9"/>
    <w:rsid w:val="00111957"/>
    <w:rsid w:val="001120F5"/>
    <w:rsid w:val="00112419"/>
    <w:rsid w:val="0011297A"/>
    <w:rsid w:val="00112A94"/>
    <w:rsid w:val="001133F3"/>
    <w:rsid w:val="00113619"/>
    <w:rsid w:val="00113FA9"/>
    <w:rsid w:val="001142FA"/>
    <w:rsid w:val="00114844"/>
    <w:rsid w:val="0011493C"/>
    <w:rsid w:val="001149C9"/>
    <w:rsid w:val="00114A12"/>
    <w:rsid w:val="00114C4F"/>
    <w:rsid w:val="001153F1"/>
    <w:rsid w:val="00115738"/>
    <w:rsid w:val="00115B83"/>
    <w:rsid w:val="00115CFF"/>
    <w:rsid w:val="001162A5"/>
    <w:rsid w:val="00116599"/>
    <w:rsid w:val="0011691C"/>
    <w:rsid w:val="0011739C"/>
    <w:rsid w:val="001174E6"/>
    <w:rsid w:val="00117A1F"/>
    <w:rsid w:val="001204AC"/>
    <w:rsid w:val="001205E5"/>
    <w:rsid w:val="00120877"/>
    <w:rsid w:val="0012089C"/>
    <w:rsid w:val="00120AEE"/>
    <w:rsid w:val="00120FE7"/>
    <w:rsid w:val="00121794"/>
    <w:rsid w:val="00121B7C"/>
    <w:rsid w:val="00121DE0"/>
    <w:rsid w:val="00121F74"/>
    <w:rsid w:val="0012216F"/>
    <w:rsid w:val="00122230"/>
    <w:rsid w:val="001225E9"/>
    <w:rsid w:val="0012269C"/>
    <w:rsid w:val="00122993"/>
    <w:rsid w:val="00122A96"/>
    <w:rsid w:val="00122EDB"/>
    <w:rsid w:val="00122EDE"/>
    <w:rsid w:val="00123715"/>
    <w:rsid w:val="00123717"/>
    <w:rsid w:val="00123794"/>
    <w:rsid w:val="00123811"/>
    <w:rsid w:val="00123BA2"/>
    <w:rsid w:val="00123C82"/>
    <w:rsid w:val="00123F3C"/>
    <w:rsid w:val="0012425B"/>
    <w:rsid w:val="001242DE"/>
    <w:rsid w:val="00124500"/>
    <w:rsid w:val="0012458C"/>
    <w:rsid w:val="0012497F"/>
    <w:rsid w:val="00124B91"/>
    <w:rsid w:val="00124E47"/>
    <w:rsid w:val="00124FB0"/>
    <w:rsid w:val="00125737"/>
    <w:rsid w:val="00125931"/>
    <w:rsid w:val="001259B8"/>
    <w:rsid w:val="00126734"/>
    <w:rsid w:val="00126D85"/>
    <w:rsid w:val="00126F69"/>
    <w:rsid w:val="00127554"/>
    <w:rsid w:val="0012783B"/>
    <w:rsid w:val="001304BA"/>
    <w:rsid w:val="00130550"/>
    <w:rsid w:val="001306DF"/>
    <w:rsid w:val="001307A3"/>
    <w:rsid w:val="001307B9"/>
    <w:rsid w:val="00130BF1"/>
    <w:rsid w:val="00130F84"/>
    <w:rsid w:val="00131036"/>
    <w:rsid w:val="0013165D"/>
    <w:rsid w:val="0013182D"/>
    <w:rsid w:val="00131B1B"/>
    <w:rsid w:val="00131D19"/>
    <w:rsid w:val="00131D25"/>
    <w:rsid w:val="00131D33"/>
    <w:rsid w:val="001320FB"/>
    <w:rsid w:val="001322C8"/>
    <w:rsid w:val="00132E01"/>
    <w:rsid w:val="0013301B"/>
    <w:rsid w:val="001336CE"/>
    <w:rsid w:val="00133EB7"/>
    <w:rsid w:val="0013442F"/>
    <w:rsid w:val="00134555"/>
    <w:rsid w:val="00134646"/>
    <w:rsid w:val="00134805"/>
    <w:rsid w:val="001349E0"/>
    <w:rsid w:val="00134A34"/>
    <w:rsid w:val="00134A54"/>
    <w:rsid w:val="00134E2F"/>
    <w:rsid w:val="00134FCC"/>
    <w:rsid w:val="00135662"/>
    <w:rsid w:val="00135B05"/>
    <w:rsid w:val="00135E90"/>
    <w:rsid w:val="00136630"/>
    <w:rsid w:val="001366CB"/>
    <w:rsid w:val="00136793"/>
    <w:rsid w:val="00136858"/>
    <w:rsid w:val="00136DF0"/>
    <w:rsid w:val="00137092"/>
    <w:rsid w:val="0013771F"/>
    <w:rsid w:val="00137862"/>
    <w:rsid w:val="00137F19"/>
    <w:rsid w:val="00140073"/>
    <w:rsid w:val="00140682"/>
    <w:rsid w:val="001408BF"/>
    <w:rsid w:val="00140AEA"/>
    <w:rsid w:val="00140B1B"/>
    <w:rsid w:val="00140B76"/>
    <w:rsid w:val="00140BA2"/>
    <w:rsid w:val="00140F62"/>
    <w:rsid w:val="00141033"/>
    <w:rsid w:val="0014119A"/>
    <w:rsid w:val="00141F83"/>
    <w:rsid w:val="001420B9"/>
    <w:rsid w:val="0014215E"/>
    <w:rsid w:val="001421EF"/>
    <w:rsid w:val="00142B2C"/>
    <w:rsid w:val="00142C57"/>
    <w:rsid w:val="001431F5"/>
    <w:rsid w:val="001435A4"/>
    <w:rsid w:val="00143A1E"/>
    <w:rsid w:val="00145C37"/>
    <w:rsid w:val="00146170"/>
    <w:rsid w:val="00146376"/>
    <w:rsid w:val="0014640B"/>
    <w:rsid w:val="00146584"/>
    <w:rsid w:val="001465A1"/>
    <w:rsid w:val="00146923"/>
    <w:rsid w:val="001476CF"/>
    <w:rsid w:val="001479DF"/>
    <w:rsid w:val="00147B3A"/>
    <w:rsid w:val="00150316"/>
    <w:rsid w:val="00150962"/>
    <w:rsid w:val="001513EA"/>
    <w:rsid w:val="00151491"/>
    <w:rsid w:val="001514AB"/>
    <w:rsid w:val="001514FB"/>
    <w:rsid w:val="00151E09"/>
    <w:rsid w:val="0015238C"/>
    <w:rsid w:val="001526F3"/>
    <w:rsid w:val="00152CBB"/>
    <w:rsid w:val="00152ED3"/>
    <w:rsid w:val="00152F4D"/>
    <w:rsid w:val="00153581"/>
    <w:rsid w:val="001539EC"/>
    <w:rsid w:val="00153A97"/>
    <w:rsid w:val="00153B42"/>
    <w:rsid w:val="00153F45"/>
    <w:rsid w:val="001549CA"/>
    <w:rsid w:val="00154C99"/>
    <w:rsid w:val="00154D5E"/>
    <w:rsid w:val="0015553C"/>
    <w:rsid w:val="00155A88"/>
    <w:rsid w:val="00155C47"/>
    <w:rsid w:val="00155C98"/>
    <w:rsid w:val="00155E32"/>
    <w:rsid w:val="001570D4"/>
    <w:rsid w:val="001601A6"/>
    <w:rsid w:val="00160217"/>
    <w:rsid w:val="00160937"/>
    <w:rsid w:val="00160982"/>
    <w:rsid w:val="00161319"/>
    <w:rsid w:val="00161B9B"/>
    <w:rsid w:val="00161E77"/>
    <w:rsid w:val="00162139"/>
    <w:rsid w:val="00162236"/>
    <w:rsid w:val="00162B28"/>
    <w:rsid w:val="001637A8"/>
    <w:rsid w:val="001639FD"/>
    <w:rsid w:val="0016485D"/>
    <w:rsid w:val="00165619"/>
    <w:rsid w:val="00165AA1"/>
    <w:rsid w:val="00165F4F"/>
    <w:rsid w:val="00165FD3"/>
    <w:rsid w:val="00166196"/>
    <w:rsid w:val="0016689D"/>
    <w:rsid w:val="001669CF"/>
    <w:rsid w:val="001673C1"/>
    <w:rsid w:val="00167A2F"/>
    <w:rsid w:val="001701A3"/>
    <w:rsid w:val="00170820"/>
    <w:rsid w:val="0017095C"/>
    <w:rsid w:val="001714AD"/>
    <w:rsid w:val="00171633"/>
    <w:rsid w:val="00171FD6"/>
    <w:rsid w:val="0017258B"/>
    <w:rsid w:val="00173096"/>
    <w:rsid w:val="0017324D"/>
    <w:rsid w:val="00173367"/>
    <w:rsid w:val="00173A32"/>
    <w:rsid w:val="00173A5A"/>
    <w:rsid w:val="00173F39"/>
    <w:rsid w:val="00174592"/>
    <w:rsid w:val="00174A80"/>
    <w:rsid w:val="00175103"/>
    <w:rsid w:val="00175998"/>
    <w:rsid w:val="00175B73"/>
    <w:rsid w:val="00175EFA"/>
    <w:rsid w:val="0017629B"/>
    <w:rsid w:val="001765D2"/>
    <w:rsid w:val="00176906"/>
    <w:rsid w:val="00176DC7"/>
    <w:rsid w:val="00176EAE"/>
    <w:rsid w:val="00177268"/>
    <w:rsid w:val="00177472"/>
    <w:rsid w:val="0017776F"/>
    <w:rsid w:val="00177BC6"/>
    <w:rsid w:val="00180072"/>
    <w:rsid w:val="0018027C"/>
    <w:rsid w:val="0018036B"/>
    <w:rsid w:val="001808DA"/>
    <w:rsid w:val="00180EBA"/>
    <w:rsid w:val="00181BA6"/>
    <w:rsid w:val="00181BD2"/>
    <w:rsid w:val="001820C5"/>
    <w:rsid w:val="00182527"/>
    <w:rsid w:val="0018274C"/>
    <w:rsid w:val="001827E8"/>
    <w:rsid w:val="001833ED"/>
    <w:rsid w:val="001841FA"/>
    <w:rsid w:val="00184565"/>
    <w:rsid w:val="0018481D"/>
    <w:rsid w:val="00185749"/>
    <w:rsid w:val="00185B21"/>
    <w:rsid w:val="00185B39"/>
    <w:rsid w:val="00185E33"/>
    <w:rsid w:val="00185E84"/>
    <w:rsid w:val="0018632D"/>
    <w:rsid w:val="001864C3"/>
    <w:rsid w:val="00186937"/>
    <w:rsid w:val="001869C7"/>
    <w:rsid w:val="00186AEE"/>
    <w:rsid w:val="001877EB"/>
    <w:rsid w:val="0018782C"/>
    <w:rsid w:val="00187F13"/>
    <w:rsid w:val="00190AB5"/>
    <w:rsid w:val="00190B78"/>
    <w:rsid w:val="00190E28"/>
    <w:rsid w:val="00190F6D"/>
    <w:rsid w:val="00190FC2"/>
    <w:rsid w:val="00191177"/>
    <w:rsid w:val="0019198A"/>
    <w:rsid w:val="00191E58"/>
    <w:rsid w:val="00191FFC"/>
    <w:rsid w:val="00192183"/>
    <w:rsid w:val="00192AF9"/>
    <w:rsid w:val="00192D0B"/>
    <w:rsid w:val="00192DAF"/>
    <w:rsid w:val="00193B80"/>
    <w:rsid w:val="001947CB"/>
    <w:rsid w:val="00194960"/>
    <w:rsid w:val="0019499B"/>
    <w:rsid w:val="00194CDC"/>
    <w:rsid w:val="00194FFC"/>
    <w:rsid w:val="0019532A"/>
    <w:rsid w:val="00195A5C"/>
    <w:rsid w:val="00195E1D"/>
    <w:rsid w:val="001963EC"/>
    <w:rsid w:val="0019657A"/>
    <w:rsid w:val="001965AB"/>
    <w:rsid w:val="0019677D"/>
    <w:rsid w:val="001968E8"/>
    <w:rsid w:val="00196E1C"/>
    <w:rsid w:val="00197527"/>
    <w:rsid w:val="00197A1C"/>
    <w:rsid w:val="00197FC0"/>
    <w:rsid w:val="001A038C"/>
    <w:rsid w:val="001A0D85"/>
    <w:rsid w:val="001A0F2F"/>
    <w:rsid w:val="001A293D"/>
    <w:rsid w:val="001A3495"/>
    <w:rsid w:val="001A38C7"/>
    <w:rsid w:val="001A3F5C"/>
    <w:rsid w:val="001A4595"/>
    <w:rsid w:val="001A4C20"/>
    <w:rsid w:val="001A51AB"/>
    <w:rsid w:val="001A52E6"/>
    <w:rsid w:val="001A536C"/>
    <w:rsid w:val="001A5DB7"/>
    <w:rsid w:val="001A618B"/>
    <w:rsid w:val="001A671B"/>
    <w:rsid w:val="001A67D5"/>
    <w:rsid w:val="001A69BB"/>
    <w:rsid w:val="001A70AF"/>
    <w:rsid w:val="001A78B9"/>
    <w:rsid w:val="001B0310"/>
    <w:rsid w:val="001B09CB"/>
    <w:rsid w:val="001B1150"/>
    <w:rsid w:val="001B1338"/>
    <w:rsid w:val="001B17A5"/>
    <w:rsid w:val="001B1E1E"/>
    <w:rsid w:val="001B1E6F"/>
    <w:rsid w:val="001B24B7"/>
    <w:rsid w:val="001B3A5B"/>
    <w:rsid w:val="001B3ABD"/>
    <w:rsid w:val="001B3B37"/>
    <w:rsid w:val="001B3F4E"/>
    <w:rsid w:val="001B4ECB"/>
    <w:rsid w:val="001B52BC"/>
    <w:rsid w:val="001B52D5"/>
    <w:rsid w:val="001B54B3"/>
    <w:rsid w:val="001B5531"/>
    <w:rsid w:val="001B59C5"/>
    <w:rsid w:val="001B5A36"/>
    <w:rsid w:val="001B5ADB"/>
    <w:rsid w:val="001B5C49"/>
    <w:rsid w:val="001B5F62"/>
    <w:rsid w:val="001B638E"/>
    <w:rsid w:val="001B701C"/>
    <w:rsid w:val="001B735E"/>
    <w:rsid w:val="001B77B5"/>
    <w:rsid w:val="001B7B2D"/>
    <w:rsid w:val="001B7CFD"/>
    <w:rsid w:val="001B7F5D"/>
    <w:rsid w:val="001C00FC"/>
    <w:rsid w:val="001C029D"/>
    <w:rsid w:val="001C0407"/>
    <w:rsid w:val="001C04A4"/>
    <w:rsid w:val="001C07CB"/>
    <w:rsid w:val="001C189C"/>
    <w:rsid w:val="001C1E85"/>
    <w:rsid w:val="001C207E"/>
    <w:rsid w:val="001C2336"/>
    <w:rsid w:val="001C2DDD"/>
    <w:rsid w:val="001C2E16"/>
    <w:rsid w:val="001C30D5"/>
    <w:rsid w:val="001C355F"/>
    <w:rsid w:val="001C3755"/>
    <w:rsid w:val="001C3FD6"/>
    <w:rsid w:val="001C5246"/>
    <w:rsid w:val="001C5455"/>
    <w:rsid w:val="001C58E3"/>
    <w:rsid w:val="001C5A7A"/>
    <w:rsid w:val="001C5AED"/>
    <w:rsid w:val="001C5DC4"/>
    <w:rsid w:val="001C5E72"/>
    <w:rsid w:val="001C778E"/>
    <w:rsid w:val="001C78B5"/>
    <w:rsid w:val="001D0556"/>
    <w:rsid w:val="001D063D"/>
    <w:rsid w:val="001D0D68"/>
    <w:rsid w:val="001D1741"/>
    <w:rsid w:val="001D1A26"/>
    <w:rsid w:val="001D1C1E"/>
    <w:rsid w:val="001D225C"/>
    <w:rsid w:val="001D2F14"/>
    <w:rsid w:val="001D33B7"/>
    <w:rsid w:val="001D4372"/>
    <w:rsid w:val="001D4E20"/>
    <w:rsid w:val="001D5872"/>
    <w:rsid w:val="001D5DEF"/>
    <w:rsid w:val="001D60A6"/>
    <w:rsid w:val="001D6215"/>
    <w:rsid w:val="001D6703"/>
    <w:rsid w:val="001D6E4E"/>
    <w:rsid w:val="001D6EBD"/>
    <w:rsid w:val="001D6EDC"/>
    <w:rsid w:val="001D70ED"/>
    <w:rsid w:val="001D75CE"/>
    <w:rsid w:val="001D7CF5"/>
    <w:rsid w:val="001D7D63"/>
    <w:rsid w:val="001E01CF"/>
    <w:rsid w:val="001E02AA"/>
    <w:rsid w:val="001E05E9"/>
    <w:rsid w:val="001E0A9C"/>
    <w:rsid w:val="001E0B0C"/>
    <w:rsid w:val="001E1E57"/>
    <w:rsid w:val="001E1FC0"/>
    <w:rsid w:val="001E2CA6"/>
    <w:rsid w:val="001E2FA7"/>
    <w:rsid w:val="001E34FA"/>
    <w:rsid w:val="001E39BF"/>
    <w:rsid w:val="001E4368"/>
    <w:rsid w:val="001E4803"/>
    <w:rsid w:val="001E4966"/>
    <w:rsid w:val="001E4EA2"/>
    <w:rsid w:val="001E4FC9"/>
    <w:rsid w:val="001E537E"/>
    <w:rsid w:val="001E5538"/>
    <w:rsid w:val="001E55BF"/>
    <w:rsid w:val="001E588A"/>
    <w:rsid w:val="001E5C7F"/>
    <w:rsid w:val="001E5D40"/>
    <w:rsid w:val="001E63F8"/>
    <w:rsid w:val="001E6694"/>
    <w:rsid w:val="001E6728"/>
    <w:rsid w:val="001E68BC"/>
    <w:rsid w:val="001E7467"/>
    <w:rsid w:val="001E7475"/>
    <w:rsid w:val="001E77F7"/>
    <w:rsid w:val="001F0958"/>
    <w:rsid w:val="001F0D5A"/>
    <w:rsid w:val="001F10AE"/>
    <w:rsid w:val="001F1272"/>
    <w:rsid w:val="001F1E06"/>
    <w:rsid w:val="001F1FD1"/>
    <w:rsid w:val="001F2103"/>
    <w:rsid w:val="001F2128"/>
    <w:rsid w:val="001F2508"/>
    <w:rsid w:val="001F26C8"/>
    <w:rsid w:val="001F2A88"/>
    <w:rsid w:val="001F2DAB"/>
    <w:rsid w:val="001F2E8A"/>
    <w:rsid w:val="001F31EB"/>
    <w:rsid w:val="001F3382"/>
    <w:rsid w:val="001F3CD6"/>
    <w:rsid w:val="001F4104"/>
    <w:rsid w:val="001F433A"/>
    <w:rsid w:val="001F56D7"/>
    <w:rsid w:val="001F5743"/>
    <w:rsid w:val="001F5C61"/>
    <w:rsid w:val="001F5D9D"/>
    <w:rsid w:val="001F63A5"/>
    <w:rsid w:val="001F6946"/>
    <w:rsid w:val="001F69BD"/>
    <w:rsid w:val="001F6EC1"/>
    <w:rsid w:val="001F7719"/>
    <w:rsid w:val="001F7CF3"/>
    <w:rsid w:val="002001E5"/>
    <w:rsid w:val="00200DB5"/>
    <w:rsid w:val="002019CA"/>
    <w:rsid w:val="0020281D"/>
    <w:rsid w:val="0020292E"/>
    <w:rsid w:val="002029AD"/>
    <w:rsid w:val="00202A4B"/>
    <w:rsid w:val="00203888"/>
    <w:rsid w:val="00203CF5"/>
    <w:rsid w:val="00203D3A"/>
    <w:rsid w:val="0020403D"/>
    <w:rsid w:val="00204537"/>
    <w:rsid w:val="00204B41"/>
    <w:rsid w:val="00204E6C"/>
    <w:rsid w:val="002058B5"/>
    <w:rsid w:val="002059C8"/>
    <w:rsid w:val="002060CF"/>
    <w:rsid w:val="0020658A"/>
    <w:rsid w:val="00206703"/>
    <w:rsid w:val="002072DB"/>
    <w:rsid w:val="0020744E"/>
    <w:rsid w:val="002075FC"/>
    <w:rsid w:val="0020775E"/>
    <w:rsid w:val="002078C7"/>
    <w:rsid w:val="00207CC7"/>
    <w:rsid w:val="00207E12"/>
    <w:rsid w:val="0021018A"/>
    <w:rsid w:val="002102F0"/>
    <w:rsid w:val="00210C0E"/>
    <w:rsid w:val="00210D74"/>
    <w:rsid w:val="00211355"/>
    <w:rsid w:val="00211BC0"/>
    <w:rsid w:val="00211ECD"/>
    <w:rsid w:val="00211FBB"/>
    <w:rsid w:val="00212BFB"/>
    <w:rsid w:val="00212CC4"/>
    <w:rsid w:val="00213051"/>
    <w:rsid w:val="002140D0"/>
    <w:rsid w:val="002143D8"/>
    <w:rsid w:val="00214506"/>
    <w:rsid w:val="002148DF"/>
    <w:rsid w:val="002150A8"/>
    <w:rsid w:val="00215477"/>
    <w:rsid w:val="00215AF2"/>
    <w:rsid w:val="00215CBC"/>
    <w:rsid w:val="00215F33"/>
    <w:rsid w:val="002169D3"/>
    <w:rsid w:val="00216AA8"/>
    <w:rsid w:val="00216BA9"/>
    <w:rsid w:val="00216BB7"/>
    <w:rsid w:val="002177ED"/>
    <w:rsid w:val="00217B34"/>
    <w:rsid w:val="00217CBF"/>
    <w:rsid w:val="00220092"/>
    <w:rsid w:val="00220268"/>
    <w:rsid w:val="00220366"/>
    <w:rsid w:val="00220659"/>
    <w:rsid w:val="00220FE8"/>
    <w:rsid w:val="002211F9"/>
    <w:rsid w:val="002215AF"/>
    <w:rsid w:val="002219A9"/>
    <w:rsid w:val="00221A8A"/>
    <w:rsid w:val="00222B4A"/>
    <w:rsid w:val="00222F5F"/>
    <w:rsid w:val="002232DD"/>
    <w:rsid w:val="0022473A"/>
    <w:rsid w:val="00225214"/>
    <w:rsid w:val="00225765"/>
    <w:rsid w:val="002258E2"/>
    <w:rsid w:val="00225D90"/>
    <w:rsid w:val="002269CD"/>
    <w:rsid w:val="00227136"/>
    <w:rsid w:val="002273DA"/>
    <w:rsid w:val="00227C6D"/>
    <w:rsid w:val="00227D05"/>
    <w:rsid w:val="00227DA4"/>
    <w:rsid w:val="0023063F"/>
    <w:rsid w:val="002307FF"/>
    <w:rsid w:val="00230F9D"/>
    <w:rsid w:val="0023102A"/>
    <w:rsid w:val="002317CE"/>
    <w:rsid w:val="00231882"/>
    <w:rsid w:val="00232C4D"/>
    <w:rsid w:val="0023310E"/>
    <w:rsid w:val="0023335B"/>
    <w:rsid w:val="002337C8"/>
    <w:rsid w:val="002339C8"/>
    <w:rsid w:val="00233E5B"/>
    <w:rsid w:val="002340E8"/>
    <w:rsid w:val="002349DE"/>
    <w:rsid w:val="00234DA7"/>
    <w:rsid w:val="00235403"/>
    <w:rsid w:val="002354FA"/>
    <w:rsid w:val="00235B48"/>
    <w:rsid w:val="00235E32"/>
    <w:rsid w:val="00236184"/>
    <w:rsid w:val="002367A8"/>
    <w:rsid w:val="002367B5"/>
    <w:rsid w:val="002367F6"/>
    <w:rsid w:val="002368F1"/>
    <w:rsid w:val="00236EB1"/>
    <w:rsid w:val="00237005"/>
    <w:rsid w:val="00237223"/>
    <w:rsid w:val="002373A7"/>
    <w:rsid w:val="00237AA7"/>
    <w:rsid w:val="00240266"/>
    <w:rsid w:val="00240745"/>
    <w:rsid w:val="0024086D"/>
    <w:rsid w:val="00240AA5"/>
    <w:rsid w:val="00241582"/>
    <w:rsid w:val="002416E0"/>
    <w:rsid w:val="00241800"/>
    <w:rsid w:val="0024189B"/>
    <w:rsid w:val="00242052"/>
    <w:rsid w:val="0024208B"/>
    <w:rsid w:val="00242E83"/>
    <w:rsid w:val="00242F39"/>
    <w:rsid w:val="0024351E"/>
    <w:rsid w:val="00243BFE"/>
    <w:rsid w:val="00243E98"/>
    <w:rsid w:val="00243F49"/>
    <w:rsid w:val="00244654"/>
    <w:rsid w:val="002449BE"/>
    <w:rsid w:val="00244DC0"/>
    <w:rsid w:val="0024539F"/>
    <w:rsid w:val="0024546A"/>
    <w:rsid w:val="00245A2B"/>
    <w:rsid w:val="00246BCB"/>
    <w:rsid w:val="00246EC5"/>
    <w:rsid w:val="00246ECD"/>
    <w:rsid w:val="00246FBD"/>
    <w:rsid w:val="00247408"/>
    <w:rsid w:val="002478A6"/>
    <w:rsid w:val="00247AE6"/>
    <w:rsid w:val="00247AFE"/>
    <w:rsid w:val="00247D2E"/>
    <w:rsid w:val="00250068"/>
    <w:rsid w:val="0025041C"/>
    <w:rsid w:val="0025073B"/>
    <w:rsid w:val="00250812"/>
    <w:rsid w:val="0025084F"/>
    <w:rsid w:val="002508BE"/>
    <w:rsid w:val="002515E3"/>
    <w:rsid w:val="00251AC0"/>
    <w:rsid w:val="00251D95"/>
    <w:rsid w:val="00251EFF"/>
    <w:rsid w:val="002520D2"/>
    <w:rsid w:val="0025227F"/>
    <w:rsid w:val="00252428"/>
    <w:rsid w:val="0025250D"/>
    <w:rsid w:val="00252C0E"/>
    <w:rsid w:val="00252D4F"/>
    <w:rsid w:val="00252F49"/>
    <w:rsid w:val="0025315A"/>
    <w:rsid w:val="002532FE"/>
    <w:rsid w:val="002534D0"/>
    <w:rsid w:val="00253D28"/>
    <w:rsid w:val="00254122"/>
    <w:rsid w:val="00254B35"/>
    <w:rsid w:val="00254C4E"/>
    <w:rsid w:val="00255EF2"/>
    <w:rsid w:val="00256615"/>
    <w:rsid w:val="00256651"/>
    <w:rsid w:val="00256A4F"/>
    <w:rsid w:val="002571A0"/>
    <w:rsid w:val="00257622"/>
    <w:rsid w:val="00260390"/>
    <w:rsid w:val="00260443"/>
    <w:rsid w:val="002604EF"/>
    <w:rsid w:val="002607C8"/>
    <w:rsid w:val="00260AED"/>
    <w:rsid w:val="00260B20"/>
    <w:rsid w:val="00261A57"/>
    <w:rsid w:val="00261B2B"/>
    <w:rsid w:val="00262FAC"/>
    <w:rsid w:val="0026345C"/>
    <w:rsid w:val="002634B3"/>
    <w:rsid w:val="00263B69"/>
    <w:rsid w:val="00263DE3"/>
    <w:rsid w:val="00264028"/>
    <w:rsid w:val="00264126"/>
    <w:rsid w:val="00264490"/>
    <w:rsid w:val="00264823"/>
    <w:rsid w:val="0026510D"/>
    <w:rsid w:val="00266223"/>
    <w:rsid w:val="002663A2"/>
    <w:rsid w:val="00266703"/>
    <w:rsid w:val="00266940"/>
    <w:rsid w:val="00266ADF"/>
    <w:rsid w:val="00266C4C"/>
    <w:rsid w:val="00267976"/>
    <w:rsid w:val="002679B2"/>
    <w:rsid w:val="00267F1D"/>
    <w:rsid w:val="00270BC5"/>
    <w:rsid w:val="00271264"/>
    <w:rsid w:val="00271684"/>
    <w:rsid w:val="00271D20"/>
    <w:rsid w:val="00271FFB"/>
    <w:rsid w:val="00272410"/>
    <w:rsid w:val="00272A30"/>
    <w:rsid w:val="00272B02"/>
    <w:rsid w:val="00273AAC"/>
    <w:rsid w:val="00274DBE"/>
    <w:rsid w:val="00274EF8"/>
    <w:rsid w:val="00274F1D"/>
    <w:rsid w:val="0027503D"/>
    <w:rsid w:val="0027537E"/>
    <w:rsid w:val="00275531"/>
    <w:rsid w:val="00275A94"/>
    <w:rsid w:val="00275B25"/>
    <w:rsid w:val="00275C50"/>
    <w:rsid w:val="00275EAE"/>
    <w:rsid w:val="002760A9"/>
    <w:rsid w:val="00276820"/>
    <w:rsid w:val="002768F7"/>
    <w:rsid w:val="00277726"/>
    <w:rsid w:val="00277D28"/>
    <w:rsid w:val="0028006F"/>
    <w:rsid w:val="00280F54"/>
    <w:rsid w:val="0028137E"/>
    <w:rsid w:val="0028142A"/>
    <w:rsid w:val="00281511"/>
    <w:rsid w:val="00281D21"/>
    <w:rsid w:val="00282051"/>
    <w:rsid w:val="00282838"/>
    <w:rsid w:val="002829A5"/>
    <w:rsid w:val="00282DA0"/>
    <w:rsid w:val="00282DFC"/>
    <w:rsid w:val="00282E26"/>
    <w:rsid w:val="0028337A"/>
    <w:rsid w:val="00283438"/>
    <w:rsid w:val="0028392B"/>
    <w:rsid w:val="002843CC"/>
    <w:rsid w:val="002845F0"/>
    <w:rsid w:val="00284E09"/>
    <w:rsid w:val="002852A7"/>
    <w:rsid w:val="00285821"/>
    <w:rsid w:val="00285A7C"/>
    <w:rsid w:val="00285A8C"/>
    <w:rsid w:val="00285D40"/>
    <w:rsid w:val="002864AC"/>
    <w:rsid w:val="00286BE4"/>
    <w:rsid w:val="00286C17"/>
    <w:rsid w:val="002870B8"/>
    <w:rsid w:val="00287170"/>
    <w:rsid w:val="002873AD"/>
    <w:rsid w:val="002873C1"/>
    <w:rsid w:val="00287451"/>
    <w:rsid w:val="002878EE"/>
    <w:rsid w:val="00287B21"/>
    <w:rsid w:val="00287DB6"/>
    <w:rsid w:val="00287FA7"/>
    <w:rsid w:val="0029006F"/>
    <w:rsid w:val="002900A3"/>
    <w:rsid w:val="00290749"/>
    <w:rsid w:val="00290AC4"/>
    <w:rsid w:val="00290E3D"/>
    <w:rsid w:val="00291030"/>
    <w:rsid w:val="002912A0"/>
    <w:rsid w:val="00291ADE"/>
    <w:rsid w:val="00292235"/>
    <w:rsid w:val="00292466"/>
    <w:rsid w:val="00292841"/>
    <w:rsid w:val="002928E6"/>
    <w:rsid w:val="00292E0C"/>
    <w:rsid w:val="00293294"/>
    <w:rsid w:val="00295017"/>
    <w:rsid w:val="00295340"/>
    <w:rsid w:val="00295BBA"/>
    <w:rsid w:val="00296604"/>
    <w:rsid w:val="00296A11"/>
    <w:rsid w:val="00296A6E"/>
    <w:rsid w:val="00296F2D"/>
    <w:rsid w:val="00297835"/>
    <w:rsid w:val="00297D83"/>
    <w:rsid w:val="002A06D3"/>
    <w:rsid w:val="002A0E35"/>
    <w:rsid w:val="002A116C"/>
    <w:rsid w:val="002A1BC1"/>
    <w:rsid w:val="002A24EA"/>
    <w:rsid w:val="002A2F53"/>
    <w:rsid w:val="002A30CF"/>
    <w:rsid w:val="002A332A"/>
    <w:rsid w:val="002A3339"/>
    <w:rsid w:val="002A33C4"/>
    <w:rsid w:val="002A38AD"/>
    <w:rsid w:val="002A3CDB"/>
    <w:rsid w:val="002A3F22"/>
    <w:rsid w:val="002A4493"/>
    <w:rsid w:val="002A467F"/>
    <w:rsid w:val="002A518C"/>
    <w:rsid w:val="002A538D"/>
    <w:rsid w:val="002A582C"/>
    <w:rsid w:val="002A5961"/>
    <w:rsid w:val="002A5AAC"/>
    <w:rsid w:val="002A5D0A"/>
    <w:rsid w:val="002A5E45"/>
    <w:rsid w:val="002A6405"/>
    <w:rsid w:val="002A7537"/>
    <w:rsid w:val="002A78A7"/>
    <w:rsid w:val="002B01B7"/>
    <w:rsid w:val="002B09B1"/>
    <w:rsid w:val="002B0A5C"/>
    <w:rsid w:val="002B0B04"/>
    <w:rsid w:val="002B0D13"/>
    <w:rsid w:val="002B1251"/>
    <w:rsid w:val="002B1291"/>
    <w:rsid w:val="002B1547"/>
    <w:rsid w:val="002B1683"/>
    <w:rsid w:val="002B181C"/>
    <w:rsid w:val="002B1FFB"/>
    <w:rsid w:val="002B23D4"/>
    <w:rsid w:val="002B2BF5"/>
    <w:rsid w:val="002B2C92"/>
    <w:rsid w:val="002B2D19"/>
    <w:rsid w:val="002B31CF"/>
    <w:rsid w:val="002B3B10"/>
    <w:rsid w:val="002B3B95"/>
    <w:rsid w:val="002B4459"/>
    <w:rsid w:val="002B44F6"/>
    <w:rsid w:val="002B48BC"/>
    <w:rsid w:val="002B4D64"/>
    <w:rsid w:val="002B5BA4"/>
    <w:rsid w:val="002B6544"/>
    <w:rsid w:val="002B6A04"/>
    <w:rsid w:val="002B6A10"/>
    <w:rsid w:val="002B6A40"/>
    <w:rsid w:val="002B6BF0"/>
    <w:rsid w:val="002B71FC"/>
    <w:rsid w:val="002B72E6"/>
    <w:rsid w:val="002B7491"/>
    <w:rsid w:val="002B7C99"/>
    <w:rsid w:val="002B7F23"/>
    <w:rsid w:val="002C00AD"/>
    <w:rsid w:val="002C022E"/>
    <w:rsid w:val="002C028F"/>
    <w:rsid w:val="002C0D7D"/>
    <w:rsid w:val="002C0D7E"/>
    <w:rsid w:val="002C0DC9"/>
    <w:rsid w:val="002C1D50"/>
    <w:rsid w:val="002C1D65"/>
    <w:rsid w:val="002C1FFD"/>
    <w:rsid w:val="002C21B7"/>
    <w:rsid w:val="002C2413"/>
    <w:rsid w:val="002C2D3D"/>
    <w:rsid w:val="002C304C"/>
    <w:rsid w:val="002C304D"/>
    <w:rsid w:val="002C3339"/>
    <w:rsid w:val="002C38E6"/>
    <w:rsid w:val="002C39FD"/>
    <w:rsid w:val="002C4084"/>
    <w:rsid w:val="002C4844"/>
    <w:rsid w:val="002C4CB9"/>
    <w:rsid w:val="002C57AA"/>
    <w:rsid w:val="002C57C0"/>
    <w:rsid w:val="002C587D"/>
    <w:rsid w:val="002C5DFD"/>
    <w:rsid w:val="002C6041"/>
    <w:rsid w:val="002C61C1"/>
    <w:rsid w:val="002C6C78"/>
    <w:rsid w:val="002C736F"/>
    <w:rsid w:val="002C7472"/>
    <w:rsid w:val="002C7CD1"/>
    <w:rsid w:val="002D0285"/>
    <w:rsid w:val="002D0323"/>
    <w:rsid w:val="002D03E0"/>
    <w:rsid w:val="002D05F5"/>
    <w:rsid w:val="002D13C7"/>
    <w:rsid w:val="002D15B9"/>
    <w:rsid w:val="002D1C49"/>
    <w:rsid w:val="002D28A8"/>
    <w:rsid w:val="002D2CE7"/>
    <w:rsid w:val="002D3058"/>
    <w:rsid w:val="002D4065"/>
    <w:rsid w:val="002D486C"/>
    <w:rsid w:val="002D4A1F"/>
    <w:rsid w:val="002D503A"/>
    <w:rsid w:val="002D5487"/>
    <w:rsid w:val="002D54C3"/>
    <w:rsid w:val="002D5698"/>
    <w:rsid w:val="002D589B"/>
    <w:rsid w:val="002D5BCE"/>
    <w:rsid w:val="002D5C08"/>
    <w:rsid w:val="002D5C95"/>
    <w:rsid w:val="002D5C9B"/>
    <w:rsid w:val="002D5FBC"/>
    <w:rsid w:val="002D653D"/>
    <w:rsid w:val="002D679A"/>
    <w:rsid w:val="002D6FA3"/>
    <w:rsid w:val="002D72C6"/>
    <w:rsid w:val="002D7585"/>
    <w:rsid w:val="002D758F"/>
    <w:rsid w:val="002D75EB"/>
    <w:rsid w:val="002D7642"/>
    <w:rsid w:val="002D79E2"/>
    <w:rsid w:val="002D7AD1"/>
    <w:rsid w:val="002E0447"/>
    <w:rsid w:val="002E0E33"/>
    <w:rsid w:val="002E13A4"/>
    <w:rsid w:val="002E1D7F"/>
    <w:rsid w:val="002E2AE3"/>
    <w:rsid w:val="002E2F02"/>
    <w:rsid w:val="002E32D4"/>
    <w:rsid w:val="002E3786"/>
    <w:rsid w:val="002E3D4C"/>
    <w:rsid w:val="002E4803"/>
    <w:rsid w:val="002E502F"/>
    <w:rsid w:val="002E5571"/>
    <w:rsid w:val="002E5E04"/>
    <w:rsid w:val="002E6399"/>
    <w:rsid w:val="002E65C6"/>
    <w:rsid w:val="002E65C8"/>
    <w:rsid w:val="002E6600"/>
    <w:rsid w:val="002E67A3"/>
    <w:rsid w:val="002E7B23"/>
    <w:rsid w:val="002F02BA"/>
    <w:rsid w:val="002F03B5"/>
    <w:rsid w:val="002F0438"/>
    <w:rsid w:val="002F0636"/>
    <w:rsid w:val="002F0A64"/>
    <w:rsid w:val="002F0EF3"/>
    <w:rsid w:val="002F1DBE"/>
    <w:rsid w:val="002F2213"/>
    <w:rsid w:val="002F2880"/>
    <w:rsid w:val="002F2FC6"/>
    <w:rsid w:val="002F3016"/>
    <w:rsid w:val="002F35E0"/>
    <w:rsid w:val="002F4459"/>
    <w:rsid w:val="002F468E"/>
    <w:rsid w:val="002F4C3D"/>
    <w:rsid w:val="002F500E"/>
    <w:rsid w:val="002F51B8"/>
    <w:rsid w:val="002F634E"/>
    <w:rsid w:val="002F63C1"/>
    <w:rsid w:val="002F6550"/>
    <w:rsid w:val="002F7415"/>
    <w:rsid w:val="002F7BEE"/>
    <w:rsid w:val="003005D8"/>
    <w:rsid w:val="00301928"/>
    <w:rsid w:val="0030199C"/>
    <w:rsid w:val="00301D9E"/>
    <w:rsid w:val="00302010"/>
    <w:rsid w:val="0030212C"/>
    <w:rsid w:val="0030214B"/>
    <w:rsid w:val="003021EF"/>
    <w:rsid w:val="003027AB"/>
    <w:rsid w:val="00302E3B"/>
    <w:rsid w:val="00303086"/>
    <w:rsid w:val="0030368B"/>
    <w:rsid w:val="00303C35"/>
    <w:rsid w:val="003040E7"/>
    <w:rsid w:val="00304743"/>
    <w:rsid w:val="00304B0D"/>
    <w:rsid w:val="00304BAE"/>
    <w:rsid w:val="00305043"/>
    <w:rsid w:val="00305075"/>
    <w:rsid w:val="00305149"/>
    <w:rsid w:val="003051D8"/>
    <w:rsid w:val="00305241"/>
    <w:rsid w:val="00305D19"/>
    <w:rsid w:val="00305F5B"/>
    <w:rsid w:val="00306025"/>
    <w:rsid w:val="00306234"/>
    <w:rsid w:val="003065FF"/>
    <w:rsid w:val="00306C38"/>
    <w:rsid w:val="00307FA7"/>
    <w:rsid w:val="003102A4"/>
    <w:rsid w:val="003102AE"/>
    <w:rsid w:val="00310358"/>
    <w:rsid w:val="00310671"/>
    <w:rsid w:val="003108D7"/>
    <w:rsid w:val="00310AA6"/>
    <w:rsid w:val="00310E2A"/>
    <w:rsid w:val="00310EB6"/>
    <w:rsid w:val="003110A2"/>
    <w:rsid w:val="00311B8D"/>
    <w:rsid w:val="00311CEA"/>
    <w:rsid w:val="0031233B"/>
    <w:rsid w:val="00313152"/>
    <w:rsid w:val="003131B6"/>
    <w:rsid w:val="00313631"/>
    <w:rsid w:val="00313841"/>
    <w:rsid w:val="00313A1E"/>
    <w:rsid w:val="00313BA5"/>
    <w:rsid w:val="00314462"/>
    <w:rsid w:val="00314476"/>
    <w:rsid w:val="00314685"/>
    <w:rsid w:val="00314943"/>
    <w:rsid w:val="00314CC7"/>
    <w:rsid w:val="00315BB3"/>
    <w:rsid w:val="00315F06"/>
    <w:rsid w:val="00316490"/>
    <w:rsid w:val="00317C04"/>
    <w:rsid w:val="00317C33"/>
    <w:rsid w:val="00320568"/>
    <w:rsid w:val="003205F3"/>
    <w:rsid w:val="00321941"/>
    <w:rsid w:val="00321C53"/>
    <w:rsid w:val="00321C5D"/>
    <w:rsid w:val="00322F56"/>
    <w:rsid w:val="003232A6"/>
    <w:rsid w:val="00323903"/>
    <w:rsid w:val="00323B31"/>
    <w:rsid w:val="003250C0"/>
    <w:rsid w:val="003259F0"/>
    <w:rsid w:val="003262F2"/>
    <w:rsid w:val="003270C8"/>
    <w:rsid w:val="00327713"/>
    <w:rsid w:val="003277CA"/>
    <w:rsid w:val="00327C8C"/>
    <w:rsid w:val="003305C5"/>
    <w:rsid w:val="003305EC"/>
    <w:rsid w:val="00330D32"/>
    <w:rsid w:val="0033119D"/>
    <w:rsid w:val="00331882"/>
    <w:rsid w:val="0033281D"/>
    <w:rsid w:val="00332884"/>
    <w:rsid w:val="00332BE9"/>
    <w:rsid w:val="00332C38"/>
    <w:rsid w:val="00332E3B"/>
    <w:rsid w:val="00332EB2"/>
    <w:rsid w:val="0033350F"/>
    <w:rsid w:val="0033382A"/>
    <w:rsid w:val="003345DD"/>
    <w:rsid w:val="003346EC"/>
    <w:rsid w:val="003348E3"/>
    <w:rsid w:val="00334C86"/>
    <w:rsid w:val="003351EE"/>
    <w:rsid w:val="003352A3"/>
    <w:rsid w:val="0033530A"/>
    <w:rsid w:val="0033545E"/>
    <w:rsid w:val="0033573E"/>
    <w:rsid w:val="003357ED"/>
    <w:rsid w:val="003358F8"/>
    <w:rsid w:val="00335A09"/>
    <w:rsid w:val="00335F87"/>
    <w:rsid w:val="003360B0"/>
    <w:rsid w:val="00336B64"/>
    <w:rsid w:val="00337744"/>
    <w:rsid w:val="00337B1D"/>
    <w:rsid w:val="00340293"/>
    <w:rsid w:val="00340936"/>
    <w:rsid w:val="00340BE2"/>
    <w:rsid w:val="0034101E"/>
    <w:rsid w:val="00341283"/>
    <w:rsid w:val="00341284"/>
    <w:rsid w:val="00341597"/>
    <w:rsid w:val="003415C8"/>
    <w:rsid w:val="00341B05"/>
    <w:rsid w:val="00341F6C"/>
    <w:rsid w:val="0034228B"/>
    <w:rsid w:val="00342D46"/>
    <w:rsid w:val="00342DF0"/>
    <w:rsid w:val="00342F77"/>
    <w:rsid w:val="00343498"/>
    <w:rsid w:val="00343677"/>
    <w:rsid w:val="00343838"/>
    <w:rsid w:val="00343848"/>
    <w:rsid w:val="00343E50"/>
    <w:rsid w:val="00343F94"/>
    <w:rsid w:val="003440BA"/>
    <w:rsid w:val="00344609"/>
    <w:rsid w:val="0034479B"/>
    <w:rsid w:val="00344F71"/>
    <w:rsid w:val="003451E5"/>
    <w:rsid w:val="003452AC"/>
    <w:rsid w:val="00345419"/>
    <w:rsid w:val="00345E70"/>
    <w:rsid w:val="0034693A"/>
    <w:rsid w:val="00346E2C"/>
    <w:rsid w:val="00346F8F"/>
    <w:rsid w:val="00347E1B"/>
    <w:rsid w:val="0035007C"/>
    <w:rsid w:val="00350275"/>
    <w:rsid w:val="00350C80"/>
    <w:rsid w:val="00350F69"/>
    <w:rsid w:val="00351781"/>
    <w:rsid w:val="00351786"/>
    <w:rsid w:val="00351A20"/>
    <w:rsid w:val="00351C27"/>
    <w:rsid w:val="00351C4E"/>
    <w:rsid w:val="00351FCE"/>
    <w:rsid w:val="00352416"/>
    <w:rsid w:val="00352797"/>
    <w:rsid w:val="00352850"/>
    <w:rsid w:val="003531D7"/>
    <w:rsid w:val="00353DEF"/>
    <w:rsid w:val="003540F9"/>
    <w:rsid w:val="00354320"/>
    <w:rsid w:val="00354BDA"/>
    <w:rsid w:val="00354C6C"/>
    <w:rsid w:val="00354E87"/>
    <w:rsid w:val="0035545C"/>
    <w:rsid w:val="00355BBE"/>
    <w:rsid w:val="00355FE3"/>
    <w:rsid w:val="00356DE1"/>
    <w:rsid w:val="003573C6"/>
    <w:rsid w:val="0035797B"/>
    <w:rsid w:val="00357EA3"/>
    <w:rsid w:val="003604A2"/>
    <w:rsid w:val="003614E4"/>
    <w:rsid w:val="00361637"/>
    <w:rsid w:val="003618A4"/>
    <w:rsid w:val="00361BA2"/>
    <w:rsid w:val="00361F62"/>
    <w:rsid w:val="00362E12"/>
    <w:rsid w:val="003635C1"/>
    <w:rsid w:val="00363646"/>
    <w:rsid w:val="003638C9"/>
    <w:rsid w:val="00363ED3"/>
    <w:rsid w:val="00364B38"/>
    <w:rsid w:val="003651F3"/>
    <w:rsid w:val="00365EB7"/>
    <w:rsid w:val="00366063"/>
    <w:rsid w:val="00366189"/>
    <w:rsid w:val="00366442"/>
    <w:rsid w:val="00366449"/>
    <w:rsid w:val="00367257"/>
    <w:rsid w:val="00367551"/>
    <w:rsid w:val="003675F0"/>
    <w:rsid w:val="0036772D"/>
    <w:rsid w:val="0036786B"/>
    <w:rsid w:val="00367BD5"/>
    <w:rsid w:val="00370110"/>
    <w:rsid w:val="00370523"/>
    <w:rsid w:val="00370616"/>
    <w:rsid w:val="00370E55"/>
    <w:rsid w:val="0037113E"/>
    <w:rsid w:val="00371354"/>
    <w:rsid w:val="003713DF"/>
    <w:rsid w:val="00371C43"/>
    <w:rsid w:val="00371D60"/>
    <w:rsid w:val="00371E80"/>
    <w:rsid w:val="00372E42"/>
    <w:rsid w:val="003731E9"/>
    <w:rsid w:val="00373367"/>
    <w:rsid w:val="003733BC"/>
    <w:rsid w:val="00373BC8"/>
    <w:rsid w:val="0037400D"/>
    <w:rsid w:val="00374125"/>
    <w:rsid w:val="003743CB"/>
    <w:rsid w:val="003743E3"/>
    <w:rsid w:val="00375357"/>
    <w:rsid w:val="003759FD"/>
    <w:rsid w:val="00375D71"/>
    <w:rsid w:val="003768B2"/>
    <w:rsid w:val="00376ABE"/>
    <w:rsid w:val="00376F85"/>
    <w:rsid w:val="00376FE2"/>
    <w:rsid w:val="0037708D"/>
    <w:rsid w:val="00377255"/>
    <w:rsid w:val="003774F8"/>
    <w:rsid w:val="003778A8"/>
    <w:rsid w:val="003778F8"/>
    <w:rsid w:val="00380012"/>
    <w:rsid w:val="00380395"/>
    <w:rsid w:val="003806BF"/>
    <w:rsid w:val="00380782"/>
    <w:rsid w:val="00380CC5"/>
    <w:rsid w:val="003811C1"/>
    <w:rsid w:val="00381690"/>
    <w:rsid w:val="00381A59"/>
    <w:rsid w:val="00382719"/>
    <w:rsid w:val="00382CBA"/>
    <w:rsid w:val="00382E2C"/>
    <w:rsid w:val="0038317E"/>
    <w:rsid w:val="003833BD"/>
    <w:rsid w:val="00383966"/>
    <w:rsid w:val="00383A0E"/>
    <w:rsid w:val="00384244"/>
    <w:rsid w:val="0038425B"/>
    <w:rsid w:val="003844CA"/>
    <w:rsid w:val="00384D8E"/>
    <w:rsid w:val="00384E93"/>
    <w:rsid w:val="00385436"/>
    <w:rsid w:val="0038573A"/>
    <w:rsid w:val="0038593C"/>
    <w:rsid w:val="00385CBA"/>
    <w:rsid w:val="00385D4D"/>
    <w:rsid w:val="0038662C"/>
    <w:rsid w:val="003866EF"/>
    <w:rsid w:val="00386BED"/>
    <w:rsid w:val="00386DEE"/>
    <w:rsid w:val="003873EF"/>
    <w:rsid w:val="00387411"/>
    <w:rsid w:val="003878D7"/>
    <w:rsid w:val="00387FCC"/>
    <w:rsid w:val="0039036C"/>
    <w:rsid w:val="00390BE2"/>
    <w:rsid w:val="00390DD3"/>
    <w:rsid w:val="0039110C"/>
    <w:rsid w:val="0039169A"/>
    <w:rsid w:val="0039184A"/>
    <w:rsid w:val="0039234E"/>
    <w:rsid w:val="0039283C"/>
    <w:rsid w:val="00392874"/>
    <w:rsid w:val="00392AB9"/>
    <w:rsid w:val="00392B54"/>
    <w:rsid w:val="003931C5"/>
    <w:rsid w:val="003937EB"/>
    <w:rsid w:val="00393D6D"/>
    <w:rsid w:val="00393F5A"/>
    <w:rsid w:val="00394117"/>
    <w:rsid w:val="00394278"/>
    <w:rsid w:val="00394E5F"/>
    <w:rsid w:val="003950D5"/>
    <w:rsid w:val="0039520C"/>
    <w:rsid w:val="00395825"/>
    <w:rsid w:val="00395B67"/>
    <w:rsid w:val="00396F12"/>
    <w:rsid w:val="00397B6C"/>
    <w:rsid w:val="003A01A1"/>
    <w:rsid w:val="003A0295"/>
    <w:rsid w:val="003A0384"/>
    <w:rsid w:val="003A0391"/>
    <w:rsid w:val="003A07EC"/>
    <w:rsid w:val="003A07F7"/>
    <w:rsid w:val="003A127C"/>
    <w:rsid w:val="003A20AB"/>
    <w:rsid w:val="003A236B"/>
    <w:rsid w:val="003A2CC3"/>
    <w:rsid w:val="003A2F13"/>
    <w:rsid w:val="003A3129"/>
    <w:rsid w:val="003A34AB"/>
    <w:rsid w:val="003A3D07"/>
    <w:rsid w:val="003A3FBA"/>
    <w:rsid w:val="003A48F8"/>
    <w:rsid w:val="003A4A8A"/>
    <w:rsid w:val="003A4EB7"/>
    <w:rsid w:val="003A51E7"/>
    <w:rsid w:val="003A5749"/>
    <w:rsid w:val="003A5C53"/>
    <w:rsid w:val="003A6691"/>
    <w:rsid w:val="003A6743"/>
    <w:rsid w:val="003A6AE2"/>
    <w:rsid w:val="003A717E"/>
    <w:rsid w:val="003A76D5"/>
    <w:rsid w:val="003A7979"/>
    <w:rsid w:val="003A79A2"/>
    <w:rsid w:val="003B0ECE"/>
    <w:rsid w:val="003B0F20"/>
    <w:rsid w:val="003B0F82"/>
    <w:rsid w:val="003B0F97"/>
    <w:rsid w:val="003B1237"/>
    <w:rsid w:val="003B14FE"/>
    <w:rsid w:val="003B1886"/>
    <w:rsid w:val="003B209A"/>
    <w:rsid w:val="003B20F8"/>
    <w:rsid w:val="003B29B7"/>
    <w:rsid w:val="003B2B99"/>
    <w:rsid w:val="003B2F9F"/>
    <w:rsid w:val="003B3512"/>
    <w:rsid w:val="003B3685"/>
    <w:rsid w:val="003B4265"/>
    <w:rsid w:val="003B4779"/>
    <w:rsid w:val="003B4BA2"/>
    <w:rsid w:val="003B4D30"/>
    <w:rsid w:val="003B50C1"/>
    <w:rsid w:val="003B51D0"/>
    <w:rsid w:val="003B52A3"/>
    <w:rsid w:val="003B5871"/>
    <w:rsid w:val="003B58E7"/>
    <w:rsid w:val="003B6049"/>
    <w:rsid w:val="003B68E0"/>
    <w:rsid w:val="003B6A7C"/>
    <w:rsid w:val="003B7297"/>
    <w:rsid w:val="003B746C"/>
    <w:rsid w:val="003B75A5"/>
    <w:rsid w:val="003C003B"/>
    <w:rsid w:val="003C029E"/>
    <w:rsid w:val="003C08B4"/>
    <w:rsid w:val="003C0976"/>
    <w:rsid w:val="003C0FB5"/>
    <w:rsid w:val="003C145D"/>
    <w:rsid w:val="003C2045"/>
    <w:rsid w:val="003C2F68"/>
    <w:rsid w:val="003C333F"/>
    <w:rsid w:val="003C38EF"/>
    <w:rsid w:val="003C404E"/>
    <w:rsid w:val="003C4074"/>
    <w:rsid w:val="003C4D75"/>
    <w:rsid w:val="003C4EB0"/>
    <w:rsid w:val="003C5209"/>
    <w:rsid w:val="003C54A1"/>
    <w:rsid w:val="003C6243"/>
    <w:rsid w:val="003C6D13"/>
    <w:rsid w:val="003C70C1"/>
    <w:rsid w:val="003C760F"/>
    <w:rsid w:val="003C780F"/>
    <w:rsid w:val="003C796F"/>
    <w:rsid w:val="003C7B4C"/>
    <w:rsid w:val="003C7ED6"/>
    <w:rsid w:val="003D02FE"/>
    <w:rsid w:val="003D0F05"/>
    <w:rsid w:val="003D13C7"/>
    <w:rsid w:val="003D162D"/>
    <w:rsid w:val="003D1A30"/>
    <w:rsid w:val="003D2193"/>
    <w:rsid w:val="003D2E5A"/>
    <w:rsid w:val="003D3043"/>
    <w:rsid w:val="003D3183"/>
    <w:rsid w:val="003D5280"/>
    <w:rsid w:val="003D5328"/>
    <w:rsid w:val="003D58C4"/>
    <w:rsid w:val="003D60DB"/>
    <w:rsid w:val="003D61A2"/>
    <w:rsid w:val="003D6223"/>
    <w:rsid w:val="003D668E"/>
    <w:rsid w:val="003D684E"/>
    <w:rsid w:val="003D6B06"/>
    <w:rsid w:val="003D7709"/>
    <w:rsid w:val="003E0173"/>
    <w:rsid w:val="003E035E"/>
    <w:rsid w:val="003E0D06"/>
    <w:rsid w:val="003E19A7"/>
    <w:rsid w:val="003E1EB9"/>
    <w:rsid w:val="003E21A6"/>
    <w:rsid w:val="003E220E"/>
    <w:rsid w:val="003E285C"/>
    <w:rsid w:val="003E2A66"/>
    <w:rsid w:val="003E2D5D"/>
    <w:rsid w:val="003E2E25"/>
    <w:rsid w:val="003E3118"/>
    <w:rsid w:val="003E338A"/>
    <w:rsid w:val="003E3DD3"/>
    <w:rsid w:val="003E3FE4"/>
    <w:rsid w:val="003E4361"/>
    <w:rsid w:val="003E4C23"/>
    <w:rsid w:val="003E4E43"/>
    <w:rsid w:val="003E509C"/>
    <w:rsid w:val="003E53E5"/>
    <w:rsid w:val="003E584D"/>
    <w:rsid w:val="003E585F"/>
    <w:rsid w:val="003E5DE9"/>
    <w:rsid w:val="003E604F"/>
    <w:rsid w:val="003E63F5"/>
    <w:rsid w:val="003E6B77"/>
    <w:rsid w:val="003E6D6F"/>
    <w:rsid w:val="003E6D80"/>
    <w:rsid w:val="003E703D"/>
    <w:rsid w:val="003E71CF"/>
    <w:rsid w:val="003E7A6F"/>
    <w:rsid w:val="003E7C7C"/>
    <w:rsid w:val="003F0114"/>
    <w:rsid w:val="003F03BC"/>
    <w:rsid w:val="003F07A4"/>
    <w:rsid w:val="003F0859"/>
    <w:rsid w:val="003F0BEE"/>
    <w:rsid w:val="003F0D14"/>
    <w:rsid w:val="003F0F6D"/>
    <w:rsid w:val="003F1129"/>
    <w:rsid w:val="003F15AC"/>
    <w:rsid w:val="003F1BEA"/>
    <w:rsid w:val="003F1C96"/>
    <w:rsid w:val="003F1D8E"/>
    <w:rsid w:val="003F1EC3"/>
    <w:rsid w:val="003F2225"/>
    <w:rsid w:val="003F226D"/>
    <w:rsid w:val="003F245A"/>
    <w:rsid w:val="003F2FFA"/>
    <w:rsid w:val="003F30AF"/>
    <w:rsid w:val="003F36A7"/>
    <w:rsid w:val="003F3E9A"/>
    <w:rsid w:val="003F401C"/>
    <w:rsid w:val="003F4CE9"/>
    <w:rsid w:val="003F55D5"/>
    <w:rsid w:val="003F567F"/>
    <w:rsid w:val="003F58DC"/>
    <w:rsid w:val="003F5EED"/>
    <w:rsid w:val="003F60B6"/>
    <w:rsid w:val="003F655F"/>
    <w:rsid w:val="003F660E"/>
    <w:rsid w:val="003F6A77"/>
    <w:rsid w:val="003F6B17"/>
    <w:rsid w:val="003F6FFE"/>
    <w:rsid w:val="003F75E6"/>
    <w:rsid w:val="003F77FE"/>
    <w:rsid w:val="003F7B45"/>
    <w:rsid w:val="003F7F18"/>
    <w:rsid w:val="004009F4"/>
    <w:rsid w:val="00400C51"/>
    <w:rsid w:val="00400E1C"/>
    <w:rsid w:val="00401676"/>
    <w:rsid w:val="00401D45"/>
    <w:rsid w:val="00401D85"/>
    <w:rsid w:val="004027F2"/>
    <w:rsid w:val="004029B2"/>
    <w:rsid w:val="00403428"/>
    <w:rsid w:val="0040342D"/>
    <w:rsid w:val="00403E44"/>
    <w:rsid w:val="00403F5B"/>
    <w:rsid w:val="004043AD"/>
    <w:rsid w:val="004043DB"/>
    <w:rsid w:val="0040448F"/>
    <w:rsid w:val="00404B69"/>
    <w:rsid w:val="0040517A"/>
    <w:rsid w:val="00405761"/>
    <w:rsid w:val="004061E9"/>
    <w:rsid w:val="00406C18"/>
    <w:rsid w:val="00406CBF"/>
    <w:rsid w:val="004071D9"/>
    <w:rsid w:val="004071DA"/>
    <w:rsid w:val="0040782F"/>
    <w:rsid w:val="00410B98"/>
    <w:rsid w:val="00410BF6"/>
    <w:rsid w:val="00410D6F"/>
    <w:rsid w:val="00410E77"/>
    <w:rsid w:val="00411283"/>
    <w:rsid w:val="004112BE"/>
    <w:rsid w:val="004114C0"/>
    <w:rsid w:val="00412518"/>
    <w:rsid w:val="00412A6C"/>
    <w:rsid w:val="00412BF2"/>
    <w:rsid w:val="00412D8B"/>
    <w:rsid w:val="00413117"/>
    <w:rsid w:val="0041500E"/>
    <w:rsid w:val="0041529C"/>
    <w:rsid w:val="00415394"/>
    <w:rsid w:val="00416017"/>
    <w:rsid w:val="00416084"/>
    <w:rsid w:val="0041612E"/>
    <w:rsid w:val="0041626D"/>
    <w:rsid w:val="004168F9"/>
    <w:rsid w:val="00417E63"/>
    <w:rsid w:val="0042049E"/>
    <w:rsid w:val="00420B2D"/>
    <w:rsid w:val="00421062"/>
    <w:rsid w:val="004213E8"/>
    <w:rsid w:val="004215BE"/>
    <w:rsid w:val="004223E6"/>
    <w:rsid w:val="004228AA"/>
    <w:rsid w:val="004238CE"/>
    <w:rsid w:val="00423A16"/>
    <w:rsid w:val="00423B69"/>
    <w:rsid w:val="00424026"/>
    <w:rsid w:val="00424422"/>
    <w:rsid w:val="00424F57"/>
    <w:rsid w:val="0042573C"/>
    <w:rsid w:val="004258DB"/>
    <w:rsid w:val="0042590E"/>
    <w:rsid w:val="00425959"/>
    <w:rsid w:val="00426066"/>
    <w:rsid w:val="004271C1"/>
    <w:rsid w:val="004271EC"/>
    <w:rsid w:val="0042732C"/>
    <w:rsid w:val="0042779C"/>
    <w:rsid w:val="004310E7"/>
    <w:rsid w:val="0043185A"/>
    <w:rsid w:val="004318EF"/>
    <w:rsid w:val="00431A06"/>
    <w:rsid w:val="00431BA8"/>
    <w:rsid w:val="00431C2D"/>
    <w:rsid w:val="00432B54"/>
    <w:rsid w:val="00432F91"/>
    <w:rsid w:val="00433637"/>
    <w:rsid w:val="00433929"/>
    <w:rsid w:val="00433A04"/>
    <w:rsid w:val="00433CB5"/>
    <w:rsid w:val="00433D19"/>
    <w:rsid w:val="00433D3E"/>
    <w:rsid w:val="004343AB"/>
    <w:rsid w:val="004346CB"/>
    <w:rsid w:val="00435251"/>
    <w:rsid w:val="00435801"/>
    <w:rsid w:val="00436336"/>
    <w:rsid w:val="004368F3"/>
    <w:rsid w:val="00436A83"/>
    <w:rsid w:val="00436DD9"/>
    <w:rsid w:val="00436F5D"/>
    <w:rsid w:val="00437438"/>
    <w:rsid w:val="004403C5"/>
    <w:rsid w:val="00440523"/>
    <w:rsid w:val="00440A28"/>
    <w:rsid w:val="00440D04"/>
    <w:rsid w:val="00440E76"/>
    <w:rsid w:val="0044168C"/>
    <w:rsid w:val="004417C3"/>
    <w:rsid w:val="00441F69"/>
    <w:rsid w:val="00442156"/>
    <w:rsid w:val="0044281E"/>
    <w:rsid w:val="00442F96"/>
    <w:rsid w:val="00443E6D"/>
    <w:rsid w:val="00443F26"/>
    <w:rsid w:val="004440CE"/>
    <w:rsid w:val="004440D6"/>
    <w:rsid w:val="00444308"/>
    <w:rsid w:val="00445372"/>
    <w:rsid w:val="004453CC"/>
    <w:rsid w:val="00445A20"/>
    <w:rsid w:val="0044609B"/>
    <w:rsid w:val="0044611B"/>
    <w:rsid w:val="00446225"/>
    <w:rsid w:val="00446775"/>
    <w:rsid w:val="0044705A"/>
    <w:rsid w:val="00450110"/>
    <w:rsid w:val="004508B8"/>
    <w:rsid w:val="00450FE1"/>
    <w:rsid w:val="0045109A"/>
    <w:rsid w:val="004511F6"/>
    <w:rsid w:val="00451487"/>
    <w:rsid w:val="004515D1"/>
    <w:rsid w:val="004521D7"/>
    <w:rsid w:val="00452771"/>
    <w:rsid w:val="00452C09"/>
    <w:rsid w:val="004532AC"/>
    <w:rsid w:val="004534C3"/>
    <w:rsid w:val="00453D5D"/>
    <w:rsid w:val="00454049"/>
    <w:rsid w:val="004542B7"/>
    <w:rsid w:val="00454A67"/>
    <w:rsid w:val="00454AEA"/>
    <w:rsid w:val="0045554F"/>
    <w:rsid w:val="00455B78"/>
    <w:rsid w:val="00455CA7"/>
    <w:rsid w:val="00455E15"/>
    <w:rsid w:val="0045606C"/>
    <w:rsid w:val="00456551"/>
    <w:rsid w:val="00456688"/>
    <w:rsid w:val="00456717"/>
    <w:rsid w:val="004568C6"/>
    <w:rsid w:val="00456AC6"/>
    <w:rsid w:val="00456F1A"/>
    <w:rsid w:val="00456F7C"/>
    <w:rsid w:val="0045701C"/>
    <w:rsid w:val="0045710F"/>
    <w:rsid w:val="0045785D"/>
    <w:rsid w:val="00457993"/>
    <w:rsid w:val="00457D10"/>
    <w:rsid w:val="004609D3"/>
    <w:rsid w:val="00460B6B"/>
    <w:rsid w:val="00460EF2"/>
    <w:rsid w:val="004610BC"/>
    <w:rsid w:val="00461178"/>
    <w:rsid w:val="00461606"/>
    <w:rsid w:val="00461EC5"/>
    <w:rsid w:val="00461F5E"/>
    <w:rsid w:val="00462072"/>
    <w:rsid w:val="00462191"/>
    <w:rsid w:val="004627BB"/>
    <w:rsid w:val="004628CA"/>
    <w:rsid w:val="00462915"/>
    <w:rsid w:val="00463A06"/>
    <w:rsid w:val="00463C07"/>
    <w:rsid w:val="004644FE"/>
    <w:rsid w:val="00464831"/>
    <w:rsid w:val="00464A7E"/>
    <w:rsid w:val="00465554"/>
    <w:rsid w:val="0046582F"/>
    <w:rsid w:val="00465897"/>
    <w:rsid w:val="00465A6B"/>
    <w:rsid w:val="00465AEC"/>
    <w:rsid w:val="004660E7"/>
    <w:rsid w:val="00466413"/>
    <w:rsid w:val="00466750"/>
    <w:rsid w:val="00466A3F"/>
    <w:rsid w:val="00466CDA"/>
    <w:rsid w:val="00467016"/>
    <w:rsid w:val="00467055"/>
    <w:rsid w:val="00467488"/>
    <w:rsid w:val="004677A7"/>
    <w:rsid w:val="0046794E"/>
    <w:rsid w:val="00467D7C"/>
    <w:rsid w:val="00467DDC"/>
    <w:rsid w:val="004707DD"/>
    <w:rsid w:val="00470AEF"/>
    <w:rsid w:val="00470C4D"/>
    <w:rsid w:val="0047101F"/>
    <w:rsid w:val="004710A1"/>
    <w:rsid w:val="004714A5"/>
    <w:rsid w:val="00471AF5"/>
    <w:rsid w:val="00472485"/>
    <w:rsid w:val="004725E6"/>
    <w:rsid w:val="004725FB"/>
    <w:rsid w:val="004729F7"/>
    <w:rsid w:val="00472E03"/>
    <w:rsid w:val="00473909"/>
    <w:rsid w:val="00474649"/>
    <w:rsid w:val="0047477A"/>
    <w:rsid w:val="00474D01"/>
    <w:rsid w:val="0047506F"/>
    <w:rsid w:val="0047515E"/>
    <w:rsid w:val="004751EF"/>
    <w:rsid w:val="00475476"/>
    <w:rsid w:val="004754A9"/>
    <w:rsid w:val="00475926"/>
    <w:rsid w:val="00475EE7"/>
    <w:rsid w:val="004762C5"/>
    <w:rsid w:val="00476AF3"/>
    <w:rsid w:val="00476B3B"/>
    <w:rsid w:val="00476DE5"/>
    <w:rsid w:val="00476EEE"/>
    <w:rsid w:val="00477082"/>
    <w:rsid w:val="004771FE"/>
    <w:rsid w:val="00477EAB"/>
    <w:rsid w:val="0048009D"/>
    <w:rsid w:val="0048063A"/>
    <w:rsid w:val="00480CA9"/>
    <w:rsid w:val="00480D61"/>
    <w:rsid w:val="0048104C"/>
    <w:rsid w:val="00482779"/>
    <w:rsid w:val="004828EF"/>
    <w:rsid w:val="00482D77"/>
    <w:rsid w:val="00483F26"/>
    <w:rsid w:val="0048445E"/>
    <w:rsid w:val="00484D91"/>
    <w:rsid w:val="00485276"/>
    <w:rsid w:val="00486761"/>
    <w:rsid w:val="004867EA"/>
    <w:rsid w:val="00486F40"/>
    <w:rsid w:val="004871F4"/>
    <w:rsid w:val="004873A7"/>
    <w:rsid w:val="004876E1"/>
    <w:rsid w:val="0048771E"/>
    <w:rsid w:val="00487A09"/>
    <w:rsid w:val="004900AC"/>
    <w:rsid w:val="00490201"/>
    <w:rsid w:val="004902A1"/>
    <w:rsid w:val="00490D68"/>
    <w:rsid w:val="00490E70"/>
    <w:rsid w:val="004920B8"/>
    <w:rsid w:val="004920B9"/>
    <w:rsid w:val="0049241F"/>
    <w:rsid w:val="004926F6"/>
    <w:rsid w:val="004929A3"/>
    <w:rsid w:val="00492B85"/>
    <w:rsid w:val="00492C4C"/>
    <w:rsid w:val="0049324E"/>
    <w:rsid w:val="0049401E"/>
    <w:rsid w:val="00494ECD"/>
    <w:rsid w:val="00495146"/>
    <w:rsid w:val="0049563E"/>
    <w:rsid w:val="004958D6"/>
    <w:rsid w:val="0049595C"/>
    <w:rsid w:val="00495EFB"/>
    <w:rsid w:val="004961B8"/>
    <w:rsid w:val="004967B3"/>
    <w:rsid w:val="004969C5"/>
    <w:rsid w:val="00496AF4"/>
    <w:rsid w:val="00496C38"/>
    <w:rsid w:val="00497292"/>
    <w:rsid w:val="00497B8D"/>
    <w:rsid w:val="00497D6C"/>
    <w:rsid w:val="004A02AF"/>
    <w:rsid w:val="004A0601"/>
    <w:rsid w:val="004A0A42"/>
    <w:rsid w:val="004A1168"/>
    <w:rsid w:val="004A16CC"/>
    <w:rsid w:val="004A1A3D"/>
    <w:rsid w:val="004A206E"/>
    <w:rsid w:val="004A2152"/>
    <w:rsid w:val="004A22D2"/>
    <w:rsid w:val="004A2859"/>
    <w:rsid w:val="004A289B"/>
    <w:rsid w:val="004A2F00"/>
    <w:rsid w:val="004A2F5E"/>
    <w:rsid w:val="004A38E0"/>
    <w:rsid w:val="004A3A27"/>
    <w:rsid w:val="004A43EE"/>
    <w:rsid w:val="004A4478"/>
    <w:rsid w:val="004A4788"/>
    <w:rsid w:val="004A4986"/>
    <w:rsid w:val="004A4C01"/>
    <w:rsid w:val="004A4D3B"/>
    <w:rsid w:val="004A4EFF"/>
    <w:rsid w:val="004A4F34"/>
    <w:rsid w:val="004A5BBB"/>
    <w:rsid w:val="004A601B"/>
    <w:rsid w:val="004A62DF"/>
    <w:rsid w:val="004A63A3"/>
    <w:rsid w:val="004A66DA"/>
    <w:rsid w:val="004A6A7D"/>
    <w:rsid w:val="004A6DC0"/>
    <w:rsid w:val="004A72CB"/>
    <w:rsid w:val="004B0C25"/>
    <w:rsid w:val="004B0C88"/>
    <w:rsid w:val="004B0E90"/>
    <w:rsid w:val="004B0EC7"/>
    <w:rsid w:val="004B0EFF"/>
    <w:rsid w:val="004B181B"/>
    <w:rsid w:val="004B1B48"/>
    <w:rsid w:val="004B1E29"/>
    <w:rsid w:val="004B1F14"/>
    <w:rsid w:val="004B1FC1"/>
    <w:rsid w:val="004B20E4"/>
    <w:rsid w:val="004B24D5"/>
    <w:rsid w:val="004B2E00"/>
    <w:rsid w:val="004B3432"/>
    <w:rsid w:val="004B352B"/>
    <w:rsid w:val="004B36CC"/>
    <w:rsid w:val="004B3830"/>
    <w:rsid w:val="004B399E"/>
    <w:rsid w:val="004B3BE1"/>
    <w:rsid w:val="004B3C4D"/>
    <w:rsid w:val="004B410A"/>
    <w:rsid w:val="004B4D9E"/>
    <w:rsid w:val="004B55EA"/>
    <w:rsid w:val="004B5AE9"/>
    <w:rsid w:val="004B5DAE"/>
    <w:rsid w:val="004B5F37"/>
    <w:rsid w:val="004B5F93"/>
    <w:rsid w:val="004B66F2"/>
    <w:rsid w:val="004B685F"/>
    <w:rsid w:val="004B7B9B"/>
    <w:rsid w:val="004B7C80"/>
    <w:rsid w:val="004B7E2C"/>
    <w:rsid w:val="004C0718"/>
    <w:rsid w:val="004C0B4C"/>
    <w:rsid w:val="004C0C8E"/>
    <w:rsid w:val="004C1667"/>
    <w:rsid w:val="004C16DF"/>
    <w:rsid w:val="004C180C"/>
    <w:rsid w:val="004C190B"/>
    <w:rsid w:val="004C1C78"/>
    <w:rsid w:val="004C1E89"/>
    <w:rsid w:val="004C1F3D"/>
    <w:rsid w:val="004C22F5"/>
    <w:rsid w:val="004C24B0"/>
    <w:rsid w:val="004C24C6"/>
    <w:rsid w:val="004C3185"/>
    <w:rsid w:val="004C4021"/>
    <w:rsid w:val="004C417C"/>
    <w:rsid w:val="004C4A65"/>
    <w:rsid w:val="004C4BBC"/>
    <w:rsid w:val="004C4C14"/>
    <w:rsid w:val="004C4EC6"/>
    <w:rsid w:val="004C4EF7"/>
    <w:rsid w:val="004C5AF9"/>
    <w:rsid w:val="004C5DD1"/>
    <w:rsid w:val="004C5EE0"/>
    <w:rsid w:val="004C6347"/>
    <w:rsid w:val="004C6359"/>
    <w:rsid w:val="004C679F"/>
    <w:rsid w:val="004C779A"/>
    <w:rsid w:val="004C7891"/>
    <w:rsid w:val="004C7C58"/>
    <w:rsid w:val="004D059F"/>
    <w:rsid w:val="004D13AA"/>
    <w:rsid w:val="004D1920"/>
    <w:rsid w:val="004D1AEC"/>
    <w:rsid w:val="004D1CD9"/>
    <w:rsid w:val="004D2D2B"/>
    <w:rsid w:val="004D31D3"/>
    <w:rsid w:val="004D34AA"/>
    <w:rsid w:val="004D41A9"/>
    <w:rsid w:val="004D457A"/>
    <w:rsid w:val="004D4804"/>
    <w:rsid w:val="004D49C2"/>
    <w:rsid w:val="004D549F"/>
    <w:rsid w:val="004D5B26"/>
    <w:rsid w:val="004D60F9"/>
    <w:rsid w:val="004D61B1"/>
    <w:rsid w:val="004D61CE"/>
    <w:rsid w:val="004D6722"/>
    <w:rsid w:val="004D6A50"/>
    <w:rsid w:val="004D6D3D"/>
    <w:rsid w:val="004D766B"/>
    <w:rsid w:val="004D787E"/>
    <w:rsid w:val="004D7CA8"/>
    <w:rsid w:val="004E0196"/>
    <w:rsid w:val="004E050A"/>
    <w:rsid w:val="004E0531"/>
    <w:rsid w:val="004E0644"/>
    <w:rsid w:val="004E0E9C"/>
    <w:rsid w:val="004E10A6"/>
    <w:rsid w:val="004E1911"/>
    <w:rsid w:val="004E2562"/>
    <w:rsid w:val="004E2601"/>
    <w:rsid w:val="004E266D"/>
    <w:rsid w:val="004E2698"/>
    <w:rsid w:val="004E2785"/>
    <w:rsid w:val="004E283F"/>
    <w:rsid w:val="004E2D62"/>
    <w:rsid w:val="004E2D8C"/>
    <w:rsid w:val="004E3726"/>
    <w:rsid w:val="004E383F"/>
    <w:rsid w:val="004E3AB1"/>
    <w:rsid w:val="004E4DAC"/>
    <w:rsid w:val="004E4F37"/>
    <w:rsid w:val="004E501B"/>
    <w:rsid w:val="004E5074"/>
    <w:rsid w:val="004E562E"/>
    <w:rsid w:val="004E56DA"/>
    <w:rsid w:val="004E58D0"/>
    <w:rsid w:val="004E5976"/>
    <w:rsid w:val="004E5B45"/>
    <w:rsid w:val="004E5B60"/>
    <w:rsid w:val="004E5C45"/>
    <w:rsid w:val="004E648D"/>
    <w:rsid w:val="004E654D"/>
    <w:rsid w:val="004E695C"/>
    <w:rsid w:val="004E6FB5"/>
    <w:rsid w:val="004E7228"/>
    <w:rsid w:val="004E724F"/>
    <w:rsid w:val="004E78B6"/>
    <w:rsid w:val="004E78FB"/>
    <w:rsid w:val="004E7B21"/>
    <w:rsid w:val="004E7F24"/>
    <w:rsid w:val="004E7FA9"/>
    <w:rsid w:val="004F0001"/>
    <w:rsid w:val="004F01A1"/>
    <w:rsid w:val="004F045A"/>
    <w:rsid w:val="004F17A3"/>
    <w:rsid w:val="004F2448"/>
    <w:rsid w:val="004F282D"/>
    <w:rsid w:val="004F389E"/>
    <w:rsid w:val="004F3D13"/>
    <w:rsid w:val="004F3E3A"/>
    <w:rsid w:val="004F3E85"/>
    <w:rsid w:val="004F4059"/>
    <w:rsid w:val="004F4390"/>
    <w:rsid w:val="004F4588"/>
    <w:rsid w:val="004F4949"/>
    <w:rsid w:val="004F4BF4"/>
    <w:rsid w:val="004F4C65"/>
    <w:rsid w:val="004F5AF4"/>
    <w:rsid w:val="004F5FAB"/>
    <w:rsid w:val="004F62A4"/>
    <w:rsid w:val="004F64B8"/>
    <w:rsid w:val="004F6897"/>
    <w:rsid w:val="004F7504"/>
    <w:rsid w:val="004F7D94"/>
    <w:rsid w:val="004F7E37"/>
    <w:rsid w:val="00500F9E"/>
    <w:rsid w:val="00500FD0"/>
    <w:rsid w:val="00500FEE"/>
    <w:rsid w:val="005013CD"/>
    <w:rsid w:val="005017DF"/>
    <w:rsid w:val="00501955"/>
    <w:rsid w:val="00501978"/>
    <w:rsid w:val="00501B33"/>
    <w:rsid w:val="00501D22"/>
    <w:rsid w:val="00502371"/>
    <w:rsid w:val="00502A42"/>
    <w:rsid w:val="00502CF8"/>
    <w:rsid w:val="0050408A"/>
    <w:rsid w:val="0050423E"/>
    <w:rsid w:val="0050424F"/>
    <w:rsid w:val="00504588"/>
    <w:rsid w:val="005048D9"/>
    <w:rsid w:val="005048E9"/>
    <w:rsid w:val="00504C90"/>
    <w:rsid w:val="005053E8"/>
    <w:rsid w:val="005057FC"/>
    <w:rsid w:val="00505B40"/>
    <w:rsid w:val="00505F56"/>
    <w:rsid w:val="005064BE"/>
    <w:rsid w:val="00506517"/>
    <w:rsid w:val="005073D2"/>
    <w:rsid w:val="005076AD"/>
    <w:rsid w:val="005076C1"/>
    <w:rsid w:val="00507811"/>
    <w:rsid w:val="00507888"/>
    <w:rsid w:val="00507977"/>
    <w:rsid w:val="005079DD"/>
    <w:rsid w:val="00507B97"/>
    <w:rsid w:val="00507CEF"/>
    <w:rsid w:val="00507EF1"/>
    <w:rsid w:val="00507F0D"/>
    <w:rsid w:val="00507F55"/>
    <w:rsid w:val="0051173C"/>
    <w:rsid w:val="0051176D"/>
    <w:rsid w:val="00511C5F"/>
    <w:rsid w:val="00511F4F"/>
    <w:rsid w:val="00512144"/>
    <w:rsid w:val="005125F1"/>
    <w:rsid w:val="005128D6"/>
    <w:rsid w:val="0051300A"/>
    <w:rsid w:val="00513B5B"/>
    <w:rsid w:val="0051408A"/>
    <w:rsid w:val="00514432"/>
    <w:rsid w:val="00514577"/>
    <w:rsid w:val="00514AA1"/>
    <w:rsid w:val="0051514B"/>
    <w:rsid w:val="005151B9"/>
    <w:rsid w:val="0051544C"/>
    <w:rsid w:val="005157B5"/>
    <w:rsid w:val="00515DF5"/>
    <w:rsid w:val="00515F27"/>
    <w:rsid w:val="00515F56"/>
    <w:rsid w:val="00517A2B"/>
    <w:rsid w:val="00517ED0"/>
    <w:rsid w:val="00520624"/>
    <w:rsid w:val="005208AE"/>
    <w:rsid w:val="00520991"/>
    <w:rsid w:val="00520FB6"/>
    <w:rsid w:val="0052136E"/>
    <w:rsid w:val="005214EC"/>
    <w:rsid w:val="00521524"/>
    <w:rsid w:val="00521AB7"/>
    <w:rsid w:val="0052372E"/>
    <w:rsid w:val="00523C87"/>
    <w:rsid w:val="00523CA9"/>
    <w:rsid w:val="00524863"/>
    <w:rsid w:val="005249A4"/>
    <w:rsid w:val="00524EE8"/>
    <w:rsid w:val="005252C2"/>
    <w:rsid w:val="005252FD"/>
    <w:rsid w:val="005253B3"/>
    <w:rsid w:val="00525610"/>
    <w:rsid w:val="00525850"/>
    <w:rsid w:val="00525A49"/>
    <w:rsid w:val="0052618C"/>
    <w:rsid w:val="0052637D"/>
    <w:rsid w:val="00526991"/>
    <w:rsid w:val="00526A1E"/>
    <w:rsid w:val="00526A57"/>
    <w:rsid w:val="00526B10"/>
    <w:rsid w:val="00526B11"/>
    <w:rsid w:val="00526B45"/>
    <w:rsid w:val="0052750D"/>
    <w:rsid w:val="005277C5"/>
    <w:rsid w:val="005278B5"/>
    <w:rsid w:val="00530262"/>
    <w:rsid w:val="00530454"/>
    <w:rsid w:val="00530599"/>
    <w:rsid w:val="00530DB8"/>
    <w:rsid w:val="00531495"/>
    <w:rsid w:val="00531537"/>
    <w:rsid w:val="00531BCA"/>
    <w:rsid w:val="00531D37"/>
    <w:rsid w:val="00531D8D"/>
    <w:rsid w:val="005322A8"/>
    <w:rsid w:val="00532734"/>
    <w:rsid w:val="005327BF"/>
    <w:rsid w:val="00532B4D"/>
    <w:rsid w:val="00532C1C"/>
    <w:rsid w:val="00532D69"/>
    <w:rsid w:val="00532E1E"/>
    <w:rsid w:val="00532EB2"/>
    <w:rsid w:val="005332F7"/>
    <w:rsid w:val="00533B84"/>
    <w:rsid w:val="005347B0"/>
    <w:rsid w:val="00534BBD"/>
    <w:rsid w:val="00534F4C"/>
    <w:rsid w:val="005361CF"/>
    <w:rsid w:val="0053680C"/>
    <w:rsid w:val="00537342"/>
    <w:rsid w:val="005379B0"/>
    <w:rsid w:val="00537D66"/>
    <w:rsid w:val="00537E30"/>
    <w:rsid w:val="005400DF"/>
    <w:rsid w:val="0054064D"/>
    <w:rsid w:val="00540C70"/>
    <w:rsid w:val="00540D9B"/>
    <w:rsid w:val="005414D0"/>
    <w:rsid w:val="0054161E"/>
    <w:rsid w:val="00541853"/>
    <w:rsid w:val="00541854"/>
    <w:rsid w:val="00541A10"/>
    <w:rsid w:val="00541C78"/>
    <w:rsid w:val="005421D0"/>
    <w:rsid w:val="00542CC8"/>
    <w:rsid w:val="00542E17"/>
    <w:rsid w:val="00542E30"/>
    <w:rsid w:val="00542EE3"/>
    <w:rsid w:val="00542FBC"/>
    <w:rsid w:val="00542FC8"/>
    <w:rsid w:val="00543024"/>
    <w:rsid w:val="0054326D"/>
    <w:rsid w:val="005434E2"/>
    <w:rsid w:val="00543616"/>
    <w:rsid w:val="0054371D"/>
    <w:rsid w:val="00543ADD"/>
    <w:rsid w:val="00543E92"/>
    <w:rsid w:val="00543FC2"/>
    <w:rsid w:val="00544011"/>
    <w:rsid w:val="00544058"/>
    <w:rsid w:val="0054418C"/>
    <w:rsid w:val="005442F2"/>
    <w:rsid w:val="00544ADB"/>
    <w:rsid w:val="00544D5E"/>
    <w:rsid w:val="005451D4"/>
    <w:rsid w:val="00545D27"/>
    <w:rsid w:val="00546D13"/>
    <w:rsid w:val="00547565"/>
    <w:rsid w:val="00547F6D"/>
    <w:rsid w:val="0055069C"/>
    <w:rsid w:val="0055082B"/>
    <w:rsid w:val="00550840"/>
    <w:rsid w:val="0055088D"/>
    <w:rsid w:val="005508DF"/>
    <w:rsid w:val="00551189"/>
    <w:rsid w:val="0055129D"/>
    <w:rsid w:val="00551E14"/>
    <w:rsid w:val="005522B4"/>
    <w:rsid w:val="005524AD"/>
    <w:rsid w:val="00552611"/>
    <w:rsid w:val="0055266A"/>
    <w:rsid w:val="00552906"/>
    <w:rsid w:val="00552B2F"/>
    <w:rsid w:val="005532FC"/>
    <w:rsid w:val="00553524"/>
    <w:rsid w:val="0055375B"/>
    <w:rsid w:val="00553ED0"/>
    <w:rsid w:val="0055436E"/>
    <w:rsid w:val="005544C4"/>
    <w:rsid w:val="00554BF2"/>
    <w:rsid w:val="00554DF2"/>
    <w:rsid w:val="00554E53"/>
    <w:rsid w:val="00555160"/>
    <w:rsid w:val="00555382"/>
    <w:rsid w:val="005553E9"/>
    <w:rsid w:val="00555422"/>
    <w:rsid w:val="00555AD9"/>
    <w:rsid w:val="005568D5"/>
    <w:rsid w:val="00556AAF"/>
    <w:rsid w:val="00556C68"/>
    <w:rsid w:val="00556E22"/>
    <w:rsid w:val="00557144"/>
    <w:rsid w:val="00557D38"/>
    <w:rsid w:val="00557EE7"/>
    <w:rsid w:val="00560380"/>
    <w:rsid w:val="0056049D"/>
    <w:rsid w:val="00560B7E"/>
    <w:rsid w:val="00560DA6"/>
    <w:rsid w:val="00560DEF"/>
    <w:rsid w:val="00561D45"/>
    <w:rsid w:val="005625CC"/>
    <w:rsid w:val="00562AB8"/>
    <w:rsid w:val="00562B62"/>
    <w:rsid w:val="00562E63"/>
    <w:rsid w:val="005635E0"/>
    <w:rsid w:val="00563D6D"/>
    <w:rsid w:val="00563EAC"/>
    <w:rsid w:val="00563EC2"/>
    <w:rsid w:val="00564130"/>
    <w:rsid w:val="00564239"/>
    <w:rsid w:val="00564B77"/>
    <w:rsid w:val="00564F39"/>
    <w:rsid w:val="0056515A"/>
    <w:rsid w:val="00565B9D"/>
    <w:rsid w:val="00565BCE"/>
    <w:rsid w:val="00566066"/>
    <w:rsid w:val="00567805"/>
    <w:rsid w:val="00567967"/>
    <w:rsid w:val="00567B42"/>
    <w:rsid w:val="00567E74"/>
    <w:rsid w:val="00570277"/>
    <w:rsid w:val="0057050C"/>
    <w:rsid w:val="005708AF"/>
    <w:rsid w:val="00570F37"/>
    <w:rsid w:val="00571FD4"/>
    <w:rsid w:val="00572087"/>
    <w:rsid w:val="005726B3"/>
    <w:rsid w:val="005726FF"/>
    <w:rsid w:val="00572F30"/>
    <w:rsid w:val="00573028"/>
    <w:rsid w:val="005731A8"/>
    <w:rsid w:val="005734A0"/>
    <w:rsid w:val="005737C2"/>
    <w:rsid w:val="00573CCD"/>
    <w:rsid w:val="0057432A"/>
    <w:rsid w:val="005745DB"/>
    <w:rsid w:val="00574742"/>
    <w:rsid w:val="00574B8A"/>
    <w:rsid w:val="00574DBA"/>
    <w:rsid w:val="00575164"/>
    <w:rsid w:val="00575753"/>
    <w:rsid w:val="0057578A"/>
    <w:rsid w:val="005759A6"/>
    <w:rsid w:val="00575A97"/>
    <w:rsid w:val="00576482"/>
    <w:rsid w:val="0057652A"/>
    <w:rsid w:val="0057690E"/>
    <w:rsid w:val="00576A8F"/>
    <w:rsid w:val="00576D9F"/>
    <w:rsid w:val="00576FEE"/>
    <w:rsid w:val="005771E8"/>
    <w:rsid w:val="00577CBB"/>
    <w:rsid w:val="00580085"/>
    <w:rsid w:val="005805BC"/>
    <w:rsid w:val="00580918"/>
    <w:rsid w:val="00580A96"/>
    <w:rsid w:val="00580EAE"/>
    <w:rsid w:val="00581C2E"/>
    <w:rsid w:val="005831E2"/>
    <w:rsid w:val="00583244"/>
    <w:rsid w:val="00583815"/>
    <w:rsid w:val="00583906"/>
    <w:rsid w:val="00583F2A"/>
    <w:rsid w:val="0058483F"/>
    <w:rsid w:val="00584AC6"/>
    <w:rsid w:val="00584DE0"/>
    <w:rsid w:val="005852EB"/>
    <w:rsid w:val="00585F9C"/>
    <w:rsid w:val="0058604E"/>
    <w:rsid w:val="00586957"/>
    <w:rsid w:val="00586B40"/>
    <w:rsid w:val="00586CA9"/>
    <w:rsid w:val="00586E26"/>
    <w:rsid w:val="0058730F"/>
    <w:rsid w:val="0058751C"/>
    <w:rsid w:val="0059016F"/>
    <w:rsid w:val="0059076D"/>
    <w:rsid w:val="00590D5A"/>
    <w:rsid w:val="00591042"/>
    <w:rsid w:val="0059166A"/>
    <w:rsid w:val="00591980"/>
    <w:rsid w:val="00591BC5"/>
    <w:rsid w:val="00591E68"/>
    <w:rsid w:val="005920D6"/>
    <w:rsid w:val="005924DF"/>
    <w:rsid w:val="00592742"/>
    <w:rsid w:val="0059289A"/>
    <w:rsid w:val="0059336D"/>
    <w:rsid w:val="005934B4"/>
    <w:rsid w:val="00593E92"/>
    <w:rsid w:val="005946E7"/>
    <w:rsid w:val="00594850"/>
    <w:rsid w:val="00594A3E"/>
    <w:rsid w:val="0059512D"/>
    <w:rsid w:val="00595E4F"/>
    <w:rsid w:val="005972C1"/>
    <w:rsid w:val="0059777F"/>
    <w:rsid w:val="00597DA1"/>
    <w:rsid w:val="00597E11"/>
    <w:rsid w:val="005A073C"/>
    <w:rsid w:val="005A0755"/>
    <w:rsid w:val="005A08F8"/>
    <w:rsid w:val="005A0E80"/>
    <w:rsid w:val="005A10D2"/>
    <w:rsid w:val="005A1192"/>
    <w:rsid w:val="005A2330"/>
    <w:rsid w:val="005A250F"/>
    <w:rsid w:val="005A307B"/>
    <w:rsid w:val="005A3138"/>
    <w:rsid w:val="005A328D"/>
    <w:rsid w:val="005A373C"/>
    <w:rsid w:val="005A3965"/>
    <w:rsid w:val="005A396B"/>
    <w:rsid w:val="005A3A3A"/>
    <w:rsid w:val="005A3C4E"/>
    <w:rsid w:val="005A3CB9"/>
    <w:rsid w:val="005A3E74"/>
    <w:rsid w:val="005A41AE"/>
    <w:rsid w:val="005A43C6"/>
    <w:rsid w:val="005A55E4"/>
    <w:rsid w:val="005A5A4D"/>
    <w:rsid w:val="005A5D02"/>
    <w:rsid w:val="005A6683"/>
    <w:rsid w:val="005A66C3"/>
    <w:rsid w:val="005A68CF"/>
    <w:rsid w:val="005A69AD"/>
    <w:rsid w:val="005A69E2"/>
    <w:rsid w:val="005A7925"/>
    <w:rsid w:val="005A7CA1"/>
    <w:rsid w:val="005A7DFF"/>
    <w:rsid w:val="005B0099"/>
    <w:rsid w:val="005B043E"/>
    <w:rsid w:val="005B0BF5"/>
    <w:rsid w:val="005B103C"/>
    <w:rsid w:val="005B121D"/>
    <w:rsid w:val="005B1471"/>
    <w:rsid w:val="005B1DCE"/>
    <w:rsid w:val="005B2C7B"/>
    <w:rsid w:val="005B3979"/>
    <w:rsid w:val="005B3B0E"/>
    <w:rsid w:val="005B3DD2"/>
    <w:rsid w:val="005B3ECC"/>
    <w:rsid w:val="005B44DD"/>
    <w:rsid w:val="005B488D"/>
    <w:rsid w:val="005B4FE3"/>
    <w:rsid w:val="005B5115"/>
    <w:rsid w:val="005B5D56"/>
    <w:rsid w:val="005B5E6F"/>
    <w:rsid w:val="005B60F8"/>
    <w:rsid w:val="005B6895"/>
    <w:rsid w:val="005B700E"/>
    <w:rsid w:val="005B71F0"/>
    <w:rsid w:val="005B72B4"/>
    <w:rsid w:val="005B7500"/>
    <w:rsid w:val="005B7573"/>
    <w:rsid w:val="005B7D4F"/>
    <w:rsid w:val="005C036C"/>
    <w:rsid w:val="005C04B3"/>
    <w:rsid w:val="005C08FA"/>
    <w:rsid w:val="005C1045"/>
    <w:rsid w:val="005C14D4"/>
    <w:rsid w:val="005C167C"/>
    <w:rsid w:val="005C1845"/>
    <w:rsid w:val="005C28FD"/>
    <w:rsid w:val="005C2D10"/>
    <w:rsid w:val="005C315D"/>
    <w:rsid w:val="005C3A13"/>
    <w:rsid w:val="005C3EA9"/>
    <w:rsid w:val="005C407C"/>
    <w:rsid w:val="005C52AF"/>
    <w:rsid w:val="005C5FAA"/>
    <w:rsid w:val="005C62E3"/>
    <w:rsid w:val="005C6341"/>
    <w:rsid w:val="005C6EB3"/>
    <w:rsid w:val="005C71ED"/>
    <w:rsid w:val="005C7758"/>
    <w:rsid w:val="005C78EB"/>
    <w:rsid w:val="005C7C44"/>
    <w:rsid w:val="005C7DBE"/>
    <w:rsid w:val="005C7F5D"/>
    <w:rsid w:val="005D008D"/>
    <w:rsid w:val="005D09E8"/>
    <w:rsid w:val="005D0C79"/>
    <w:rsid w:val="005D0E22"/>
    <w:rsid w:val="005D16E9"/>
    <w:rsid w:val="005D18F7"/>
    <w:rsid w:val="005D198C"/>
    <w:rsid w:val="005D2A3E"/>
    <w:rsid w:val="005D2AE5"/>
    <w:rsid w:val="005D2B32"/>
    <w:rsid w:val="005D3297"/>
    <w:rsid w:val="005D3903"/>
    <w:rsid w:val="005D3A9C"/>
    <w:rsid w:val="005D3E79"/>
    <w:rsid w:val="005D42CA"/>
    <w:rsid w:val="005D4F34"/>
    <w:rsid w:val="005D5309"/>
    <w:rsid w:val="005D5D30"/>
    <w:rsid w:val="005D5D40"/>
    <w:rsid w:val="005D6273"/>
    <w:rsid w:val="005D6416"/>
    <w:rsid w:val="005D65B3"/>
    <w:rsid w:val="005D689F"/>
    <w:rsid w:val="005D7113"/>
    <w:rsid w:val="005D7201"/>
    <w:rsid w:val="005D73C9"/>
    <w:rsid w:val="005D7A96"/>
    <w:rsid w:val="005D7B05"/>
    <w:rsid w:val="005D7C79"/>
    <w:rsid w:val="005D7F11"/>
    <w:rsid w:val="005E0114"/>
    <w:rsid w:val="005E088B"/>
    <w:rsid w:val="005E09B2"/>
    <w:rsid w:val="005E1176"/>
    <w:rsid w:val="005E1B21"/>
    <w:rsid w:val="005E1C6B"/>
    <w:rsid w:val="005E1FC3"/>
    <w:rsid w:val="005E22EA"/>
    <w:rsid w:val="005E23BB"/>
    <w:rsid w:val="005E23D9"/>
    <w:rsid w:val="005E29E0"/>
    <w:rsid w:val="005E2F63"/>
    <w:rsid w:val="005E2FA3"/>
    <w:rsid w:val="005E3416"/>
    <w:rsid w:val="005E371F"/>
    <w:rsid w:val="005E432E"/>
    <w:rsid w:val="005E54B8"/>
    <w:rsid w:val="005E5834"/>
    <w:rsid w:val="005E58D8"/>
    <w:rsid w:val="005E5B5E"/>
    <w:rsid w:val="005E5CC9"/>
    <w:rsid w:val="005E659B"/>
    <w:rsid w:val="005E687A"/>
    <w:rsid w:val="005E6898"/>
    <w:rsid w:val="005E6EB3"/>
    <w:rsid w:val="005E6EE2"/>
    <w:rsid w:val="005E77C2"/>
    <w:rsid w:val="005E7BDA"/>
    <w:rsid w:val="005F0426"/>
    <w:rsid w:val="005F0DEA"/>
    <w:rsid w:val="005F0EB6"/>
    <w:rsid w:val="005F1484"/>
    <w:rsid w:val="005F14E0"/>
    <w:rsid w:val="005F178C"/>
    <w:rsid w:val="005F1D2F"/>
    <w:rsid w:val="005F1E7E"/>
    <w:rsid w:val="005F228A"/>
    <w:rsid w:val="005F2497"/>
    <w:rsid w:val="005F27AB"/>
    <w:rsid w:val="005F306A"/>
    <w:rsid w:val="005F3D72"/>
    <w:rsid w:val="005F482F"/>
    <w:rsid w:val="005F4CBF"/>
    <w:rsid w:val="005F4DFA"/>
    <w:rsid w:val="005F5285"/>
    <w:rsid w:val="005F575F"/>
    <w:rsid w:val="005F5F72"/>
    <w:rsid w:val="005F6039"/>
    <w:rsid w:val="005F606C"/>
    <w:rsid w:val="005F6210"/>
    <w:rsid w:val="005F6343"/>
    <w:rsid w:val="005F646A"/>
    <w:rsid w:val="005F6FBD"/>
    <w:rsid w:val="005F70C0"/>
    <w:rsid w:val="005F73D7"/>
    <w:rsid w:val="005F7586"/>
    <w:rsid w:val="005F7C86"/>
    <w:rsid w:val="00600101"/>
    <w:rsid w:val="00600126"/>
    <w:rsid w:val="0060015F"/>
    <w:rsid w:val="006004C9"/>
    <w:rsid w:val="0060065C"/>
    <w:rsid w:val="00600CF8"/>
    <w:rsid w:val="00600E1E"/>
    <w:rsid w:val="00600E5E"/>
    <w:rsid w:val="00601385"/>
    <w:rsid w:val="0060177C"/>
    <w:rsid w:val="00601EEB"/>
    <w:rsid w:val="006025FE"/>
    <w:rsid w:val="00602B86"/>
    <w:rsid w:val="006036F5"/>
    <w:rsid w:val="006045A0"/>
    <w:rsid w:val="00605250"/>
    <w:rsid w:val="00605952"/>
    <w:rsid w:val="00605971"/>
    <w:rsid w:val="006061AD"/>
    <w:rsid w:val="006062E0"/>
    <w:rsid w:val="00606711"/>
    <w:rsid w:val="0060690E"/>
    <w:rsid w:val="00607A2C"/>
    <w:rsid w:val="00607A90"/>
    <w:rsid w:val="00607D96"/>
    <w:rsid w:val="0061043A"/>
    <w:rsid w:val="00610A42"/>
    <w:rsid w:val="00610ACD"/>
    <w:rsid w:val="00610DBA"/>
    <w:rsid w:val="00612493"/>
    <w:rsid w:val="00612B63"/>
    <w:rsid w:val="00612E7C"/>
    <w:rsid w:val="00612FC9"/>
    <w:rsid w:val="00612FD6"/>
    <w:rsid w:val="006130E7"/>
    <w:rsid w:val="00614153"/>
    <w:rsid w:val="00614672"/>
    <w:rsid w:val="00614867"/>
    <w:rsid w:val="00614C1B"/>
    <w:rsid w:val="0061508B"/>
    <w:rsid w:val="0061541A"/>
    <w:rsid w:val="00615FB0"/>
    <w:rsid w:val="0061635F"/>
    <w:rsid w:val="006166C3"/>
    <w:rsid w:val="00616F96"/>
    <w:rsid w:val="00617172"/>
    <w:rsid w:val="00617721"/>
    <w:rsid w:val="0061774A"/>
    <w:rsid w:val="00617D86"/>
    <w:rsid w:val="00617ED8"/>
    <w:rsid w:val="00617F3D"/>
    <w:rsid w:val="0062042A"/>
    <w:rsid w:val="00620ABC"/>
    <w:rsid w:val="00620CD2"/>
    <w:rsid w:val="00621185"/>
    <w:rsid w:val="00621283"/>
    <w:rsid w:val="00622783"/>
    <w:rsid w:val="006232AE"/>
    <w:rsid w:val="00623697"/>
    <w:rsid w:val="00623FE5"/>
    <w:rsid w:val="00624151"/>
    <w:rsid w:val="00624BC2"/>
    <w:rsid w:val="00624DF2"/>
    <w:rsid w:val="006253DC"/>
    <w:rsid w:val="00625522"/>
    <w:rsid w:val="0062649F"/>
    <w:rsid w:val="0062668D"/>
    <w:rsid w:val="006266DC"/>
    <w:rsid w:val="00626949"/>
    <w:rsid w:val="00626C0E"/>
    <w:rsid w:val="006277B6"/>
    <w:rsid w:val="006277EC"/>
    <w:rsid w:val="0063028F"/>
    <w:rsid w:val="006304D0"/>
    <w:rsid w:val="0063092E"/>
    <w:rsid w:val="00630A49"/>
    <w:rsid w:val="00630A7B"/>
    <w:rsid w:val="00630C81"/>
    <w:rsid w:val="00631360"/>
    <w:rsid w:val="00631443"/>
    <w:rsid w:val="006318FB"/>
    <w:rsid w:val="00632015"/>
    <w:rsid w:val="0063204D"/>
    <w:rsid w:val="00632A6C"/>
    <w:rsid w:val="00632D8E"/>
    <w:rsid w:val="00632F4F"/>
    <w:rsid w:val="00632F51"/>
    <w:rsid w:val="00632F65"/>
    <w:rsid w:val="006333FD"/>
    <w:rsid w:val="006351EB"/>
    <w:rsid w:val="0063530F"/>
    <w:rsid w:val="00635577"/>
    <w:rsid w:val="00636B4A"/>
    <w:rsid w:val="00636D67"/>
    <w:rsid w:val="00637539"/>
    <w:rsid w:val="006375AA"/>
    <w:rsid w:val="006376B2"/>
    <w:rsid w:val="00637859"/>
    <w:rsid w:val="0064003A"/>
    <w:rsid w:val="0064090B"/>
    <w:rsid w:val="00640C2A"/>
    <w:rsid w:val="00641081"/>
    <w:rsid w:val="00641C43"/>
    <w:rsid w:val="00641E4F"/>
    <w:rsid w:val="00641F12"/>
    <w:rsid w:val="006423B6"/>
    <w:rsid w:val="006428C2"/>
    <w:rsid w:val="00642BEF"/>
    <w:rsid w:val="00643202"/>
    <w:rsid w:val="00643493"/>
    <w:rsid w:val="00644327"/>
    <w:rsid w:val="006445E5"/>
    <w:rsid w:val="00644656"/>
    <w:rsid w:val="006450D6"/>
    <w:rsid w:val="00646B35"/>
    <w:rsid w:val="00650912"/>
    <w:rsid w:val="0065092D"/>
    <w:rsid w:val="00650BEE"/>
    <w:rsid w:val="00650C32"/>
    <w:rsid w:val="00650D30"/>
    <w:rsid w:val="006516A8"/>
    <w:rsid w:val="00651BBE"/>
    <w:rsid w:val="00651D69"/>
    <w:rsid w:val="00651DB2"/>
    <w:rsid w:val="00651EB6"/>
    <w:rsid w:val="00651F8F"/>
    <w:rsid w:val="006523F1"/>
    <w:rsid w:val="00652A74"/>
    <w:rsid w:val="006532AC"/>
    <w:rsid w:val="006536EB"/>
    <w:rsid w:val="00653C30"/>
    <w:rsid w:val="006548D0"/>
    <w:rsid w:val="00654DEC"/>
    <w:rsid w:val="006554DF"/>
    <w:rsid w:val="00655528"/>
    <w:rsid w:val="0065594A"/>
    <w:rsid w:val="00655DC2"/>
    <w:rsid w:val="00655F08"/>
    <w:rsid w:val="0065646F"/>
    <w:rsid w:val="00656B5C"/>
    <w:rsid w:val="00656E79"/>
    <w:rsid w:val="00657299"/>
    <w:rsid w:val="00657633"/>
    <w:rsid w:val="00657AFD"/>
    <w:rsid w:val="00657CB5"/>
    <w:rsid w:val="00657F58"/>
    <w:rsid w:val="00657FD2"/>
    <w:rsid w:val="00660375"/>
    <w:rsid w:val="00660DAB"/>
    <w:rsid w:val="00661A52"/>
    <w:rsid w:val="00661D49"/>
    <w:rsid w:val="006623B5"/>
    <w:rsid w:val="00662432"/>
    <w:rsid w:val="0066277D"/>
    <w:rsid w:val="0066278B"/>
    <w:rsid w:val="0066279B"/>
    <w:rsid w:val="00663409"/>
    <w:rsid w:val="006637DC"/>
    <w:rsid w:val="0066431C"/>
    <w:rsid w:val="00664AF3"/>
    <w:rsid w:val="00664DCC"/>
    <w:rsid w:val="00664EDE"/>
    <w:rsid w:val="006653D4"/>
    <w:rsid w:val="00665A21"/>
    <w:rsid w:val="006660EA"/>
    <w:rsid w:val="006673BB"/>
    <w:rsid w:val="00667B9F"/>
    <w:rsid w:val="00667DE4"/>
    <w:rsid w:val="00667E91"/>
    <w:rsid w:val="00670279"/>
    <w:rsid w:val="00670681"/>
    <w:rsid w:val="006706E5"/>
    <w:rsid w:val="006709D2"/>
    <w:rsid w:val="006714D6"/>
    <w:rsid w:val="00671583"/>
    <w:rsid w:val="00671B32"/>
    <w:rsid w:val="00671E31"/>
    <w:rsid w:val="0067288E"/>
    <w:rsid w:val="00672A90"/>
    <w:rsid w:val="00672AD2"/>
    <w:rsid w:val="00673456"/>
    <w:rsid w:val="006734F1"/>
    <w:rsid w:val="00674236"/>
    <w:rsid w:val="00674480"/>
    <w:rsid w:val="00674BCC"/>
    <w:rsid w:val="00674D3C"/>
    <w:rsid w:val="006754D8"/>
    <w:rsid w:val="00675844"/>
    <w:rsid w:val="00675947"/>
    <w:rsid w:val="00675AFE"/>
    <w:rsid w:val="00675D76"/>
    <w:rsid w:val="00676122"/>
    <w:rsid w:val="006769AC"/>
    <w:rsid w:val="0067704E"/>
    <w:rsid w:val="006770B7"/>
    <w:rsid w:val="00677197"/>
    <w:rsid w:val="006771E4"/>
    <w:rsid w:val="006774D5"/>
    <w:rsid w:val="006775D1"/>
    <w:rsid w:val="0067777F"/>
    <w:rsid w:val="006778B5"/>
    <w:rsid w:val="00677D2D"/>
    <w:rsid w:val="00680DA3"/>
    <w:rsid w:val="006810ED"/>
    <w:rsid w:val="00681525"/>
    <w:rsid w:val="00681780"/>
    <w:rsid w:val="00681842"/>
    <w:rsid w:val="00681C40"/>
    <w:rsid w:val="00681F68"/>
    <w:rsid w:val="0068212C"/>
    <w:rsid w:val="00682A71"/>
    <w:rsid w:val="00683503"/>
    <w:rsid w:val="006838BF"/>
    <w:rsid w:val="00685CC1"/>
    <w:rsid w:val="00686889"/>
    <w:rsid w:val="00686C05"/>
    <w:rsid w:val="00686F23"/>
    <w:rsid w:val="00686F65"/>
    <w:rsid w:val="006873F3"/>
    <w:rsid w:val="00687AB0"/>
    <w:rsid w:val="00687E7A"/>
    <w:rsid w:val="00690648"/>
    <w:rsid w:val="0069070F"/>
    <w:rsid w:val="00691258"/>
    <w:rsid w:val="0069147B"/>
    <w:rsid w:val="00691A5A"/>
    <w:rsid w:val="006923FE"/>
    <w:rsid w:val="00692419"/>
    <w:rsid w:val="006924BA"/>
    <w:rsid w:val="0069283A"/>
    <w:rsid w:val="00692C90"/>
    <w:rsid w:val="00692CBB"/>
    <w:rsid w:val="00692CE6"/>
    <w:rsid w:val="00692E13"/>
    <w:rsid w:val="00693178"/>
    <w:rsid w:val="006932EC"/>
    <w:rsid w:val="00693350"/>
    <w:rsid w:val="00693942"/>
    <w:rsid w:val="00693AE4"/>
    <w:rsid w:val="00693FA3"/>
    <w:rsid w:val="00694516"/>
    <w:rsid w:val="00694CD7"/>
    <w:rsid w:val="00695358"/>
    <w:rsid w:val="00695812"/>
    <w:rsid w:val="00695A8A"/>
    <w:rsid w:val="00695FCA"/>
    <w:rsid w:val="00696262"/>
    <w:rsid w:val="00697359"/>
    <w:rsid w:val="00697E2A"/>
    <w:rsid w:val="006A0185"/>
    <w:rsid w:val="006A05FB"/>
    <w:rsid w:val="006A0C81"/>
    <w:rsid w:val="006A0DB1"/>
    <w:rsid w:val="006A0E6C"/>
    <w:rsid w:val="006A116A"/>
    <w:rsid w:val="006A1690"/>
    <w:rsid w:val="006A17CB"/>
    <w:rsid w:val="006A1CC3"/>
    <w:rsid w:val="006A20FA"/>
    <w:rsid w:val="006A241A"/>
    <w:rsid w:val="006A2547"/>
    <w:rsid w:val="006A264F"/>
    <w:rsid w:val="006A2A2A"/>
    <w:rsid w:val="006A2ADE"/>
    <w:rsid w:val="006A3982"/>
    <w:rsid w:val="006A3C9F"/>
    <w:rsid w:val="006A4198"/>
    <w:rsid w:val="006A41ED"/>
    <w:rsid w:val="006A4B45"/>
    <w:rsid w:val="006A5E79"/>
    <w:rsid w:val="006A6429"/>
    <w:rsid w:val="006A7720"/>
    <w:rsid w:val="006A77CE"/>
    <w:rsid w:val="006B00A7"/>
    <w:rsid w:val="006B0AEF"/>
    <w:rsid w:val="006B0B9C"/>
    <w:rsid w:val="006B14EB"/>
    <w:rsid w:val="006B20BD"/>
    <w:rsid w:val="006B23EA"/>
    <w:rsid w:val="006B2D7A"/>
    <w:rsid w:val="006B2E64"/>
    <w:rsid w:val="006B325F"/>
    <w:rsid w:val="006B3519"/>
    <w:rsid w:val="006B37C2"/>
    <w:rsid w:val="006B3E85"/>
    <w:rsid w:val="006B429E"/>
    <w:rsid w:val="006B45A0"/>
    <w:rsid w:val="006B4680"/>
    <w:rsid w:val="006B4C46"/>
    <w:rsid w:val="006B4F3D"/>
    <w:rsid w:val="006B511B"/>
    <w:rsid w:val="006B5562"/>
    <w:rsid w:val="006B5909"/>
    <w:rsid w:val="006B662E"/>
    <w:rsid w:val="006B685E"/>
    <w:rsid w:val="006B697C"/>
    <w:rsid w:val="006B6AAE"/>
    <w:rsid w:val="006B6BE8"/>
    <w:rsid w:val="006B6D53"/>
    <w:rsid w:val="006B6ED3"/>
    <w:rsid w:val="006B74B3"/>
    <w:rsid w:val="006C010B"/>
    <w:rsid w:val="006C0DEA"/>
    <w:rsid w:val="006C0E9B"/>
    <w:rsid w:val="006C1610"/>
    <w:rsid w:val="006C18D6"/>
    <w:rsid w:val="006C2004"/>
    <w:rsid w:val="006C2870"/>
    <w:rsid w:val="006C2C96"/>
    <w:rsid w:val="006C3244"/>
    <w:rsid w:val="006C3812"/>
    <w:rsid w:val="006C3C31"/>
    <w:rsid w:val="006C3E81"/>
    <w:rsid w:val="006C46F5"/>
    <w:rsid w:val="006C49D6"/>
    <w:rsid w:val="006C5286"/>
    <w:rsid w:val="006C56FF"/>
    <w:rsid w:val="006C608C"/>
    <w:rsid w:val="006C65CB"/>
    <w:rsid w:val="006C6E2D"/>
    <w:rsid w:val="006C75A6"/>
    <w:rsid w:val="006C7695"/>
    <w:rsid w:val="006C7F8A"/>
    <w:rsid w:val="006D00EA"/>
    <w:rsid w:val="006D06A5"/>
    <w:rsid w:val="006D0C01"/>
    <w:rsid w:val="006D0CFF"/>
    <w:rsid w:val="006D141E"/>
    <w:rsid w:val="006D1489"/>
    <w:rsid w:val="006D149B"/>
    <w:rsid w:val="006D1679"/>
    <w:rsid w:val="006D1A65"/>
    <w:rsid w:val="006D1C2F"/>
    <w:rsid w:val="006D1F4A"/>
    <w:rsid w:val="006D2615"/>
    <w:rsid w:val="006D2C4E"/>
    <w:rsid w:val="006D2F0D"/>
    <w:rsid w:val="006D3862"/>
    <w:rsid w:val="006D38CF"/>
    <w:rsid w:val="006D453C"/>
    <w:rsid w:val="006D461B"/>
    <w:rsid w:val="006D4708"/>
    <w:rsid w:val="006D471F"/>
    <w:rsid w:val="006D48E0"/>
    <w:rsid w:val="006D48E9"/>
    <w:rsid w:val="006D4E2E"/>
    <w:rsid w:val="006D50F6"/>
    <w:rsid w:val="006D51B9"/>
    <w:rsid w:val="006D5952"/>
    <w:rsid w:val="006D5CE2"/>
    <w:rsid w:val="006D6090"/>
    <w:rsid w:val="006D6136"/>
    <w:rsid w:val="006D6336"/>
    <w:rsid w:val="006D6B46"/>
    <w:rsid w:val="006D775C"/>
    <w:rsid w:val="006D7974"/>
    <w:rsid w:val="006D7CD9"/>
    <w:rsid w:val="006E0A5E"/>
    <w:rsid w:val="006E0CFE"/>
    <w:rsid w:val="006E0F6F"/>
    <w:rsid w:val="006E1F45"/>
    <w:rsid w:val="006E22C3"/>
    <w:rsid w:val="006E2463"/>
    <w:rsid w:val="006E246B"/>
    <w:rsid w:val="006E2E06"/>
    <w:rsid w:val="006E35E5"/>
    <w:rsid w:val="006E3EEB"/>
    <w:rsid w:val="006E43F8"/>
    <w:rsid w:val="006E45EA"/>
    <w:rsid w:val="006E4693"/>
    <w:rsid w:val="006E4854"/>
    <w:rsid w:val="006E4A21"/>
    <w:rsid w:val="006E6CC9"/>
    <w:rsid w:val="006E7287"/>
    <w:rsid w:val="006E783D"/>
    <w:rsid w:val="006E7957"/>
    <w:rsid w:val="006E7E1A"/>
    <w:rsid w:val="006F02CD"/>
    <w:rsid w:val="006F0415"/>
    <w:rsid w:val="006F10AF"/>
    <w:rsid w:val="006F10CC"/>
    <w:rsid w:val="006F1D16"/>
    <w:rsid w:val="006F201B"/>
    <w:rsid w:val="006F222F"/>
    <w:rsid w:val="006F2392"/>
    <w:rsid w:val="006F3142"/>
    <w:rsid w:val="006F32EA"/>
    <w:rsid w:val="006F3690"/>
    <w:rsid w:val="006F397C"/>
    <w:rsid w:val="006F4873"/>
    <w:rsid w:val="006F4A4A"/>
    <w:rsid w:val="006F54C7"/>
    <w:rsid w:val="006F5CDF"/>
    <w:rsid w:val="006F63A0"/>
    <w:rsid w:val="006F63B0"/>
    <w:rsid w:val="006F69F0"/>
    <w:rsid w:val="006F6C56"/>
    <w:rsid w:val="006F6D3B"/>
    <w:rsid w:val="006F7782"/>
    <w:rsid w:val="006F7CCF"/>
    <w:rsid w:val="00700233"/>
    <w:rsid w:val="0070070C"/>
    <w:rsid w:val="0070086B"/>
    <w:rsid w:val="0070123C"/>
    <w:rsid w:val="007018ED"/>
    <w:rsid w:val="00701F9A"/>
    <w:rsid w:val="0070223B"/>
    <w:rsid w:val="0070298F"/>
    <w:rsid w:val="00702D2E"/>
    <w:rsid w:val="00702F6A"/>
    <w:rsid w:val="00702FC3"/>
    <w:rsid w:val="00703299"/>
    <w:rsid w:val="00703717"/>
    <w:rsid w:val="00703B60"/>
    <w:rsid w:val="00703EB4"/>
    <w:rsid w:val="00704090"/>
    <w:rsid w:val="0070419E"/>
    <w:rsid w:val="007043EE"/>
    <w:rsid w:val="007047EF"/>
    <w:rsid w:val="00704BA4"/>
    <w:rsid w:val="00704DF1"/>
    <w:rsid w:val="00704F23"/>
    <w:rsid w:val="00704F95"/>
    <w:rsid w:val="007058C4"/>
    <w:rsid w:val="00705C39"/>
    <w:rsid w:val="00705E5B"/>
    <w:rsid w:val="00705F62"/>
    <w:rsid w:val="007063D4"/>
    <w:rsid w:val="0070655C"/>
    <w:rsid w:val="00706748"/>
    <w:rsid w:val="007067F3"/>
    <w:rsid w:val="00706F86"/>
    <w:rsid w:val="007070FD"/>
    <w:rsid w:val="0070715A"/>
    <w:rsid w:val="00707427"/>
    <w:rsid w:val="00710235"/>
    <w:rsid w:val="00710743"/>
    <w:rsid w:val="007109C1"/>
    <w:rsid w:val="007109CE"/>
    <w:rsid w:val="00710B64"/>
    <w:rsid w:val="00710E2E"/>
    <w:rsid w:val="00711656"/>
    <w:rsid w:val="007118C6"/>
    <w:rsid w:val="00711932"/>
    <w:rsid w:val="007119DE"/>
    <w:rsid w:val="00711BED"/>
    <w:rsid w:val="007125FE"/>
    <w:rsid w:val="007126AA"/>
    <w:rsid w:val="007127D6"/>
    <w:rsid w:val="00712861"/>
    <w:rsid w:val="00712F50"/>
    <w:rsid w:val="00713487"/>
    <w:rsid w:val="007136D8"/>
    <w:rsid w:val="00713A30"/>
    <w:rsid w:val="00713C98"/>
    <w:rsid w:val="00714072"/>
    <w:rsid w:val="00714850"/>
    <w:rsid w:val="00714961"/>
    <w:rsid w:val="00714B2D"/>
    <w:rsid w:val="00715391"/>
    <w:rsid w:val="00715484"/>
    <w:rsid w:val="00715992"/>
    <w:rsid w:val="00715A36"/>
    <w:rsid w:val="0071668D"/>
    <w:rsid w:val="0071669C"/>
    <w:rsid w:val="00716BEB"/>
    <w:rsid w:val="00717695"/>
    <w:rsid w:val="00717DC4"/>
    <w:rsid w:val="00720433"/>
    <w:rsid w:val="00720EAB"/>
    <w:rsid w:val="0072148E"/>
    <w:rsid w:val="007214E3"/>
    <w:rsid w:val="007215EF"/>
    <w:rsid w:val="00721F8D"/>
    <w:rsid w:val="007220C2"/>
    <w:rsid w:val="0072235A"/>
    <w:rsid w:val="00722C71"/>
    <w:rsid w:val="00722DB0"/>
    <w:rsid w:val="00723575"/>
    <w:rsid w:val="0072369B"/>
    <w:rsid w:val="007236D0"/>
    <w:rsid w:val="00723FEC"/>
    <w:rsid w:val="00724080"/>
    <w:rsid w:val="0072457F"/>
    <w:rsid w:val="00724D41"/>
    <w:rsid w:val="00725350"/>
    <w:rsid w:val="00725F98"/>
    <w:rsid w:val="007260FD"/>
    <w:rsid w:val="00726182"/>
    <w:rsid w:val="0072652B"/>
    <w:rsid w:val="007265F1"/>
    <w:rsid w:val="00726791"/>
    <w:rsid w:val="0072737B"/>
    <w:rsid w:val="00727385"/>
    <w:rsid w:val="0073064E"/>
    <w:rsid w:val="00730B6B"/>
    <w:rsid w:val="00730CCF"/>
    <w:rsid w:val="00730FF9"/>
    <w:rsid w:val="007313D3"/>
    <w:rsid w:val="007316F2"/>
    <w:rsid w:val="0073194F"/>
    <w:rsid w:val="00732179"/>
    <w:rsid w:val="007324E7"/>
    <w:rsid w:val="00732580"/>
    <w:rsid w:val="007329B2"/>
    <w:rsid w:val="00732CE2"/>
    <w:rsid w:val="00732CFC"/>
    <w:rsid w:val="00732EF8"/>
    <w:rsid w:val="00733047"/>
    <w:rsid w:val="00733A99"/>
    <w:rsid w:val="00734AB6"/>
    <w:rsid w:val="00735470"/>
    <w:rsid w:val="00735620"/>
    <w:rsid w:val="00736E03"/>
    <w:rsid w:val="00736F25"/>
    <w:rsid w:val="00737428"/>
    <w:rsid w:val="0073751F"/>
    <w:rsid w:val="00737912"/>
    <w:rsid w:val="007379DD"/>
    <w:rsid w:val="00737BB3"/>
    <w:rsid w:val="007403D8"/>
    <w:rsid w:val="00740754"/>
    <w:rsid w:val="00740B39"/>
    <w:rsid w:val="00740BB7"/>
    <w:rsid w:val="00741050"/>
    <w:rsid w:val="007431CD"/>
    <w:rsid w:val="007433DF"/>
    <w:rsid w:val="007448E2"/>
    <w:rsid w:val="00744EC4"/>
    <w:rsid w:val="007464F5"/>
    <w:rsid w:val="007466D1"/>
    <w:rsid w:val="00746CA5"/>
    <w:rsid w:val="00747579"/>
    <w:rsid w:val="0074763A"/>
    <w:rsid w:val="00747E18"/>
    <w:rsid w:val="00747FA5"/>
    <w:rsid w:val="007502CC"/>
    <w:rsid w:val="0075080E"/>
    <w:rsid w:val="00750F65"/>
    <w:rsid w:val="007510A8"/>
    <w:rsid w:val="0075125B"/>
    <w:rsid w:val="0075134B"/>
    <w:rsid w:val="007513B5"/>
    <w:rsid w:val="007517D3"/>
    <w:rsid w:val="00751AC4"/>
    <w:rsid w:val="00751DA0"/>
    <w:rsid w:val="0075217F"/>
    <w:rsid w:val="00752213"/>
    <w:rsid w:val="00752C51"/>
    <w:rsid w:val="00753479"/>
    <w:rsid w:val="00753E83"/>
    <w:rsid w:val="00753F8D"/>
    <w:rsid w:val="00754636"/>
    <w:rsid w:val="00754B2C"/>
    <w:rsid w:val="00754CBE"/>
    <w:rsid w:val="0075508E"/>
    <w:rsid w:val="00755727"/>
    <w:rsid w:val="00755A3C"/>
    <w:rsid w:val="00755A9D"/>
    <w:rsid w:val="00755C2D"/>
    <w:rsid w:val="00756105"/>
    <w:rsid w:val="00756112"/>
    <w:rsid w:val="00756C56"/>
    <w:rsid w:val="00756F9E"/>
    <w:rsid w:val="00757D10"/>
    <w:rsid w:val="00760296"/>
    <w:rsid w:val="0076030E"/>
    <w:rsid w:val="00760AAA"/>
    <w:rsid w:val="00760B62"/>
    <w:rsid w:val="00761511"/>
    <w:rsid w:val="00761C28"/>
    <w:rsid w:val="00762832"/>
    <w:rsid w:val="0076312A"/>
    <w:rsid w:val="007635CA"/>
    <w:rsid w:val="0076385A"/>
    <w:rsid w:val="00763A07"/>
    <w:rsid w:val="00763B9A"/>
    <w:rsid w:val="00763D56"/>
    <w:rsid w:val="00764129"/>
    <w:rsid w:val="007643D6"/>
    <w:rsid w:val="007644CA"/>
    <w:rsid w:val="00764927"/>
    <w:rsid w:val="00764993"/>
    <w:rsid w:val="00765328"/>
    <w:rsid w:val="007653E9"/>
    <w:rsid w:val="007657F9"/>
    <w:rsid w:val="007658B4"/>
    <w:rsid w:val="007660ED"/>
    <w:rsid w:val="007669C2"/>
    <w:rsid w:val="007669D1"/>
    <w:rsid w:val="00766A6B"/>
    <w:rsid w:val="00766A7D"/>
    <w:rsid w:val="00766C44"/>
    <w:rsid w:val="007670C4"/>
    <w:rsid w:val="007673D7"/>
    <w:rsid w:val="00767C67"/>
    <w:rsid w:val="00767C74"/>
    <w:rsid w:val="00770B61"/>
    <w:rsid w:val="00770C03"/>
    <w:rsid w:val="007715DA"/>
    <w:rsid w:val="007718EC"/>
    <w:rsid w:val="00771AEE"/>
    <w:rsid w:val="00772684"/>
    <w:rsid w:val="007728B2"/>
    <w:rsid w:val="00772D83"/>
    <w:rsid w:val="00773325"/>
    <w:rsid w:val="007733C6"/>
    <w:rsid w:val="007734D6"/>
    <w:rsid w:val="0077354F"/>
    <w:rsid w:val="00773828"/>
    <w:rsid w:val="00773CF0"/>
    <w:rsid w:val="00773CF1"/>
    <w:rsid w:val="00773DC0"/>
    <w:rsid w:val="00773EE8"/>
    <w:rsid w:val="0077420B"/>
    <w:rsid w:val="007743A0"/>
    <w:rsid w:val="007743FA"/>
    <w:rsid w:val="007745B4"/>
    <w:rsid w:val="00774644"/>
    <w:rsid w:val="00774C6B"/>
    <w:rsid w:val="007756E3"/>
    <w:rsid w:val="00775A0C"/>
    <w:rsid w:val="00775F3A"/>
    <w:rsid w:val="00776080"/>
    <w:rsid w:val="00776133"/>
    <w:rsid w:val="007761E4"/>
    <w:rsid w:val="00776370"/>
    <w:rsid w:val="0077694A"/>
    <w:rsid w:val="00776A62"/>
    <w:rsid w:val="007773BD"/>
    <w:rsid w:val="0078016A"/>
    <w:rsid w:val="0078067B"/>
    <w:rsid w:val="0078075F"/>
    <w:rsid w:val="00780BD8"/>
    <w:rsid w:val="00781CBF"/>
    <w:rsid w:val="00781DF9"/>
    <w:rsid w:val="0078254E"/>
    <w:rsid w:val="0078275B"/>
    <w:rsid w:val="007828FA"/>
    <w:rsid w:val="0078290F"/>
    <w:rsid w:val="007835C0"/>
    <w:rsid w:val="007835D7"/>
    <w:rsid w:val="00784244"/>
    <w:rsid w:val="007845C4"/>
    <w:rsid w:val="00784821"/>
    <w:rsid w:val="00784C32"/>
    <w:rsid w:val="00784F26"/>
    <w:rsid w:val="00785524"/>
    <w:rsid w:val="00785CA2"/>
    <w:rsid w:val="00786738"/>
    <w:rsid w:val="00786A76"/>
    <w:rsid w:val="00786A77"/>
    <w:rsid w:val="00786BE4"/>
    <w:rsid w:val="0078713C"/>
    <w:rsid w:val="00787575"/>
    <w:rsid w:val="007878C6"/>
    <w:rsid w:val="00787FD2"/>
    <w:rsid w:val="00790B3A"/>
    <w:rsid w:val="00790DD4"/>
    <w:rsid w:val="007915AF"/>
    <w:rsid w:val="0079167E"/>
    <w:rsid w:val="00791BDD"/>
    <w:rsid w:val="00791E3B"/>
    <w:rsid w:val="00791E4F"/>
    <w:rsid w:val="00792194"/>
    <w:rsid w:val="007931CD"/>
    <w:rsid w:val="00793633"/>
    <w:rsid w:val="007937E9"/>
    <w:rsid w:val="00793AA8"/>
    <w:rsid w:val="007941E4"/>
    <w:rsid w:val="007946F1"/>
    <w:rsid w:val="007949B2"/>
    <w:rsid w:val="00794C94"/>
    <w:rsid w:val="007951A5"/>
    <w:rsid w:val="007955C0"/>
    <w:rsid w:val="0079579E"/>
    <w:rsid w:val="007959C1"/>
    <w:rsid w:val="00795ED8"/>
    <w:rsid w:val="0079657C"/>
    <w:rsid w:val="0079688B"/>
    <w:rsid w:val="00796A57"/>
    <w:rsid w:val="00796D12"/>
    <w:rsid w:val="00796DAD"/>
    <w:rsid w:val="007975F6"/>
    <w:rsid w:val="00797DB6"/>
    <w:rsid w:val="00797E55"/>
    <w:rsid w:val="007A09BD"/>
    <w:rsid w:val="007A0AE8"/>
    <w:rsid w:val="007A0AFD"/>
    <w:rsid w:val="007A0EFC"/>
    <w:rsid w:val="007A0F27"/>
    <w:rsid w:val="007A1034"/>
    <w:rsid w:val="007A11FB"/>
    <w:rsid w:val="007A125A"/>
    <w:rsid w:val="007A159D"/>
    <w:rsid w:val="007A16FD"/>
    <w:rsid w:val="007A1EC2"/>
    <w:rsid w:val="007A24FD"/>
    <w:rsid w:val="007A26F1"/>
    <w:rsid w:val="007A2835"/>
    <w:rsid w:val="007A2877"/>
    <w:rsid w:val="007A2910"/>
    <w:rsid w:val="007A3240"/>
    <w:rsid w:val="007A3385"/>
    <w:rsid w:val="007A41B2"/>
    <w:rsid w:val="007A427C"/>
    <w:rsid w:val="007A4348"/>
    <w:rsid w:val="007A53C5"/>
    <w:rsid w:val="007A58A1"/>
    <w:rsid w:val="007A5C18"/>
    <w:rsid w:val="007A5C3A"/>
    <w:rsid w:val="007A6453"/>
    <w:rsid w:val="007A65C7"/>
    <w:rsid w:val="007A67D1"/>
    <w:rsid w:val="007A72C7"/>
    <w:rsid w:val="007A7C23"/>
    <w:rsid w:val="007A7E03"/>
    <w:rsid w:val="007B00B5"/>
    <w:rsid w:val="007B0A75"/>
    <w:rsid w:val="007B1CB5"/>
    <w:rsid w:val="007B243F"/>
    <w:rsid w:val="007B2957"/>
    <w:rsid w:val="007B2992"/>
    <w:rsid w:val="007B2A16"/>
    <w:rsid w:val="007B2BEF"/>
    <w:rsid w:val="007B2D1F"/>
    <w:rsid w:val="007B2DB7"/>
    <w:rsid w:val="007B2FD8"/>
    <w:rsid w:val="007B30F1"/>
    <w:rsid w:val="007B3246"/>
    <w:rsid w:val="007B3965"/>
    <w:rsid w:val="007B39F9"/>
    <w:rsid w:val="007B3B9D"/>
    <w:rsid w:val="007B3BB6"/>
    <w:rsid w:val="007B4033"/>
    <w:rsid w:val="007B40CB"/>
    <w:rsid w:val="007B4107"/>
    <w:rsid w:val="007B4140"/>
    <w:rsid w:val="007B4746"/>
    <w:rsid w:val="007B4938"/>
    <w:rsid w:val="007B4D24"/>
    <w:rsid w:val="007B5411"/>
    <w:rsid w:val="007B5C68"/>
    <w:rsid w:val="007B5D5B"/>
    <w:rsid w:val="007B5F78"/>
    <w:rsid w:val="007B6043"/>
    <w:rsid w:val="007B65BB"/>
    <w:rsid w:val="007B7101"/>
    <w:rsid w:val="007B7514"/>
    <w:rsid w:val="007B766E"/>
    <w:rsid w:val="007B7798"/>
    <w:rsid w:val="007B7EEE"/>
    <w:rsid w:val="007C010B"/>
    <w:rsid w:val="007C077D"/>
    <w:rsid w:val="007C1280"/>
    <w:rsid w:val="007C16E5"/>
    <w:rsid w:val="007C1865"/>
    <w:rsid w:val="007C1B88"/>
    <w:rsid w:val="007C1E13"/>
    <w:rsid w:val="007C1F25"/>
    <w:rsid w:val="007C2256"/>
    <w:rsid w:val="007C2A25"/>
    <w:rsid w:val="007C3A94"/>
    <w:rsid w:val="007C3C98"/>
    <w:rsid w:val="007C42F5"/>
    <w:rsid w:val="007C436D"/>
    <w:rsid w:val="007C43E1"/>
    <w:rsid w:val="007C43E8"/>
    <w:rsid w:val="007C46A2"/>
    <w:rsid w:val="007C59FC"/>
    <w:rsid w:val="007C5E1F"/>
    <w:rsid w:val="007C6384"/>
    <w:rsid w:val="007C659F"/>
    <w:rsid w:val="007C65CA"/>
    <w:rsid w:val="007C6A46"/>
    <w:rsid w:val="007C7201"/>
    <w:rsid w:val="007C793A"/>
    <w:rsid w:val="007C7A2D"/>
    <w:rsid w:val="007C7BC7"/>
    <w:rsid w:val="007C7F31"/>
    <w:rsid w:val="007C7F84"/>
    <w:rsid w:val="007D05AF"/>
    <w:rsid w:val="007D06EC"/>
    <w:rsid w:val="007D0876"/>
    <w:rsid w:val="007D0B5F"/>
    <w:rsid w:val="007D146F"/>
    <w:rsid w:val="007D1530"/>
    <w:rsid w:val="007D1EE7"/>
    <w:rsid w:val="007D20DB"/>
    <w:rsid w:val="007D2233"/>
    <w:rsid w:val="007D26FD"/>
    <w:rsid w:val="007D2A89"/>
    <w:rsid w:val="007D2FBC"/>
    <w:rsid w:val="007D330F"/>
    <w:rsid w:val="007D3A2B"/>
    <w:rsid w:val="007D3AB5"/>
    <w:rsid w:val="007D4352"/>
    <w:rsid w:val="007D4749"/>
    <w:rsid w:val="007D4C48"/>
    <w:rsid w:val="007D4DF3"/>
    <w:rsid w:val="007D54FB"/>
    <w:rsid w:val="007D56B6"/>
    <w:rsid w:val="007D5BF5"/>
    <w:rsid w:val="007D5DA3"/>
    <w:rsid w:val="007D64D0"/>
    <w:rsid w:val="007D681B"/>
    <w:rsid w:val="007D7952"/>
    <w:rsid w:val="007E01F3"/>
    <w:rsid w:val="007E0841"/>
    <w:rsid w:val="007E0C26"/>
    <w:rsid w:val="007E0D53"/>
    <w:rsid w:val="007E0E85"/>
    <w:rsid w:val="007E1154"/>
    <w:rsid w:val="007E150B"/>
    <w:rsid w:val="007E1540"/>
    <w:rsid w:val="007E1F87"/>
    <w:rsid w:val="007E224E"/>
    <w:rsid w:val="007E2383"/>
    <w:rsid w:val="007E27F8"/>
    <w:rsid w:val="007E3F9E"/>
    <w:rsid w:val="007E3FD0"/>
    <w:rsid w:val="007E4165"/>
    <w:rsid w:val="007E4BE2"/>
    <w:rsid w:val="007E4D4D"/>
    <w:rsid w:val="007E4F75"/>
    <w:rsid w:val="007E526F"/>
    <w:rsid w:val="007E5796"/>
    <w:rsid w:val="007E5A7F"/>
    <w:rsid w:val="007E6849"/>
    <w:rsid w:val="007E6A60"/>
    <w:rsid w:val="007E6A91"/>
    <w:rsid w:val="007E6AAF"/>
    <w:rsid w:val="007E70A1"/>
    <w:rsid w:val="007E75AC"/>
    <w:rsid w:val="007E785B"/>
    <w:rsid w:val="007E7D59"/>
    <w:rsid w:val="007E7EB7"/>
    <w:rsid w:val="007E7F28"/>
    <w:rsid w:val="007F02A6"/>
    <w:rsid w:val="007F046E"/>
    <w:rsid w:val="007F0FDA"/>
    <w:rsid w:val="007F2964"/>
    <w:rsid w:val="007F2BC4"/>
    <w:rsid w:val="007F2BFD"/>
    <w:rsid w:val="007F3315"/>
    <w:rsid w:val="007F3540"/>
    <w:rsid w:val="007F3805"/>
    <w:rsid w:val="007F3E22"/>
    <w:rsid w:val="007F3E7E"/>
    <w:rsid w:val="007F4113"/>
    <w:rsid w:val="007F42FC"/>
    <w:rsid w:val="007F430B"/>
    <w:rsid w:val="007F4369"/>
    <w:rsid w:val="007F4CA2"/>
    <w:rsid w:val="007F5000"/>
    <w:rsid w:val="007F5464"/>
    <w:rsid w:val="007F56F0"/>
    <w:rsid w:val="007F594B"/>
    <w:rsid w:val="007F5C57"/>
    <w:rsid w:val="007F5C94"/>
    <w:rsid w:val="007F5DB9"/>
    <w:rsid w:val="007F6D74"/>
    <w:rsid w:val="007F71D9"/>
    <w:rsid w:val="007F7570"/>
    <w:rsid w:val="0080003F"/>
    <w:rsid w:val="0080034F"/>
    <w:rsid w:val="00800747"/>
    <w:rsid w:val="00800A7D"/>
    <w:rsid w:val="00800DD1"/>
    <w:rsid w:val="00801737"/>
    <w:rsid w:val="008018C5"/>
    <w:rsid w:val="00801B7F"/>
    <w:rsid w:val="00801CBF"/>
    <w:rsid w:val="00802657"/>
    <w:rsid w:val="0080297A"/>
    <w:rsid w:val="0080299D"/>
    <w:rsid w:val="00802CBE"/>
    <w:rsid w:val="00802D56"/>
    <w:rsid w:val="008032D9"/>
    <w:rsid w:val="008038C7"/>
    <w:rsid w:val="008038E7"/>
    <w:rsid w:val="00803AB5"/>
    <w:rsid w:val="0080425B"/>
    <w:rsid w:val="008048DE"/>
    <w:rsid w:val="00804C5D"/>
    <w:rsid w:val="00804F88"/>
    <w:rsid w:val="008051EC"/>
    <w:rsid w:val="00805302"/>
    <w:rsid w:val="0080535C"/>
    <w:rsid w:val="0080590A"/>
    <w:rsid w:val="00805A3E"/>
    <w:rsid w:val="008063EC"/>
    <w:rsid w:val="008065BE"/>
    <w:rsid w:val="00806726"/>
    <w:rsid w:val="00806B15"/>
    <w:rsid w:val="00807CCA"/>
    <w:rsid w:val="008102A5"/>
    <w:rsid w:val="00810449"/>
    <w:rsid w:val="008105AA"/>
    <w:rsid w:val="008105F5"/>
    <w:rsid w:val="0081113A"/>
    <w:rsid w:val="0081182E"/>
    <w:rsid w:val="00811A1C"/>
    <w:rsid w:val="00811A6D"/>
    <w:rsid w:val="00811A8A"/>
    <w:rsid w:val="00811B33"/>
    <w:rsid w:val="00812913"/>
    <w:rsid w:val="008131F2"/>
    <w:rsid w:val="00813336"/>
    <w:rsid w:val="00813CE5"/>
    <w:rsid w:val="00814AAA"/>
    <w:rsid w:val="008154CF"/>
    <w:rsid w:val="00815B07"/>
    <w:rsid w:val="00815B40"/>
    <w:rsid w:val="00815E9F"/>
    <w:rsid w:val="00816515"/>
    <w:rsid w:val="00816849"/>
    <w:rsid w:val="0081695D"/>
    <w:rsid w:val="00816A5D"/>
    <w:rsid w:val="008170C4"/>
    <w:rsid w:val="0081718E"/>
    <w:rsid w:val="00817211"/>
    <w:rsid w:val="008172A0"/>
    <w:rsid w:val="0081754D"/>
    <w:rsid w:val="00817752"/>
    <w:rsid w:val="00817993"/>
    <w:rsid w:val="00817B4E"/>
    <w:rsid w:val="00817D95"/>
    <w:rsid w:val="00820D45"/>
    <w:rsid w:val="00821212"/>
    <w:rsid w:val="00821526"/>
    <w:rsid w:val="008215B9"/>
    <w:rsid w:val="00821633"/>
    <w:rsid w:val="008216D3"/>
    <w:rsid w:val="00822685"/>
    <w:rsid w:val="00822756"/>
    <w:rsid w:val="00822F67"/>
    <w:rsid w:val="00823104"/>
    <w:rsid w:val="00823239"/>
    <w:rsid w:val="0082333A"/>
    <w:rsid w:val="0082345A"/>
    <w:rsid w:val="00823615"/>
    <w:rsid w:val="0082368C"/>
    <w:rsid w:val="008236C6"/>
    <w:rsid w:val="0082386A"/>
    <w:rsid w:val="00823A86"/>
    <w:rsid w:val="00823C66"/>
    <w:rsid w:val="00823D8D"/>
    <w:rsid w:val="00823ECA"/>
    <w:rsid w:val="0082422F"/>
    <w:rsid w:val="00824919"/>
    <w:rsid w:val="008254A8"/>
    <w:rsid w:val="008258B4"/>
    <w:rsid w:val="00825D56"/>
    <w:rsid w:val="00825DB8"/>
    <w:rsid w:val="00826BEB"/>
    <w:rsid w:val="00826E14"/>
    <w:rsid w:val="00826E15"/>
    <w:rsid w:val="00826FB0"/>
    <w:rsid w:val="0082706F"/>
    <w:rsid w:val="00827955"/>
    <w:rsid w:val="0082796A"/>
    <w:rsid w:val="00827A87"/>
    <w:rsid w:val="00827E7F"/>
    <w:rsid w:val="008300DC"/>
    <w:rsid w:val="0083062E"/>
    <w:rsid w:val="00830A5C"/>
    <w:rsid w:val="00831655"/>
    <w:rsid w:val="00831727"/>
    <w:rsid w:val="008319D9"/>
    <w:rsid w:val="00832095"/>
    <w:rsid w:val="00832E74"/>
    <w:rsid w:val="00832FED"/>
    <w:rsid w:val="00833362"/>
    <w:rsid w:val="008335BA"/>
    <w:rsid w:val="00833B7B"/>
    <w:rsid w:val="00833E1C"/>
    <w:rsid w:val="00834405"/>
    <w:rsid w:val="008358F3"/>
    <w:rsid w:val="00836126"/>
    <w:rsid w:val="00836276"/>
    <w:rsid w:val="00836756"/>
    <w:rsid w:val="00836F3E"/>
    <w:rsid w:val="00837102"/>
    <w:rsid w:val="008377DB"/>
    <w:rsid w:val="00837C6E"/>
    <w:rsid w:val="008405A1"/>
    <w:rsid w:val="00840C22"/>
    <w:rsid w:val="00840C68"/>
    <w:rsid w:val="00840DD5"/>
    <w:rsid w:val="008410FD"/>
    <w:rsid w:val="0084149B"/>
    <w:rsid w:val="00841F41"/>
    <w:rsid w:val="00842204"/>
    <w:rsid w:val="0084290F"/>
    <w:rsid w:val="00842E34"/>
    <w:rsid w:val="00843137"/>
    <w:rsid w:val="00843826"/>
    <w:rsid w:val="00843C2F"/>
    <w:rsid w:val="00843F06"/>
    <w:rsid w:val="008441D9"/>
    <w:rsid w:val="00844612"/>
    <w:rsid w:val="008448AD"/>
    <w:rsid w:val="008449AD"/>
    <w:rsid w:val="00844EFA"/>
    <w:rsid w:val="00844F82"/>
    <w:rsid w:val="008457C9"/>
    <w:rsid w:val="00845E1C"/>
    <w:rsid w:val="00845F6F"/>
    <w:rsid w:val="0084679F"/>
    <w:rsid w:val="008468D3"/>
    <w:rsid w:val="00846BF3"/>
    <w:rsid w:val="00847020"/>
    <w:rsid w:val="0084733D"/>
    <w:rsid w:val="00847360"/>
    <w:rsid w:val="00847537"/>
    <w:rsid w:val="008477E6"/>
    <w:rsid w:val="00847886"/>
    <w:rsid w:val="0085066B"/>
    <w:rsid w:val="008509C2"/>
    <w:rsid w:val="00850B6E"/>
    <w:rsid w:val="008510BD"/>
    <w:rsid w:val="00851BB4"/>
    <w:rsid w:val="00851E92"/>
    <w:rsid w:val="00851FE6"/>
    <w:rsid w:val="0085270C"/>
    <w:rsid w:val="0085321D"/>
    <w:rsid w:val="0085443E"/>
    <w:rsid w:val="0085468E"/>
    <w:rsid w:val="008548C6"/>
    <w:rsid w:val="00854D1B"/>
    <w:rsid w:val="00854EEA"/>
    <w:rsid w:val="00855F38"/>
    <w:rsid w:val="008574DB"/>
    <w:rsid w:val="00857967"/>
    <w:rsid w:val="00857EB5"/>
    <w:rsid w:val="00860269"/>
    <w:rsid w:val="008605DE"/>
    <w:rsid w:val="0086099C"/>
    <w:rsid w:val="00860AD5"/>
    <w:rsid w:val="00860EC7"/>
    <w:rsid w:val="00860FCA"/>
    <w:rsid w:val="0086125D"/>
    <w:rsid w:val="008612BC"/>
    <w:rsid w:val="008621E8"/>
    <w:rsid w:val="00862DB0"/>
    <w:rsid w:val="00862F7D"/>
    <w:rsid w:val="008635C4"/>
    <w:rsid w:val="00863770"/>
    <w:rsid w:val="00863F5A"/>
    <w:rsid w:val="008643A0"/>
    <w:rsid w:val="00864427"/>
    <w:rsid w:val="008646C9"/>
    <w:rsid w:val="00864B78"/>
    <w:rsid w:val="00864ED7"/>
    <w:rsid w:val="00865750"/>
    <w:rsid w:val="00865E9E"/>
    <w:rsid w:val="0086645D"/>
    <w:rsid w:val="00866569"/>
    <w:rsid w:val="0086690D"/>
    <w:rsid w:val="00866D7D"/>
    <w:rsid w:val="00866F26"/>
    <w:rsid w:val="0086743A"/>
    <w:rsid w:val="008676D8"/>
    <w:rsid w:val="00870086"/>
    <w:rsid w:val="008704B4"/>
    <w:rsid w:val="00870DAA"/>
    <w:rsid w:val="00871817"/>
    <w:rsid w:val="00871ADC"/>
    <w:rsid w:val="008723F7"/>
    <w:rsid w:val="00872DAA"/>
    <w:rsid w:val="008734C4"/>
    <w:rsid w:val="00873618"/>
    <w:rsid w:val="00873B86"/>
    <w:rsid w:val="00873E39"/>
    <w:rsid w:val="00874254"/>
    <w:rsid w:val="00874441"/>
    <w:rsid w:val="00874468"/>
    <w:rsid w:val="00874722"/>
    <w:rsid w:val="0087528D"/>
    <w:rsid w:val="008756F7"/>
    <w:rsid w:val="00875D32"/>
    <w:rsid w:val="008761E6"/>
    <w:rsid w:val="0087625C"/>
    <w:rsid w:val="0087644C"/>
    <w:rsid w:val="00876680"/>
    <w:rsid w:val="00876E4D"/>
    <w:rsid w:val="008777A9"/>
    <w:rsid w:val="0087784C"/>
    <w:rsid w:val="008778B3"/>
    <w:rsid w:val="00877D87"/>
    <w:rsid w:val="0088024B"/>
    <w:rsid w:val="00880377"/>
    <w:rsid w:val="0088045B"/>
    <w:rsid w:val="0088109E"/>
    <w:rsid w:val="00881B47"/>
    <w:rsid w:val="00881BE0"/>
    <w:rsid w:val="00882088"/>
    <w:rsid w:val="00882820"/>
    <w:rsid w:val="00882882"/>
    <w:rsid w:val="00883794"/>
    <w:rsid w:val="00883986"/>
    <w:rsid w:val="00883AAB"/>
    <w:rsid w:val="00883FAF"/>
    <w:rsid w:val="00883FCC"/>
    <w:rsid w:val="008844B2"/>
    <w:rsid w:val="00884D9A"/>
    <w:rsid w:val="00885090"/>
    <w:rsid w:val="008853A6"/>
    <w:rsid w:val="00885D2F"/>
    <w:rsid w:val="00886293"/>
    <w:rsid w:val="0088635B"/>
    <w:rsid w:val="008864C0"/>
    <w:rsid w:val="008869CD"/>
    <w:rsid w:val="00886BF7"/>
    <w:rsid w:val="00887266"/>
    <w:rsid w:val="008872C6"/>
    <w:rsid w:val="008874E5"/>
    <w:rsid w:val="00887C86"/>
    <w:rsid w:val="00890DFF"/>
    <w:rsid w:val="00890E9F"/>
    <w:rsid w:val="00891378"/>
    <w:rsid w:val="0089149B"/>
    <w:rsid w:val="00891D6F"/>
    <w:rsid w:val="00891E01"/>
    <w:rsid w:val="00892255"/>
    <w:rsid w:val="008935B1"/>
    <w:rsid w:val="00894062"/>
    <w:rsid w:val="00894070"/>
    <w:rsid w:val="00894146"/>
    <w:rsid w:val="00894174"/>
    <w:rsid w:val="008945AF"/>
    <w:rsid w:val="00894BBC"/>
    <w:rsid w:val="00894C27"/>
    <w:rsid w:val="0089510B"/>
    <w:rsid w:val="00895222"/>
    <w:rsid w:val="0089540B"/>
    <w:rsid w:val="008957E0"/>
    <w:rsid w:val="00895FE5"/>
    <w:rsid w:val="008963F9"/>
    <w:rsid w:val="00896E95"/>
    <w:rsid w:val="00896FD8"/>
    <w:rsid w:val="0089704F"/>
    <w:rsid w:val="008976D7"/>
    <w:rsid w:val="00897782"/>
    <w:rsid w:val="00897AC1"/>
    <w:rsid w:val="00897B92"/>
    <w:rsid w:val="00897D32"/>
    <w:rsid w:val="00897D47"/>
    <w:rsid w:val="00897E98"/>
    <w:rsid w:val="008A0520"/>
    <w:rsid w:val="008A0756"/>
    <w:rsid w:val="008A0A55"/>
    <w:rsid w:val="008A182E"/>
    <w:rsid w:val="008A27AE"/>
    <w:rsid w:val="008A2B72"/>
    <w:rsid w:val="008A2CD6"/>
    <w:rsid w:val="008A301B"/>
    <w:rsid w:val="008A32FD"/>
    <w:rsid w:val="008A342A"/>
    <w:rsid w:val="008A36B0"/>
    <w:rsid w:val="008A36E9"/>
    <w:rsid w:val="008A3A4B"/>
    <w:rsid w:val="008A3A9E"/>
    <w:rsid w:val="008A467E"/>
    <w:rsid w:val="008A4A48"/>
    <w:rsid w:val="008A4D11"/>
    <w:rsid w:val="008A4DE3"/>
    <w:rsid w:val="008A55E5"/>
    <w:rsid w:val="008A5743"/>
    <w:rsid w:val="008A64E0"/>
    <w:rsid w:val="008A64EA"/>
    <w:rsid w:val="008A7361"/>
    <w:rsid w:val="008A771C"/>
    <w:rsid w:val="008A7C5A"/>
    <w:rsid w:val="008B04B3"/>
    <w:rsid w:val="008B07BF"/>
    <w:rsid w:val="008B0817"/>
    <w:rsid w:val="008B0AFA"/>
    <w:rsid w:val="008B0D01"/>
    <w:rsid w:val="008B0D9F"/>
    <w:rsid w:val="008B11C1"/>
    <w:rsid w:val="008B11D2"/>
    <w:rsid w:val="008B16F8"/>
    <w:rsid w:val="008B3093"/>
    <w:rsid w:val="008B3D5D"/>
    <w:rsid w:val="008B5585"/>
    <w:rsid w:val="008B57F3"/>
    <w:rsid w:val="008B5BE6"/>
    <w:rsid w:val="008B6309"/>
    <w:rsid w:val="008B6660"/>
    <w:rsid w:val="008B673A"/>
    <w:rsid w:val="008B6A5F"/>
    <w:rsid w:val="008B71F6"/>
    <w:rsid w:val="008B75B6"/>
    <w:rsid w:val="008B7D46"/>
    <w:rsid w:val="008C0744"/>
    <w:rsid w:val="008C09B2"/>
    <w:rsid w:val="008C0AC9"/>
    <w:rsid w:val="008C1637"/>
    <w:rsid w:val="008C17C0"/>
    <w:rsid w:val="008C1DDE"/>
    <w:rsid w:val="008C20FD"/>
    <w:rsid w:val="008C288B"/>
    <w:rsid w:val="008C2BE1"/>
    <w:rsid w:val="008C2D65"/>
    <w:rsid w:val="008C2F61"/>
    <w:rsid w:val="008C41E8"/>
    <w:rsid w:val="008C4CDB"/>
    <w:rsid w:val="008C4E2C"/>
    <w:rsid w:val="008C50E6"/>
    <w:rsid w:val="008C518D"/>
    <w:rsid w:val="008C5787"/>
    <w:rsid w:val="008C585D"/>
    <w:rsid w:val="008C5AB7"/>
    <w:rsid w:val="008C5D09"/>
    <w:rsid w:val="008C62DB"/>
    <w:rsid w:val="008C64D9"/>
    <w:rsid w:val="008C6DB8"/>
    <w:rsid w:val="008C7168"/>
    <w:rsid w:val="008C7B56"/>
    <w:rsid w:val="008C7C80"/>
    <w:rsid w:val="008C7D5E"/>
    <w:rsid w:val="008D049F"/>
    <w:rsid w:val="008D0C7C"/>
    <w:rsid w:val="008D1226"/>
    <w:rsid w:val="008D19DF"/>
    <w:rsid w:val="008D1A29"/>
    <w:rsid w:val="008D1D4B"/>
    <w:rsid w:val="008D1DFE"/>
    <w:rsid w:val="008D2145"/>
    <w:rsid w:val="008D2976"/>
    <w:rsid w:val="008D2C51"/>
    <w:rsid w:val="008D314B"/>
    <w:rsid w:val="008D3867"/>
    <w:rsid w:val="008D3B48"/>
    <w:rsid w:val="008D3C60"/>
    <w:rsid w:val="008D3C97"/>
    <w:rsid w:val="008D3E46"/>
    <w:rsid w:val="008D3F5A"/>
    <w:rsid w:val="008D41AC"/>
    <w:rsid w:val="008D42CE"/>
    <w:rsid w:val="008D4642"/>
    <w:rsid w:val="008D4738"/>
    <w:rsid w:val="008D48C2"/>
    <w:rsid w:val="008D4ED8"/>
    <w:rsid w:val="008D509B"/>
    <w:rsid w:val="008D57F2"/>
    <w:rsid w:val="008D5A2A"/>
    <w:rsid w:val="008D5A32"/>
    <w:rsid w:val="008D5B1F"/>
    <w:rsid w:val="008D5ECD"/>
    <w:rsid w:val="008D5F58"/>
    <w:rsid w:val="008D6285"/>
    <w:rsid w:val="008D655B"/>
    <w:rsid w:val="008D6A44"/>
    <w:rsid w:val="008D6ADC"/>
    <w:rsid w:val="008D6B87"/>
    <w:rsid w:val="008D6CD3"/>
    <w:rsid w:val="008D6DA3"/>
    <w:rsid w:val="008D72E2"/>
    <w:rsid w:val="008D7B34"/>
    <w:rsid w:val="008E1458"/>
    <w:rsid w:val="008E17DA"/>
    <w:rsid w:val="008E1A24"/>
    <w:rsid w:val="008E1B47"/>
    <w:rsid w:val="008E1C3B"/>
    <w:rsid w:val="008E1E3E"/>
    <w:rsid w:val="008E2163"/>
    <w:rsid w:val="008E2C82"/>
    <w:rsid w:val="008E3625"/>
    <w:rsid w:val="008E365D"/>
    <w:rsid w:val="008E391A"/>
    <w:rsid w:val="008E3D51"/>
    <w:rsid w:val="008E4046"/>
    <w:rsid w:val="008E4421"/>
    <w:rsid w:val="008E4FA3"/>
    <w:rsid w:val="008E53C8"/>
    <w:rsid w:val="008E5799"/>
    <w:rsid w:val="008E57E9"/>
    <w:rsid w:val="008E5955"/>
    <w:rsid w:val="008E59C3"/>
    <w:rsid w:val="008E5A11"/>
    <w:rsid w:val="008E5DCA"/>
    <w:rsid w:val="008E5F83"/>
    <w:rsid w:val="008E63DB"/>
    <w:rsid w:val="008E7229"/>
    <w:rsid w:val="008E736E"/>
    <w:rsid w:val="008E74D4"/>
    <w:rsid w:val="008F0B24"/>
    <w:rsid w:val="008F1033"/>
    <w:rsid w:val="008F11E0"/>
    <w:rsid w:val="008F1D73"/>
    <w:rsid w:val="008F1DE2"/>
    <w:rsid w:val="008F1E55"/>
    <w:rsid w:val="008F1F95"/>
    <w:rsid w:val="008F200A"/>
    <w:rsid w:val="008F248D"/>
    <w:rsid w:val="008F2D54"/>
    <w:rsid w:val="008F2F9F"/>
    <w:rsid w:val="008F3334"/>
    <w:rsid w:val="008F3AC4"/>
    <w:rsid w:val="008F3AD8"/>
    <w:rsid w:val="008F406C"/>
    <w:rsid w:val="008F42FC"/>
    <w:rsid w:val="008F4A01"/>
    <w:rsid w:val="008F4F4D"/>
    <w:rsid w:val="008F50A5"/>
    <w:rsid w:val="008F51A4"/>
    <w:rsid w:val="008F53BA"/>
    <w:rsid w:val="008F5555"/>
    <w:rsid w:val="008F5FCF"/>
    <w:rsid w:val="008F6323"/>
    <w:rsid w:val="008F69F1"/>
    <w:rsid w:val="008F6DB0"/>
    <w:rsid w:val="008F6E0B"/>
    <w:rsid w:val="008F6F86"/>
    <w:rsid w:val="008F7572"/>
    <w:rsid w:val="008F7594"/>
    <w:rsid w:val="008F75BE"/>
    <w:rsid w:val="008F7896"/>
    <w:rsid w:val="008F7EBE"/>
    <w:rsid w:val="0090022E"/>
    <w:rsid w:val="00900553"/>
    <w:rsid w:val="009006C6"/>
    <w:rsid w:val="00900906"/>
    <w:rsid w:val="00900A59"/>
    <w:rsid w:val="00900CFE"/>
    <w:rsid w:val="00900DBE"/>
    <w:rsid w:val="0090152E"/>
    <w:rsid w:val="009019EE"/>
    <w:rsid w:val="00901D5D"/>
    <w:rsid w:val="0090203F"/>
    <w:rsid w:val="00902076"/>
    <w:rsid w:val="009026B1"/>
    <w:rsid w:val="00902AF5"/>
    <w:rsid w:val="00902BFE"/>
    <w:rsid w:val="009033B5"/>
    <w:rsid w:val="00903819"/>
    <w:rsid w:val="00904BF1"/>
    <w:rsid w:val="00904F39"/>
    <w:rsid w:val="009051A1"/>
    <w:rsid w:val="0090538A"/>
    <w:rsid w:val="0090597A"/>
    <w:rsid w:val="00905A37"/>
    <w:rsid w:val="00906029"/>
    <w:rsid w:val="00906123"/>
    <w:rsid w:val="00906774"/>
    <w:rsid w:val="00907C75"/>
    <w:rsid w:val="009103D1"/>
    <w:rsid w:val="00910A5D"/>
    <w:rsid w:val="00910C95"/>
    <w:rsid w:val="0091134B"/>
    <w:rsid w:val="0091230E"/>
    <w:rsid w:val="00912BC5"/>
    <w:rsid w:val="0091347A"/>
    <w:rsid w:val="009136BA"/>
    <w:rsid w:val="00914A02"/>
    <w:rsid w:val="00914AFC"/>
    <w:rsid w:val="00914D33"/>
    <w:rsid w:val="00914ED5"/>
    <w:rsid w:val="00915A87"/>
    <w:rsid w:val="00915F18"/>
    <w:rsid w:val="0091605E"/>
    <w:rsid w:val="009160CC"/>
    <w:rsid w:val="00916271"/>
    <w:rsid w:val="0091633E"/>
    <w:rsid w:val="00916520"/>
    <w:rsid w:val="00916AAC"/>
    <w:rsid w:val="00916D3F"/>
    <w:rsid w:val="0091724F"/>
    <w:rsid w:val="009173D1"/>
    <w:rsid w:val="00917DEF"/>
    <w:rsid w:val="00917EE1"/>
    <w:rsid w:val="00920403"/>
    <w:rsid w:val="00920DC2"/>
    <w:rsid w:val="00921240"/>
    <w:rsid w:val="00921371"/>
    <w:rsid w:val="009217F0"/>
    <w:rsid w:val="00921A00"/>
    <w:rsid w:val="00922299"/>
    <w:rsid w:val="00922435"/>
    <w:rsid w:val="00922D69"/>
    <w:rsid w:val="009231B4"/>
    <w:rsid w:val="009238CB"/>
    <w:rsid w:val="00923936"/>
    <w:rsid w:val="00923AF4"/>
    <w:rsid w:val="009243B2"/>
    <w:rsid w:val="00924581"/>
    <w:rsid w:val="009245A6"/>
    <w:rsid w:val="00924AFE"/>
    <w:rsid w:val="00925C1A"/>
    <w:rsid w:val="00925D1A"/>
    <w:rsid w:val="009263F4"/>
    <w:rsid w:val="009267AC"/>
    <w:rsid w:val="00926D19"/>
    <w:rsid w:val="00927344"/>
    <w:rsid w:val="009278B2"/>
    <w:rsid w:val="0093075F"/>
    <w:rsid w:val="00930904"/>
    <w:rsid w:val="00930AE5"/>
    <w:rsid w:val="00930CA8"/>
    <w:rsid w:val="009314E3"/>
    <w:rsid w:val="00931DAA"/>
    <w:rsid w:val="00931E58"/>
    <w:rsid w:val="00931FEF"/>
    <w:rsid w:val="009331F0"/>
    <w:rsid w:val="00933392"/>
    <w:rsid w:val="0093356E"/>
    <w:rsid w:val="00933576"/>
    <w:rsid w:val="0093371B"/>
    <w:rsid w:val="0093445C"/>
    <w:rsid w:val="00934D27"/>
    <w:rsid w:val="0093513F"/>
    <w:rsid w:val="00935209"/>
    <w:rsid w:val="00935306"/>
    <w:rsid w:val="0093551B"/>
    <w:rsid w:val="0093608B"/>
    <w:rsid w:val="0093671C"/>
    <w:rsid w:val="009369BF"/>
    <w:rsid w:val="00936CAD"/>
    <w:rsid w:val="00936EB4"/>
    <w:rsid w:val="0093762C"/>
    <w:rsid w:val="009376A9"/>
    <w:rsid w:val="00937C87"/>
    <w:rsid w:val="00937FD8"/>
    <w:rsid w:val="00940520"/>
    <w:rsid w:val="00940B47"/>
    <w:rsid w:val="00940EBE"/>
    <w:rsid w:val="00940F5D"/>
    <w:rsid w:val="0094173B"/>
    <w:rsid w:val="00941788"/>
    <w:rsid w:val="009418A2"/>
    <w:rsid w:val="00941BDB"/>
    <w:rsid w:val="00941C92"/>
    <w:rsid w:val="00941E4A"/>
    <w:rsid w:val="00941E85"/>
    <w:rsid w:val="00942091"/>
    <w:rsid w:val="0094260D"/>
    <w:rsid w:val="00942768"/>
    <w:rsid w:val="00942BE2"/>
    <w:rsid w:val="00942E2E"/>
    <w:rsid w:val="00942E6C"/>
    <w:rsid w:val="0094319A"/>
    <w:rsid w:val="00943EA2"/>
    <w:rsid w:val="009443E2"/>
    <w:rsid w:val="00945221"/>
    <w:rsid w:val="009466DB"/>
    <w:rsid w:val="00946820"/>
    <w:rsid w:val="00946F31"/>
    <w:rsid w:val="009472DA"/>
    <w:rsid w:val="0094734E"/>
    <w:rsid w:val="009478A2"/>
    <w:rsid w:val="00947E69"/>
    <w:rsid w:val="00950306"/>
    <w:rsid w:val="00951144"/>
    <w:rsid w:val="00951211"/>
    <w:rsid w:val="009514DE"/>
    <w:rsid w:val="0095176F"/>
    <w:rsid w:val="00951D49"/>
    <w:rsid w:val="00951EF7"/>
    <w:rsid w:val="00952B0C"/>
    <w:rsid w:val="00953493"/>
    <w:rsid w:val="009537F1"/>
    <w:rsid w:val="009538EF"/>
    <w:rsid w:val="00953B03"/>
    <w:rsid w:val="00953B50"/>
    <w:rsid w:val="00953C71"/>
    <w:rsid w:val="009568BD"/>
    <w:rsid w:val="00956D25"/>
    <w:rsid w:val="00957447"/>
    <w:rsid w:val="009578CC"/>
    <w:rsid w:val="00957BDD"/>
    <w:rsid w:val="00960BE6"/>
    <w:rsid w:val="00961164"/>
    <w:rsid w:val="0096135B"/>
    <w:rsid w:val="009614A6"/>
    <w:rsid w:val="009619B0"/>
    <w:rsid w:val="00961F84"/>
    <w:rsid w:val="009625C8"/>
    <w:rsid w:val="00962A57"/>
    <w:rsid w:val="00962CB8"/>
    <w:rsid w:val="0096305E"/>
    <w:rsid w:val="009632C2"/>
    <w:rsid w:val="0096349C"/>
    <w:rsid w:val="009644BF"/>
    <w:rsid w:val="00965204"/>
    <w:rsid w:val="0096565E"/>
    <w:rsid w:val="00965D81"/>
    <w:rsid w:val="00965E9D"/>
    <w:rsid w:val="009663CF"/>
    <w:rsid w:val="009665FF"/>
    <w:rsid w:val="0096702C"/>
    <w:rsid w:val="00967CDF"/>
    <w:rsid w:val="00970061"/>
    <w:rsid w:val="009704AE"/>
    <w:rsid w:val="00970778"/>
    <w:rsid w:val="00970E0B"/>
    <w:rsid w:val="00970FDE"/>
    <w:rsid w:val="0097137A"/>
    <w:rsid w:val="009714D2"/>
    <w:rsid w:val="00971693"/>
    <w:rsid w:val="009719A9"/>
    <w:rsid w:val="00972A6F"/>
    <w:rsid w:val="00972B6F"/>
    <w:rsid w:val="00972CA3"/>
    <w:rsid w:val="00973483"/>
    <w:rsid w:val="009735B2"/>
    <w:rsid w:val="0097388C"/>
    <w:rsid w:val="00973D80"/>
    <w:rsid w:val="00974C11"/>
    <w:rsid w:val="00974C89"/>
    <w:rsid w:val="00974E83"/>
    <w:rsid w:val="00974FBC"/>
    <w:rsid w:val="00975025"/>
    <w:rsid w:val="0097510A"/>
    <w:rsid w:val="00976515"/>
    <w:rsid w:val="009766AB"/>
    <w:rsid w:val="009767A7"/>
    <w:rsid w:val="0097687C"/>
    <w:rsid w:val="00976A63"/>
    <w:rsid w:val="00976B10"/>
    <w:rsid w:val="00977D49"/>
    <w:rsid w:val="00980277"/>
    <w:rsid w:val="009804F3"/>
    <w:rsid w:val="009805D5"/>
    <w:rsid w:val="00980898"/>
    <w:rsid w:val="00980CBB"/>
    <w:rsid w:val="0098111E"/>
    <w:rsid w:val="00981692"/>
    <w:rsid w:val="009816D3"/>
    <w:rsid w:val="009816EB"/>
    <w:rsid w:val="00981D33"/>
    <w:rsid w:val="00982409"/>
    <w:rsid w:val="009824F9"/>
    <w:rsid w:val="0098256C"/>
    <w:rsid w:val="00982A9D"/>
    <w:rsid w:val="00983649"/>
    <w:rsid w:val="009836ED"/>
    <w:rsid w:val="00983C8A"/>
    <w:rsid w:val="009848D2"/>
    <w:rsid w:val="009848F9"/>
    <w:rsid w:val="00985040"/>
    <w:rsid w:val="009853A3"/>
    <w:rsid w:val="009853CF"/>
    <w:rsid w:val="009855D8"/>
    <w:rsid w:val="009856D9"/>
    <w:rsid w:val="009859D5"/>
    <w:rsid w:val="009867F8"/>
    <w:rsid w:val="00986B4F"/>
    <w:rsid w:val="009870D3"/>
    <w:rsid w:val="009870FC"/>
    <w:rsid w:val="009877D1"/>
    <w:rsid w:val="009879D0"/>
    <w:rsid w:val="00990D24"/>
    <w:rsid w:val="009910A2"/>
    <w:rsid w:val="009910DF"/>
    <w:rsid w:val="00991979"/>
    <w:rsid w:val="00991D16"/>
    <w:rsid w:val="009921AC"/>
    <w:rsid w:val="009922F7"/>
    <w:rsid w:val="0099248D"/>
    <w:rsid w:val="009927DD"/>
    <w:rsid w:val="00992BCE"/>
    <w:rsid w:val="00993654"/>
    <w:rsid w:val="00993C5F"/>
    <w:rsid w:val="00993C75"/>
    <w:rsid w:val="00993C97"/>
    <w:rsid w:val="00993EAB"/>
    <w:rsid w:val="00993FB0"/>
    <w:rsid w:val="0099427B"/>
    <w:rsid w:val="00994731"/>
    <w:rsid w:val="00994889"/>
    <w:rsid w:val="00994AE4"/>
    <w:rsid w:val="00995A2D"/>
    <w:rsid w:val="00995B0F"/>
    <w:rsid w:val="00995E92"/>
    <w:rsid w:val="00995F7A"/>
    <w:rsid w:val="00996284"/>
    <w:rsid w:val="00996582"/>
    <w:rsid w:val="009967D7"/>
    <w:rsid w:val="009968E9"/>
    <w:rsid w:val="00996946"/>
    <w:rsid w:val="00997254"/>
    <w:rsid w:val="00997EA6"/>
    <w:rsid w:val="00997EBE"/>
    <w:rsid w:val="009A0477"/>
    <w:rsid w:val="009A08E8"/>
    <w:rsid w:val="009A0DD1"/>
    <w:rsid w:val="009A14B8"/>
    <w:rsid w:val="009A158F"/>
    <w:rsid w:val="009A1A33"/>
    <w:rsid w:val="009A1AFE"/>
    <w:rsid w:val="009A1EBF"/>
    <w:rsid w:val="009A295F"/>
    <w:rsid w:val="009A2AA8"/>
    <w:rsid w:val="009A30B0"/>
    <w:rsid w:val="009A34BA"/>
    <w:rsid w:val="009A34D5"/>
    <w:rsid w:val="009A3810"/>
    <w:rsid w:val="009A3F54"/>
    <w:rsid w:val="009A48DF"/>
    <w:rsid w:val="009A5164"/>
    <w:rsid w:val="009A51EE"/>
    <w:rsid w:val="009A5230"/>
    <w:rsid w:val="009A6055"/>
    <w:rsid w:val="009A6587"/>
    <w:rsid w:val="009A6709"/>
    <w:rsid w:val="009A6AF9"/>
    <w:rsid w:val="009A6E64"/>
    <w:rsid w:val="009A71AF"/>
    <w:rsid w:val="009A76C3"/>
    <w:rsid w:val="009A7CA9"/>
    <w:rsid w:val="009B06E5"/>
    <w:rsid w:val="009B1299"/>
    <w:rsid w:val="009B1438"/>
    <w:rsid w:val="009B1563"/>
    <w:rsid w:val="009B1B62"/>
    <w:rsid w:val="009B2ADB"/>
    <w:rsid w:val="009B31D0"/>
    <w:rsid w:val="009B3F63"/>
    <w:rsid w:val="009B3FC5"/>
    <w:rsid w:val="009B48D8"/>
    <w:rsid w:val="009B4999"/>
    <w:rsid w:val="009B4B87"/>
    <w:rsid w:val="009B4F7E"/>
    <w:rsid w:val="009B50FD"/>
    <w:rsid w:val="009B57AB"/>
    <w:rsid w:val="009B66F5"/>
    <w:rsid w:val="009B6745"/>
    <w:rsid w:val="009B73AF"/>
    <w:rsid w:val="009B78E6"/>
    <w:rsid w:val="009C00F3"/>
    <w:rsid w:val="009C0757"/>
    <w:rsid w:val="009C0766"/>
    <w:rsid w:val="009C0846"/>
    <w:rsid w:val="009C0B31"/>
    <w:rsid w:val="009C0B62"/>
    <w:rsid w:val="009C0F48"/>
    <w:rsid w:val="009C13AE"/>
    <w:rsid w:val="009C18E8"/>
    <w:rsid w:val="009C19E8"/>
    <w:rsid w:val="009C1BD8"/>
    <w:rsid w:val="009C23BD"/>
    <w:rsid w:val="009C23DA"/>
    <w:rsid w:val="009C2DE6"/>
    <w:rsid w:val="009C2E8C"/>
    <w:rsid w:val="009C2F16"/>
    <w:rsid w:val="009C37A0"/>
    <w:rsid w:val="009C3D0B"/>
    <w:rsid w:val="009C3D68"/>
    <w:rsid w:val="009C3F61"/>
    <w:rsid w:val="009C4323"/>
    <w:rsid w:val="009C4500"/>
    <w:rsid w:val="009C4898"/>
    <w:rsid w:val="009C521D"/>
    <w:rsid w:val="009C5298"/>
    <w:rsid w:val="009C52CC"/>
    <w:rsid w:val="009C58AB"/>
    <w:rsid w:val="009C5D96"/>
    <w:rsid w:val="009C5F40"/>
    <w:rsid w:val="009C65BF"/>
    <w:rsid w:val="009C66B9"/>
    <w:rsid w:val="009C6B26"/>
    <w:rsid w:val="009C7AA2"/>
    <w:rsid w:val="009D2357"/>
    <w:rsid w:val="009D2EDC"/>
    <w:rsid w:val="009D2F1D"/>
    <w:rsid w:val="009D30CB"/>
    <w:rsid w:val="009D35C7"/>
    <w:rsid w:val="009D36DF"/>
    <w:rsid w:val="009D3EA4"/>
    <w:rsid w:val="009D406F"/>
    <w:rsid w:val="009D43E7"/>
    <w:rsid w:val="009D4936"/>
    <w:rsid w:val="009D505A"/>
    <w:rsid w:val="009D60F3"/>
    <w:rsid w:val="009D62A9"/>
    <w:rsid w:val="009D6830"/>
    <w:rsid w:val="009D6847"/>
    <w:rsid w:val="009D68FE"/>
    <w:rsid w:val="009D7287"/>
    <w:rsid w:val="009D74D4"/>
    <w:rsid w:val="009D75B8"/>
    <w:rsid w:val="009D767F"/>
    <w:rsid w:val="009E0562"/>
    <w:rsid w:val="009E0926"/>
    <w:rsid w:val="009E0AE0"/>
    <w:rsid w:val="009E0EB6"/>
    <w:rsid w:val="009E117A"/>
    <w:rsid w:val="009E1B6E"/>
    <w:rsid w:val="009E1F20"/>
    <w:rsid w:val="009E23D4"/>
    <w:rsid w:val="009E349E"/>
    <w:rsid w:val="009E376F"/>
    <w:rsid w:val="009E3CA1"/>
    <w:rsid w:val="009E3E6D"/>
    <w:rsid w:val="009E4022"/>
    <w:rsid w:val="009E4EB5"/>
    <w:rsid w:val="009E57A7"/>
    <w:rsid w:val="009E5D13"/>
    <w:rsid w:val="009E7300"/>
    <w:rsid w:val="009E7B22"/>
    <w:rsid w:val="009E7B76"/>
    <w:rsid w:val="009F04E3"/>
    <w:rsid w:val="009F05B6"/>
    <w:rsid w:val="009F0B65"/>
    <w:rsid w:val="009F0ED3"/>
    <w:rsid w:val="009F101D"/>
    <w:rsid w:val="009F10B0"/>
    <w:rsid w:val="009F12CA"/>
    <w:rsid w:val="009F1C5B"/>
    <w:rsid w:val="009F213B"/>
    <w:rsid w:val="009F21E7"/>
    <w:rsid w:val="009F2607"/>
    <w:rsid w:val="009F2F6B"/>
    <w:rsid w:val="009F3A66"/>
    <w:rsid w:val="009F3B18"/>
    <w:rsid w:val="009F3E05"/>
    <w:rsid w:val="009F417C"/>
    <w:rsid w:val="009F497B"/>
    <w:rsid w:val="009F4EFD"/>
    <w:rsid w:val="009F5E67"/>
    <w:rsid w:val="009F5ECB"/>
    <w:rsid w:val="009F5F13"/>
    <w:rsid w:val="009F68F4"/>
    <w:rsid w:val="009F6EC1"/>
    <w:rsid w:val="009F74C9"/>
    <w:rsid w:val="009F7602"/>
    <w:rsid w:val="009F7773"/>
    <w:rsid w:val="009F7843"/>
    <w:rsid w:val="009F7858"/>
    <w:rsid w:val="009F7A27"/>
    <w:rsid w:val="009F7B2E"/>
    <w:rsid w:val="009F7F82"/>
    <w:rsid w:val="00A0118D"/>
    <w:rsid w:val="00A0145D"/>
    <w:rsid w:val="00A017B3"/>
    <w:rsid w:val="00A0181E"/>
    <w:rsid w:val="00A01B10"/>
    <w:rsid w:val="00A02233"/>
    <w:rsid w:val="00A02A86"/>
    <w:rsid w:val="00A02ECB"/>
    <w:rsid w:val="00A03440"/>
    <w:rsid w:val="00A037AE"/>
    <w:rsid w:val="00A039E1"/>
    <w:rsid w:val="00A03B5A"/>
    <w:rsid w:val="00A03E09"/>
    <w:rsid w:val="00A03F54"/>
    <w:rsid w:val="00A03F63"/>
    <w:rsid w:val="00A03FEF"/>
    <w:rsid w:val="00A0412B"/>
    <w:rsid w:val="00A04595"/>
    <w:rsid w:val="00A0462B"/>
    <w:rsid w:val="00A04D5B"/>
    <w:rsid w:val="00A06257"/>
    <w:rsid w:val="00A06840"/>
    <w:rsid w:val="00A068EE"/>
    <w:rsid w:val="00A0695E"/>
    <w:rsid w:val="00A072B2"/>
    <w:rsid w:val="00A072EA"/>
    <w:rsid w:val="00A07717"/>
    <w:rsid w:val="00A10611"/>
    <w:rsid w:val="00A113FA"/>
    <w:rsid w:val="00A1232A"/>
    <w:rsid w:val="00A12340"/>
    <w:rsid w:val="00A13054"/>
    <w:rsid w:val="00A13071"/>
    <w:rsid w:val="00A130A6"/>
    <w:rsid w:val="00A132DD"/>
    <w:rsid w:val="00A133DE"/>
    <w:rsid w:val="00A13B64"/>
    <w:rsid w:val="00A14B8C"/>
    <w:rsid w:val="00A14EA0"/>
    <w:rsid w:val="00A153DD"/>
    <w:rsid w:val="00A15766"/>
    <w:rsid w:val="00A15B69"/>
    <w:rsid w:val="00A175C0"/>
    <w:rsid w:val="00A1796D"/>
    <w:rsid w:val="00A2033B"/>
    <w:rsid w:val="00A206B8"/>
    <w:rsid w:val="00A2117A"/>
    <w:rsid w:val="00A2121F"/>
    <w:rsid w:val="00A215E2"/>
    <w:rsid w:val="00A21D82"/>
    <w:rsid w:val="00A22001"/>
    <w:rsid w:val="00A222B2"/>
    <w:rsid w:val="00A224EF"/>
    <w:rsid w:val="00A237F6"/>
    <w:rsid w:val="00A238AA"/>
    <w:rsid w:val="00A242AA"/>
    <w:rsid w:val="00A243EC"/>
    <w:rsid w:val="00A24B31"/>
    <w:rsid w:val="00A24F45"/>
    <w:rsid w:val="00A24FE3"/>
    <w:rsid w:val="00A2523E"/>
    <w:rsid w:val="00A25260"/>
    <w:rsid w:val="00A253E4"/>
    <w:rsid w:val="00A25B0F"/>
    <w:rsid w:val="00A263CF"/>
    <w:rsid w:val="00A2654B"/>
    <w:rsid w:val="00A265E3"/>
    <w:rsid w:val="00A267F5"/>
    <w:rsid w:val="00A26E53"/>
    <w:rsid w:val="00A270DC"/>
    <w:rsid w:val="00A271C2"/>
    <w:rsid w:val="00A27518"/>
    <w:rsid w:val="00A2764C"/>
    <w:rsid w:val="00A27B48"/>
    <w:rsid w:val="00A27FB6"/>
    <w:rsid w:val="00A30068"/>
    <w:rsid w:val="00A30160"/>
    <w:rsid w:val="00A303E3"/>
    <w:rsid w:val="00A30917"/>
    <w:rsid w:val="00A30AD8"/>
    <w:rsid w:val="00A31D55"/>
    <w:rsid w:val="00A320C6"/>
    <w:rsid w:val="00A32528"/>
    <w:rsid w:val="00A337A2"/>
    <w:rsid w:val="00A33846"/>
    <w:rsid w:val="00A33C14"/>
    <w:rsid w:val="00A34ABA"/>
    <w:rsid w:val="00A34B9F"/>
    <w:rsid w:val="00A353D4"/>
    <w:rsid w:val="00A353DB"/>
    <w:rsid w:val="00A35944"/>
    <w:rsid w:val="00A35A68"/>
    <w:rsid w:val="00A35F82"/>
    <w:rsid w:val="00A36289"/>
    <w:rsid w:val="00A36378"/>
    <w:rsid w:val="00A364CC"/>
    <w:rsid w:val="00A3665E"/>
    <w:rsid w:val="00A36D20"/>
    <w:rsid w:val="00A37FF8"/>
    <w:rsid w:val="00A40FEE"/>
    <w:rsid w:val="00A415A3"/>
    <w:rsid w:val="00A427C4"/>
    <w:rsid w:val="00A42879"/>
    <w:rsid w:val="00A42A34"/>
    <w:rsid w:val="00A42C7F"/>
    <w:rsid w:val="00A42E67"/>
    <w:rsid w:val="00A43260"/>
    <w:rsid w:val="00A4454A"/>
    <w:rsid w:val="00A445EE"/>
    <w:rsid w:val="00A450D4"/>
    <w:rsid w:val="00A45503"/>
    <w:rsid w:val="00A459D8"/>
    <w:rsid w:val="00A459DC"/>
    <w:rsid w:val="00A46495"/>
    <w:rsid w:val="00A4665E"/>
    <w:rsid w:val="00A466C7"/>
    <w:rsid w:val="00A46E43"/>
    <w:rsid w:val="00A46FC1"/>
    <w:rsid w:val="00A47782"/>
    <w:rsid w:val="00A47EF6"/>
    <w:rsid w:val="00A47F31"/>
    <w:rsid w:val="00A501BE"/>
    <w:rsid w:val="00A50281"/>
    <w:rsid w:val="00A505BD"/>
    <w:rsid w:val="00A50D62"/>
    <w:rsid w:val="00A50F18"/>
    <w:rsid w:val="00A5197D"/>
    <w:rsid w:val="00A51B5E"/>
    <w:rsid w:val="00A51C3A"/>
    <w:rsid w:val="00A51C5F"/>
    <w:rsid w:val="00A520BD"/>
    <w:rsid w:val="00A522AE"/>
    <w:rsid w:val="00A52BE5"/>
    <w:rsid w:val="00A52FF0"/>
    <w:rsid w:val="00A534BF"/>
    <w:rsid w:val="00A53890"/>
    <w:rsid w:val="00A53BEF"/>
    <w:rsid w:val="00A549FA"/>
    <w:rsid w:val="00A54BBA"/>
    <w:rsid w:val="00A54C61"/>
    <w:rsid w:val="00A54CF4"/>
    <w:rsid w:val="00A5538C"/>
    <w:rsid w:val="00A55A21"/>
    <w:rsid w:val="00A55B75"/>
    <w:rsid w:val="00A55C5C"/>
    <w:rsid w:val="00A55DFA"/>
    <w:rsid w:val="00A56D70"/>
    <w:rsid w:val="00A57EC9"/>
    <w:rsid w:val="00A60E33"/>
    <w:rsid w:val="00A6155A"/>
    <w:rsid w:val="00A61701"/>
    <w:rsid w:val="00A61DC2"/>
    <w:rsid w:val="00A61EA5"/>
    <w:rsid w:val="00A620B0"/>
    <w:rsid w:val="00A6254C"/>
    <w:rsid w:val="00A62AAB"/>
    <w:rsid w:val="00A62C43"/>
    <w:rsid w:val="00A62F8D"/>
    <w:rsid w:val="00A630F7"/>
    <w:rsid w:val="00A64240"/>
    <w:rsid w:val="00A64296"/>
    <w:rsid w:val="00A64C3E"/>
    <w:rsid w:val="00A64C7A"/>
    <w:rsid w:val="00A64C8B"/>
    <w:rsid w:val="00A64D83"/>
    <w:rsid w:val="00A6558C"/>
    <w:rsid w:val="00A66450"/>
    <w:rsid w:val="00A66780"/>
    <w:rsid w:val="00A66B61"/>
    <w:rsid w:val="00A66E9A"/>
    <w:rsid w:val="00A6773F"/>
    <w:rsid w:val="00A67B29"/>
    <w:rsid w:val="00A67F30"/>
    <w:rsid w:val="00A71419"/>
    <w:rsid w:val="00A72116"/>
    <w:rsid w:val="00A726CB"/>
    <w:rsid w:val="00A729D4"/>
    <w:rsid w:val="00A72BBB"/>
    <w:rsid w:val="00A72F8C"/>
    <w:rsid w:val="00A732D4"/>
    <w:rsid w:val="00A73811"/>
    <w:rsid w:val="00A73953"/>
    <w:rsid w:val="00A73FBA"/>
    <w:rsid w:val="00A744BD"/>
    <w:rsid w:val="00A7467A"/>
    <w:rsid w:val="00A74C9A"/>
    <w:rsid w:val="00A74ED1"/>
    <w:rsid w:val="00A75315"/>
    <w:rsid w:val="00A75686"/>
    <w:rsid w:val="00A76182"/>
    <w:rsid w:val="00A76435"/>
    <w:rsid w:val="00A76667"/>
    <w:rsid w:val="00A76F77"/>
    <w:rsid w:val="00A7710F"/>
    <w:rsid w:val="00A771A8"/>
    <w:rsid w:val="00A77242"/>
    <w:rsid w:val="00A77405"/>
    <w:rsid w:val="00A80A36"/>
    <w:rsid w:val="00A80B6D"/>
    <w:rsid w:val="00A80BB0"/>
    <w:rsid w:val="00A80BEB"/>
    <w:rsid w:val="00A8139B"/>
    <w:rsid w:val="00A81414"/>
    <w:rsid w:val="00A81C1C"/>
    <w:rsid w:val="00A82468"/>
    <w:rsid w:val="00A83040"/>
    <w:rsid w:val="00A83188"/>
    <w:rsid w:val="00A832A1"/>
    <w:rsid w:val="00A835E7"/>
    <w:rsid w:val="00A83822"/>
    <w:rsid w:val="00A83BF5"/>
    <w:rsid w:val="00A83CC3"/>
    <w:rsid w:val="00A83D72"/>
    <w:rsid w:val="00A84356"/>
    <w:rsid w:val="00A84644"/>
    <w:rsid w:val="00A84811"/>
    <w:rsid w:val="00A84AF8"/>
    <w:rsid w:val="00A84F4E"/>
    <w:rsid w:val="00A8520A"/>
    <w:rsid w:val="00A8539C"/>
    <w:rsid w:val="00A8624F"/>
    <w:rsid w:val="00A8665A"/>
    <w:rsid w:val="00A866BC"/>
    <w:rsid w:val="00A867F2"/>
    <w:rsid w:val="00A8770C"/>
    <w:rsid w:val="00A87B9F"/>
    <w:rsid w:val="00A87BD7"/>
    <w:rsid w:val="00A900A1"/>
    <w:rsid w:val="00A90A20"/>
    <w:rsid w:val="00A9123B"/>
    <w:rsid w:val="00A9154D"/>
    <w:rsid w:val="00A91832"/>
    <w:rsid w:val="00A91AB1"/>
    <w:rsid w:val="00A91B00"/>
    <w:rsid w:val="00A91B06"/>
    <w:rsid w:val="00A91FDB"/>
    <w:rsid w:val="00A9235E"/>
    <w:rsid w:val="00A9265E"/>
    <w:rsid w:val="00A92C55"/>
    <w:rsid w:val="00A92F5B"/>
    <w:rsid w:val="00A934C0"/>
    <w:rsid w:val="00A947A9"/>
    <w:rsid w:val="00A94D94"/>
    <w:rsid w:val="00A94F36"/>
    <w:rsid w:val="00A958D5"/>
    <w:rsid w:val="00A95D51"/>
    <w:rsid w:val="00A95D7A"/>
    <w:rsid w:val="00A95DA2"/>
    <w:rsid w:val="00A95E88"/>
    <w:rsid w:val="00A961E9"/>
    <w:rsid w:val="00A9625A"/>
    <w:rsid w:val="00A96E93"/>
    <w:rsid w:val="00A97016"/>
    <w:rsid w:val="00A97112"/>
    <w:rsid w:val="00A9758B"/>
    <w:rsid w:val="00A97915"/>
    <w:rsid w:val="00AA0515"/>
    <w:rsid w:val="00AA0C6F"/>
    <w:rsid w:val="00AA1303"/>
    <w:rsid w:val="00AA1B51"/>
    <w:rsid w:val="00AA201B"/>
    <w:rsid w:val="00AA2102"/>
    <w:rsid w:val="00AA25A2"/>
    <w:rsid w:val="00AA25E5"/>
    <w:rsid w:val="00AA28CB"/>
    <w:rsid w:val="00AA2DF8"/>
    <w:rsid w:val="00AA3D88"/>
    <w:rsid w:val="00AA42C6"/>
    <w:rsid w:val="00AA4385"/>
    <w:rsid w:val="00AA49AA"/>
    <w:rsid w:val="00AA49F7"/>
    <w:rsid w:val="00AA4E75"/>
    <w:rsid w:val="00AA544D"/>
    <w:rsid w:val="00AA5F85"/>
    <w:rsid w:val="00AA65EA"/>
    <w:rsid w:val="00AA6846"/>
    <w:rsid w:val="00AA6942"/>
    <w:rsid w:val="00AA6C8E"/>
    <w:rsid w:val="00AA7438"/>
    <w:rsid w:val="00AB03AB"/>
    <w:rsid w:val="00AB101F"/>
    <w:rsid w:val="00AB18A9"/>
    <w:rsid w:val="00AB19BF"/>
    <w:rsid w:val="00AB1D32"/>
    <w:rsid w:val="00AB2001"/>
    <w:rsid w:val="00AB209F"/>
    <w:rsid w:val="00AB20B9"/>
    <w:rsid w:val="00AB2261"/>
    <w:rsid w:val="00AB22EB"/>
    <w:rsid w:val="00AB2AB9"/>
    <w:rsid w:val="00AB2B4C"/>
    <w:rsid w:val="00AB3342"/>
    <w:rsid w:val="00AB3F53"/>
    <w:rsid w:val="00AB4182"/>
    <w:rsid w:val="00AB41DB"/>
    <w:rsid w:val="00AB54E7"/>
    <w:rsid w:val="00AB5689"/>
    <w:rsid w:val="00AB585C"/>
    <w:rsid w:val="00AB5CF5"/>
    <w:rsid w:val="00AB61E9"/>
    <w:rsid w:val="00AB6A94"/>
    <w:rsid w:val="00AB6B3C"/>
    <w:rsid w:val="00AB6C62"/>
    <w:rsid w:val="00AB7011"/>
    <w:rsid w:val="00AB74AF"/>
    <w:rsid w:val="00AC0B1A"/>
    <w:rsid w:val="00AC0B4B"/>
    <w:rsid w:val="00AC1222"/>
    <w:rsid w:val="00AC24DF"/>
    <w:rsid w:val="00AC268D"/>
    <w:rsid w:val="00AC2E10"/>
    <w:rsid w:val="00AC3A8C"/>
    <w:rsid w:val="00AC473D"/>
    <w:rsid w:val="00AC4886"/>
    <w:rsid w:val="00AC5D7C"/>
    <w:rsid w:val="00AC613C"/>
    <w:rsid w:val="00AC6164"/>
    <w:rsid w:val="00AC6AAE"/>
    <w:rsid w:val="00AC6B54"/>
    <w:rsid w:val="00AC748E"/>
    <w:rsid w:val="00AC76A0"/>
    <w:rsid w:val="00AC7863"/>
    <w:rsid w:val="00AC7B5A"/>
    <w:rsid w:val="00AC7BAA"/>
    <w:rsid w:val="00AC7C0B"/>
    <w:rsid w:val="00AC7FF0"/>
    <w:rsid w:val="00AD0914"/>
    <w:rsid w:val="00AD0A6B"/>
    <w:rsid w:val="00AD0B52"/>
    <w:rsid w:val="00AD11EF"/>
    <w:rsid w:val="00AD12DA"/>
    <w:rsid w:val="00AD1C15"/>
    <w:rsid w:val="00AD1CDE"/>
    <w:rsid w:val="00AD25A9"/>
    <w:rsid w:val="00AD2765"/>
    <w:rsid w:val="00AD29EF"/>
    <w:rsid w:val="00AD2B22"/>
    <w:rsid w:val="00AD2D73"/>
    <w:rsid w:val="00AD4221"/>
    <w:rsid w:val="00AD432A"/>
    <w:rsid w:val="00AD4880"/>
    <w:rsid w:val="00AD4A24"/>
    <w:rsid w:val="00AD4C3E"/>
    <w:rsid w:val="00AD5361"/>
    <w:rsid w:val="00AD55CD"/>
    <w:rsid w:val="00AD5902"/>
    <w:rsid w:val="00AD5E6D"/>
    <w:rsid w:val="00AD5E77"/>
    <w:rsid w:val="00AD6238"/>
    <w:rsid w:val="00AD6EB3"/>
    <w:rsid w:val="00AD71D7"/>
    <w:rsid w:val="00AD7239"/>
    <w:rsid w:val="00AD73F1"/>
    <w:rsid w:val="00AD7E57"/>
    <w:rsid w:val="00AD7EC8"/>
    <w:rsid w:val="00AD7FA6"/>
    <w:rsid w:val="00AE004B"/>
    <w:rsid w:val="00AE0072"/>
    <w:rsid w:val="00AE015F"/>
    <w:rsid w:val="00AE079F"/>
    <w:rsid w:val="00AE0E17"/>
    <w:rsid w:val="00AE1800"/>
    <w:rsid w:val="00AE250C"/>
    <w:rsid w:val="00AE2C06"/>
    <w:rsid w:val="00AE3370"/>
    <w:rsid w:val="00AE3A3E"/>
    <w:rsid w:val="00AE475B"/>
    <w:rsid w:val="00AE492F"/>
    <w:rsid w:val="00AE4EC3"/>
    <w:rsid w:val="00AE5174"/>
    <w:rsid w:val="00AE52B9"/>
    <w:rsid w:val="00AE56FC"/>
    <w:rsid w:val="00AE59C6"/>
    <w:rsid w:val="00AE612C"/>
    <w:rsid w:val="00AE6C2E"/>
    <w:rsid w:val="00AE6D29"/>
    <w:rsid w:val="00AE73F4"/>
    <w:rsid w:val="00AE76EE"/>
    <w:rsid w:val="00AE771B"/>
    <w:rsid w:val="00AE7AD2"/>
    <w:rsid w:val="00AE7D85"/>
    <w:rsid w:val="00AF02BD"/>
    <w:rsid w:val="00AF08E4"/>
    <w:rsid w:val="00AF0AEE"/>
    <w:rsid w:val="00AF14A3"/>
    <w:rsid w:val="00AF1530"/>
    <w:rsid w:val="00AF16B0"/>
    <w:rsid w:val="00AF16F4"/>
    <w:rsid w:val="00AF17B3"/>
    <w:rsid w:val="00AF1D04"/>
    <w:rsid w:val="00AF1D5B"/>
    <w:rsid w:val="00AF1F3A"/>
    <w:rsid w:val="00AF2584"/>
    <w:rsid w:val="00AF2680"/>
    <w:rsid w:val="00AF2693"/>
    <w:rsid w:val="00AF2DEE"/>
    <w:rsid w:val="00AF3108"/>
    <w:rsid w:val="00AF3F99"/>
    <w:rsid w:val="00AF4056"/>
    <w:rsid w:val="00AF46D5"/>
    <w:rsid w:val="00AF4BC4"/>
    <w:rsid w:val="00AF4BE8"/>
    <w:rsid w:val="00AF4C25"/>
    <w:rsid w:val="00AF533A"/>
    <w:rsid w:val="00AF5F29"/>
    <w:rsid w:val="00AF60EB"/>
    <w:rsid w:val="00AF63ED"/>
    <w:rsid w:val="00AF65B9"/>
    <w:rsid w:val="00AF723E"/>
    <w:rsid w:val="00AF76DD"/>
    <w:rsid w:val="00AF7F57"/>
    <w:rsid w:val="00B000D3"/>
    <w:rsid w:val="00B00206"/>
    <w:rsid w:val="00B003D9"/>
    <w:rsid w:val="00B00697"/>
    <w:rsid w:val="00B009BB"/>
    <w:rsid w:val="00B00C59"/>
    <w:rsid w:val="00B00E3C"/>
    <w:rsid w:val="00B01723"/>
    <w:rsid w:val="00B01945"/>
    <w:rsid w:val="00B022AC"/>
    <w:rsid w:val="00B023EB"/>
    <w:rsid w:val="00B02A49"/>
    <w:rsid w:val="00B02B20"/>
    <w:rsid w:val="00B02F04"/>
    <w:rsid w:val="00B03110"/>
    <w:rsid w:val="00B03ACB"/>
    <w:rsid w:val="00B03B73"/>
    <w:rsid w:val="00B03BA3"/>
    <w:rsid w:val="00B03EA6"/>
    <w:rsid w:val="00B044CF"/>
    <w:rsid w:val="00B04745"/>
    <w:rsid w:val="00B0515E"/>
    <w:rsid w:val="00B05591"/>
    <w:rsid w:val="00B05F6B"/>
    <w:rsid w:val="00B06318"/>
    <w:rsid w:val="00B0693E"/>
    <w:rsid w:val="00B06976"/>
    <w:rsid w:val="00B06ABF"/>
    <w:rsid w:val="00B06B30"/>
    <w:rsid w:val="00B06D74"/>
    <w:rsid w:val="00B0734B"/>
    <w:rsid w:val="00B07382"/>
    <w:rsid w:val="00B07440"/>
    <w:rsid w:val="00B07E43"/>
    <w:rsid w:val="00B100FD"/>
    <w:rsid w:val="00B101CB"/>
    <w:rsid w:val="00B10D70"/>
    <w:rsid w:val="00B116FD"/>
    <w:rsid w:val="00B11F57"/>
    <w:rsid w:val="00B12306"/>
    <w:rsid w:val="00B1248C"/>
    <w:rsid w:val="00B1249E"/>
    <w:rsid w:val="00B12AEF"/>
    <w:rsid w:val="00B132FE"/>
    <w:rsid w:val="00B135B6"/>
    <w:rsid w:val="00B13B16"/>
    <w:rsid w:val="00B1438F"/>
    <w:rsid w:val="00B14569"/>
    <w:rsid w:val="00B15010"/>
    <w:rsid w:val="00B151EA"/>
    <w:rsid w:val="00B15671"/>
    <w:rsid w:val="00B15B36"/>
    <w:rsid w:val="00B15B9C"/>
    <w:rsid w:val="00B15BF9"/>
    <w:rsid w:val="00B164E6"/>
    <w:rsid w:val="00B1712A"/>
    <w:rsid w:val="00B1713F"/>
    <w:rsid w:val="00B1728B"/>
    <w:rsid w:val="00B17591"/>
    <w:rsid w:val="00B17AC8"/>
    <w:rsid w:val="00B202F6"/>
    <w:rsid w:val="00B20421"/>
    <w:rsid w:val="00B2093B"/>
    <w:rsid w:val="00B210A1"/>
    <w:rsid w:val="00B219A0"/>
    <w:rsid w:val="00B222D9"/>
    <w:rsid w:val="00B22AE1"/>
    <w:rsid w:val="00B22AE8"/>
    <w:rsid w:val="00B22B96"/>
    <w:rsid w:val="00B22FD3"/>
    <w:rsid w:val="00B23135"/>
    <w:rsid w:val="00B23618"/>
    <w:rsid w:val="00B236ED"/>
    <w:rsid w:val="00B23709"/>
    <w:rsid w:val="00B23BCA"/>
    <w:rsid w:val="00B23E54"/>
    <w:rsid w:val="00B243B6"/>
    <w:rsid w:val="00B247A8"/>
    <w:rsid w:val="00B247AF"/>
    <w:rsid w:val="00B248C3"/>
    <w:rsid w:val="00B2493C"/>
    <w:rsid w:val="00B25241"/>
    <w:rsid w:val="00B25274"/>
    <w:rsid w:val="00B25500"/>
    <w:rsid w:val="00B26066"/>
    <w:rsid w:val="00B2657B"/>
    <w:rsid w:val="00B26A64"/>
    <w:rsid w:val="00B26BEB"/>
    <w:rsid w:val="00B26CDB"/>
    <w:rsid w:val="00B27B78"/>
    <w:rsid w:val="00B27C5D"/>
    <w:rsid w:val="00B27E8B"/>
    <w:rsid w:val="00B30239"/>
    <w:rsid w:val="00B302B0"/>
    <w:rsid w:val="00B30479"/>
    <w:rsid w:val="00B3053C"/>
    <w:rsid w:val="00B30943"/>
    <w:rsid w:val="00B30C6C"/>
    <w:rsid w:val="00B30D21"/>
    <w:rsid w:val="00B31980"/>
    <w:rsid w:val="00B31D1A"/>
    <w:rsid w:val="00B31F40"/>
    <w:rsid w:val="00B32121"/>
    <w:rsid w:val="00B32144"/>
    <w:rsid w:val="00B32266"/>
    <w:rsid w:val="00B3230A"/>
    <w:rsid w:val="00B3285A"/>
    <w:rsid w:val="00B33025"/>
    <w:rsid w:val="00B3311D"/>
    <w:rsid w:val="00B331CA"/>
    <w:rsid w:val="00B331EE"/>
    <w:rsid w:val="00B332DC"/>
    <w:rsid w:val="00B335D8"/>
    <w:rsid w:val="00B3368D"/>
    <w:rsid w:val="00B3372F"/>
    <w:rsid w:val="00B33BD6"/>
    <w:rsid w:val="00B3429E"/>
    <w:rsid w:val="00B3452D"/>
    <w:rsid w:val="00B349C6"/>
    <w:rsid w:val="00B35CE5"/>
    <w:rsid w:val="00B35E0A"/>
    <w:rsid w:val="00B3636D"/>
    <w:rsid w:val="00B36AD4"/>
    <w:rsid w:val="00B36C76"/>
    <w:rsid w:val="00B36DB3"/>
    <w:rsid w:val="00B377DE"/>
    <w:rsid w:val="00B37E01"/>
    <w:rsid w:val="00B402AD"/>
    <w:rsid w:val="00B408D7"/>
    <w:rsid w:val="00B40B3C"/>
    <w:rsid w:val="00B40C73"/>
    <w:rsid w:val="00B41022"/>
    <w:rsid w:val="00B41409"/>
    <w:rsid w:val="00B42306"/>
    <w:rsid w:val="00B4238C"/>
    <w:rsid w:val="00B424E9"/>
    <w:rsid w:val="00B42D65"/>
    <w:rsid w:val="00B42EB7"/>
    <w:rsid w:val="00B42ED9"/>
    <w:rsid w:val="00B42EFE"/>
    <w:rsid w:val="00B42FA5"/>
    <w:rsid w:val="00B42FB1"/>
    <w:rsid w:val="00B4325D"/>
    <w:rsid w:val="00B435F6"/>
    <w:rsid w:val="00B43670"/>
    <w:rsid w:val="00B436F9"/>
    <w:rsid w:val="00B4391E"/>
    <w:rsid w:val="00B43E42"/>
    <w:rsid w:val="00B43F85"/>
    <w:rsid w:val="00B4414F"/>
    <w:rsid w:val="00B4465D"/>
    <w:rsid w:val="00B44757"/>
    <w:rsid w:val="00B44922"/>
    <w:rsid w:val="00B44A80"/>
    <w:rsid w:val="00B44D67"/>
    <w:rsid w:val="00B450D0"/>
    <w:rsid w:val="00B453B7"/>
    <w:rsid w:val="00B45651"/>
    <w:rsid w:val="00B4569F"/>
    <w:rsid w:val="00B45A41"/>
    <w:rsid w:val="00B462D1"/>
    <w:rsid w:val="00B47357"/>
    <w:rsid w:val="00B47612"/>
    <w:rsid w:val="00B476D9"/>
    <w:rsid w:val="00B47970"/>
    <w:rsid w:val="00B47C6E"/>
    <w:rsid w:val="00B47D92"/>
    <w:rsid w:val="00B47E92"/>
    <w:rsid w:val="00B501CC"/>
    <w:rsid w:val="00B502A3"/>
    <w:rsid w:val="00B504BC"/>
    <w:rsid w:val="00B5061D"/>
    <w:rsid w:val="00B509CC"/>
    <w:rsid w:val="00B51FC7"/>
    <w:rsid w:val="00B5241D"/>
    <w:rsid w:val="00B52639"/>
    <w:rsid w:val="00B52A8D"/>
    <w:rsid w:val="00B52D4E"/>
    <w:rsid w:val="00B5336A"/>
    <w:rsid w:val="00B53A44"/>
    <w:rsid w:val="00B53CBA"/>
    <w:rsid w:val="00B53FFC"/>
    <w:rsid w:val="00B542D9"/>
    <w:rsid w:val="00B545AD"/>
    <w:rsid w:val="00B547AC"/>
    <w:rsid w:val="00B548A1"/>
    <w:rsid w:val="00B54A26"/>
    <w:rsid w:val="00B54CA2"/>
    <w:rsid w:val="00B550AC"/>
    <w:rsid w:val="00B551BD"/>
    <w:rsid w:val="00B55254"/>
    <w:rsid w:val="00B55844"/>
    <w:rsid w:val="00B55BBB"/>
    <w:rsid w:val="00B55C14"/>
    <w:rsid w:val="00B56063"/>
    <w:rsid w:val="00B568BC"/>
    <w:rsid w:val="00B57154"/>
    <w:rsid w:val="00B571EA"/>
    <w:rsid w:val="00B576BD"/>
    <w:rsid w:val="00B57D28"/>
    <w:rsid w:val="00B57ED8"/>
    <w:rsid w:val="00B602AA"/>
    <w:rsid w:val="00B606EC"/>
    <w:rsid w:val="00B60859"/>
    <w:rsid w:val="00B60D4D"/>
    <w:rsid w:val="00B60F0C"/>
    <w:rsid w:val="00B6116A"/>
    <w:rsid w:val="00B614FD"/>
    <w:rsid w:val="00B617AA"/>
    <w:rsid w:val="00B61BF0"/>
    <w:rsid w:val="00B61C52"/>
    <w:rsid w:val="00B61F36"/>
    <w:rsid w:val="00B624CA"/>
    <w:rsid w:val="00B62740"/>
    <w:rsid w:val="00B627CE"/>
    <w:rsid w:val="00B63218"/>
    <w:rsid w:val="00B633F4"/>
    <w:rsid w:val="00B6383A"/>
    <w:rsid w:val="00B63872"/>
    <w:rsid w:val="00B64DEB"/>
    <w:rsid w:val="00B659C8"/>
    <w:rsid w:val="00B65DBA"/>
    <w:rsid w:val="00B662E4"/>
    <w:rsid w:val="00B66321"/>
    <w:rsid w:val="00B67010"/>
    <w:rsid w:val="00B67398"/>
    <w:rsid w:val="00B6778A"/>
    <w:rsid w:val="00B70093"/>
    <w:rsid w:val="00B700C1"/>
    <w:rsid w:val="00B705F9"/>
    <w:rsid w:val="00B70986"/>
    <w:rsid w:val="00B70AFC"/>
    <w:rsid w:val="00B70D56"/>
    <w:rsid w:val="00B70EB9"/>
    <w:rsid w:val="00B712A2"/>
    <w:rsid w:val="00B71999"/>
    <w:rsid w:val="00B72423"/>
    <w:rsid w:val="00B72D56"/>
    <w:rsid w:val="00B73D3A"/>
    <w:rsid w:val="00B73E53"/>
    <w:rsid w:val="00B74323"/>
    <w:rsid w:val="00B7433A"/>
    <w:rsid w:val="00B743DE"/>
    <w:rsid w:val="00B74515"/>
    <w:rsid w:val="00B74575"/>
    <w:rsid w:val="00B7475D"/>
    <w:rsid w:val="00B74F16"/>
    <w:rsid w:val="00B756B5"/>
    <w:rsid w:val="00B75895"/>
    <w:rsid w:val="00B758F6"/>
    <w:rsid w:val="00B75BB6"/>
    <w:rsid w:val="00B76166"/>
    <w:rsid w:val="00B76FE9"/>
    <w:rsid w:val="00B7760C"/>
    <w:rsid w:val="00B77936"/>
    <w:rsid w:val="00B77B7F"/>
    <w:rsid w:val="00B77D18"/>
    <w:rsid w:val="00B77D38"/>
    <w:rsid w:val="00B80217"/>
    <w:rsid w:val="00B802E7"/>
    <w:rsid w:val="00B80F0B"/>
    <w:rsid w:val="00B80FD4"/>
    <w:rsid w:val="00B81119"/>
    <w:rsid w:val="00B8114E"/>
    <w:rsid w:val="00B81418"/>
    <w:rsid w:val="00B81761"/>
    <w:rsid w:val="00B82E0D"/>
    <w:rsid w:val="00B82E8E"/>
    <w:rsid w:val="00B83441"/>
    <w:rsid w:val="00B834B8"/>
    <w:rsid w:val="00B834FB"/>
    <w:rsid w:val="00B837DC"/>
    <w:rsid w:val="00B838A4"/>
    <w:rsid w:val="00B83FCD"/>
    <w:rsid w:val="00B84584"/>
    <w:rsid w:val="00B85080"/>
    <w:rsid w:val="00B857B2"/>
    <w:rsid w:val="00B85ED7"/>
    <w:rsid w:val="00B86B63"/>
    <w:rsid w:val="00B86F32"/>
    <w:rsid w:val="00B879B8"/>
    <w:rsid w:val="00B87A09"/>
    <w:rsid w:val="00B87D86"/>
    <w:rsid w:val="00B87E67"/>
    <w:rsid w:val="00B900D1"/>
    <w:rsid w:val="00B901FE"/>
    <w:rsid w:val="00B906BA"/>
    <w:rsid w:val="00B90A8A"/>
    <w:rsid w:val="00B90D55"/>
    <w:rsid w:val="00B91363"/>
    <w:rsid w:val="00B91779"/>
    <w:rsid w:val="00B91C82"/>
    <w:rsid w:val="00B927A9"/>
    <w:rsid w:val="00B928D8"/>
    <w:rsid w:val="00B929FF"/>
    <w:rsid w:val="00B93206"/>
    <w:rsid w:val="00B93AD0"/>
    <w:rsid w:val="00B94437"/>
    <w:rsid w:val="00B94642"/>
    <w:rsid w:val="00B948CE"/>
    <w:rsid w:val="00B948F3"/>
    <w:rsid w:val="00B9503B"/>
    <w:rsid w:val="00B95337"/>
    <w:rsid w:val="00B95AF1"/>
    <w:rsid w:val="00B95F03"/>
    <w:rsid w:val="00B97092"/>
    <w:rsid w:val="00B970C9"/>
    <w:rsid w:val="00B97D38"/>
    <w:rsid w:val="00BA084E"/>
    <w:rsid w:val="00BA1241"/>
    <w:rsid w:val="00BA12EA"/>
    <w:rsid w:val="00BA175E"/>
    <w:rsid w:val="00BA18A5"/>
    <w:rsid w:val="00BA19BF"/>
    <w:rsid w:val="00BA25D9"/>
    <w:rsid w:val="00BA295D"/>
    <w:rsid w:val="00BA2ABD"/>
    <w:rsid w:val="00BA2B47"/>
    <w:rsid w:val="00BA2CD1"/>
    <w:rsid w:val="00BA2F32"/>
    <w:rsid w:val="00BA3058"/>
    <w:rsid w:val="00BA30FE"/>
    <w:rsid w:val="00BA333F"/>
    <w:rsid w:val="00BA3B17"/>
    <w:rsid w:val="00BA3CB9"/>
    <w:rsid w:val="00BA4C35"/>
    <w:rsid w:val="00BA5162"/>
    <w:rsid w:val="00BA567A"/>
    <w:rsid w:val="00BA58A5"/>
    <w:rsid w:val="00BA5907"/>
    <w:rsid w:val="00BA78A1"/>
    <w:rsid w:val="00BB01FF"/>
    <w:rsid w:val="00BB072B"/>
    <w:rsid w:val="00BB0AB0"/>
    <w:rsid w:val="00BB0B05"/>
    <w:rsid w:val="00BB112B"/>
    <w:rsid w:val="00BB1C89"/>
    <w:rsid w:val="00BB2023"/>
    <w:rsid w:val="00BB24A3"/>
    <w:rsid w:val="00BB2AAE"/>
    <w:rsid w:val="00BB3114"/>
    <w:rsid w:val="00BB39FB"/>
    <w:rsid w:val="00BB3B08"/>
    <w:rsid w:val="00BB4542"/>
    <w:rsid w:val="00BB485B"/>
    <w:rsid w:val="00BB492A"/>
    <w:rsid w:val="00BB492D"/>
    <w:rsid w:val="00BB5196"/>
    <w:rsid w:val="00BB5783"/>
    <w:rsid w:val="00BB5A10"/>
    <w:rsid w:val="00BB5B2B"/>
    <w:rsid w:val="00BB5C62"/>
    <w:rsid w:val="00BB5DB2"/>
    <w:rsid w:val="00BB60C7"/>
    <w:rsid w:val="00BB60ED"/>
    <w:rsid w:val="00BB655E"/>
    <w:rsid w:val="00BB6568"/>
    <w:rsid w:val="00BB65C7"/>
    <w:rsid w:val="00BB66D7"/>
    <w:rsid w:val="00BB6931"/>
    <w:rsid w:val="00BB7253"/>
    <w:rsid w:val="00BB72DB"/>
    <w:rsid w:val="00BB7473"/>
    <w:rsid w:val="00BB777E"/>
    <w:rsid w:val="00BB77C4"/>
    <w:rsid w:val="00BB7D45"/>
    <w:rsid w:val="00BB7D8A"/>
    <w:rsid w:val="00BB7DDD"/>
    <w:rsid w:val="00BB7E34"/>
    <w:rsid w:val="00BC02AC"/>
    <w:rsid w:val="00BC0302"/>
    <w:rsid w:val="00BC078A"/>
    <w:rsid w:val="00BC086F"/>
    <w:rsid w:val="00BC09C1"/>
    <w:rsid w:val="00BC10A8"/>
    <w:rsid w:val="00BC1156"/>
    <w:rsid w:val="00BC1998"/>
    <w:rsid w:val="00BC22A1"/>
    <w:rsid w:val="00BC270F"/>
    <w:rsid w:val="00BC2B2A"/>
    <w:rsid w:val="00BC3055"/>
    <w:rsid w:val="00BC347F"/>
    <w:rsid w:val="00BC3FE9"/>
    <w:rsid w:val="00BC439D"/>
    <w:rsid w:val="00BC4547"/>
    <w:rsid w:val="00BC458B"/>
    <w:rsid w:val="00BC4D8C"/>
    <w:rsid w:val="00BC4ED8"/>
    <w:rsid w:val="00BC5C7B"/>
    <w:rsid w:val="00BC6204"/>
    <w:rsid w:val="00BC660A"/>
    <w:rsid w:val="00BC675E"/>
    <w:rsid w:val="00BC6EFE"/>
    <w:rsid w:val="00BC7198"/>
    <w:rsid w:val="00BC74A9"/>
    <w:rsid w:val="00BC74CD"/>
    <w:rsid w:val="00BC75D6"/>
    <w:rsid w:val="00BC7DA7"/>
    <w:rsid w:val="00BC7E24"/>
    <w:rsid w:val="00BD00EC"/>
    <w:rsid w:val="00BD0516"/>
    <w:rsid w:val="00BD057F"/>
    <w:rsid w:val="00BD0BB1"/>
    <w:rsid w:val="00BD0C64"/>
    <w:rsid w:val="00BD1388"/>
    <w:rsid w:val="00BD17A4"/>
    <w:rsid w:val="00BD17D1"/>
    <w:rsid w:val="00BD23C1"/>
    <w:rsid w:val="00BD37AD"/>
    <w:rsid w:val="00BD3CD7"/>
    <w:rsid w:val="00BD3E2A"/>
    <w:rsid w:val="00BD4769"/>
    <w:rsid w:val="00BD477B"/>
    <w:rsid w:val="00BD48D8"/>
    <w:rsid w:val="00BD4C2B"/>
    <w:rsid w:val="00BD4CC9"/>
    <w:rsid w:val="00BD4E30"/>
    <w:rsid w:val="00BD4E3C"/>
    <w:rsid w:val="00BD50A6"/>
    <w:rsid w:val="00BD54CF"/>
    <w:rsid w:val="00BD57D0"/>
    <w:rsid w:val="00BD5B3D"/>
    <w:rsid w:val="00BD5C76"/>
    <w:rsid w:val="00BD5CA5"/>
    <w:rsid w:val="00BD5CAF"/>
    <w:rsid w:val="00BD5D8D"/>
    <w:rsid w:val="00BD61FF"/>
    <w:rsid w:val="00BD678B"/>
    <w:rsid w:val="00BD6ECB"/>
    <w:rsid w:val="00BD6F6C"/>
    <w:rsid w:val="00BD6FF2"/>
    <w:rsid w:val="00BD7218"/>
    <w:rsid w:val="00BD7916"/>
    <w:rsid w:val="00BE080C"/>
    <w:rsid w:val="00BE086E"/>
    <w:rsid w:val="00BE08A9"/>
    <w:rsid w:val="00BE0AAE"/>
    <w:rsid w:val="00BE0ADA"/>
    <w:rsid w:val="00BE0B37"/>
    <w:rsid w:val="00BE1021"/>
    <w:rsid w:val="00BE12D4"/>
    <w:rsid w:val="00BE1524"/>
    <w:rsid w:val="00BE1A30"/>
    <w:rsid w:val="00BE1AE0"/>
    <w:rsid w:val="00BE2043"/>
    <w:rsid w:val="00BE27D1"/>
    <w:rsid w:val="00BE28AE"/>
    <w:rsid w:val="00BE334C"/>
    <w:rsid w:val="00BE38D3"/>
    <w:rsid w:val="00BE40C3"/>
    <w:rsid w:val="00BE4377"/>
    <w:rsid w:val="00BE442E"/>
    <w:rsid w:val="00BE4804"/>
    <w:rsid w:val="00BE4C6C"/>
    <w:rsid w:val="00BE55DF"/>
    <w:rsid w:val="00BE6FA8"/>
    <w:rsid w:val="00BE75B3"/>
    <w:rsid w:val="00BE770E"/>
    <w:rsid w:val="00BE7955"/>
    <w:rsid w:val="00BE7AB1"/>
    <w:rsid w:val="00BF01E7"/>
    <w:rsid w:val="00BF020B"/>
    <w:rsid w:val="00BF0239"/>
    <w:rsid w:val="00BF02B6"/>
    <w:rsid w:val="00BF0503"/>
    <w:rsid w:val="00BF08DF"/>
    <w:rsid w:val="00BF1035"/>
    <w:rsid w:val="00BF138B"/>
    <w:rsid w:val="00BF188D"/>
    <w:rsid w:val="00BF19B7"/>
    <w:rsid w:val="00BF2286"/>
    <w:rsid w:val="00BF28B2"/>
    <w:rsid w:val="00BF2D17"/>
    <w:rsid w:val="00BF2E5A"/>
    <w:rsid w:val="00BF320F"/>
    <w:rsid w:val="00BF3FDA"/>
    <w:rsid w:val="00BF46C2"/>
    <w:rsid w:val="00BF46CD"/>
    <w:rsid w:val="00BF5292"/>
    <w:rsid w:val="00BF532D"/>
    <w:rsid w:val="00BF64A4"/>
    <w:rsid w:val="00BF6515"/>
    <w:rsid w:val="00BF6B66"/>
    <w:rsid w:val="00BF6BDB"/>
    <w:rsid w:val="00BF726E"/>
    <w:rsid w:val="00BF7431"/>
    <w:rsid w:val="00BF7E7B"/>
    <w:rsid w:val="00C00131"/>
    <w:rsid w:val="00C004D0"/>
    <w:rsid w:val="00C00680"/>
    <w:rsid w:val="00C007F5"/>
    <w:rsid w:val="00C01167"/>
    <w:rsid w:val="00C012FD"/>
    <w:rsid w:val="00C016BA"/>
    <w:rsid w:val="00C017BE"/>
    <w:rsid w:val="00C01EDF"/>
    <w:rsid w:val="00C020F2"/>
    <w:rsid w:val="00C0214A"/>
    <w:rsid w:val="00C0232C"/>
    <w:rsid w:val="00C028AE"/>
    <w:rsid w:val="00C02C29"/>
    <w:rsid w:val="00C02E70"/>
    <w:rsid w:val="00C032D9"/>
    <w:rsid w:val="00C0446E"/>
    <w:rsid w:val="00C045FB"/>
    <w:rsid w:val="00C0540D"/>
    <w:rsid w:val="00C05DFC"/>
    <w:rsid w:val="00C06420"/>
    <w:rsid w:val="00C06449"/>
    <w:rsid w:val="00C07B0A"/>
    <w:rsid w:val="00C07BCE"/>
    <w:rsid w:val="00C1051A"/>
    <w:rsid w:val="00C11067"/>
    <w:rsid w:val="00C1141F"/>
    <w:rsid w:val="00C1150D"/>
    <w:rsid w:val="00C11702"/>
    <w:rsid w:val="00C11BB7"/>
    <w:rsid w:val="00C11E7B"/>
    <w:rsid w:val="00C11E7C"/>
    <w:rsid w:val="00C12365"/>
    <w:rsid w:val="00C12554"/>
    <w:rsid w:val="00C12593"/>
    <w:rsid w:val="00C128D3"/>
    <w:rsid w:val="00C12A0E"/>
    <w:rsid w:val="00C12D8D"/>
    <w:rsid w:val="00C1321E"/>
    <w:rsid w:val="00C13503"/>
    <w:rsid w:val="00C13858"/>
    <w:rsid w:val="00C138D0"/>
    <w:rsid w:val="00C13E85"/>
    <w:rsid w:val="00C14473"/>
    <w:rsid w:val="00C147D7"/>
    <w:rsid w:val="00C150CB"/>
    <w:rsid w:val="00C15178"/>
    <w:rsid w:val="00C15DE0"/>
    <w:rsid w:val="00C1643F"/>
    <w:rsid w:val="00C166B7"/>
    <w:rsid w:val="00C16738"/>
    <w:rsid w:val="00C16A0A"/>
    <w:rsid w:val="00C16CCC"/>
    <w:rsid w:val="00C17100"/>
    <w:rsid w:val="00C1719C"/>
    <w:rsid w:val="00C1731D"/>
    <w:rsid w:val="00C173F2"/>
    <w:rsid w:val="00C17456"/>
    <w:rsid w:val="00C17673"/>
    <w:rsid w:val="00C17D52"/>
    <w:rsid w:val="00C20688"/>
    <w:rsid w:val="00C20914"/>
    <w:rsid w:val="00C20940"/>
    <w:rsid w:val="00C20A11"/>
    <w:rsid w:val="00C20AC6"/>
    <w:rsid w:val="00C20B47"/>
    <w:rsid w:val="00C2159B"/>
    <w:rsid w:val="00C2206B"/>
    <w:rsid w:val="00C220B2"/>
    <w:rsid w:val="00C22247"/>
    <w:rsid w:val="00C227B7"/>
    <w:rsid w:val="00C22A25"/>
    <w:rsid w:val="00C22C31"/>
    <w:rsid w:val="00C22FF8"/>
    <w:rsid w:val="00C2380A"/>
    <w:rsid w:val="00C23D69"/>
    <w:rsid w:val="00C23F81"/>
    <w:rsid w:val="00C24381"/>
    <w:rsid w:val="00C25EF5"/>
    <w:rsid w:val="00C25F94"/>
    <w:rsid w:val="00C264AC"/>
    <w:rsid w:val="00C26516"/>
    <w:rsid w:val="00C26AE3"/>
    <w:rsid w:val="00C26E3E"/>
    <w:rsid w:val="00C26F0C"/>
    <w:rsid w:val="00C271ED"/>
    <w:rsid w:val="00C27513"/>
    <w:rsid w:val="00C27728"/>
    <w:rsid w:val="00C27861"/>
    <w:rsid w:val="00C27D66"/>
    <w:rsid w:val="00C27DCA"/>
    <w:rsid w:val="00C3018D"/>
    <w:rsid w:val="00C302E2"/>
    <w:rsid w:val="00C30A04"/>
    <w:rsid w:val="00C30EEA"/>
    <w:rsid w:val="00C311C4"/>
    <w:rsid w:val="00C31292"/>
    <w:rsid w:val="00C315C4"/>
    <w:rsid w:val="00C3160E"/>
    <w:rsid w:val="00C31D3E"/>
    <w:rsid w:val="00C31D9B"/>
    <w:rsid w:val="00C31EFB"/>
    <w:rsid w:val="00C326EF"/>
    <w:rsid w:val="00C327A5"/>
    <w:rsid w:val="00C32DDF"/>
    <w:rsid w:val="00C32EDB"/>
    <w:rsid w:val="00C3362B"/>
    <w:rsid w:val="00C33A37"/>
    <w:rsid w:val="00C34212"/>
    <w:rsid w:val="00C344BD"/>
    <w:rsid w:val="00C345CF"/>
    <w:rsid w:val="00C345EF"/>
    <w:rsid w:val="00C34643"/>
    <w:rsid w:val="00C34AAE"/>
    <w:rsid w:val="00C34D3C"/>
    <w:rsid w:val="00C35537"/>
    <w:rsid w:val="00C35BC9"/>
    <w:rsid w:val="00C35D87"/>
    <w:rsid w:val="00C363CC"/>
    <w:rsid w:val="00C367A1"/>
    <w:rsid w:val="00C36A52"/>
    <w:rsid w:val="00C36ACA"/>
    <w:rsid w:val="00C37052"/>
    <w:rsid w:val="00C372ED"/>
    <w:rsid w:val="00C374B0"/>
    <w:rsid w:val="00C374DA"/>
    <w:rsid w:val="00C37B3D"/>
    <w:rsid w:val="00C37BFE"/>
    <w:rsid w:val="00C40628"/>
    <w:rsid w:val="00C408B4"/>
    <w:rsid w:val="00C40A53"/>
    <w:rsid w:val="00C41BBA"/>
    <w:rsid w:val="00C424F0"/>
    <w:rsid w:val="00C42E01"/>
    <w:rsid w:val="00C42EE8"/>
    <w:rsid w:val="00C436A2"/>
    <w:rsid w:val="00C43D66"/>
    <w:rsid w:val="00C43F6B"/>
    <w:rsid w:val="00C44BBB"/>
    <w:rsid w:val="00C45009"/>
    <w:rsid w:val="00C45041"/>
    <w:rsid w:val="00C45288"/>
    <w:rsid w:val="00C45354"/>
    <w:rsid w:val="00C45A7C"/>
    <w:rsid w:val="00C461EA"/>
    <w:rsid w:val="00C466B5"/>
    <w:rsid w:val="00C468A1"/>
    <w:rsid w:val="00C46E86"/>
    <w:rsid w:val="00C46EE8"/>
    <w:rsid w:val="00C477A8"/>
    <w:rsid w:val="00C47DC8"/>
    <w:rsid w:val="00C505B4"/>
    <w:rsid w:val="00C505C5"/>
    <w:rsid w:val="00C510CD"/>
    <w:rsid w:val="00C5144F"/>
    <w:rsid w:val="00C5164E"/>
    <w:rsid w:val="00C51A9E"/>
    <w:rsid w:val="00C51C58"/>
    <w:rsid w:val="00C51CA9"/>
    <w:rsid w:val="00C522C9"/>
    <w:rsid w:val="00C52715"/>
    <w:rsid w:val="00C5281B"/>
    <w:rsid w:val="00C5283E"/>
    <w:rsid w:val="00C528A4"/>
    <w:rsid w:val="00C52D09"/>
    <w:rsid w:val="00C53972"/>
    <w:rsid w:val="00C53AE3"/>
    <w:rsid w:val="00C53F50"/>
    <w:rsid w:val="00C542E6"/>
    <w:rsid w:val="00C544AA"/>
    <w:rsid w:val="00C54697"/>
    <w:rsid w:val="00C5470E"/>
    <w:rsid w:val="00C5548F"/>
    <w:rsid w:val="00C5587B"/>
    <w:rsid w:val="00C55889"/>
    <w:rsid w:val="00C56017"/>
    <w:rsid w:val="00C56B3A"/>
    <w:rsid w:val="00C5785E"/>
    <w:rsid w:val="00C57D6E"/>
    <w:rsid w:val="00C60310"/>
    <w:rsid w:val="00C6031C"/>
    <w:rsid w:val="00C60382"/>
    <w:rsid w:val="00C61360"/>
    <w:rsid w:val="00C6174A"/>
    <w:rsid w:val="00C6179B"/>
    <w:rsid w:val="00C62144"/>
    <w:rsid w:val="00C62ED8"/>
    <w:rsid w:val="00C64641"/>
    <w:rsid w:val="00C64A6C"/>
    <w:rsid w:val="00C65451"/>
    <w:rsid w:val="00C661C7"/>
    <w:rsid w:val="00C66339"/>
    <w:rsid w:val="00C663D0"/>
    <w:rsid w:val="00C6663C"/>
    <w:rsid w:val="00C66697"/>
    <w:rsid w:val="00C6671C"/>
    <w:rsid w:val="00C66A05"/>
    <w:rsid w:val="00C6722E"/>
    <w:rsid w:val="00C67244"/>
    <w:rsid w:val="00C67B6D"/>
    <w:rsid w:val="00C707C8"/>
    <w:rsid w:val="00C70E6A"/>
    <w:rsid w:val="00C712EB"/>
    <w:rsid w:val="00C7158F"/>
    <w:rsid w:val="00C71AB3"/>
    <w:rsid w:val="00C71D39"/>
    <w:rsid w:val="00C71E14"/>
    <w:rsid w:val="00C72163"/>
    <w:rsid w:val="00C72748"/>
    <w:rsid w:val="00C72BF2"/>
    <w:rsid w:val="00C72E71"/>
    <w:rsid w:val="00C72EC8"/>
    <w:rsid w:val="00C72FDF"/>
    <w:rsid w:val="00C732BE"/>
    <w:rsid w:val="00C7349E"/>
    <w:rsid w:val="00C734B9"/>
    <w:rsid w:val="00C74B62"/>
    <w:rsid w:val="00C74D7E"/>
    <w:rsid w:val="00C74F43"/>
    <w:rsid w:val="00C74FD7"/>
    <w:rsid w:val="00C75033"/>
    <w:rsid w:val="00C7560D"/>
    <w:rsid w:val="00C758A4"/>
    <w:rsid w:val="00C75B78"/>
    <w:rsid w:val="00C763D5"/>
    <w:rsid w:val="00C764AD"/>
    <w:rsid w:val="00C769E2"/>
    <w:rsid w:val="00C76BFE"/>
    <w:rsid w:val="00C76E9F"/>
    <w:rsid w:val="00C77257"/>
    <w:rsid w:val="00C77288"/>
    <w:rsid w:val="00C7739E"/>
    <w:rsid w:val="00C7762F"/>
    <w:rsid w:val="00C77A42"/>
    <w:rsid w:val="00C77BCE"/>
    <w:rsid w:val="00C77C3E"/>
    <w:rsid w:val="00C77EE2"/>
    <w:rsid w:val="00C77F38"/>
    <w:rsid w:val="00C805CA"/>
    <w:rsid w:val="00C809EE"/>
    <w:rsid w:val="00C80F8F"/>
    <w:rsid w:val="00C81177"/>
    <w:rsid w:val="00C81221"/>
    <w:rsid w:val="00C81764"/>
    <w:rsid w:val="00C81BA9"/>
    <w:rsid w:val="00C81C20"/>
    <w:rsid w:val="00C8248F"/>
    <w:rsid w:val="00C82AAA"/>
    <w:rsid w:val="00C82F8C"/>
    <w:rsid w:val="00C83071"/>
    <w:rsid w:val="00C835D7"/>
    <w:rsid w:val="00C83959"/>
    <w:rsid w:val="00C83CE6"/>
    <w:rsid w:val="00C8400C"/>
    <w:rsid w:val="00C84087"/>
    <w:rsid w:val="00C84497"/>
    <w:rsid w:val="00C847F6"/>
    <w:rsid w:val="00C84ED9"/>
    <w:rsid w:val="00C85324"/>
    <w:rsid w:val="00C85954"/>
    <w:rsid w:val="00C85D03"/>
    <w:rsid w:val="00C8617B"/>
    <w:rsid w:val="00C865F5"/>
    <w:rsid w:val="00C87054"/>
    <w:rsid w:val="00C87204"/>
    <w:rsid w:val="00C874A8"/>
    <w:rsid w:val="00C87805"/>
    <w:rsid w:val="00C87B17"/>
    <w:rsid w:val="00C87BA7"/>
    <w:rsid w:val="00C9006C"/>
    <w:rsid w:val="00C90231"/>
    <w:rsid w:val="00C90821"/>
    <w:rsid w:val="00C90873"/>
    <w:rsid w:val="00C90AA0"/>
    <w:rsid w:val="00C91333"/>
    <w:rsid w:val="00C91357"/>
    <w:rsid w:val="00C91C13"/>
    <w:rsid w:val="00C91D0A"/>
    <w:rsid w:val="00C92843"/>
    <w:rsid w:val="00C9291F"/>
    <w:rsid w:val="00C93090"/>
    <w:rsid w:val="00C9389A"/>
    <w:rsid w:val="00C93CDF"/>
    <w:rsid w:val="00C93D71"/>
    <w:rsid w:val="00C93ED1"/>
    <w:rsid w:val="00C9454E"/>
    <w:rsid w:val="00C94DB9"/>
    <w:rsid w:val="00C95B0F"/>
    <w:rsid w:val="00C96B1D"/>
    <w:rsid w:val="00C97520"/>
    <w:rsid w:val="00C97819"/>
    <w:rsid w:val="00C97ACF"/>
    <w:rsid w:val="00C97C3D"/>
    <w:rsid w:val="00C97C90"/>
    <w:rsid w:val="00CA0090"/>
    <w:rsid w:val="00CA0153"/>
    <w:rsid w:val="00CA05B6"/>
    <w:rsid w:val="00CA0719"/>
    <w:rsid w:val="00CA0DEB"/>
    <w:rsid w:val="00CA1192"/>
    <w:rsid w:val="00CA1475"/>
    <w:rsid w:val="00CA16BB"/>
    <w:rsid w:val="00CA189D"/>
    <w:rsid w:val="00CA1B17"/>
    <w:rsid w:val="00CA1C57"/>
    <w:rsid w:val="00CA1F98"/>
    <w:rsid w:val="00CA2098"/>
    <w:rsid w:val="00CA2D3D"/>
    <w:rsid w:val="00CA2FBE"/>
    <w:rsid w:val="00CA3531"/>
    <w:rsid w:val="00CA3C7A"/>
    <w:rsid w:val="00CA3D8E"/>
    <w:rsid w:val="00CA3E85"/>
    <w:rsid w:val="00CA481F"/>
    <w:rsid w:val="00CA4B66"/>
    <w:rsid w:val="00CA4B87"/>
    <w:rsid w:val="00CA5670"/>
    <w:rsid w:val="00CA5CF2"/>
    <w:rsid w:val="00CA5D34"/>
    <w:rsid w:val="00CA6390"/>
    <w:rsid w:val="00CA6410"/>
    <w:rsid w:val="00CA6D37"/>
    <w:rsid w:val="00CA6DD6"/>
    <w:rsid w:val="00CA6E1A"/>
    <w:rsid w:val="00CA6E1E"/>
    <w:rsid w:val="00CA6E65"/>
    <w:rsid w:val="00CA74B1"/>
    <w:rsid w:val="00CA7765"/>
    <w:rsid w:val="00CA7AC1"/>
    <w:rsid w:val="00CB0085"/>
    <w:rsid w:val="00CB0456"/>
    <w:rsid w:val="00CB0501"/>
    <w:rsid w:val="00CB06BF"/>
    <w:rsid w:val="00CB13E2"/>
    <w:rsid w:val="00CB1446"/>
    <w:rsid w:val="00CB1452"/>
    <w:rsid w:val="00CB1511"/>
    <w:rsid w:val="00CB16B0"/>
    <w:rsid w:val="00CB1EF7"/>
    <w:rsid w:val="00CB23A8"/>
    <w:rsid w:val="00CB247E"/>
    <w:rsid w:val="00CB2B0F"/>
    <w:rsid w:val="00CB3889"/>
    <w:rsid w:val="00CB390D"/>
    <w:rsid w:val="00CB40F7"/>
    <w:rsid w:val="00CB41FF"/>
    <w:rsid w:val="00CB4362"/>
    <w:rsid w:val="00CB43E2"/>
    <w:rsid w:val="00CB4428"/>
    <w:rsid w:val="00CB4724"/>
    <w:rsid w:val="00CB4964"/>
    <w:rsid w:val="00CB4B7C"/>
    <w:rsid w:val="00CB5228"/>
    <w:rsid w:val="00CB5BC7"/>
    <w:rsid w:val="00CB5CEA"/>
    <w:rsid w:val="00CB5D58"/>
    <w:rsid w:val="00CB6419"/>
    <w:rsid w:val="00CB6600"/>
    <w:rsid w:val="00CB6731"/>
    <w:rsid w:val="00CB6DAB"/>
    <w:rsid w:val="00CB6E3C"/>
    <w:rsid w:val="00CB7443"/>
    <w:rsid w:val="00CB783E"/>
    <w:rsid w:val="00CB7F17"/>
    <w:rsid w:val="00CC03F3"/>
    <w:rsid w:val="00CC03FA"/>
    <w:rsid w:val="00CC04EC"/>
    <w:rsid w:val="00CC0D5C"/>
    <w:rsid w:val="00CC172E"/>
    <w:rsid w:val="00CC1DBE"/>
    <w:rsid w:val="00CC1E4B"/>
    <w:rsid w:val="00CC2879"/>
    <w:rsid w:val="00CC43AE"/>
    <w:rsid w:val="00CC456C"/>
    <w:rsid w:val="00CC4866"/>
    <w:rsid w:val="00CC4D51"/>
    <w:rsid w:val="00CC566D"/>
    <w:rsid w:val="00CC58DE"/>
    <w:rsid w:val="00CC5E38"/>
    <w:rsid w:val="00CC62EE"/>
    <w:rsid w:val="00CC6AAD"/>
    <w:rsid w:val="00CC6C3E"/>
    <w:rsid w:val="00CC7708"/>
    <w:rsid w:val="00CC786E"/>
    <w:rsid w:val="00CC7968"/>
    <w:rsid w:val="00CC7990"/>
    <w:rsid w:val="00CC7E6C"/>
    <w:rsid w:val="00CC7FA5"/>
    <w:rsid w:val="00CD030F"/>
    <w:rsid w:val="00CD04F6"/>
    <w:rsid w:val="00CD0C26"/>
    <w:rsid w:val="00CD1CC1"/>
    <w:rsid w:val="00CD233B"/>
    <w:rsid w:val="00CD270D"/>
    <w:rsid w:val="00CD2BAB"/>
    <w:rsid w:val="00CD2D15"/>
    <w:rsid w:val="00CD3F54"/>
    <w:rsid w:val="00CD4051"/>
    <w:rsid w:val="00CD40C0"/>
    <w:rsid w:val="00CD41A7"/>
    <w:rsid w:val="00CD46AF"/>
    <w:rsid w:val="00CD47B9"/>
    <w:rsid w:val="00CD5540"/>
    <w:rsid w:val="00CD5596"/>
    <w:rsid w:val="00CD561B"/>
    <w:rsid w:val="00CD59E3"/>
    <w:rsid w:val="00CD60EA"/>
    <w:rsid w:val="00CD6149"/>
    <w:rsid w:val="00CD6A62"/>
    <w:rsid w:val="00CD6AE9"/>
    <w:rsid w:val="00CD78AF"/>
    <w:rsid w:val="00CD7953"/>
    <w:rsid w:val="00CD7DAE"/>
    <w:rsid w:val="00CE0092"/>
    <w:rsid w:val="00CE0236"/>
    <w:rsid w:val="00CE038D"/>
    <w:rsid w:val="00CE0730"/>
    <w:rsid w:val="00CE08FC"/>
    <w:rsid w:val="00CE0C68"/>
    <w:rsid w:val="00CE1003"/>
    <w:rsid w:val="00CE1477"/>
    <w:rsid w:val="00CE1647"/>
    <w:rsid w:val="00CE1874"/>
    <w:rsid w:val="00CE1A60"/>
    <w:rsid w:val="00CE1E4B"/>
    <w:rsid w:val="00CE1E6A"/>
    <w:rsid w:val="00CE202A"/>
    <w:rsid w:val="00CE2318"/>
    <w:rsid w:val="00CE340D"/>
    <w:rsid w:val="00CE3CE9"/>
    <w:rsid w:val="00CE3D5C"/>
    <w:rsid w:val="00CE3FBA"/>
    <w:rsid w:val="00CE47B4"/>
    <w:rsid w:val="00CE4D1E"/>
    <w:rsid w:val="00CE4E95"/>
    <w:rsid w:val="00CE518E"/>
    <w:rsid w:val="00CE5AEB"/>
    <w:rsid w:val="00CE5D4C"/>
    <w:rsid w:val="00CE5FB4"/>
    <w:rsid w:val="00CE61B3"/>
    <w:rsid w:val="00CE631E"/>
    <w:rsid w:val="00CE683B"/>
    <w:rsid w:val="00CE6DA9"/>
    <w:rsid w:val="00CE6DF4"/>
    <w:rsid w:val="00CE73B0"/>
    <w:rsid w:val="00CE7EA5"/>
    <w:rsid w:val="00CF00A1"/>
    <w:rsid w:val="00CF0265"/>
    <w:rsid w:val="00CF0F12"/>
    <w:rsid w:val="00CF0FFF"/>
    <w:rsid w:val="00CF15B1"/>
    <w:rsid w:val="00CF1980"/>
    <w:rsid w:val="00CF1C95"/>
    <w:rsid w:val="00CF1CB8"/>
    <w:rsid w:val="00CF1D51"/>
    <w:rsid w:val="00CF2B8F"/>
    <w:rsid w:val="00CF2EE4"/>
    <w:rsid w:val="00CF2F1F"/>
    <w:rsid w:val="00CF3691"/>
    <w:rsid w:val="00CF3757"/>
    <w:rsid w:val="00CF3823"/>
    <w:rsid w:val="00CF3C90"/>
    <w:rsid w:val="00CF429C"/>
    <w:rsid w:val="00CF472E"/>
    <w:rsid w:val="00CF50C7"/>
    <w:rsid w:val="00CF5463"/>
    <w:rsid w:val="00CF5494"/>
    <w:rsid w:val="00CF5694"/>
    <w:rsid w:val="00CF56F1"/>
    <w:rsid w:val="00CF58D0"/>
    <w:rsid w:val="00CF6774"/>
    <w:rsid w:val="00CF68A9"/>
    <w:rsid w:val="00CF69DF"/>
    <w:rsid w:val="00CF6CE1"/>
    <w:rsid w:val="00CF6F48"/>
    <w:rsid w:val="00CF6FEE"/>
    <w:rsid w:val="00CF789C"/>
    <w:rsid w:val="00CF7ACD"/>
    <w:rsid w:val="00CF7B57"/>
    <w:rsid w:val="00D00612"/>
    <w:rsid w:val="00D00BC0"/>
    <w:rsid w:val="00D00BC9"/>
    <w:rsid w:val="00D00E20"/>
    <w:rsid w:val="00D0110B"/>
    <w:rsid w:val="00D0110F"/>
    <w:rsid w:val="00D01BE2"/>
    <w:rsid w:val="00D01F73"/>
    <w:rsid w:val="00D023FE"/>
    <w:rsid w:val="00D0272A"/>
    <w:rsid w:val="00D02971"/>
    <w:rsid w:val="00D02AE2"/>
    <w:rsid w:val="00D037B9"/>
    <w:rsid w:val="00D03891"/>
    <w:rsid w:val="00D04020"/>
    <w:rsid w:val="00D04D0A"/>
    <w:rsid w:val="00D052F9"/>
    <w:rsid w:val="00D0530D"/>
    <w:rsid w:val="00D06B21"/>
    <w:rsid w:val="00D101B2"/>
    <w:rsid w:val="00D10C00"/>
    <w:rsid w:val="00D10F92"/>
    <w:rsid w:val="00D11286"/>
    <w:rsid w:val="00D11E2E"/>
    <w:rsid w:val="00D127D8"/>
    <w:rsid w:val="00D12A89"/>
    <w:rsid w:val="00D12F40"/>
    <w:rsid w:val="00D139CA"/>
    <w:rsid w:val="00D13B20"/>
    <w:rsid w:val="00D13CE8"/>
    <w:rsid w:val="00D13F3F"/>
    <w:rsid w:val="00D14DFF"/>
    <w:rsid w:val="00D14FBF"/>
    <w:rsid w:val="00D151D5"/>
    <w:rsid w:val="00D15998"/>
    <w:rsid w:val="00D16071"/>
    <w:rsid w:val="00D161AB"/>
    <w:rsid w:val="00D162EB"/>
    <w:rsid w:val="00D16D96"/>
    <w:rsid w:val="00D1702B"/>
    <w:rsid w:val="00D17A4F"/>
    <w:rsid w:val="00D17B96"/>
    <w:rsid w:val="00D208AD"/>
    <w:rsid w:val="00D20A25"/>
    <w:rsid w:val="00D20D2F"/>
    <w:rsid w:val="00D21548"/>
    <w:rsid w:val="00D21752"/>
    <w:rsid w:val="00D220D3"/>
    <w:rsid w:val="00D228C3"/>
    <w:rsid w:val="00D232F6"/>
    <w:rsid w:val="00D23655"/>
    <w:rsid w:val="00D236C6"/>
    <w:rsid w:val="00D23E7F"/>
    <w:rsid w:val="00D24055"/>
    <w:rsid w:val="00D24129"/>
    <w:rsid w:val="00D24487"/>
    <w:rsid w:val="00D24ADB"/>
    <w:rsid w:val="00D24BDE"/>
    <w:rsid w:val="00D24EC8"/>
    <w:rsid w:val="00D254D2"/>
    <w:rsid w:val="00D2565E"/>
    <w:rsid w:val="00D25C60"/>
    <w:rsid w:val="00D264C5"/>
    <w:rsid w:val="00D26865"/>
    <w:rsid w:val="00D2769B"/>
    <w:rsid w:val="00D279BB"/>
    <w:rsid w:val="00D30689"/>
    <w:rsid w:val="00D30792"/>
    <w:rsid w:val="00D307DF"/>
    <w:rsid w:val="00D30D86"/>
    <w:rsid w:val="00D31BF4"/>
    <w:rsid w:val="00D31C2D"/>
    <w:rsid w:val="00D31CAD"/>
    <w:rsid w:val="00D31DFA"/>
    <w:rsid w:val="00D323B5"/>
    <w:rsid w:val="00D325A6"/>
    <w:rsid w:val="00D326BE"/>
    <w:rsid w:val="00D3289A"/>
    <w:rsid w:val="00D334DE"/>
    <w:rsid w:val="00D33767"/>
    <w:rsid w:val="00D3385F"/>
    <w:rsid w:val="00D3441A"/>
    <w:rsid w:val="00D344F8"/>
    <w:rsid w:val="00D347F5"/>
    <w:rsid w:val="00D34CA2"/>
    <w:rsid w:val="00D34EF5"/>
    <w:rsid w:val="00D355BE"/>
    <w:rsid w:val="00D35767"/>
    <w:rsid w:val="00D35C11"/>
    <w:rsid w:val="00D361B0"/>
    <w:rsid w:val="00D36AF7"/>
    <w:rsid w:val="00D36D57"/>
    <w:rsid w:val="00D37057"/>
    <w:rsid w:val="00D373E7"/>
    <w:rsid w:val="00D37559"/>
    <w:rsid w:val="00D37D82"/>
    <w:rsid w:val="00D40246"/>
    <w:rsid w:val="00D40351"/>
    <w:rsid w:val="00D4041F"/>
    <w:rsid w:val="00D4087E"/>
    <w:rsid w:val="00D411EB"/>
    <w:rsid w:val="00D41B00"/>
    <w:rsid w:val="00D42066"/>
    <w:rsid w:val="00D422F4"/>
    <w:rsid w:val="00D42644"/>
    <w:rsid w:val="00D426A6"/>
    <w:rsid w:val="00D42879"/>
    <w:rsid w:val="00D42E43"/>
    <w:rsid w:val="00D43024"/>
    <w:rsid w:val="00D4342E"/>
    <w:rsid w:val="00D43668"/>
    <w:rsid w:val="00D439EB"/>
    <w:rsid w:val="00D44711"/>
    <w:rsid w:val="00D44C81"/>
    <w:rsid w:val="00D44FB1"/>
    <w:rsid w:val="00D45801"/>
    <w:rsid w:val="00D4592A"/>
    <w:rsid w:val="00D45ACB"/>
    <w:rsid w:val="00D45C04"/>
    <w:rsid w:val="00D4634D"/>
    <w:rsid w:val="00D46E5E"/>
    <w:rsid w:val="00D47F51"/>
    <w:rsid w:val="00D504A4"/>
    <w:rsid w:val="00D504DC"/>
    <w:rsid w:val="00D509C6"/>
    <w:rsid w:val="00D50ACA"/>
    <w:rsid w:val="00D5105A"/>
    <w:rsid w:val="00D5203B"/>
    <w:rsid w:val="00D525D8"/>
    <w:rsid w:val="00D52785"/>
    <w:rsid w:val="00D52AA4"/>
    <w:rsid w:val="00D52EDB"/>
    <w:rsid w:val="00D53085"/>
    <w:rsid w:val="00D53113"/>
    <w:rsid w:val="00D5354F"/>
    <w:rsid w:val="00D53582"/>
    <w:rsid w:val="00D53878"/>
    <w:rsid w:val="00D539FD"/>
    <w:rsid w:val="00D53A67"/>
    <w:rsid w:val="00D545B3"/>
    <w:rsid w:val="00D565D3"/>
    <w:rsid w:val="00D56831"/>
    <w:rsid w:val="00D56F8E"/>
    <w:rsid w:val="00D60299"/>
    <w:rsid w:val="00D60340"/>
    <w:rsid w:val="00D6061A"/>
    <w:rsid w:val="00D60733"/>
    <w:rsid w:val="00D6120F"/>
    <w:rsid w:val="00D61E1F"/>
    <w:rsid w:val="00D61E29"/>
    <w:rsid w:val="00D61F3B"/>
    <w:rsid w:val="00D61F7B"/>
    <w:rsid w:val="00D6208A"/>
    <w:rsid w:val="00D622D4"/>
    <w:rsid w:val="00D62423"/>
    <w:rsid w:val="00D62B3E"/>
    <w:rsid w:val="00D62CF7"/>
    <w:rsid w:val="00D6312C"/>
    <w:rsid w:val="00D63D42"/>
    <w:rsid w:val="00D640AD"/>
    <w:rsid w:val="00D6438D"/>
    <w:rsid w:val="00D64CC5"/>
    <w:rsid w:val="00D6530A"/>
    <w:rsid w:val="00D65FAF"/>
    <w:rsid w:val="00D665A8"/>
    <w:rsid w:val="00D66EDD"/>
    <w:rsid w:val="00D67475"/>
    <w:rsid w:val="00D676D8"/>
    <w:rsid w:val="00D67722"/>
    <w:rsid w:val="00D679BB"/>
    <w:rsid w:val="00D67B35"/>
    <w:rsid w:val="00D70382"/>
    <w:rsid w:val="00D705DF"/>
    <w:rsid w:val="00D708AF"/>
    <w:rsid w:val="00D70DCF"/>
    <w:rsid w:val="00D710DC"/>
    <w:rsid w:val="00D71180"/>
    <w:rsid w:val="00D7152F"/>
    <w:rsid w:val="00D7201A"/>
    <w:rsid w:val="00D72156"/>
    <w:rsid w:val="00D72740"/>
    <w:rsid w:val="00D73C00"/>
    <w:rsid w:val="00D740B7"/>
    <w:rsid w:val="00D74826"/>
    <w:rsid w:val="00D74827"/>
    <w:rsid w:val="00D74835"/>
    <w:rsid w:val="00D74A13"/>
    <w:rsid w:val="00D74C6A"/>
    <w:rsid w:val="00D74E89"/>
    <w:rsid w:val="00D7524B"/>
    <w:rsid w:val="00D758BF"/>
    <w:rsid w:val="00D75FAB"/>
    <w:rsid w:val="00D7628B"/>
    <w:rsid w:val="00D77164"/>
    <w:rsid w:val="00D77571"/>
    <w:rsid w:val="00D777D7"/>
    <w:rsid w:val="00D77FA3"/>
    <w:rsid w:val="00D80016"/>
    <w:rsid w:val="00D804FE"/>
    <w:rsid w:val="00D8095D"/>
    <w:rsid w:val="00D814E8"/>
    <w:rsid w:val="00D8167A"/>
    <w:rsid w:val="00D816AA"/>
    <w:rsid w:val="00D8180E"/>
    <w:rsid w:val="00D81821"/>
    <w:rsid w:val="00D81DFB"/>
    <w:rsid w:val="00D81E06"/>
    <w:rsid w:val="00D82777"/>
    <w:rsid w:val="00D82DC9"/>
    <w:rsid w:val="00D83466"/>
    <w:rsid w:val="00D8438E"/>
    <w:rsid w:val="00D8451A"/>
    <w:rsid w:val="00D8461C"/>
    <w:rsid w:val="00D85479"/>
    <w:rsid w:val="00D8571C"/>
    <w:rsid w:val="00D85733"/>
    <w:rsid w:val="00D85F43"/>
    <w:rsid w:val="00D86477"/>
    <w:rsid w:val="00D86673"/>
    <w:rsid w:val="00D874BA"/>
    <w:rsid w:val="00D87A03"/>
    <w:rsid w:val="00D87EE2"/>
    <w:rsid w:val="00D87F57"/>
    <w:rsid w:val="00D90025"/>
    <w:rsid w:val="00D9012E"/>
    <w:rsid w:val="00D90CF7"/>
    <w:rsid w:val="00D90DAB"/>
    <w:rsid w:val="00D90F1A"/>
    <w:rsid w:val="00D917F8"/>
    <w:rsid w:val="00D91C64"/>
    <w:rsid w:val="00D92058"/>
    <w:rsid w:val="00D92132"/>
    <w:rsid w:val="00D9252B"/>
    <w:rsid w:val="00D92E08"/>
    <w:rsid w:val="00D93929"/>
    <w:rsid w:val="00D93E2A"/>
    <w:rsid w:val="00D95107"/>
    <w:rsid w:val="00D95639"/>
    <w:rsid w:val="00D95A3F"/>
    <w:rsid w:val="00D95C14"/>
    <w:rsid w:val="00D95C81"/>
    <w:rsid w:val="00D95F84"/>
    <w:rsid w:val="00D9619A"/>
    <w:rsid w:val="00D964D5"/>
    <w:rsid w:val="00D9691D"/>
    <w:rsid w:val="00D96B3F"/>
    <w:rsid w:val="00D96F35"/>
    <w:rsid w:val="00D96FCA"/>
    <w:rsid w:val="00D974B9"/>
    <w:rsid w:val="00D97692"/>
    <w:rsid w:val="00D9795D"/>
    <w:rsid w:val="00D97C9B"/>
    <w:rsid w:val="00DA03A9"/>
    <w:rsid w:val="00DA03CF"/>
    <w:rsid w:val="00DA0671"/>
    <w:rsid w:val="00DA08DE"/>
    <w:rsid w:val="00DA0A21"/>
    <w:rsid w:val="00DA17C9"/>
    <w:rsid w:val="00DA1A97"/>
    <w:rsid w:val="00DA2010"/>
    <w:rsid w:val="00DA2E7C"/>
    <w:rsid w:val="00DA306F"/>
    <w:rsid w:val="00DA30F6"/>
    <w:rsid w:val="00DA3666"/>
    <w:rsid w:val="00DA3A73"/>
    <w:rsid w:val="00DA4749"/>
    <w:rsid w:val="00DA4A2D"/>
    <w:rsid w:val="00DA4CCE"/>
    <w:rsid w:val="00DA4DCF"/>
    <w:rsid w:val="00DA4FDD"/>
    <w:rsid w:val="00DA5600"/>
    <w:rsid w:val="00DA5A32"/>
    <w:rsid w:val="00DA5E23"/>
    <w:rsid w:val="00DA61CA"/>
    <w:rsid w:val="00DA61E5"/>
    <w:rsid w:val="00DA6616"/>
    <w:rsid w:val="00DA69FC"/>
    <w:rsid w:val="00DA6F2B"/>
    <w:rsid w:val="00DA71EE"/>
    <w:rsid w:val="00DA7A91"/>
    <w:rsid w:val="00DA7EB0"/>
    <w:rsid w:val="00DB041B"/>
    <w:rsid w:val="00DB0718"/>
    <w:rsid w:val="00DB0908"/>
    <w:rsid w:val="00DB1F6D"/>
    <w:rsid w:val="00DB2CE8"/>
    <w:rsid w:val="00DB2CF4"/>
    <w:rsid w:val="00DB3029"/>
    <w:rsid w:val="00DB3164"/>
    <w:rsid w:val="00DB384C"/>
    <w:rsid w:val="00DB4192"/>
    <w:rsid w:val="00DB44D3"/>
    <w:rsid w:val="00DB44FF"/>
    <w:rsid w:val="00DB459E"/>
    <w:rsid w:val="00DB475D"/>
    <w:rsid w:val="00DB507E"/>
    <w:rsid w:val="00DB50DA"/>
    <w:rsid w:val="00DB55D5"/>
    <w:rsid w:val="00DB5708"/>
    <w:rsid w:val="00DB5CA8"/>
    <w:rsid w:val="00DB60C7"/>
    <w:rsid w:val="00DB6174"/>
    <w:rsid w:val="00DB6761"/>
    <w:rsid w:val="00DB68C8"/>
    <w:rsid w:val="00DB6CFE"/>
    <w:rsid w:val="00DB6FD5"/>
    <w:rsid w:val="00DB771E"/>
    <w:rsid w:val="00DB7783"/>
    <w:rsid w:val="00DB7890"/>
    <w:rsid w:val="00DB7B1F"/>
    <w:rsid w:val="00DB7DDD"/>
    <w:rsid w:val="00DB7DF9"/>
    <w:rsid w:val="00DC0072"/>
    <w:rsid w:val="00DC0F44"/>
    <w:rsid w:val="00DC1626"/>
    <w:rsid w:val="00DC1686"/>
    <w:rsid w:val="00DC1813"/>
    <w:rsid w:val="00DC1A9C"/>
    <w:rsid w:val="00DC1BFD"/>
    <w:rsid w:val="00DC1C1A"/>
    <w:rsid w:val="00DC1DDE"/>
    <w:rsid w:val="00DC22B4"/>
    <w:rsid w:val="00DC2767"/>
    <w:rsid w:val="00DC2884"/>
    <w:rsid w:val="00DC2BDA"/>
    <w:rsid w:val="00DC3233"/>
    <w:rsid w:val="00DC37E7"/>
    <w:rsid w:val="00DC406E"/>
    <w:rsid w:val="00DC476B"/>
    <w:rsid w:val="00DC4921"/>
    <w:rsid w:val="00DC4F39"/>
    <w:rsid w:val="00DC5747"/>
    <w:rsid w:val="00DC59B9"/>
    <w:rsid w:val="00DC5C30"/>
    <w:rsid w:val="00DC5C38"/>
    <w:rsid w:val="00DC5F90"/>
    <w:rsid w:val="00DC614B"/>
    <w:rsid w:val="00DC62E6"/>
    <w:rsid w:val="00DC6603"/>
    <w:rsid w:val="00DC72E8"/>
    <w:rsid w:val="00DC7619"/>
    <w:rsid w:val="00DD0109"/>
    <w:rsid w:val="00DD0543"/>
    <w:rsid w:val="00DD0715"/>
    <w:rsid w:val="00DD1766"/>
    <w:rsid w:val="00DD1B43"/>
    <w:rsid w:val="00DD1C5B"/>
    <w:rsid w:val="00DD1F98"/>
    <w:rsid w:val="00DD229D"/>
    <w:rsid w:val="00DD2313"/>
    <w:rsid w:val="00DD2502"/>
    <w:rsid w:val="00DD2B59"/>
    <w:rsid w:val="00DD2BEC"/>
    <w:rsid w:val="00DD2FA1"/>
    <w:rsid w:val="00DD3124"/>
    <w:rsid w:val="00DD3A0F"/>
    <w:rsid w:val="00DD41DE"/>
    <w:rsid w:val="00DD45AC"/>
    <w:rsid w:val="00DD49BE"/>
    <w:rsid w:val="00DD4EC3"/>
    <w:rsid w:val="00DD52CE"/>
    <w:rsid w:val="00DD53CB"/>
    <w:rsid w:val="00DD54BD"/>
    <w:rsid w:val="00DD5754"/>
    <w:rsid w:val="00DD5FA8"/>
    <w:rsid w:val="00DD5FEC"/>
    <w:rsid w:val="00DD6589"/>
    <w:rsid w:val="00DD6780"/>
    <w:rsid w:val="00DD6B28"/>
    <w:rsid w:val="00DD6C4F"/>
    <w:rsid w:val="00DD6CAA"/>
    <w:rsid w:val="00DD6EF3"/>
    <w:rsid w:val="00DD7A15"/>
    <w:rsid w:val="00DD7B40"/>
    <w:rsid w:val="00DE06D9"/>
    <w:rsid w:val="00DE08DC"/>
    <w:rsid w:val="00DE0D5D"/>
    <w:rsid w:val="00DE0D9A"/>
    <w:rsid w:val="00DE1035"/>
    <w:rsid w:val="00DE1AB5"/>
    <w:rsid w:val="00DE2255"/>
    <w:rsid w:val="00DE22AC"/>
    <w:rsid w:val="00DE2398"/>
    <w:rsid w:val="00DE23A8"/>
    <w:rsid w:val="00DE24A3"/>
    <w:rsid w:val="00DE25C5"/>
    <w:rsid w:val="00DE26D4"/>
    <w:rsid w:val="00DE2A61"/>
    <w:rsid w:val="00DE2AF4"/>
    <w:rsid w:val="00DE2DFD"/>
    <w:rsid w:val="00DE315C"/>
    <w:rsid w:val="00DE3535"/>
    <w:rsid w:val="00DE4AE2"/>
    <w:rsid w:val="00DE4D2A"/>
    <w:rsid w:val="00DE5502"/>
    <w:rsid w:val="00DE569F"/>
    <w:rsid w:val="00DE5B6E"/>
    <w:rsid w:val="00DE5C25"/>
    <w:rsid w:val="00DE5F99"/>
    <w:rsid w:val="00DE6714"/>
    <w:rsid w:val="00DE690E"/>
    <w:rsid w:val="00DE7076"/>
    <w:rsid w:val="00DE72D0"/>
    <w:rsid w:val="00DE7487"/>
    <w:rsid w:val="00DE7553"/>
    <w:rsid w:val="00DE762F"/>
    <w:rsid w:val="00DE7A96"/>
    <w:rsid w:val="00DE7B26"/>
    <w:rsid w:val="00DF0044"/>
    <w:rsid w:val="00DF05EC"/>
    <w:rsid w:val="00DF0796"/>
    <w:rsid w:val="00DF08C1"/>
    <w:rsid w:val="00DF0FAF"/>
    <w:rsid w:val="00DF13F1"/>
    <w:rsid w:val="00DF160F"/>
    <w:rsid w:val="00DF18CE"/>
    <w:rsid w:val="00DF1C12"/>
    <w:rsid w:val="00DF1D86"/>
    <w:rsid w:val="00DF1EA2"/>
    <w:rsid w:val="00DF1EA4"/>
    <w:rsid w:val="00DF24B9"/>
    <w:rsid w:val="00DF254F"/>
    <w:rsid w:val="00DF2B4A"/>
    <w:rsid w:val="00DF31FF"/>
    <w:rsid w:val="00DF3445"/>
    <w:rsid w:val="00DF362F"/>
    <w:rsid w:val="00DF37DC"/>
    <w:rsid w:val="00DF39D8"/>
    <w:rsid w:val="00DF3A5A"/>
    <w:rsid w:val="00DF4303"/>
    <w:rsid w:val="00DF439D"/>
    <w:rsid w:val="00DF45E6"/>
    <w:rsid w:val="00DF4C27"/>
    <w:rsid w:val="00DF500B"/>
    <w:rsid w:val="00DF515F"/>
    <w:rsid w:val="00DF5A20"/>
    <w:rsid w:val="00DF5B95"/>
    <w:rsid w:val="00DF5D9E"/>
    <w:rsid w:val="00DF5E9E"/>
    <w:rsid w:val="00DF647B"/>
    <w:rsid w:val="00DF74B8"/>
    <w:rsid w:val="00DF7682"/>
    <w:rsid w:val="00E000AF"/>
    <w:rsid w:val="00E001B4"/>
    <w:rsid w:val="00E002D9"/>
    <w:rsid w:val="00E005B6"/>
    <w:rsid w:val="00E0080C"/>
    <w:rsid w:val="00E01058"/>
    <w:rsid w:val="00E01429"/>
    <w:rsid w:val="00E01B4D"/>
    <w:rsid w:val="00E01DB8"/>
    <w:rsid w:val="00E01FE8"/>
    <w:rsid w:val="00E02215"/>
    <w:rsid w:val="00E025D0"/>
    <w:rsid w:val="00E028F6"/>
    <w:rsid w:val="00E02A54"/>
    <w:rsid w:val="00E034B6"/>
    <w:rsid w:val="00E03627"/>
    <w:rsid w:val="00E03B42"/>
    <w:rsid w:val="00E03EF1"/>
    <w:rsid w:val="00E03F20"/>
    <w:rsid w:val="00E03F40"/>
    <w:rsid w:val="00E045E6"/>
    <w:rsid w:val="00E046C1"/>
    <w:rsid w:val="00E04DFB"/>
    <w:rsid w:val="00E050C3"/>
    <w:rsid w:val="00E05571"/>
    <w:rsid w:val="00E059CA"/>
    <w:rsid w:val="00E05F99"/>
    <w:rsid w:val="00E0609B"/>
    <w:rsid w:val="00E070A1"/>
    <w:rsid w:val="00E07507"/>
    <w:rsid w:val="00E07535"/>
    <w:rsid w:val="00E076F9"/>
    <w:rsid w:val="00E07970"/>
    <w:rsid w:val="00E07EFE"/>
    <w:rsid w:val="00E10093"/>
    <w:rsid w:val="00E10980"/>
    <w:rsid w:val="00E10CAD"/>
    <w:rsid w:val="00E10CDB"/>
    <w:rsid w:val="00E10F92"/>
    <w:rsid w:val="00E112FC"/>
    <w:rsid w:val="00E11617"/>
    <w:rsid w:val="00E11BB6"/>
    <w:rsid w:val="00E12788"/>
    <w:rsid w:val="00E12A55"/>
    <w:rsid w:val="00E13215"/>
    <w:rsid w:val="00E1334F"/>
    <w:rsid w:val="00E134F9"/>
    <w:rsid w:val="00E13B49"/>
    <w:rsid w:val="00E13BC4"/>
    <w:rsid w:val="00E13F21"/>
    <w:rsid w:val="00E14388"/>
    <w:rsid w:val="00E146C0"/>
    <w:rsid w:val="00E14C11"/>
    <w:rsid w:val="00E14C8F"/>
    <w:rsid w:val="00E14E10"/>
    <w:rsid w:val="00E14E36"/>
    <w:rsid w:val="00E1519A"/>
    <w:rsid w:val="00E155F1"/>
    <w:rsid w:val="00E156F6"/>
    <w:rsid w:val="00E15838"/>
    <w:rsid w:val="00E15BBA"/>
    <w:rsid w:val="00E15EDE"/>
    <w:rsid w:val="00E16342"/>
    <w:rsid w:val="00E16A75"/>
    <w:rsid w:val="00E16C64"/>
    <w:rsid w:val="00E16FB3"/>
    <w:rsid w:val="00E17D11"/>
    <w:rsid w:val="00E17E73"/>
    <w:rsid w:val="00E17F54"/>
    <w:rsid w:val="00E20001"/>
    <w:rsid w:val="00E20112"/>
    <w:rsid w:val="00E21139"/>
    <w:rsid w:val="00E2199C"/>
    <w:rsid w:val="00E22170"/>
    <w:rsid w:val="00E226E8"/>
    <w:rsid w:val="00E226FF"/>
    <w:rsid w:val="00E22E8E"/>
    <w:rsid w:val="00E23765"/>
    <w:rsid w:val="00E23AA2"/>
    <w:rsid w:val="00E23DBD"/>
    <w:rsid w:val="00E23DC1"/>
    <w:rsid w:val="00E250FA"/>
    <w:rsid w:val="00E252FA"/>
    <w:rsid w:val="00E25354"/>
    <w:rsid w:val="00E25DB9"/>
    <w:rsid w:val="00E2658F"/>
    <w:rsid w:val="00E26690"/>
    <w:rsid w:val="00E26A1C"/>
    <w:rsid w:val="00E26F61"/>
    <w:rsid w:val="00E270E5"/>
    <w:rsid w:val="00E271BE"/>
    <w:rsid w:val="00E273CC"/>
    <w:rsid w:val="00E27662"/>
    <w:rsid w:val="00E31379"/>
    <w:rsid w:val="00E315AB"/>
    <w:rsid w:val="00E319A2"/>
    <w:rsid w:val="00E31A45"/>
    <w:rsid w:val="00E31AD2"/>
    <w:rsid w:val="00E32123"/>
    <w:rsid w:val="00E3214B"/>
    <w:rsid w:val="00E32589"/>
    <w:rsid w:val="00E32AE0"/>
    <w:rsid w:val="00E32C1D"/>
    <w:rsid w:val="00E335A6"/>
    <w:rsid w:val="00E33DF4"/>
    <w:rsid w:val="00E34326"/>
    <w:rsid w:val="00E34687"/>
    <w:rsid w:val="00E34A57"/>
    <w:rsid w:val="00E34ADE"/>
    <w:rsid w:val="00E34FBF"/>
    <w:rsid w:val="00E3529D"/>
    <w:rsid w:val="00E3556A"/>
    <w:rsid w:val="00E35573"/>
    <w:rsid w:val="00E36611"/>
    <w:rsid w:val="00E36673"/>
    <w:rsid w:val="00E367F1"/>
    <w:rsid w:val="00E372D7"/>
    <w:rsid w:val="00E4014D"/>
    <w:rsid w:val="00E40213"/>
    <w:rsid w:val="00E40424"/>
    <w:rsid w:val="00E407FC"/>
    <w:rsid w:val="00E40915"/>
    <w:rsid w:val="00E40D28"/>
    <w:rsid w:val="00E40F9C"/>
    <w:rsid w:val="00E41228"/>
    <w:rsid w:val="00E413CB"/>
    <w:rsid w:val="00E41F96"/>
    <w:rsid w:val="00E4269A"/>
    <w:rsid w:val="00E42E4A"/>
    <w:rsid w:val="00E43275"/>
    <w:rsid w:val="00E43718"/>
    <w:rsid w:val="00E4383F"/>
    <w:rsid w:val="00E44006"/>
    <w:rsid w:val="00E444A9"/>
    <w:rsid w:val="00E44ECD"/>
    <w:rsid w:val="00E4525B"/>
    <w:rsid w:val="00E452F8"/>
    <w:rsid w:val="00E4570A"/>
    <w:rsid w:val="00E46ABF"/>
    <w:rsid w:val="00E46AC7"/>
    <w:rsid w:val="00E46B77"/>
    <w:rsid w:val="00E46C39"/>
    <w:rsid w:val="00E472D0"/>
    <w:rsid w:val="00E47760"/>
    <w:rsid w:val="00E47A97"/>
    <w:rsid w:val="00E47B17"/>
    <w:rsid w:val="00E47F74"/>
    <w:rsid w:val="00E50257"/>
    <w:rsid w:val="00E502B9"/>
    <w:rsid w:val="00E50A2F"/>
    <w:rsid w:val="00E51ECC"/>
    <w:rsid w:val="00E51F1F"/>
    <w:rsid w:val="00E51F8B"/>
    <w:rsid w:val="00E52044"/>
    <w:rsid w:val="00E520E2"/>
    <w:rsid w:val="00E52749"/>
    <w:rsid w:val="00E52E67"/>
    <w:rsid w:val="00E53211"/>
    <w:rsid w:val="00E53516"/>
    <w:rsid w:val="00E536CF"/>
    <w:rsid w:val="00E53761"/>
    <w:rsid w:val="00E53905"/>
    <w:rsid w:val="00E53BDA"/>
    <w:rsid w:val="00E53E5C"/>
    <w:rsid w:val="00E54149"/>
    <w:rsid w:val="00E54AD5"/>
    <w:rsid w:val="00E54CD1"/>
    <w:rsid w:val="00E54D0B"/>
    <w:rsid w:val="00E54FF1"/>
    <w:rsid w:val="00E552A4"/>
    <w:rsid w:val="00E55F49"/>
    <w:rsid w:val="00E56561"/>
    <w:rsid w:val="00E56C1E"/>
    <w:rsid w:val="00E56DCC"/>
    <w:rsid w:val="00E56E24"/>
    <w:rsid w:val="00E5726B"/>
    <w:rsid w:val="00E5752A"/>
    <w:rsid w:val="00E575AE"/>
    <w:rsid w:val="00E57790"/>
    <w:rsid w:val="00E578A1"/>
    <w:rsid w:val="00E57958"/>
    <w:rsid w:val="00E57FF1"/>
    <w:rsid w:val="00E6026D"/>
    <w:rsid w:val="00E60C00"/>
    <w:rsid w:val="00E61564"/>
    <w:rsid w:val="00E61584"/>
    <w:rsid w:val="00E61B4A"/>
    <w:rsid w:val="00E62941"/>
    <w:rsid w:val="00E62948"/>
    <w:rsid w:val="00E6360F"/>
    <w:rsid w:val="00E63B19"/>
    <w:rsid w:val="00E64265"/>
    <w:rsid w:val="00E654B5"/>
    <w:rsid w:val="00E6570E"/>
    <w:rsid w:val="00E65847"/>
    <w:rsid w:val="00E6591E"/>
    <w:rsid w:val="00E65D07"/>
    <w:rsid w:val="00E666A6"/>
    <w:rsid w:val="00E66980"/>
    <w:rsid w:val="00E66A4B"/>
    <w:rsid w:val="00E66AE0"/>
    <w:rsid w:val="00E66D1E"/>
    <w:rsid w:val="00E66E6F"/>
    <w:rsid w:val="00E672E4"/>
    <w:rsid w:val="00E675A8"/>
    <w:rsid w:val="00E67767"/>
    <w:rsid w:val="00E67B00"/>
    <w:rsid w:val="00E7007F"/>
    <w:rsid w:val="00E701E0"/>
    <w:rsid w:val="00E70D1F"/>
    <w:rsid w:val="00E713C8"/>
    <w:rsid w:val="00E73108"/>
    <w:rsid w:val="00E73204"/>
    <w:rsid w:val="00E73999"/>
    <w:rsid w:val="00E73AE3"/>
    <w:rsid w:val="00E73E19"/>
    <w:rsid w:val="00E73F52"/>
    <w:rsid w:val="00E7448C"/>
    <w:rsid w:val="00E74901"/>
    <w:rsid w:val="00E74AFE"/>
    <w:rsid w:val="00E74FAA"/>
    <w:rsid w:val="00E7542B"/>
    <w:rsid w:val="00E755F4"/>
    <w:rsid w:val="00E7560C"/>
    <w:rsid w:val="00E7581B"/>
    <w:rsid w:val="00E7581D"/>
    <w:rsid w:val="00E75EAC"/>
    <w:rsid w:val="00E76214"/>
    <w:rsid w:val="00E762AB"/>
    <w:rsid w:val="00E762BD"/>
    <w:rsid w:val="00E76629"/>
    <w:rsid w:val="00E7697C"/>
    <w:rsid w:val="00E7699D"/>
    <w:rsid w:val="00E76C39"/>
    <w:rsid w:val="00E76CA9"/>
    <w:rsid w:val="00E77266"/>
    <w:rsid w:val="00E772C7"/>
    <w:rsid w:val="00E77392"/>
    <w:rsid w:val="00E77952"/>
    <w:rsid w:val="00E77E71"/>
    <w:rsid w:val="00E8003F"/>
    <w:rsid w:val="00E800E5"/>
    <w:rsid w:val="00E801EB"/>
    <w:rsid w:val="00E80DA0"/>
    <w:rsid w:val="00E80E90"/>
    <w:rsid w:val="00E8106B"/>
    <w:rsid w:val="00E81167"/>
    <w:rsid w:val="00E81470"/>
    <w:rsid w:val="00E81C8D"/>
    <w:rsid w:val="00E82840"/>
    <w:rsid w:val="00E82EF9"/>
    <w:rsid w:val="00E83236"/>
    <w:rsid w:val="00E83603"/>
    <w:rsid w:val="00E842EE"/>
    <w:rsid w:val="00E84510"/>
    <w:rsid w:val="00E84947"/>
    <w:rsid w:val="00E8495D"/>
    <w:rsid w:val="00E84975"/>
    <w:rsid w:val="00E85075"/>
    <w:rsid w:val="00E856EC"/>
    <w:rsid w:val="00E85CF7"/>
    <w:rsid w:val="00E85E9F"/>
    <w:rsid w:val="00E85F9C"/>
    <w:rsid w:val="00E8677D"/>
    <w:rsid w:val="00E868FF"/>
    <w:rsid w:val="00E8694B"/>
    <w:rsid w:val="00E86B71"/>
    <w:rsid w:val="00E8736B"/>
    <w:rsid w:val="00E90251"/>
    <w:rsid w:val="00E90A3A"/>
    <w:rsid w:val="00E90AEB"/>
    <w:rsid w:val="00E90D4F"/>
    <w:rsid w:val="00E91BC1"/>
    <w:rsid w:val="00E92277"/>
    <w:rsid w:val="00E92ACA"/>
    <w:rsid w:val="00E9313E"/>
    <w:rsid w:val="00E93773"/>
    <w:rsid w:val="00E93B21"/>
    <w:rsid w:val="00E941B2"/>
    <w:rsid w:val="00E9494E"/>
    <w:rsid w:val="00E94989"/>
    <w:rsid w:val="00E9502D"/>
    <w:rsid w:val="00E9525A"/>
    <w:rsid w:val="00E95AA9"/>
    <w:rsid w:val="00E96FE5"/>
    <w:rsid w:val="00E974AA"/>
    <w:rsid w:val="00E97595"/>
    <w:rsid w:val="00E9773A"/>
    <w:rsid w:val="00E977E9"/>
    <w:rsid w:val="00E97A12"/>
    <w:rsid w:val="00EA0198"/>
    <w:rsid w:val="00EA07B5"/>
    <w:rsid w:val="00EA09FD"/>
    <w:rsid w:val="00EA0E51"/>
    <w:rsid w:val="00EA10D3"/>
    <w:rsid w:val="00EA1115"/>
    <w:rsid w:val="00EA17BA"/>
    <w:rsid w:val="00EA195B"/>
    <w:rsid w:val="00EA1A07"/>
    <w:rsid w:val="00EA1A43"/>
    <w:rsid w:val="00EA1DCA"/>
    <w:rsid w:val="00EA1FFF"/>
    <w:rsid w:val="00EA2326"/>
    <w:rsid w:val="00EA2669"/>
    <w:rsid w:val="00EA2DDA"/>
    <w:rsid w:val="00EA2ED7"/>
    <w:rsid w:val="00EA2F2A"/>
    <w:rsid w:val="00EA387A"/>
    <w:rsid w:val="00EA3DAB"/>
    <w:rsid w:val="00EA3E09"/>
    <w:rsid w:val="00EA4F02"/>
    <w:rsid w:val="00EA5B80"/>
    <w:rsid w:val="00EA5B92"/>
    <w:rsid w:val="00EA6499"/>
    <w:rsid w:val="00EA66EA"/>
    <w:rsid w:val="00EA6B20"/>
    <w:rsid w:val="00EA6B4E"/>
    <w:rsid w:val="00EA6F77"/>
    <w:rsid w:val="00EA70BE"/>
    <w:rsid w:val="00EA7A76"/>
    <w:rsid w:val="00EA7EAC"/>
    <w:rsid w:val="00EB03BB"/>
    <w:rsid w:val="00EB0C4A"/>
    <w:rsid w:val="00EB0D7D"/>
    <w:rsid w:val="00EB1235"/>
    <w:rsid w:val="00EB13A7"/>
    <w:rsid w:val="00EB140D"/>
    <w:rsid w:val="00EB16B6"/>
    <w:rsid w:val="00EB1922"/>
    <w:rsid w:val="00EB2015"/>
    <w:rsid w:val="00EB27A2"/>
    <w:rsid w:val="00EB2CD2"/>
    <w:rsid w:val="00EB2E86"/>
    <w:rsid w:val="00EB355E"/>
    <w:rsid w:val="00EB3B5D"/>
    <w:rsid w:val="00EB3D4A"/>
    <w:rsid w:val="00EB41B1"/>
    <w:rsid w:val="00EB4FAB"/>
    <w:rsid w:val="00EB5BCC"/>
    <w:rsid w:val="00EB5ED6"/>
    <w:rsid w:val="00EB6255"/>
    <w:rsid w:val="00EB7258"/>
    <w:rsid w:val="00EB72D5"/>
    <w:rsid w:val="00EB7813"/>
    <w:rsid w:val="00EB78A1"/>
    <w:rsid w:val="00EB7B83"/>
    <w:rsid w:val="00EB7D75"/>
    <w:rsid w:val="00EB7D7D"/>
    <w:rsid w:val="00EC00F5"/>
    <w:rsid w:val="00EC0848"/>
    <w:rsid w:val="00EC0D1B"/>
    <w:rsid w:val="00EC0D77"/>
    <w:rsid w:val="00EC10DE"/>
    <w:rsid w:val="00EC132E"/>
    <w:rsid w:val="00EC1415"/>
    <w:rsid w:val="00EC1B6B"/>
    <w:rsid w:val="00EC1EDD"/>
    <w:rsid w:val="00EC2702"/>
    <w:rsid w:val="00EC3DDA"/>
    <w:rsid w:val="00EC465B"/>
    <w:rsid w:val="00EC48B7"/>
    <w:rsid w:val="00EC4CF8"/>
    <w:rsid w:val="00EC4E59"/>
    <w:rsid w:val="00EC5208"/>
    <w:rsid w:val="00EC53CA"/>
    <w:rsid w:val="00EC554B"/>
    <w:rsid w:val="00EC57E1"/>
    <w:rsid w:val="00EC67A5"/>
    <w:rsid w:val="00EC6A23"/>
    <w:rsid w:val="00EC6B41"/>
    <w:rsid w:val="00EC6C61"/>
    <w:rsid w:val="00EC7063"/>
    <w:rsid w:val="00EC7542"/>
    <w:rsid w:val="00EC7A5A"/>
    <w:rsid w:val="00EC7A85"/>
    <w:rsid w:val="00ED041F"/>
    <w:rsid w:val="00ED061C"/>
    <w:rsid w:val="00ED0CAB"/>
    <w:rsid w:val="00ED0E58"/>
    <w:rsid w:val="00ED16E9"/>
    <w:rsid w:val="00ED21B7"/>
    <w:rsid w:val="00ED2DE6"/>
    <w:rsid w:val="00ED36CA"/>
    <w:rsid w:val="00ED36EB"/>
    <w:rsid w:val="00ED3A56"/>
    <w:rsid w:val="00ED4081"/>
    <w:rsid w:val="00ED45C9"/>
    <w:rsid w:val="00ED464B"/>
    <w:rsid w:val="00ED47E3"/>
    <w:rsid w:val="00ED48B8"/>
    <w:rsid w:val="00ED48E1"/>
    <w:rsid w:val="00ED4BCD"/>
    <w:rsid w:val="00ED4F2B"/>
    <w:rsid w:val="00ED6435"/>
    <w:rsid w:val="00ED6C69"/>
    <w:rsid w:val="00ED6CA7"/>
    <w:rsid w:val="00ED6CBB"/>
    <w:rsid w:val="00ED7083"/>
    <w:rsid w:val="00ED735C"/>
    <w:rsid w:val="00ED7375"/>
    <w:rsid w:val="00ED74DC"/>
    <w:rsid w:val="00ED77F0"/>
    <w:rsid w:val="00ED78B8"/>
    <w:rsid w:val="00ED7A20"/>
    <w:rsid w:val="00ED7A46"/>
    <w:rsid w:val="00ED7B6B"/>
    <w:rsid w:val="00ED7FA9"/>
    <w:rsid w:val="00EE0BE6"/>
    <w:rsid w:val="00EE0DD9"/>
    <w:rsid w:val="00EE1FB9"/>
    <w:rsid w:val="00EE2683"/>
    <w:rsid w:val="00EE2B66"/>
    <w:rsid w:val="00EE3845"/>
    <w:rsid w:val="00EE3AA4"/>
    <w:rsid w:val="00EE3F23"/>
    <w:rsid w:val="00EE400D"/>
    <w:rsid w:val="00EE44B8"/>
    <w:rsid w:val="00EE4562"/>
    <w:rsid w:val="00EE494C"/>
    <w:rsid w:val="00EE4A73"/>
    <w:rsid w:val="00EE4C21"/>
    <w:rsid w:val="00EE545B"/>
    <w:rsid w:val="00EE563A"/>
    <w:rsid w:val="00EE5DF7"/>
    <w:rsid w:val="00EE5E96"/>
    <w:rsid w:val="00EE63B7"/>
    <w:rsid w:val="00EE64B6"/>
    <w:rsid w:val="00EE653B"/>
    <w:rsid w:val="00EE6A18"/>
    <w:rsid w:val="00EE6DA4"/>
    <w:rsid w:val="00EE6EED"/>
    <w:rsid w:val="00EE774C"/>
    <w:rsid w:val="00EE77C7"/>
    <w:rsid w:val="00EE7DB8"/>
    <w:rsid w:val="00EF014C"/>
    <w:rsid w:val="00EF038B"/>
    <w:rsid w:val="00EF0442"/>
    <w:rsid w:val="00EF0A33"/>
    <w:rsid w:val="00EF1487"/>
    <w:rsid w:val="00EF16EE"/>
    <w:rsid w:val="00EF1B48"/>
    <w:rsid w:val="00EF223B"/>
    <w:rsid w:val="00EF279C"/>
    <w:rsid w:val="00EF28FA"/>
    <w:rsid w:val="00EF2B0E"/>
    <w:rsid w:val="00EF2FEA"/>
    <w:rsid w:val="00EF3472"/>
    <w:rsid w:val="00EF34AC"/>
    <w:rsid w:val="00EF37F6"/>
    <w:rsid w:val="00EF3869"/>
    <w:rsid w:val="00EF39B2"/>
    <w:rsid w:val="00EF4311"/>
    <w:rsid w:val="00EF48A2"/>
    <w:rsid w:val="00EF4A56"/>
    <w:rsid w:val="00EF4DD3"/>
    <w:rsid w:val="00EF4F41"/>
    <w:rsid w:val="00EF5178"/>
    <w:rsid w:val="00EF5265"/>
    <w:rsid w:val="00EF53E9"/>
    <w:rsid w:val="00EF59FA"/>
    <w:rsid w:val="00EF5E7D"/>
    <w:rsid w:val="00EF623C"/>
    <w:rsid w:val="00EF647A"/>
    <w:rsid w:val="00EF6C7D"/>
    <w:rsid w:val="00EF6E49"/>
    <w:rsid w:val="00EF7421"/>
    <w:rsid w:val="00EF75C0"/>
    <w:rsid w:val="00EF7CDB"/>
    <w:rsid w:val="00EF7D53"/>
    <w:rsid w:val="00EF7E5F"/>
    <w:rsid w:val="00F0005B"/>
    <w:rsid w:val="00F00814"/>
    <w:rsid w:val="00F00A3E"/>
    <w:rsid w:val="00F00CE8"/>
    <w:rsid w:val="00F00D2C"/>
    <w:rsid w:val="00F00DCD"/>
    <w:rsid w:val="00F00E12"/>
    <w:rsid w:val="00F015A6"/>
    <w:rsid w:val="00F016F7"/>
    <w:rsid w:val="00F01B6E"/>
    <w:rsid w:val="00F01C7E"/>
    <w:rsid w:val="00F02294"/>
    <w:rsid w:val="00F022E6"/>
    <w:rsid w:val="00F023AA"/>
    <w:rsid w:val="00F024A7"/>
    <w:rsid w:val="00F0281E"/>
    <w:rsid w:val="00F02A0B"/>
    <w:rsid w:val="00F02D6F"/>
    <w:rsid w:val="00F02F1A"/>
    <w:rsid w:val="00F033AD"/>
    <w:rsid w:val="00F03604"/>
    <w:rsid w:val="00F039F3"/>
    <w:rsid w:val="00F03B65"/>
    <w:rsid w:val="00F04C21"/>
    <w:rsid w:val="00F04C2D"/>
    <w:rsid w:val="00F04C57"/>
    <w:rsid w:val="00F05887"/>
    <w:rsid w:val="00F05CA9"/>
    <w:rsid w:val="00F0631B"/>
    <w:rsid w:val="00F064A8"/>
    <w:rsid w:val="00F06619"/>
    <w:rsid w:val="00F06687"/>
    <w:rsid w:val="00F068CD"/>
    <w:rsid w:val="00F0703E"/>
    <w:rsid w:val="00F07B9D"/>
    <w:rsid w:val="00F07EEA"/>
    <w:rsid w:val="00F107AB"/>
    <w:rsid w:val="00F108BB"/>
    <w:rsid w:val="00F11328"/>
    <w:rsid w:val="00F11370"/>
    <w:rsid w:val="00F115AD"/>
    <w:rsid w:val="00F1166D"/>
    <w:rsid w:val="00F11CCC"/>
    <w:rsid w:val="00F12274"/>
    <w:rsid w:val="00F1282E"/>
    <w:rsid w:val="00F12C70"/>
    <w:rsid w:val="00F1337C"/>
    <w:rsid w:val="00F1343E"/>
    <w:rsid w:val="00F13C1F"/>
    <w:rsid w:val="00F13ED0"/>
    <w:rsid w:val="00F14851"/>
    <w:rsid w:val="00F15350"/>
    <w:rsid w:val="00F154D4"/>
    <w:rsid w:val="00F15521"/>
    <w:rsid w:val="00F16067"/>
    <w:rsid w:val="00F162BA"/>
    <w:rsid w:val="00F16B72"/>
    <w:rsid w:val="00F16C16"/>
    <w:rsid w:val="00F17181"/>
    <w:rsid w:val="00F1798A"/>
    <w:rsid w:val="00F179E0"/>
    <w:rsid w:val="00F17DC0"/>
    <w:rsid w:val="00F200F2"/>
    <w:rsid w:val="00F2062C"/>
    <w:rsid w:val="00F208A3"/>
    <w:rsid w:val="00F2095E"/>
    <w:rsid w:val="00F21988"/>
    <w:rsid w:val="00F219E9"/>
    <w:rsid w:val="00F21AF0"/>
    <w:rsid w:val="00F21CD7"/>
    <w:rsid w:val="00F21EDC"/>
    <w:rsid w:val="00F22446"/>
    <w:rsid w:val="00F231D4"/>
    <w:rsid w:val="00F23ED1"/>
    <w:rsid w:val="00F24880"/>
    <w:rsid w:val="00F248F2"/>
    <w:rsid w:val="00F249A6"/>
    <w:rsid w:val="00F24AA3"/>
    <w:rsid w:val="00F24D16"/>
    <w:rsid w:val="00F24EEE"/>
    <w:rsid w:val="00F25417"/>
    <w:rsid w:val="00F25D42"/>
    <w:rsid w:val="00F25F17"/>
    <w:rsid w:val="00F25F89"/>
    <w:rsid w:val="00F262E5"/>
    <w:rsid w:val="00F26E0C"/>
    <w:rsid w:val="00F270ED"/>
    <w:rsid w:val="00F2765E"/>
    <w:rsid w:val="00F278FF"/>
    <w:rsid w:val="00F27C5E"/>
    <w:rsid w:val="00F3015B"/>
    <w:rsid w:val="00F3045C"/>
    <w:rsid w:val="00F30977"/>
    <w:rsid w:val="00F309CE"/>
    <w:rsid w:val="00F309F1"/>
    <w:rsid w:val="00F30F04"/>
    <w:rsid w:val="00F31040"/>
    <w:rsid w:val="00F310C7"/>
    <w:rsid w:val="00F31233"/>
    <w:rsid w:val="00F3159F"/>
    <w:rsid w:val="00F315C9"/>
    <w:rsid w:val="00F328F5"/>
    <w:rsid w:val="00F337B5"/>
    <w:rsid w:val="00F338D3"/>
    <w:rsid w:val="00F338E9"/>
    <w:rsid w:val="00F34154"/>
    <w:rsid w:val="00F346A7"/>
    <w:rsid w:val="00F348ED"/>
    <w:rsid w:val="00F34EAD"/>
    <w:rsid w:val="00F35620"/>
    <w:rsid w:val="00F3572E"/>
    <w:rsid w:val="00F359ED"/>
    <w:rsid w:val="00F367A5"/>
    <w:rsid w:val="00F36BCF"/>
    <w:rsid w:val="00F36E0F"/>
    <w:rsid w:val="00F37077"/>
    <w:rsid w:val="00F370EC"/>
    <w:rsid w:val="00F37538"/>
    <w:rsid w:val="00F379AC"/>
    <w:rsid w:val="00F37D7E"/>
    <w:rsid w:val="00F409CA"/>
    <w:rsid w:val="00F40BC4"/>
    <w:rsid w:val="00F41781"/>
    <w:rsid w:val="00F4228F"/>
    <w:rsid w:val="00F42A38"/>
    <w:rsid w:val="00F43900"/>
    <w:rsid w:val="00F43A0C"/>
    <w:rsid w:val="00F44018"/>
    <w:rsid w:val="00F44436"/>
    <w:rsid w:val="00F44515"/>
    <w:rsid w:val="00F44773"/>
    <w:rsid w:val="00F44D5D"/>
    <w:rsid w:val="00F453F2"/>
    <w:rsid w:val="00F45441"/>
    <w:rsid w:val="00F455E2"/>
    <w:rsid w:val="00F457F4"/>
    <w:rsid w:val="00F45C89"/>
    <w:rsid w:val="00F45D61"/>
    <w:rsid w:val="00F46481"/>
    <w:rsid w:val="00F46B1D"/>
    <w:rsid w:val="00F4739A"/>
    <w:rsid w:val="00F47647"/>
    <w:rsid w:val="00F47D65"/>
    <w:rsid w:val="00F47EA1"/>
    <w:rsid w:val="00F50BAC"/>
    <w:rsid w:val="00F50CCF"/>
    <w:rsid w:val="00F50DD5"/>
    <w:rsid w:val="00F50FD8"/>
    <w:rsid w:val="00F510C0"/>
    <w:rsid w:val="00F51811"/>
    <w:rsid w:val="00F5193B"/>
    <w:rsid w:val="00F5222E"/>
    <w:rsid w:val="00F524AA"/>
    <w:rsid w:val="00F52746"/>
    <w:rsid w:val="00F529DD"/>
    <w:rsid w:val="00F52AB2"/>
    <w:rsid w:val="00F52AB9"/>
    <w:rsid w:val="00F52D2F"/>
    <w:rsid w:val="00F52D3E"/>
    <w:rsid w:val="00F5303F"/>
    <w:rsid w:val="00F53172"/>
    <w:rsid w:val="00F53378"/>
    <w:rsid w:val="00F53D95"/>
    <w:rsid w:val="00F53E81"/>
    <w:rsid w:val="00F54A46"/>
    <w:rsid w:val="00F54B52"/>
    <w:rsid w:val="00F55023"/>
    <w:rsid w:val="00F55C41"/>
    <w:rsid w:val="00F55CB5"/>
    <w:rsid w:val="00F55E0F"/>
    <w:rsid w:val="00F55F02"/>
    <w:rsid w:val="00F5696D"/>
    <w:rsid w:val="00F56ACD"/>
    <w:rsid w:val="00F56F45"/>
    <w:rsid w:val="00F57057"/>
    <w:rsid w:val="00F57191"/>
    <w:rsid w:val="00F57BA8"/>
    <w:rsid w:val="00F57BAD"/>
    <w:rsid w:val="00F57BFF"/>
    <w:rsid w:val="00F57CCA"/>
    <w:rsid w:val="00F601F9"/>
    <w:rsid w:val="00F602A9"/>
    <w:rsid w:val="00F6091C"/>
    <w:rsid w:val="00F60965"/>
    <w:rsid w:val="00F60AD4"/>
    <w:rsid w:val="00F60E0F"/>
    <w:rsid w:val="00F61383"/>
    <w:rsid w:val="00F613A1"/>
    <w:rsid w:val="00F615C8"/>
    <w:rsid w:val="00F617C3"/>
    <w:rsid w:val="00F61B96"/>
    <w:rsid w:val="00F61DDF"/>
    <w:rsid w:val="00F61EE7"/>
    <w:rsid w:val="00F621A8"/>
    <w:rsid w:val="00F62C19"/>
    <w:rsid w:val="00F62C43"/>
    <w:rsid w:val="00F62FF8"/>
    <w:rsid w:val="00F63C05"/>
    <w:rsid w:val="00F63CE2"/>
    <w:rsid w:val="00F63E13"/>
    <w:rsid w:val="00F63FC3"/>
    <w:rsid w:val="00F64111"/>
    <w:rsid w:val="00F64287"/>
    <w:rsid w:val="00F642A9"/>
    <w:rsid w:val="00F64D9F"/>
    <w:rsid w:val="00F653D5"/>
    <w:rsid w:val="00F65929"/>
    <w:rsid w:val="00F65D60"/>
    <w:rsid w:val="00F65DB0"/>
    <w:rsid w:val="00F6613A"/>
    <w:rsid w:val="00F661C4"/>
    <w:rsid w:val="00F66590"/>
    <w:rsid w:val="00F66D92"/>
    <w:rsid w:val="00F675F2"/>
    <w:rsid w:val="00F67A07"/>
    <w:rsid w:val="00F67C18"/>
    <w:rsid w:val="00F70AF7"/>
    <w:rsid w:val="00F71F70"/>
    <w:rsid w:val="00F72C48"/>
    <w:rsid w:val="00F73D88"/>
    <w:rsid w:val="00F73FDE"/>
    <w:rsid w:val="00F7496C"/>
    <w:rsid w:val="00F7508A"/>
    <w:rsid w:val="00F754C4"/>
    <w:rsid w:val="00F75676"/>
    <w:rsid w:val="00F75D47"/>
    <w:rsid w:val="00F76009"/>
    <w:rsid w:val="00F76186"/>
    <w:rsid w:val="00F76231"/>
    <w:rsid w:val="00F762EB"/>
    <w:rsid w:val="00F763B7"/>
    <w:rsid w:val="00F7644D"/>
    <w:rsid w:val="00F7647B"/>
    <w:rsid w:val="00F7672E"/>
    <w:rsid w:val="00F77661"/>
    <w:rsid w:val="00F776C3"/>
    <w:rsid w:val="00F77901"/>
    <w:rsid w:val="00F77992"/>
    <w:rsid w:val="00F80679"/>
    <w:rsid w:val="00F8097D"/>
    <w:rsid w:val="00F81237"/>
    <w:rsid w:val="00F81A0E"/>
    <w:rsid w:val="00F8219F"/>
    <w:rsid w:val="00F82E55"/>
    <w:rsid w:val="00F83246"/>
    <w:rsid w:val="00F8338C"/>
    <w:rsid w:val="00F8341B"/>
    <w:rsid w:val="00F83562"/>
    <w:rsid w:val="00F83A20"/>
    <w:rsid w:val="00F83F3F"/>
    <w:rsid w:val="00F841ED"/>
    <w:rsid w:val="00F84DDF"/>
    <w:rsid w:val="00F8533A"/>
    <w:rsid w:val="00F85ADD"/>
    <w:rsid w:val="00F85B8A"/>
    <w:rsid w:val="00F85F2B"/>
    <w:rsid w:val="00F8614B"/>
    <w:rsid w:val="00F86AAA"/>
    <w:rsid w:val="00F87072"/>
    <w:rsid w:val="00F87814"/>
    <w:rsid w:val="00F87878"/>
    <w:rsid w:val="00F87C7A"/>
    <w:rsid w:val="00F87DB2"/>
    <w:rsid w:val="00F87E24"/>
    <w:rsid w:val="00F900BB"/>
    <w:rsid w:val="00F90577"/>
    <w:rsid w:val="00F90EFA"/>
    <w:rsid w:val="00F911BD"/>
    <w:rsid w:val="00F916BD"/>
    <w:rsid w:val="00F91A18"/>
    <w:rsid w:val="00F9222C"/>
    <w:rsid w:val="00F9222D"/>
    <w:rsid w:val="00F92A90"/>
    <w:rsid w:val="00F92E5F"/>
    <w:rsid w:val="00F933E5"/>
    <w:rsid w:val="00F9341E"/>
    <w:rsid w:val="00F9358A"/>
    <w:rsid w:val="00F93976"/>
    <w:rsid w:val="00F94CBC"/>
    <w:rsid w:val="00F94D07"/>
    <w:rsid w:val="00F950C7"/>
    <w:rsid w:val="00F95270"/>
    <w:rsid w:val="00F95612"/>
    <w:rsid w:val="00F956A1"/>
    <w:rsid w:val="00F95E39"/>
    <w:rsid w:val="00F963AA"/>
    <w:rsid w:val="00F9665E"/>
    <w:rsid w:val="00F96C7A"/>
    <w:rsid w:val="00F96D1A"/>
    <w:rsid w:val="00F96D51"/>
    <w:rsid w:val="00F97349"/>
    <w:rsid w:val="00F973EC"/>
    <w:rsid w:val="00F97580"/>
    <w:rsid w:val="00F975AC"/>
    <w:rsid w:val="00F97681"/>
    <w:rsid w:val="00F97D5F"/>
    <w:rsid w:val="00FA04CE"/>
    <w:rsid w:val="00FA08FB"/>
    <w:rsid w:val="00FA0B2A"/>
    <w:rsid w:val="00FA0DC2"/>
    <w:rsid w:val="00FA114E"/>
    <w:rsid w:val="00FA1925"/>
    <w:rsid w:val="00FA19E6"/>
    <w:rsid w:val="00FA23D6"/>
    <w:rsid w:val="00FA2745"/>
    <w:rsid w:val="00FA27A9"/>
    <w:rsid w:val="00FA2A03"/>
    <w:rsid w:val="00FA2A5B"/>
    <w:rsid w:val="00FA2B26"/>
    <w:rsid w:val="00FA2E45"/>
    <w:rsid w:val="00FA3159"/>
    <w:rsid w:val="00FA3283"/>
    <w:rsid w:val="00FA35C9"/>
    <w:rsid w:val="00FA3621"/>
    <w:rsid w:val="00FA384D"/>
    <w:rsid w:val="00FA40F8"/>
    <w:rsid w:val="00FA4532"/>
    <w:rsid w:val="00FA4A14"/>
    <w:rsid w:val="00FA4B69"/>
    <w:rsid w:val="00FA4F2C"/>
    <w:rsid w:val="00FA4F9B"/>
    <w:rsid w:val="00FA5097"/>
    <w:rsid w:val="00FA516E"/>
    <w:rsid w:val="00FA51E7"/>
    <w:rsid w:val="00FA5B71"/>
    <w:rsid w:val="00FA5C85"/>
    <w:rsid w:val="00FA5DEB"/>
    <w:rsid w:val="00FA615E"/>
    <w:rsid w:val="00FA68EE"/>
    <w:rsid w:val="00FA6A5F"/>
    <w:rsid w:val="00FA6B43"/>
    <w:rsid w:val="00FA7401"/>
    <w:rsid w:val="00FA74A6"/>
    <w:rsid w:val="00FA7648"/>
    <w:rsid w:val="00FA7B02"/>
    <w:rsid w:val="00FA7CC6"/>
    <w:rsid w:val="00FA7E66"/>
    <w:rsid w:val="00FB004F"/>
    <w:rsid w:val="00FB067E"/>
    <w:rsid w:val="00FB074C"/>
    <w:rsid w:val="00FB085B"/>
    <w:rsid w:val="00FB0974"/>
    <w:rsid w:val="00FB0A98"/>
    <w:rsid w:val="00FB0DE8"/>
    <w:rsid w:val="00FB0F5D"/>
    <w:rsid w:val="00FB166F"/>
    <w:rsid w:val="00FB1987"/>
    <w:rsid w:val="00FB1BE1"/>
    <w:rsid w:val="00FB1C57"/>
    <w:rsid w:val="00FB1D34"/>
    <w:rsid w:val="00FB1E10"/>
    <w:rsid w:val="00FB2332"/>
    <w:rsid w:val="00FB2358"/>
    <w:rsid w:val="00FB2517"/>
    <w:rsid w:val="00FB26A8"/>
    <w:rsid w:val="00FB2816"/>
    <w:rsid w:val="00FB328D"/>
    <w:rsid w:val="00FB3507"/>
    <w:rsid w:val="00FB377E"/>
    <w:rsid w:val="00FB3801"/>
    <w:rsid w:val="00FB3848"/>
    <w:rsid w:val="00FB3E03"/>
    <w:rsid w:val="00FB3F3D"/>
    <w:rsid w:val="00FB44CA"/>
    <w:rsid w:val="00FB4702"/>
    <w:rsid w:val="00FB473D"/>
    <w:rsid w:val="00FB5AAD"/>
    <w:rsid w:val="00FB5C0B"/>
    <w:rsid w:val="00FB6124"/>
    <w:rsid w:val="00FB63F1"/>
    <w:rsid w:val="00FB6413"/>
    <w:rsid w:val="00FB7FA0"/>
    <w:rsid w:val="00FC0C61"/>
    <w:rsid w:val="00FC0D12"/>
    <w:rsid w:val="00FC15D5"/>
    <w:rsid w:val="00FC16A5"/>
    <w:rsid w:val="00FC17A6"/>
    <w:rsid w:val="00FC197F"/>
    <w:rsid w:val="00FC1B3C"/>
    <w:rsid w:val="00FC1C35"/>
    <w:rsid w:val="00FC21B8"/>
    <w:rsid w:val="00FC2F38"/>
    <w:rsid w:val="00FC2F58"/>
    <w:rsid w:val="00FC338B"/>
    <w:rsid w:val="00FC3440"/>
    <w:rsid w:val="00FC3AB5"/>
    <w:rsid w:val="00FC411F"/>
    <w:rsid w:val="00FC430E"/>
    <w:rsid w:val="00FC43E7"/>
    <w:rsid w:val="00FC4BFC"/>
    <w:rsid w:val="00FC5040"/>
    <w:rsid w:val="00FC5137"/>
    <w:rsid w:val="00FC5716"/>
    <w:rsid w:val="00FC59F2"/>
    <w:rsid w:val="00FC5DB9"/>
    <w:rsid w:val="00FC62BA"/>
    <w:rsid w:val="00FC6CFA"/>
    <w:rsid w:val="00FC700B"/>
    <w:rsid w:val="00FC7729"/>
    <w:rsid w:val="00FC7C43"/>
    <w:rsid w:val="00FC7C60"/>
    <w:rsid w:val="00FC7E23"/>
    <w:rsid w:val="00FC7F48"/>
    <w:rsid w:val="00FD0B4B"/>
    <w:rsid w:val="00FD1839"/>
    <w:rsid w:val="00FD185F"/>
    <w:rsid w:val="00FD1BAC"/>
    <w:rsid w:val="00FD2EE0"/>
    <w:rsid w:val="00FD3394"/>
    <w:rsid w:val="00FD3E64"/>
    <w:rsid w:val="00FD4E33"/>
    <w:rsid w:val="00FD5FD4"/>
    <w:rsid w:val="00FD674E"/>
    <w:rsid w:val="00FD6792"/>
    <w:rsid w:val="00FD6E77"/>
    <w:rsid w:val="00FD7455"/>
    <w:rsid w:val="00FD76AB"/>
    <w:rsid w:val="00FE0664"/>
    <w:rsid w:val="00FE11C5"/>
    <w:rsid w:val="00FE1429"/>
    <w:rsid w:val="00FE1C54"/>
    <w:rsid w:val="00FE201A"/>
    <w:rsid w:val="00FE234E"/>
    <w:rsid w:val="00FE2F83"/>
    <w:rsid w:val="00FE322C"/>
    <w:rsid w:val="00FE3278"/>
    <w:rsid w:val="00FE3335"/>
    <w:rsid w:val="00FE3450"/>
    <w:rsid w:val="00FE351F"/>
    <w:rsid w:val="00FE3A55"/>
    <w:rsid w:val="00FE3ABE"/>
    <w:rsid w:val="00FE47A1"/>
    <w:rsid w:val="00FE47F2"/>
    <w:rsid w:val="00FE4985"/>
    <w:rsid w:val="00FE566B"/>
    <w:rsid w:val="00FE62D3"/>
    <w:rsid w:val="00FE690E"/>
    <w:rsid w:val="00FE6E3F"/>
    <w:rsid w:val="00FE7F72"/>
    <w:rsid w:val="00FF00EC"/>
    <w:rsid w:val="00FF03D2"/>
    <w:rsid w:val="00FF139B"/>
    <w:rsid w:val="00FF21D0"/>
    <w:rsid w:val="00FF2209"/>
    <w:rsid w:val="00FF2756"/>
    <w:rsid w:val="00FF33CD"/>
    <w:rsid w:val="00FF35AF"/>
    <w:rsid w:val="00FF378A"/>
    <w:rsid w:val="00FF3C43"/>
    <w:rsid w:val="00FF3FC8"/>
    <w:rsid w:val="00FF41C2"/>
    <w:rsid w:val="00FF4995"/>
    <w:rsid w:val="00FF49DF"/>
    <w:rsid w:val="00FF4A1B"/>
    <w:rsid w:val="00FF4EBB"/>
    <w:rsid w:val="00FF5F11"/>
    <w:rsid w:val="00FF61F7"/>
    <w:rsid w:val="00FF6368"/>
    <w:rsid w:val="00FF636D"/>
    <w:rsid w:val="00FF68EF"/>
    <w:rsid w:val="00FF697F"/>
    <w:rsid w:val="00FF6EA4"/>
    <w:rsid w:val="00FF720F"/>
    <w:rsid w:val="00FF722F"/>
    <w:rsid w:val="00FF7445"/>
    <w:rsid w:val="676FADFC"/>
    <w:rsid w:val="6F755F24"/>
    <w:rsid w:val="7607D425"/>
    <w:rsid w:val="7F05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F5994"/>
  <w15:docId w15:val="{8D40322B-B5F0-4F38-9795-FB0F946C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5C7"/>
    <w:rPr>
      <w:rFonts w:eastAsiaTheme="minorEastAsia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B65C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B65C7"/>
    <w:pPr>
      <w:keepNext/>
      <w:keepLines/>
      <w:widowControl w:val="0"/>
      <w:numPr>
        <w:ilvl w:val="1"/>
        <w:numId w:val="1"/>
      </w:numPr>
      <w:tabs>
        <w:tab w:val="left" w:pos="709"/>
      </w:tabs>
      <w:spacing w:beforeLines="50" w:afterLines="50" w:line="360" w:lineRule="auto"/>
      <w:ind w:left="0" w:firstLine="0"/>
      <w:jc w:val="both"/>
      <w:outlineLvl w:val="1"/>
    </w:pPr>
    <w:rPr>
      <w:rFonts w:ascii="微软雅黑" w:eastAsia="微软雅黑" w:hAnsi="微软雅黑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65C7"/>
    <w:pPr>
      <w:keepNext/>
      <w:keepLines/>
      <w:widowControl w:val="0"/>
      <w:numPr>
        <w:ilvl w:val="2"/>
        <w:numId w:val="1"/>
      </w:numPr>
      <w:tabs>
        <w:tab w:val="left" w:pos="851"/>
      </w:tabs>
      <w:spacing w:beforeLines="50" w:afterLines="50" w:line="360" w:lineRule="auto"/>
      <w:ind w:left="-1560"/>
      <w:jc w:val="both"/>
      <w:outlineLvl w:val="2"/>
    </w:pPr>
    <w:rPr>
      <w:rFonts w:ascii="微软雅黑" w:eastAsia="微软雅黑" w:hAnsi="微软雅黑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B65C7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B65C7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B65C7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nhideWhenUsed/>
    <w:qFormat/>
    <w:rsid w:val="00BB65C7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="宋体"/>
      <w:b/>
      <w:bCs/>
    </w:rPr>
  </w:style>
  <w:style w:type="paragraph" w:styleId="8">
    <w:name w:val="heading 8"/>
    <w:basedOn w:val="a"/>
    <w:next w:val="a"/>
    <w:link w:val="80"/>
    <w:unhideWhenUsed/>
    <w:qFormat/>
    <w:rsid w:val="00BB65C7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nhideWhenUsed/>
    <w:qFormat/>
    <w:rsid w:val="00BB65C7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BB65C7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BB65C7"/>
    <w:pPr>
      <w:widowControl w:val="0"/>
    </w:pPr>
    <w:rPr>
      <w:rFonts w:asciiTheme="minorHAnsi" w:hAnsiTheme="minorHAnsi" w:cs="宋体"/>
      <w:sz w:val="21"/>
      <w:szCs w:val="21"/>
    </w:rPr>
  </w:style>
  <w:style w:type="paragraph" w:styleId="TOC7">
    <w:name w:val="toc 7"/>
    <w:basedOn w:val="a"/>
    <w:next w:val="a"/>
    <w:uiPriority w:val="39"/>
    <w:unhideWhenUsed/>
    <w:qFormat/>
    <w:rsid w:val="00BB65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a7">
    <w:name w:val="List Number"/>
    <w:basedOn w:val="a"/>
    <w:uiPriority w:val="99"/>
    <w:unhideWhenUsed/>
    <w:rsid w:val="00BB65C7"/>
    <w:pPr>
      <w:widowControl w:val="0"/>
      <w:tabs>
        <w:tab w:val="left" w:pos="420"/>
      </w:tabs>
      <w:spacing w:beforeLines="50" w:afterLines="50" w:line="400" w:lineRule="exact"/>
      <w:ind w:left="403" w:hanging="403"/>
      <w:contextualSpacing/>
      <w:jc w:val="both"/>
    </w:pPr>
    <w:rPr>
      <w:rFonts w:ascii="Arial" w:eastAsia="宋体" w:hAnsi="Arial" w:cstheme="minorBidi"/>
      <w:szCs w:val="21"/>
    </w:rPr>
  </w:style>
  <w:style w:type="paragraph" w:styleId="a8">
    <w:name w:val="Document Map"/>
    <w:basedOn w:val="a"/>
    <w:link w:val="a9"/>
    <w:uiPriority w:val="99"/>
    <w:unhideWhenUsed/>
    <w:rsid w:val="00BB65C7"/>
    <w:pPr>
      <w:widowControl w:val="0"/>
      <w:jc w:val="both"/>
    </w:pPr>
    <w:rPr>
      <w:rFonts w:ascii="Heiti SC Light" w:eastAsia="Heiti SC Light" w:hAnsiTheme="minorHAnsi" w:cs="宋体"/>
    </w:rPr>
  </w:style>
  <w:style w:type="paragraph" w:styleId="aa">
    <w:name w:val="Body Text"/>
    <w:basedOn w:val="a"/>
    <w:link w:val="ab"/>
    <w:uiPriority w:val="99"/>
    <w:unhideWhenUsed/>
    <w:rsid w:val="00BB65C7"/>
    <w:pPr>
      <w:widowControl w:val="0"/>
      <w:spacing w:beforeLines="50" w:afterLines="50" w:line="400" w:lineRule="exact"/>
      <w:ind w:leftChars="400" w:left="840"/>
      <w:jc w:val="both"/>
    </w:pPr>
    <w:rPr>
      <w:rFonts w:ascii="Arial" w:eastAsia="华文细黑" w:hAnsi="Arial" w:cstheme="minorBidi"/>
      <w:szCs w:val="21"/>
    </w:rPr>
  </w:style>
  <w:style w:type="paragraph" w:styleId="TOC5">
    <w:name w:val="toc 5"/>
    <w:basedOn w:val="a"/>
    <w:next w:val="a"/>
    <w:uiPriority w:val="39"/>
    <w:unhideWhenUsed/>
    <w:rsid w:val="00BB65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a"/>
    <w:next w:val="a"/>
    <w:uiPriority w:val="39"/>
    <w:rsid w:val="00BB65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rsid w:val="00BB65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unhideWhenUsed/>
    <w:rsid w:val="00BB65C7"/>
    <w:pPr>
      <w:widowControl w:val="0"/>
      <w:jc w:val="both"/>
    </w:pPr>
    <w:rPr>
      <w:rFonts w:asciiTheme="minorHAnsi" w:hAnsiTheme="minorHAnsi" w:cs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65C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B65C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="宋体"/>
      <w:sz w:val="18"/>
      <w:szCs w:val="18"/>
    </w:rPr>
  </w:style>
  <w:style w:type="paragraph" w:styleId="TOC1">
    <w:name w:val="toc 1"/>
    <w:basedOn w:val="a"/>
    <w:next w:val="a"/>
    <w:uiPriority w:val="39"/>
    <w:rsid w:val="00BB65C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a"/>
    <w:next w:val="a"/>
    <w:uiPriority w:val="39"/>
    <w:unhideWhenUsed/>
    <w:qFormat/>
    <w:rsid w:val="00BB65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rsid w:val="00BB65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"/>
    <w:next w:val="a"/>
    <w:uiPriority w:val="39"/>
    <w:rsid w:val="00BB65C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9">
    <w:name w:val="toc 9"/>
    <w:basedOn w:val="a"/>
    <w:next w:val="a"/>
    <w:uiPriority w:val="39"/>
    <w:unhideWhenUsed/>
    <w:rsid w:val="00BB65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B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f2">
    <w:name w:val="Normal (Web)"/>
    <w:basedOn w:val="a"/>
    <w:uiPriority w:val="99"/>
    <w:unhideWhenUsed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Title"/>
    <w:basedOn w:val="a"/>
    <w:next w:val="a"/>
    <w:link w:val="af4"/>
    <w:uiPriority w:val="10"/>
    <w:qFormat/>
    <w:rsid w:val="00BB65C7"/>
    <w:pPr>
      <w:keepNext/>
      <w:pageBreakBefore/>
      <w:widowControl w:val="0"/>
      <w:pBdr>
        <w:bottom w:val="thickThinSmallGap" w:sz="24" w:space="1" w:color="auto"/>
      </w:pBdr>
      <w:spacing w:before="240" w:after="60" w:line="800" w:lineRule="exact"/>
      <w:outlineLvl w:val="0"/>
    </w:pPr>
    <w:rPr>
      <w:rFonts w:ascii="Arial" w:eastAsia="华文细黑" w:hAnsi="Arial" w:cstheme="majorBidi"/>
      <w:b/>
      <w:bCs/>
      <w:color w:val="00A2CA"/>
      <w:sz w:val="40"/>
      <w:szCs w:val="32"/>
    </w:rPr>
  </w:style>
  <w:style w:type="character" w:styleId="af5">
    <w:name w:val="Strong"/>
    <w:basedOn w:val="a0"/>
    <w:uiPriority w:val="22"/>
    <w:qFormat/>
    <w:rsid w:val="00BB65C7"/>
    <w:rPr>
      <w:b/>
      <w:bCs/>
    </w:rPr>
  </w:style>
  <w:style w:type="character" w:styleId="af6">
    <w:name w:val="page number"/>
    <w:basedOn w:val="a0"/>
    <w:rsid w:val="00BB65C7"/>
  </w:style>
  <w:style w:type="character" w:styleId="af7">
    <w:name w:val="FollowedHyperlink"/>
    <w:basedOn w:val="a0"/>
    <w:uiPriority w:val="99"/>
    <w:unhideWhenUsed/>
    <w:rsid w:val="00BB65C7"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sid w:val="00BB65C7"/>
    <w:rPr>
      <w:color w:val="CC0000"/>
    </w:rPr>
  </w:style>
  <w:style w:type="character" w:styleId="af9">
    <w:name w:val="Hyperlink"/>
    <w:basedOn w:val="a0"/>
    <w:uiPriority w:val="99"/>
    <w:unhideWhenUsed/>
    <w:qFormat/>
    <w:rsid w:val="00BB65C7"/>
    <w:rPr>
      <w:color w:val="0000FF"/>
      <w:u w:val="single"/>
    </w:rPr>
  </w:style>
  <w:style w:type="character" w:styleId="afa">
    <w:name w:val="annotation reference"/>
    <w:basedOn w:val="a0"/>
    <w:uiPriority w:val="99"/>
    <w:unhideWhenUsed/>
    <w:qFormat/>
    <w:rsid w:val="00BB65C7"/>
    <w:rPr>
      <w:sz w:val="21"/>
      <w:szCs w:val="21"/>
    </w:rPr>
  </w:style>
  <w:style w:type="table" w:styleId="afb">
    <w:name w:val="Table Grid"/>
    <w:basedOn w:val="a1"/>
    <w:uiPriority w:val="39"/>
    <w:qFormat/>
    <w:rsid w:val="00BB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B65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B65C7"/>
    <w:rPr>
      <w:rFonts w:ascii="微软雅黑" w:eastAsia="微软雅黑" w:hAnsi="微软雅黑" w:cstheme="majorBidi"/>
      <w:b/>
      <w:bCs/>
      <w:kern w:val="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B65C7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B65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B65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B65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B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B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BB65C7"/>
    <w:rPr>
      <w:rFonts w:asciiTheme="majorHAnsi" w:eastAsiaTheme="majorEastAsia" w:hAnsiTheme="majorHAnsi" w:cstheme="majorBidi"/>
    </w:rPr>
  </w:style>
  <w:style w:type="character" w:customStyle="1" w:styleId="a6">
    <w:name w:val="批注文字 字符"/>
    <w:basedOn w:val="a0"/>
    <w:link w:val="a4"/>
    <w:uiPriority w:val="99"/>
    <w:rsid w:val="00BB65C7"/>
  </w:style>
  <w:style w:type="character" w:customStyle="1" w:styleId="a5">
    <w:name w:val="批注主题 字符"/>
    <w:basedOn w:val="a6"/>
    <w:link w:val="a3"/>
    <w:uiPriority w:val="99"/>
    <w:semiHidden/>
    <w:rsid w:val="00BB65C7"/>
    <w:rPr>
      <w:b/>
      <w:bCs/>
    </w:rPr>
  </w:style>
  <w:style w:type="character" w:customStyle="1" w:styleId="a9">
    <w:name w:val="文档结构图 字符"/>
    <w:basedOn w:val="a0"/>
    <w:link w:val="a8"/>
    <w:uiPriority w:val="99"/>
    <w:semiHidden/>
    <w:rsid w:val="00BB65C7"/>
    <w:rPr>
      <w:rFonts w:ascii="Heiti SC Light" w:eastAsia="Heiti SC Light"/>
      <w:sz w:val="24"/>
      <w:szCs w:val="24"/>
    </w:rPr>
  </w:style>
  <w:style w:type="character" w:customStyle="1" w:styleId="ab">
    <w:name w:val="正文文本 字符"/>
    <w:basedOn w:val="a0"/>
    <w:link w:val="aa"/>
    <w:uiPriority w:val="99"/>
    <w:rsid w:val="00BB65C7"/>
    <w:rPr>
      <w:rFonts w:ascii="Arial" w:eastAsia="华文细黑" w:hAnsi="Arial" w:cstheme="minorBidi"/>
      <w:sz w:val="24"/>
    </w:rPr>
  </w:style>
  <w:style w:type="character" w:customStyle="1" w:styleId="ad">
    <w:name w:val="批注框文本 字符"/>
    <w:basedOn w:val="a0"/>
    <w:link w:val="ac"/>
    <w:uiPriority w:val="99"/>
    <w:semiHidden/>
    <w:rsid w:val="00BB65C7"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65C7"/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B65C7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BB65C7"/>
    <w:rPr>
      <w:rFonts w:ascii="宋体" w:eastAsia="宋体" w:hAnsi="宋体" w:cs="宋体"/>
      <w:kern w:val="0"/>
      <w:sz w:val="24"/>
      <w:szCs w:val="24"/>
    </w:rPr>
  </w:style>
  <w:style w:type="character" w:customStyle="1" w:styleId="af4">
    <w:name w:val="标题 字符"/>
    <w:basedOn w:val="a0"/>
    <w:link w:val="af3"/>
    <w:uiPriority w:val="10"/>
    <w:rsid w:val="00BB65C7"/>
    <w:rPr>
      <w:rFonts w:ascii="Arial" w:eastAsia="华文细黑" w:hAnsi="Arial" w:cstheme="majorBidi"/>
      <w:b/>
      <w:bCs/>
      <w:color w:val="00A2CA"/>
      <w:sz w:val="40"/>
      <w:szCs w:val="32"/>
    </w:rPr>
  </w:style>
  <w:style w:type="paragraph" w:customStyle="1" w:styleId="11">
    <w:name w:val="列表段落1"/>
    <w:basedOn w:val="a"/>
    <w:link w:val="afc"/>
    <w:uiPriority w:val="34"/>
    <w:qFormat/>
    <w:rsid w:val="00BB65C7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fc">
    <w:name w:val="列表段落 字符"/>
    <w:link w:val="11"/>
    <w:uiPriority w:val="34"/>
    <w:qFormat/>
    <w:rsid w:val="00BB65C7"/>
    <w:rPr>
      <w:rFonts w:ascii="Calibri" w:eastAsia="宋体" w:hAnsi="Calibri"/>
    </w:rPr>
  </w:style>
  <w:style w:type="character" w:customStyle="1" w:styleId="apple-converted-space">
    <w:name w:val="apple-converted-space"/>
    <w:basedOn w:val="a0"/>
    <w:qFormat/>
    <w:rsid w:val="00BB65C7"/>
  </w:style>
  <w:style w:type="paragraph" w:customStyle="1" w:styleId="afd">
    <w:name w:val="正式正文"/>
    <w:basedOn w:val="a"/>
    <w:rsid w:val="00BB65C7"/>
    <w:pPr>
      <w:widowControl w:val="0"/>
      <w:spacing w:line="312" w:lineRule="auto"/>
      <w:ind w:firstLineChars="200" w:firstLine="200"/>
      <w:jc w:val="both"/>
    </w:pPr>
    <w:rPr>
      <w:rFonts w:eastAsia="宋体"/>
    </w:rPr>
  </w:style>
  <w:style w:type="paragraph" w:customStyle="1" w:styleId="afe">
    <w:name w:val="四级标题"/>
    <w:basedOn w:val="a"/>
    <w:next w:val="afd"/>
    <w:qFormat/>
    <w:rsid w:val="00BB65C7"/>
    <w:pPr>
      <w:widowControl w:val="0"/>
      <w:tabs>
        <w:tab w:val="left" w:pos="936"/>
      </w:tabs>
      <w:spacing w:before="60" w:after="60"/>
      <w:jc w:val="both"/>
      <w:outlineLvl w:val="3"/>
    </w:pPr>
    <w:rPr>
      <w:rFonts w:eastAsia="宋体"/>
      <w:b/>
      <w:sz w:val="28"/>
    </w:rPr>
  </w:style>
  <w:style w:type="paragraph" w:customStyle="1" w:styleId="aff">
    <w:name w:val="一级标题"/>
    <w:basedOn w:val="a"/>
    <w:next w:val="afd"/>
    <w:rsid w:val="00BB65C7"/>
    <w:pPr>
      <w:keepNext/>
      <w:keepLines/>
      <w:pageBreakBefore/>
      <w:widowControl w:val="0"/>
      <w:tabs>
        <w:tab w:val="left" w:pos="1247"/>
      </w:tabs>
      <w:spacing w:before="100" w:after="100"/>
      <w:jc w:val="both"/>
      <w:outlineLvl w:val="0"/>
    </w:pPr>
    <w:rPr>
      <w:rFonts w:eastAsia="宋体"/>
      <w:b/>
      <w:sz w:val="32"/>
    </w:rPr>
  </w:style>
  <w:style w:type="paragraph" w:customStyle="1" w:styleId="aff0">
    <w:name w:val="二级标题"/>
    <w:basedOn w:val="a"/>
    <w:next w:val="afd"/>
    <w:rsid w:val="00BB65C7"/>
    <w:pPr>
      <w:widowControl w:val="0"/>
      <w:tabs>
        <w:tab w:val="left" w:pos="454"/>
      </w:tabs>
      <w:spacing w:before="60" w:after="60"/>
      <w:jc w:val="both"/>
      <w:outlineLvl w:val="1"/>
    </w:pPr>
    <w:rPr>
      <w:rFonts w:eastAsia="宋体"/>
      <w:b/>
      <w:sz w:val="28"/>
    </w:rPr>
  </w:style>
  <w:style w:type="paragraph" w:customStyle="1" w:styleId="aff1">
    <w:name w:val="三级标题"/>
    <w:basedOn w:val="a"/>
    <w:next w:val="afd"/>
    <w:qFormat/>
    <w:rsid w:val="00BB65C7"/>
    <w:pPr>
      <w:widowControl w:val="0"/>
      <w:tabs>
        <w:tab w:val="left" w:pos="709"/>
      </w:tabs>
      <w:spacing w:before="60" w:after="60"/>
      <w:jc w:val="both"/>
      <w:outlineLvl w:val="2"/>
    </w:pPr>
    <w:rPr>
      <w:rFonts w:eastAsia="宋体"/>
      <w:b/>
      <w:sz w:val="28"/>
    </w:rPr>
  </w:style>
  <w:style w:type="paragraph" w:customStyle="1" w:styleId="aff2">
    <w:name w:val="五级标题"/>
    <w:basedOn w:val="a"/>
    <w:next w:val="afd"/>
    <w:rsid w:val="00BB65C7"/>
    <w:pPr>
      <w:widowControl w:val="0"/>
      <w:tabs>
        <w:tab w:val="left" w:pos="2242"/>
      </w:tabs>
      <w:spacing w:before="60" w:after="60"/>
      <w:ind w:left="1080"/>
      <w:jc w:val="both"/>
      <w:outlineLvl w:val="4"/>
    </w:pPr>
    <w:rPr>
      <w:rFonts w:eastAsia="宋体"/>
      <w:b/>
      <w:sz w:val="28"/>
    </w:rPr>
  </w:style>
  <w:style w:type="paragraph" w:customStyle="1" w:styleId="aff3">
    <w:name w:val="六级标题"/>
    <w:basedOn w:val="a"/>
    <w:next w:val="afd"/>
    <w:rsid w:val="00BB65C7"/>
    <w:pPr>
      <w:widowControl w:val="0"/>
      <w:tabs>
        <w:tab w:val="left" w:pos="1389"/>
      </w:tabs>
      <w:spacing w:before="60" w:after="60"/>
      <w:jc w:val="both"/>
      <w:outlineLvl w:val="5"/>
    </w:pPr>
    <w:rPr>
      <w:rFonts w:eastAsia="宋体"/>
      <w:b/>
      <w:sz w:val="28"/>
    </w:rPr>
  </w:style>
  <w:style w:type="paragraph" w:customStyle="1" w:styleId="12">
    <w:name w:val="列出段落1"/>
    <w:basedOn w:val="a"/>
    <w:uiPriority w:val="34"/>
    <w:qFormat/>
    <w:rsid w:val="00BB65C7"/>
    <w:pPr>
      <w:widowControl w:val="0"/>
      <w:ind w:firstLineChars="200" w:firstLine="420"/>
      <w:jc w:val="both"/>
    </w:pPr>
    <w:rPr>
      <w:rFonts w:ascii="Calibri" w:eastAsia="宋体" w:hAnsi="Calibri"/>
      <w:sz w:val="21"/>
      <w:szCs w:val="21"/>
    </w:rPr>
  </w:style>
  <w:style w:type="character" w:customStyle="1" w:styleId="headline-content">
    <w:name w:val="headline-content"/>
    <w:basedOn w:val="a0"/>
    <w:qFormat/>
    <w:rsid w:val="00BB65C7"/>
  </w:style>
  <w:style w:type="character" w:customStyle="1" w:styleId="textedit">
    <w:name w:val="text_edit"/>
    <w:basedOn w:val="a0"/>
    <w:qFormat/>
    <w:rsid w:val="00BB65C7"/>
  </w:style>
  <w:style w:type="paragraph" w:customStyle="1" w:styleId="pic-info">
    <w:name w:val="pic-info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3">
    <w:name w:val="修订1"/>
    <w:hidden/>
    <w:uiPriority w:val="99"/>
    <w:semiHidden/>
    <w:rsid w:val="00BB65C7"/>
    <w:rPr>
      <w:rFonts w:asciiTheme="minorHAnsi" w:eastAsiaTheme="minorEastAsia" w:hAnsiTheme="minorHAnsi" w:cs="宋体"/>
      <w:kern w:val="2"/>
      <w:sz w:val="21"/>
      <w:szCs w:val="21"/>
    </w:rPr>
  </w:style>
  <w:style w:type="paragraph" w:customStyle="1" w:styleId="14">
    <w:name w:val="无间隔1"/>
    <w:uiPriority w:val="1"/>
    <w:qFormat/>
    <w:rsid w:val="00BB65C7"/>
    <w:pPr>
      <w:widowControl w:val="0"/>
      <w:jc w:val="both"/>
    </w:pPr>
    <w:rPr>
      <w:rFonts w:eastAsia="黑体"/>
      <w:kern w:val="2"/>
      <w:sz w:val="21"/>
      <w:szCs w:val="24"/>
    </w:rPr>
  </w:style>
  <w:style w:type="table" w:customStyle="1" w:styleId="-11">
    <w:name w:val="浅色网格 - 强调文字颜色 11"/>
    <w:basedOn w:val="a1"/>
    <w:uiPriority w:val="62"/>
    <w:qFormat/>
    <w:rsid w:val="00BB65C7"/>
    <w:rPr>
      <w:rFonts w:ascii="Calibri" w:hAnsi="Calibri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BB65C7"/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">
    <w:name w:val="网格型1"/>
    <w:basedOn w:val="a1"/>
    <w:uiPriority w:val="39"/>
    <w:rsid w:val="00BB65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表格文字"/>
    <w:basedOn w:val="a"/>
    <w:rsid w:val="00BB65C7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customStyle="1" w:styleId="4-11">
    <w:name w:val="网格表 4 - 着色 11"/>
    <w:basedOn w:val="a1"/>
    <w:uiPriority w:val="49"/>
    <w:qFormat/>
    <w:rsid w:val="00BB65C7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6">
    <w:name w:val="明显参考1"/>
    <w:basedOn w:val="a0"/>
    <w:uiPriority w:val="32"/>
    <w:qFormat/>
    <w:rsid w:val="00BB65C7"/>
    <w:rPr>
      <w:b/>
      <w:bCs/>
      <w:smallCaps/>
      <w:color w:val="5B9BD5" w:themeColor="accent1"/>
      <w:spacing w:val="5"/>
    </w:rPr>
  </w:style>
  <w:style w:type="table" w:customStyle="1" w:styleId="aff5">
    <w:name w:val="表格"/>
    <w:basedOn w:val="a1"/>
    <w:uiPriority w:val="99"/>
    <w:qFormat/>
    <w:rsid w:val="00BB65C7"/>
    <w:pPr>
      <w:spacing w:line="400" w:lineRule="exact"/>
      <w:jc w:val="both"/>
    </w:pPr>
    <w:rPr>
      <w:rFonts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bleHeadingChar">
    <w:name w:val="Table Heading Char"/>
    <w:basedOn w:val="a"/>
    <w:link w:val="TableHeadingCharChar"/>
    <w:qFormat/>
    <w:rsid w:val="00BB65C7"/>
    <w:pPr>
      <w:keepNext/>
      <w:autoSpaceDE w:val="0"/>
      <w:autoSpaceDN w:val="0"/>
      <w:adjustRightInd w:val="0"/>
      <w:spacing w:before="80" w:after="80"/>
      <w:jc w:val="center"/>
    </w:pPr>
    <w:rPr>
      <w:rFonts w:ascii="Arial" w:eastAsia="宋体" w:hAnsi="Arial"/>
      <w:b/>
      <w:kern w:val="0"/>
      <w:sz w:val="18"/>
      <w:szCs w:val="20"/>
    </w:rPr>
  </w:style>
  <w:style w:type="character" w:customStyle="1" w:styleId="TableHeadingCharChar">
    <w:name w:val="Table Heading Char Char"/>
    <w:link w:val="TableHeadingChar"/>
    <w:qFormat/>
    <w:rsid w:val="00BB65C7"/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TableTextChar">
    <w:name w:val="Table Text Char"/>
    <w:basedOn w:val="a"/>
    <w:link w:val="TableTextCharChar"/>
    <w:rsid w:val="00BB65C7"/>
    <w:pPr>
      <w:tabs>
        <w:tab w:val="decimal" w:pos="0"/>
      </w:tabs>
      <w:autoSpaceDE w:val="0"/>
      <w:autoSpaceDN w:val="0"/>
      <w:adjustRightInd w:val="0"/>
      <w:spacing w:before="80" w:after="80"/>
      <w:jc w:val="both"/>
    </w:pPr>
    <w:rPr>
      <w:rFonts w:ascii="Arial" w:eastAsia="宋体" w:hAnsi="Arial"/>
      <w:kern w:val="0"/>
      <w:sz w:val="18"/>
      <w:szCs w:val="20"/>
    </w:rPr>
  </w:style>
  <w:style w:type="character" w:customStyle="1" w:styleId="TableTextCharChar">
    <w:name w:val="Table Text Char Char"/>
    <w:link w:val="TableTextChar"/>
    <w:qFormat/>
    <w:rsid w:val="00BB65C7"/>
    <w:rPr>
      <w:rFonts w:ascii="Arial" w:eastAsia="宋体" w:hAnsi="Arial" w:cs="Times New Roman"/>
      <w:kern w:val="0"/>
      <w:sz w:val="18"/>
      <w:szCs w:val="20"/>
    </w:rPr>
  </w:style>
  <w:style w:type="paragraph" w:styleId="aff6">
    <w:name w:val="List Paragraph"/>
    <w:basedOn w:val="a"/>
    <w:uiPriority w:val="34"/>
    <w:qFormat/>
    <w:rsid w:val="00BB65C7"/>
    <w:pPr>
      <w:ind w:firstLineChars="200" w:firstLine="420"/>
    </w:pPr>
  </w:style>
  <w:style w:type="character" w:customStyle="1" w:styleId="md-line">
    <w:name w:val="md-line"/>
    <w:basedOn w:val="a0"/>
    <w:qFormat/>
    <w:rsid w:val="00BB65C7"/>
  </w:style>
  <w:style w:type="character" w:customStyle="1" w:styleId="md-expand">
    <w:name w:val="md-expand"/>
    <w:basedOn w:val="a0"/>
    <w:qFormat/>
    <w:rsid w:val="00BB65C7"/>
  </w:style>
  <w:style w:type="character" w:customStyle="1" w:styleId="17">
    <w:name w:val="未处理的提及1"/>
    <w:basedOn w:val="a0"/>
    <w:uiPriority w:val="99"/>
    <w:semiHidden/>
    <w:unhideWhenUsed/>
    <w:rsid w:val="00BB65C7"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ordinary-output">
    <w:name w:val="ordinary-output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ordinary-span-edit">
    <w:name w:val="ordinary-span-edit"/>
    <w:basedOn w:val="a0"/>
    <w:rsid w:val="00BB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9&#24180;&#24037;&#20316;\6-&#25509;&#21475;&#35268;&#21017;\&#25509;&#21475;&#35268;&#21017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接口规则v1.0.dotx</Template>
  <TotalTime>902</TotalTime>
  <Pages>16</Pages>
  <Words>990</Words>
  <Characters>5646</Characters>
  <Application>Microsoft Office Word</Application>
  <DocSecurity>0</DocSecurity>
  <Lines>47</Lines>
  <Paragraphs>13</Paragraphs>
  <ScaleCrop>false</ScaleCrop>
  <Company>Aliyun CityBrain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阿里云城市大脑</dc:title>
  <dc:creator>jianyy</dc:creator>
  <cp:lastModifiedBy> </cp:lastModifiedBy>
  <cp:revision>306</cp:revision>
  <dcterms:created xsi:type="dcterms:W3CDTF">2019-05-24T02:18:00Z</dcterms:created>
  <dcterms:modified xsi:type="dcterms:W3CDTF">2019-06-05T02:56:00Z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